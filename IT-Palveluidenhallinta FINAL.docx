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7CD" w:rsidRPr="005E442B" w:rsidRDefault="003617CD" w:rsidP="00351B22">
      <w:pPr>
        <w:pStyle w:val="Otsikko2"/>
        <w:numPr>
          <w:ilvl w:val="0"/>
          <w:numId w:val="0"/>
        </w:numPr>
        <w:ind w:left="578"/>
      </w:pPr>
    </w:p>
    <w:p w:rsidR="005E3550" w:rsidRPr="005E442B" w:rsidRDefault="005E3550"/>
    <w:p w:rsidR="00616A56" w:rsidRPr="005E442B" w:rsidRDefault="00616A56" w:rsidP="00616A56">
      <w:pPr>
        <w:pStyle w:val="Calibri26"/>
        <w:spacing w:line="276" w:lineRule="auto"/>
        <w:ind w:left="1276"/>
        <w:rPr>
          <w:b/>
        </w:rPr>
      </w:pPr>
    </w:p>
    <w:p w:rsidR="00616A56" w:rsidRPr="005E442B" w:rsidRDefault="00616A56" w:rsidP="00616A56">
      <w:pPr>
        <w:pStyle w:val="Calibri26"/>
        <w:spacing w:line="276" w:lineRule="auto"/>
        <w:ind w:left="1276"/>
        <w:rPr>
          <w:b/>
        </w:rPr>
      </w:pPr>
    </w:p>
    <w:p w:rsidR="00EF75D2" w:rsidRPr="005E442B" w:rsidRDefault="00EF75D2" w:rsidP="00616A56">
      <w:pPr>
        <w:pStyle w:val="Calibri26"/>
        <w:spacing w:line="276" w:lineRule="auto"/>
        <w:ind w:left="1276"/>
        <w:rPr>
          <w:b/>
        </w:rPr>
      </w:pPr>
    </w:p>
    <w:p w:rsidR="00A81DAE" w:rsidRPr="005E442B" w:rsidRDefault="00455C9C" w:rsidP="00A81DAE">
      <w:pPr>
        <w:pStyle w:val="Calibri26"/>
        <w:spacing w:line="276" w:lineRule="auto"/>
        <w:ind w:left="1276"/>
        <w:rPr>
          <w:b/>
        </w:rPr>
      </w:pPr>
      <w:r w:rsidRPr="005E442B">
        <w:rPr>
          <w:b/>
        </w:rPr>
        <w:t>IT-palveluiden hallinta ja Tietoturvan toteutus (ITPH-TT</w:t>
      </w:r>
      <w:r w:rsidR="00411BCC" w:rsidRPr="005E442B">
        <w:rPr>
          <w:b/>
        </w:rPr>
        <w:t>)</w:t>
      </w:r>
    </w:p>
    <w:p w:rsidR="00A81DAE" w:rsidRPr="005E442B" w:rsidRDefault="00A81DAE" w:rsidP="00A81DAE">
      <w:pPr>
        <w:pStyle w:val="KansiLehti"/>
        <w:ind w:left="1276"/>
        <w:jc w:val="left"/>
      </w:pPr>
    </w:p>
    <w:p w:rsidR="001B77FE" w:rsidRPr="005E442B" w:rsidRDefault="001B77FE" w:rsidP="00A81DAE">
      <w:pPr>
        <w:pStyle w:val="KansiLehti"/>
        <w:ind w:left="1276"/>
        <w:jc w:val="left"/>
      </w:pPr>
    </w:p>
    <w:p w:rsidR="00A81DAE" w:rsidRPr="005E442B" w:rsidRDefault="00A81DAE" w:rsidP="00A81DAE">
      <w:pPr>
        <w:pStyle w:val="KansiLehti"/>
        <w:tabs>
          <w:tab w:val="left" w:pos="1134"/>
        </w:tabs>
        <w:ind w:left="1276"/>
        <w:jc w:val="left"/>
      </w:pPr>
    </w:p>
    <w:p w:rsidR="00A81DAE" w:rsidRPr="005E442B" w:rsidRDefault="00454216" w:rsidP="00761AE7">
      <w:pPr>
        <w:pStyle w:val="Calibri16"/>
        <w:ind w:left="1276"/>
        <w:rPr>
          <w:color w:val="auto"/>
          <w:sz w:val="28"/>
          <w:szCs w:val="28"/>
        </w:rPr>
      </w:pPr>
      <w:r w:rsidRPr="005E442B">
        <w:rPr>
          <w:color w:val="auto"/>
          <w:sz w:val="28"/>
          <w:szCs w:val="28"/>
        </w:rPr>
        <w:t>Mikael Malste</w:t>
      </w:r>
      <w:r w:rsidR="00411BCC" w:rsidRPr="005E442B">
        <w:rPr>
          <w:color w:val="auto"/>
          <w:sz w:val="28"/>
          <w:szCs w:val="28"/>
        </w:rPr>
        <w:t xml:space="preserve"> K1285 </w:t>
      </w:r>
      <w:r w:rsidR="00761AE7" w:rsidRPr="005E442B">
        <w:rPr>
          <w:color w:val="auto"/>
          <w:sz w:val="28"/>
          <w:szCs w:val="28"/>
        </w:rPr>
        <w:t>IIT14S1</w:t>
      </w:r>
    </w:p>
    <w:p w:rsidR="00A81DAE" w:rsidRPr="005E442B" w:rsidRDefault="00A81DAE" w:rsidP="00761AE7">
      <w:pPr>
        <w:pStyle w:val="Calibri16"/>
        <w:ind w:left="1276"/>
        <w:rPr>
          <w:color w:val="auto"/>
          <w:sz w:val="28"/>
          <w:szCs w:val="28"/>
        </w:rPr>
      </w:pPr>
      <w:r w:rsidRPr="005E442B">
        <w:rPr>
          <w:color w:val="auto"/>
          <w:sz w:val="28"/>
          <w:szCs w:val="28"/>
        </w:rPr>
        <w:t>Harri Jäntti</w:t>
      </w:r>
      <w:r w:rsidR="00411BCC" w:rsidRPr="005E442B">
        <w:rPr>
          <w:color w:val="auto"/>
          <w:sz w:val="28"/>
          <w:szCs w:val="28"/>
        </w:rPr>
        <w:t xml:space="preserve"> H9590</w:t>
      </w:r>
      <w:r w:rsidR="00761AE7" w:rsidRPr="005E442B">
        <w:rPr>
          <w:color w:val="auto"/>
          <w:sz w:val="28"/>
          <w:szCs w:val="28"/>
        </w:rPr>
        <w:t xml:space="preserve"> IIT14S1</w:t>
      </w:r>
    </w:p>
    <w:p w:rsidR="006D63E3" w:rsidRPr="002A0753" w:rsidRDefault="00454216" w:rsidP="00A81DAE">
      <w:pPr>
        <w:pStyle w:val="Calibri18"/>
        <w:ind w:left="1276"/>
        <w:rPr>
          <w:color w:val="auto"/>
          <w:lang w:val="en-US"/>
        </w:rPr>
      </w:pPr>
      <w:r w:rsidRPr="002A0753">
        <w:rPr>
          <w:color w:val="auto"/>
          <w:sz w:val="28"/>
          <w:szCs w:val="28"/>
          <w:lang w:val="en-US"/>
        </w:rPr>
        <w:t>Joonas Lipponen</w:t>
      </w:r>
      <w:r w:rsidR="00411BCC" w:rsidRPr="002A0753">
        <w:rPr>
          <w:color w:val="auto"/>
          <w:sz w:val="28"/>
          <w:szCs w:val="28"/>
          <w:lang w:val="en-US"/>
        </w:rPr>
        <w:t xml:space="preserve"> H8317 IIT14S1</w:t>
      </w:r>
    </w:p>
    <w:p w:rsidR="00A81DAE" w:rsidRPr="002A0753" w:rsidRDefault="00454216" w:rsidP="00A81DAE">
      <w:pPr>
        <w:pStyle w:val="KansiLehti"/>
        <w:ind w:left="1276"/>
        <w:jc w:val="left"/>
        <w:rPr>
          <w:sz w:val="28"/>
          <w:szCs w:val="28"/>
          <w:lang w:val="en-US"/>
        </w:rPr>
      </w:pPr>
      <w:r w:rsidRPr="002A0753">
        <w:rPr>
          <w:sz w:val="28"/>
          <w:szCs w:val="28"/>
          <w:lang w:val="en-US"/>
        </w:rPr>
        <w:t xml:space="preserve">Juho Helander </w:t>
      </w:r>
      <w:r w:rsidR="00411BCC" w:rsidRPr="002A0753">
        <w:rPr>
          <w:sz w:val="28"/>
          <w:szCs w:val="28"/>
          <w:lang w:val="en-US"/>
        </w:rPr>
        <w:t>H9410 IIT14S1</w:t>
      </w:r>
    </w:p>
    <w:p w:rsidR="00455C9C" w:rsidRPr="00AF5761" w:rsidRDefault="00482792" w:rsidP="00A81DAE">
      <w:pPr>
        <w:pStyle w:val="KansiLehti"/>
        <w:ind w:left="1276"/>
        <w:jc w:val="left"/>
        <w:rPr>
          <w:sz w:val="28"/>
          <w:szCs w:val="28"/>
        </w:rPr>
      </w:pPr>
      <w:r w:rsidRPr="00AF5761">
        <w:rPr>
          <w:sz w:val="28"/>
          <w:szCs w:val="28"/>
        </w:rPr>
        <w:t>Jesse Ala-Lahti H4222 IIT13</w:t>
      </w:r>
      <w:r w:rsidR="00455C9C" w:rsidRPr="00AF5761">
        <w:rPr>
          <w:sz w:val="28"/>
          <w:szCs w:val="28"/>
        </w:rPr>
        <w:t>S1</w:t>
      </w:r>
    </w:p>
    <w:p w:rsidR="00455C9C" w:rsidRPr="00AF5761" w:rsidRDefault="00455C9C" w:rsidP="00A81DAE">
      <w:pPr>
        <w:pStyle w:val="KansiLehti"/>
        <w:ind w:left="1276"/>
        <w:jc w:val="left"/>
        <w:rPr>
          <w:sz w:val="28"/>
          <w:szCs w:val="28"/>
        </w:rPr>
      </w:pPr>
    </w:p>
    <w:p w:rsidR="00A81DAE" w:rsidRPr="00AF5761" w:rsidRDefault="00A81DAE" w:rsidP="00A81DAE">
      <w:pPr>
        <w:pStyle w:val="KansiLehti"/>
        <w:ind w:left="1276"/>
        <w:jc w:val="left"/>
      </w:pPr>
    </w:p>
    <w:p w:rsidR="00A81DAE" w:rsidRPr="00AF5761" w:rsidRDefault="00A81DAE" w:rsidP="00A81DAE">
      <w:pPr>
        <w:pStyle w:val="KansiLehti"/>
        <w:ind w:left="1276"/>
        <w:jc w:val="left"/>
      </w:pPr>
    </w:p>
    <w:p w:rsidR="00A81DAE" w:rsidRPr="00AF5761" w:rsidRDefault="00A81DAE" w:rsidP="00A81DAE">
      <w:pPr>
        <w:pStyle w:val="KansiLehti"/>
        <w:ind w:left="1276"/>
        <w:jc w:val="left"/>
      </w:pPr>
    </w:p>
    <w:p w:rsidR="00A81DAE" w:rsidRPr="00AF5761" w:rsidRDefault="00A81DAE" w:rsidP="00A81DAE">
      <w:pPr>
        <w:pStyle w:val="KansiLehti"/>
        <w:ind w:left="1276"/>
        <w:jc w:val="left"/>
      </w:pPr>
    </w:p>
    <w:p w:rsidR="00454216" w:rsidRPr="00AF5761" w:rsidRDefault="00454216" w:rsidP="00A81DAE">
      <w:pPr>
        <w:pStyle w:val="KansiLehti"/>
        <w:ind w:left="1276"/>
        <w:jc w:val="left"/>
      </w:pPr>
    </w:p>
    <w:p w:rsidR="00A81DAE" w:rsidRPr="00AF5761" w:rsidRDefault="00A81DAE" w:rsidP="00A81DAE">
      <w:pPr>
        <w:pStyle w:val="KansiLehti"/>
        <w:ind w:left="1276"/>
        <w:jc w:val="left"/>
      </w:pPr>
    </w:p>
    <w:p w:rsidR="00A81DAE" w:rsidRPr="005E442B" w:rsidRDefault="000317FC" w:rsidP="00A81DAE">
      <w:pPr>
        <w:pStyle w:val="Calibri16"/>
        <w:ind w:left="1276"/>
        <w:rPr>
          <w:color w:val="auto"/>
          <w:sz w:val="28"/>
          <w:szCs w:val="28"/>
        </w:rPr>
      </w:pPr>
      <w:r>
        <w:rPr>
          <w:color w:val="auto"/>
          <w:sz w:val="28"/>
          <w:szCs w:val="28"/>
        </w:rPr>
        <w:t>Huhtikuu</w:t>
      </w:r>
      <w:r w:rsidR="00411BCC" w:rsidRPr="005E442B">
        <w:rPr>
          <w:color w:val="auto"/>
          <w:sz w:val="28"/>
          <w:szCs w:val="28"/>
        </w:rPr>
        <w:t>/2017</w:t>
      </w:r>
    </w:p>
    <w:p w:rsidR="007232EE" w:rsidRPr="005E442B" w:rsidRDefault="007232EE" w:rsidP="007232EE">
      <w:pPr>
        <w:pStyle w:val="Calibri14"/>
        <w:ind w:left="1276"/>
        <w:rPr>
          <w:color w:val="auto"/>
        </w:rPr>
      </w:pPr>
      <w:r w:rsidRPr="005E442B">
        <w:rPr>
          <w:color w:val="auto"/>
        </w:rPr>
        <w:t>Tekniikan ja liikenteen ala</w:t>
      </w:r>
    </w:p>
    <w:p w:rsidR="007232EE" w:rsidRPr="005E442B" w:rsidRDefault="007232EE" w:rsidP="007232EE">
      <w:pPr>
        <w:pStyle w:val="Calibri14"/>
        <w:ind w:left="1276"/>
        <w:rPr>
          <w:color w:val="auto"/>
        </w:rPr>
      </w:pPr>
      <w:r w:rsidRPr="005E442B">
        <w:rPr>
          <w:color w:val="auto"/>
        </w:rPr>
        <w:t>Tietotekniikan koulutusohjelma</w:t>
      </w:r>
    </w:p>
    <w:p w:rsidR="00616A56" w:rsidRPr="005E442B" w:rsidRDefault="00616A56" w:rsidP="00616A56">
      <w:pPr>
        <w:pStyle w:val="Calibri14"/>
        <w:ind w:left="1276"/>
        <w:rPr>
          <w:color w:val="auto"/>
        </w:rPr>
      </w:pPr>
    </w:p>
    <w:p w:rsidR="005E3550" w:rsidRPr="005E442B" w:rsidRDefault="005E3550">
      <w:pPr>
        <w:sectPr w:rsidR="005E3550" w:rsidRPr="005E442B" w:rsidSect="00841333">
          <w:headerReference w:type="default" r:id="rId11"/>
          <w:footerReference w:type="default" r:id="rId12"/>
          <w:pgSz w:w="11907" w:h="16839" w:code="9"/>
          <w:pgMar w:top="1134" w:right="1134" w:bottom="1134" w:left="1134" w:header="1128" w:footer="1160" w:gutter="0"/>
          <w:cols w:space="708"/>
          <w:docGrid w:linePitch="360"/>
        </w:sectPr>
      </w:pPr>
    </w:p>
    <w:p w:rsidR="00F24017" w:rsidRDefault="00F2347E" w:rsidP="0029113C">
      <w:pPr>
        <w:rPr>
          <w:noProof/>
        </w:rPr>
      </w:pPr>
      <w:r w:rsidRPr="005E442B">
        <w:rPr>
          <w:b/>
          <w:sz w:val="28"/>
        </w:rPr>
        <w:lastRenderedPageBreak/>
        <w:t>Sisältö</w:t>
      </w:r>
      <w:r w:rsidR="0029113C" w:rsidRPr="005E442B">
        <w:rPr>
          <w:b/>
          <w:sz w:val="28"/>
        </w:rPr>
        <w:fldChar w:fldCharType="begin"/>
      </w:r>
      <w:r w:rsidR="0029113C" w:rsidRPr="005E442B">
        <w:rPr>
          <w:b/>
          <w:sz w:val="28"/>
        </w:rPr>
        <w:instrText xml:space="preserve"> TOC \o "1-3" \h \z \t "Liite;2" </w:instrText>
      </w:r>
      <w:r w:rsidR="0029113C" w:rsidRPr="005E442B">
        <w:rPr>
          <w:b/>
          <w:sz w:val="28"/>
        </w:rPr>
        <w:fldChar w:fldCharType="separate"/>
      </w:r>
    </w:p>
    <w:p w:rsidR="00F24017" w:rsidRDefault="00554695">
      <w:pPr>
        <w:pStyle w:val="Sisluet1"/>
        <w:rPr>
          <w:rFonts w:asciiTheme="minorHAnsi" w:eastAsiaTheme="minorEastAsia" w:hAnsiTheme="minorHAnsi" w:cstheme="minorBidi"/>
          <w:noProof/>
          <w:sz w:val="22"/>
          <w:lang w:eastAsia="fi-FI"/>
        </w:rPr>
      </w:pPr>
      <w:hyperlink w:anchor="_Toc480902448" w:history="1">
        <w:r w:rsidR="00F24017" w:rsidRPr="00F84E92">
          <w:rPr>
            <w:rStyle w:val="Hyperlinkki"/>
            <w:noProof/>
          </w:rPr>
          <w:t>1</w:t>
        </w:r>
        <w:r w:rsidR="00F24017">
          <w:rPr>
            <w:rFonts w:asciiTheme="minorHAnsi" w:eastAsiaTheme="minorEastAsia" w:hAnsiTheme="minorHAnsi" w:cstheme="minorBidi"/>
            <w:noProof/>
            <w:sz w:val="22"/>
            <w:lang w:eastAsia="fi-FI"/>
          </w:rPr>
          <w:tab/>
        </w:r>
        <w:r w:rsidR="00F24017" w:rsidRPr="00F84E92">
          <w:rPr>
            <w:rStyle w:val="Hyperlinkki"/>
            <w:noProof/>
          </w:rPr>
          <w:t>Johdanto</w:t>
        </w:r>
        <w:r w:rsidR="00F24017">
          <w:rPr>
            <w:noProof/>
            <w:webHidden/>
          </w:rPr>
          <w:tab/>
        </w:r>
        <w:r w:rsidR="00F24017">
          <w:rPr>
            <w:noProof/>
            <w:webHidden/>
          </w:rPr>
          <w:fldChar w:fldCharType="begin"/>
        </w:r>
        <w:r w:rsidR="00F24017">
          <w:rPr>
            <w:noProof/>
            <w:webHidden/>
          </w:rPr>
          <w:instrText xml:space="preserve"> PAGEREF _Toc480902448 \h </w:instrText>
        </w:r>
        <w:r w:rsidR="00F24017">
          <w:rPr>
            <w:noProof/>
            <w:webHidden/>
          </w:rPr>
        </w:r>
        <w:r w:rsidR="00F24017">
          <w:rPr>
            <w:noProof/>
            <w:webHidden/>
          </w:rPr>
          <w:fldChar w:fldCharType="separate"/>
        </w:r>
        <w:r w:rsidR="00F24017">
          <w:rPr>
            <w:noProof/>
            <w:webHidden/>
          </w:rPr>
          <w:t>19</w:t>
        </w:r>
        <w:r w:rsidR="00F24017">
          <w:rPr>
            <w:noProof/>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449" w:history="1">
        <w:r w:rsidR="00F24017" w:rsidRPr="00F84E92">
          <w:rPr>
            <w:rStyle w:val="Hyperlinkki"/>
            <w:noProof/>
          </w:rPr>
          <w:t>2</w:t>
        </w:r>
        <w:r w:rsidR="00F24017">
          <w:rPr>
            <w:rFonts w:asciiTheme="minorHAnsi" w:eastAsiaTheme="minorEastAsia" w:hAnsiTheme="minorHAnsi" w:cstheme="minorBidi"/>
            <w:noProof/>
            <w:sz w:val="22"/>
            <w:lang w:eastAsia="fi-FI"/>
          </w:rPr>
          <w:tab/>
        </w:r>
        <w:r w:rsidR="00F24017" w:rsidRPr="00F84E92">
          <w:rPr>
            <w:rStyle w:val="Hyperlinkki"/>
            <w:noProof/>
          </w:rPr>
          <w:t>Yritys</w:t>
        </w:r>
        <w:r w:rsidR="00F24017">
          <w:rPr>
            <w:noProof/>
            <w:webHidden/>
          </w:rPr>
          <w:tab/>
        </w:r>
        <w:r w:rsidR="00F24017">
          <w:rPr>
            <w:noProof/>
            <w:webHidden/>
          </w:rPr>
          <w:fldChar w:fldCharType="begin"/>
        </w:r>
        <w:r w:rsidR="00F24017">
          <w:rPr>
            <w:noProof/>
            <w:webHidden/>
          </w:rPr>
          <w:instrText xml:space="preserve"> PAGEREF _Toc480902449 \h </w:instrText>
        </w:r>
        <w:r w:rsidR="00F24017">
          <w:rPr>
            <w:noProof/>
            <w:webHidden/>
          </w:rPr>
        </w:r>
        <w:r w:rsidR="00F24017">
          <w:rPr>
            <w:noProof/>
            <w:webHidden/>
          </w:rPr>
          <w:fldChar w:fldCharType="separate"/>
        </w:r>
        <w:r w:rsidR="00F24017">
          <w:rPr>
            <w:noProof/>
            <w:webHidden/>
          </w:rPr>
          <w:t>19</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50" w:history="1">
        <w:r w:rsidR="00F24017" w:rsidRPr="00F84E92">
          <w:rPr>
            <w:rStyle w:val="Hyperlinkki"/>
          </w:rPr>
          <w:t>2.1</w:t>
        </w:r>
        <w:r w:rsidR="00F24017">
          <w:rPr>
            <w:rFonts w:asciiTheme="minorHAnsi" w:eastAsiaTheme="minorEastAsia" w:hAnsiTheme="minorHAnsi" w:cstheme="minorBidi"/>
            <w:sz w:val="22"/>
            <w:lang w:eastAsia="fi-FI"/>
          </w:rPr>
          <w:tab/>
        </w:r>
        <w:r w:rsidR="00F24017" w:rsidRPr="00F84E92">
          <w:rPr>
            <w:rStyle w:val="Hyperlinkki"/>
          </w:rPr>
          <w:t>Yrityksen organisaatiorakenne ja laitteisto</w:t>
        </w:r>
        <w:r w:rsidR="00F24017">
          <w:rPr>
            <w:webHidden/>
          </w:rPr>
          <w:tab/>
        </w:r>
        <w:r w:rsidR="00F24017">
          <w:rPr>
            <w:webHidden/>
          </w:rPr>
          <w:fldChar w:fldCharType="begin"/>
        </w:r>
        <w:r w:rsidR="00F24017">
          <w:rPr>
            <w:webHidden/>
          </w:rPr>
          <w:instrText xml:space="preserve"> PAGEREF _Toc480902450 \h </w:instrText>
        </w:r>
        <w:r w:rsidR="00F24017">
          <w:rPr>
            <w:webHidden/>
          </w:rPr>
        </w:r>
        <w:r w:rsidR="00F24017">
          <w:rPr>
            <w:webHidden/>
          </w:rPr>
          <w:fldChar w:fldCharType="separate"/>
        </w:r>
        <w:r w:rsidR="00F24017">
          <w:rPr>
            <w:webHidden/>
          </w:rPr>
          <w:t>19</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51" w:history="1">
        <w:r w:rsidR="00F24017" w:rsidRPr="00F84E92">
          <w:rPr>
            <w:rStyle w:val="Hyperlinkki"/>
          </w:rPr>
          <w:t>2.2</w:t>
        </w:r>
        <w:r w:rsidR="00F24017">
          <w:rPr>
            <w:rFonts w:asciiTheme="minorHAnsi" w:eastAsiaTheme="minorEastAsia" w:hAnsiTheme="minorHAnsi" w:cstheme="minorBidi"/>
            <w:sz w:val="22"/>
            <w:lang w:eastAsia="fi-FI"/>
          </w:rPr>
          <w:tab/>
        </w:r>
        <w:r w:rsidR="00F24017" w:rsidRPr="00F84E92">
          <w:rPr>
            <w:rStyle w:val="Hyperlinkki"/>
          </w:rPr>
          <w:t>Yrityksen palvelut</w:t>
        </w:r>
        <w:r w:rsidR="00F24017">
          <w:rPr>
            <w:webHidden/>
          </w:rPr>
          <w:tab/>
        </w:r>
        <w:r w:rsidR="00F24017">
          <w:rPr>
            <w:webHidden/>
          </w:rPr>
          <w:fldChar w:fldCharType="begin"/>
        </w:r>
        <w:r w:rsidR="00F24017">
          <w:rPr>
            <w:webHidden/>
          </w:rPr>
          <w:instrText xml:space="preserve"> PAGEREF _Toc480902451 \h </w:instrText>
        </w:r>
        <w:r w:rsidR="00F24017">
          <w:rPr>
            <w:webHidden/>
          </w:rPr>
        </w:r>
        <w:r w:rsidR="00F24017">
          <w:rPr>
            <w:webHidden/>
          </w:rPr>
          <w:fldChar w:fldCharType="separate"/>
        </w:r>
        <w:r w:rsidR="00F24017">
          <w:rPr>
            <w:webHidden/>
          </w:rPr>
          <w:t>19</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52" w:history="1">
        <w:r w:rsidR="00F24017" w:rsidRPr="00F84E92">
          <w:rPr>
            <w:rStyle w:val="Hyperlinkki"/>
            <w:noProof/>
          </w:rPr>
          <w:t>2.2.1</w:t>
        </w:r>
        <w:r w:rsidR="00F24017">
          <w:rPr>
            <w:rFonts w:asciiTheme="minorHAnsi" w:eastAsiaTheme="minorEastAsia" w:hAnsiTheme="minorHAnsi" w:cstheme="minorBidi"/>
            <w:noProof/>
            <w:sz w:val="22"/>
            <w:lang w:eastAsia="fi-FI"/>
          </w:rPr>
          <w:tab/>
        </w:r>
        <w:r w:rsidR="00F24017" w:rsidRPr="00F84E92">
          <w:rPr>
            <w:rStyle w:val="Hyperlinkki"/>
            <w:noProof/>
          </w:rPr>
          <w:t>Henkilökunta</w:t>
        </w:r>
        <w:r w:rsidR="00F24017">
          <w:rPr>
            <w:noProof/>
            <w:webHidden/>
          </w:rPr>
          <w:tab/>
        </w:r>
        <w:r w:rsidR="00F24017">
          <w:rPr>
            <w:noProof/>
            <w:webHidden/>
          </w:rPr>
          <w:fldChar w:fldCharType="begin"/>
        </w:r>
        <w:r w:rsidR="00F24017">
          <w:rPr>
            <w:noProof/>
            <w:webHidden/>
          </w:rPr>
          <w:instrText xml:space="preserve"> PAGEREF _Toc480902452 \h </w:instrText>
        </w:r>
        <w:r w:rsidR="00F24017">
          <w:rPr>
            <w:noProof/>
            <w:webHidden/>
          </w:rPr>
        </w:r>
        <w:r w:rsidR="00F24017">
          <w:rPr>
            <w:noProof/>
            <w:webHidden/>
          </w:rPr>
          <w:fldChar w:fldCharType="separate"/>
        </w:r>
        <w:r w:rsidR="00F24017">
          <w:rPr>
            <w:noProof/>
            <w:webHidden/>
          </w:rPr>
          <w:t>20</w:t>
        </w:r>
        <w:r w:rsidR="00F24017">
          <w:rPr>
            <w:noProof/>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453" w:history="1">
        <w:r w:rsidR="00F24017" w:rsidRPr="00F84E92">
          <w:rPr>
            <w:rStyle w:val="Hyperlinkki"/>
            <w:noProof/>
          </w:rPr>
          <w:t>3</w:t>
        </w:r>
        <w:r w:rsidR="00F24017">
          <w:rPr>
            <w:rFonts w:asciiTheme="minorHAnsi" w:eastAsiaTheme="minorEastAsia" w:hAnsiTheme="minorHAnsi" w:cstheme="minorBidi"/>
            <w:noProof/>
            <w:sz w:val="22"/>
            <w:lang w:eastAsia="fi-FI"/>
          </w:rPr>
          <w:tab/>
        </w:r>
        <w:r w:rsidR="00F24017" w:rsidRPr="00F84E92">
          <w:rPr>
            <w:rStyle w:val="Hyperlinkki"/>
            <w:noProof/>
          </w:rPr>
          <w:t>Teoria</w:t>
        </w:r>
        <w:r w:rsidR="00F24017">
          <w:rPr>
            <w:noProof/>
            <w:webHidden/>
          </w:rPr>
          <w:tab/>
        </w:r>
        <w:r w:rsidR="00F24017">
          <w:rPr>
            <w:noProof/>
            <w:webHidden/>
          </w:rPr>
          <w:fldChar w:fldCharType="begin"/>
        </w:r>
        <w:r w:rsidR="00F24017">
          <w:rPr>
            <w:noProof/>
            <w:webHidden/>
          </w:rPr>
          <w:instrText xml:space="preserve"> PAGEREF _Toc480902453 \h </w:instrText>
        </w:r>
        <w:r w:rsidR="00F24017">
          <w:rPr>
            <w:noProof/>
            <w:webHidden/>
          </w:rPr>
        </w:r>
        <w:r w:rsidR="00F24017">
          <w:rPr>
            <w:noProof/>
            <w:webHidden/>
          </w:rPr>
          <w:fldChar w:fldCharType="separate"/>
        </w:r>
        <w:r w:rsidR="00F24017">
          <w:rPr>
            <w:noProof/>
            <w:webHidden/>
          </w:rPr>
          <w:t>20</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54" w:history="1">
        <w:r w:rsidR="00F24017" w:rsidRPr="00F84E92">
          <w:rPr>
            <w:rStyle w:val="Hyperlinkki"/>
          </w:rPr>
          <w:t>3.1</w:t>
        </w:r>
        <w:r w:rsidR="00F24017">
          <w:rPr>
            <w:rFonts w:asciiTheme="minorHAnsi" w:eastAsiaTheme="minorEastAsia" w:hAnsiTheme="minorHAnsi" w:cstheme="minorBidi"/>
            <w:sz w:val="22"/>
            <w:lang w:eastAsia="fi-FI"/>
          </w:rPr>
          <w:tab/>
        </w:r>
        <w:r w:rsidR="00F24017" w:rsidRPr="00F84E92">
          <w:rPr>
            <w:rStyle w:val="Hyperlinkki"/>
          </w:rPr>
          <w:t>Active Directory Domain Services</w:t>
        </w:r>
        <w:r w:rsidR="00F24017">
          <w:rPr>
            <w:webHidden/>
          </w:rPr>
          <w:tab/>
        </w:r>
        <w:r w:rsidR="00F24017">
          <w:rPr>
            <w:webHidden/>
          </w:rPr>
          <w:fldChar w:fldCharType="begin"/>
        </w:r>
        <w:r w:rsidR="00F24017">
          <w:rPr>
            <w:webHidden/>
          </w:rPr>
          <w:instrText xml:space="preserve"> PAGEREF _Toc480902454 \h </w:instrText>
        </w:r>
        <w:r w:rsidR="00F24017">
          <w:rPr>
            <w:webHidden/>
          </w:rPr>
        </w:r>
        <w:r w:rsidR="00F24017">
          <w:rPr>
            <w:webHidden/>
          </w:rPr>
          <w:fldChar w:fldCharType="separate"/>
        </w:r>
        <w:r w:rsidR="00F24017">
          <w:rPr>
            <w:webHidden/>
          </w:rPr>
          <w:t>20</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55" w:history="1">
        <w:r w:rsidR="00F24017" w:rsidRPr="00F84E92">
          <w:rPr>
            <w:rStyle w:val="Hyperlinkki"/>
            <w:noProof/>
          </w:rPr>
          <w:t>3.1.1</w:t>
        </w:r>
        <w:r w:rsidR="00F24017">
          <w:rPr>
            <w:rFonts w:asciiTheme="minorHAnsi" w:eastAsiaTheme="minorEastAsia" w:hAnsiTheme="minorHAnsi" w:cstheme="minorBidi"/>
            <w:noProof/>
            <w:sz w:val="22"/>
            <w:lang w:eastAsia="fi-FI"/>
          </w:rPr>
          <w:tab/>
        </w:r>
        <w:r w:rsidR="00F24017" w:rsidRPr="00F84E92">
          <w:rPr>
            <w:rStyle w:val="Hyperlinkki"/>
            <w:noProof/>
          </w:rPr>
          <w:t>Active Directoryn rakenne</w:t>
        </w:r>
        <w:r w:rsidR="00F24017">
          <w:rPr>
            <w:noProof/>
            <w:webHidden/>
          </w:rPr>
          <w:tab/>
        </w:r>
        <w:r w:rsidR="00F24017">
          <w:rPr>
            <w:noProof/>
            <w:webHidden/>
          </w:rPr>
          <w:fldChar w:fldCharType="begin"/>
        </w:r>
        <w:r w:rsidR="00F24017">
          <w:rPr>
            <w:noProof/>
            <w:webHidden/>
          </w:rPr>
          <w:instrText xml:space="preserve"> PAGEREF _Toc480902455 \h </w:instrText>
        </w:r>
        <w:r w:rsidR="00F24017">
          <w:rPr>
            <w:noProof/>
            <w:webHidden/>
          </w:rPr>
        </w:r>
        <w:r w:rsidR="00F24017">
          <w:rPr>
            <w:noProof/>
            <w:webHidden/>
          </w:rPr>
          <w:fldChar w:fldCharType="separate"/>
        </w:r>
        <w:r w:rsidR="00F24017">
          <w:rPr>
            <w:noProof/>
            <w:webHidden/>
          </w:rPr>
          <w:t>21</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56" w:history="1">
        <w:r w:rsidR="00F24017" w:rsidRPr="00F84E92">
          <w:rPr>
            <w:rStyle w:val="Hyperlinkki"/>
            <w:noProof/>
          </w:rPr>
          <w:t>3.1.2</w:t>
        </w:r>
        <w:r w:rsidR="00F24017">
          <w:rPr>
            <w:rFonts w:asciiTheme="minorHAnsi" w:eastAsiaTheme="minorEastAsia" w:hAnsiTheme="minorHAnsi" w:cstheme="minorBidi"/>
            <w:noProof/>
            <w:sz w:val="22"/>
            <w:lang w:eastAsia="fi-FI"/>
          </w:rPr>
          <w:tab/>
        </w:r>
        <w:r w:rsidR="00F24017" w:rsidRPr="00F84E92">
          <w:rPr>
            <w:rStyle w:val="Hyperlinkki"/>
            <w:noProof/>
          </w:rPr>
          <w:t>AD-metsä</w:t>
        </w:r>
        <w:r w:rsidR="00F24017">
          <w:rPr>
            <w:noProof/>
            <w:webHidden/>
          </w:rPr>
          <w:tab/>
        </w:r>
        <w:r w:rsidR="00F24017">
          <w:rPr>
            <w:noProof/>
            <w:webHidden/>
          </w:rPr>
          <w:fldChar w:fldCharType="begin"/>
        </w:r>
        <w:r w:rsidR="00F24017">
          <w:rPr>
            <w:noProof/>
            <w:webHidden/>
          </w:rPr>
          <w:instrText xml:space="preserve"> PAGEREF _Toc480902456 \h </w:instrText>
        </w:r>
        <w:r w:rsidR="00F24017">
          <w:rPr>
            <w:noProof/>
            <w:webHidden/>
          </w:rPr>
        </w:r>
        <w:r w:rsidR="00F24017">
          <w:rPr>
            <w:noProof/>
            <w:webHidden/>
          </w:rPr>
          <w:fldChar w:fldCharType="separate"/>
        </w:r>
        <w:r w:rsidR="00F24017">
          <w:rPr>
            <w:noProof/>
            <w:webHidden/>
          </w:rPr>
          <w:t>22</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57" w:history="1">
        <w:r w:rsidR="00F24017" w:rsidRPr="00F84E92">
          <w:rPr>
            <w:rStyle w:val="Hyperlinkki"/>
            <w:noProof/>
          </w:rPr>
          <w:t>3.1.3</w:t>
        </w:r>
        <w:r w:rsidR="00F24017">
          <w:rPr>
            <w:rFonts w:asciiTheme="minorHAnsi" w:eastAsiaTheme="minorEastAsia" w:hAnsiTheme="minorHAnsi" w:cstheme="minorBidi"/>
            <w:noProof/>
            <w:sz w:val="22"/>
            <w:lang w:eastAsia="fi-FI"/>
          </w:rPr>
          <w:tab/>
        </w:r>
        <w:r w:rsidR="00F24017" w:rsidRPr="00F84E92">
          <w:rPr>
            <w:rStyle w:val="Hyperlinkki"/>
            <w:noProof/>
          </w:rPr>
          <w:t>AD-puut</w:t>
        </w:r>
        <w:r w:rsidR="00F24017">
          <w:rPr>
            <w:noProof/>
            <w:webHidden/>
          </w:rPr>
          <w:tab/>
        </w:r>
        <w:r w:rsidR="00F24017">
          <w:rPr>
            <w:noProof/>
            <w:webHidden/>
          </w:rPr>
          <w:fldChar w:fldCharType="begin"/>
        </w:r>
        <w:r w:rsidR="00F24017">
          <w:rPr>
            <w:noProof/>
            <w:webHidden/>
          </w:rPr>
          <w:instrText xml:space="preserve"> PAGEREF _Toc480902457 \h </w:instrText>
        </w:r>
        <w:r w:rsidR="00F24017">
          <w:rPr>
            <w:noProof/>
            <w:webHidden/>
          </w:rPr>
        </w:r>
        <w:r w:rsidR="00F24017">
          <w:rPr>
            <w:noProof/>
            <w:webHidden/>
          </w:rPr>
          <w:fldChar w:fldCharType="separate"/>
        </w:r>
        <w:r w:rsidR="00F24017">
          <w:rPr>
            <w:noProof/>
            <w:webHidden/>
          </w:rPr>
          <w:t>22</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58" w:history="1">
        <w:r w:rsidR="00F24017" w:rsidRPr="00F84E92">
          <w:rPr>
            <w:rStyle w:val="Hyperlinkki"/>
            <w:noProof/>
          </w:rPr>
          <w:t>3.1.4</w:t>
        </w:r>
        <w:r w:rsidR="00F24017">
          <w:rPr>
            <w:rFonts w:asciiTheme="minorHAnsi" w:eastAsiaTheme="minorEastAsia" w:hAnsiTheme="minorHAnsi" w:cstheme="minorBidi"/>
            <w:noProof/>
            <w:sz w:val="22"/>
            <w:lang w:eastAsia="fi-FI"/>
          </w:rPr>
          <w:tab/>
        </w:r>
        <w:r w:rsidR="00F24017" w:rsidRPr="00F84E92">
          <w:rPr>
            <w:rStyle w:val="Hyperlinkki"/>
            <w:noProof/>
          </w:rPr>
          <w:t>OU</w:t>
        </w:r>
        <w:r w:rsidR="00F24017">
          <w:rPr>
            <w:noProof/>
            <w:webHidden/>
          </w:rPr>
          <w:tab/>
        </w:r>
        <w:r w:rsidR="00F24017">
          <w:rPr>
            <w:noProof/>
            <w:webHidden/>
          </w:rPr>
          <w:fldChar w:fldCharType="begin"/>
        </w:r>
        <w:r w:rsidR="00F24017">
          <w:rPr>
            <w:noProof/>
            <w:webHidden/>
          </w:rPr>
          <w:instrText xml:space="preserve"> PAGEREF _Toc480902458 \h </w:instrText>
        </w:r>
        <w:r w:rsidR="00F24017">
          <w:rPr>
            <w:noProof/>
            <w:webHidden/>
          </w:rPr>
        </w:r>
        <w:r w:rsidR="00F24017">
          <w:rPr>
            <w:noProof/>
            <w:webHidden/>
          </w:rPr>
          <w:fldChar w:fldCharType="separate"/>
        </w:r>
        <w:r w:rsidR="00F24017">
          <w:rPr>
            <w:noProof/>
            <w:webHidden/>
          </w:rPr>
          <w:t>22</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59" w:history="1">
        <w:r w:rsidR="00F24017" w:rsidRPr="00F84E92">
          <w:rPr>
            <w:rStyle w:val="Hyperlinkki"/>
          </w:rPr>
          <w:t>3.2</w:t>
        </w:r>
        <w:r w:rsidR="00F24017">
          <w:rPr>
            <w:rFonts w:asciiTheme="minorHAnsi" w:eastAsiaTheme="minorEastAsia" w:hAnsiTheme="minorHAnsi" w:cstheme="minorBidi"/>
            <w:sz w:val="22"/>
            <w:lang w:eastAsia="fi-FI"/>
          </w:rPr>
          <w:tab/>
        </w:r>
        <w:r w:rsidR="00F24017" w:rsidRPr="00F84E92">
          <w:rPr>
            <w:rStyle w:val="Hyperlinkki"/>
          </w:rPr>
          <w:t>Groups</w:t>
        </w:r>
        <w:r w:rsidR="00F24017">
          <w:rPr>
            <w:webHidden/>
          </w:rPr>
          <w:tab/>
        </w:r>
        <w:r w:rsidR="00F24017">
          <w:rPr>
            <w:webHidden/>
          </w:rPr>
          <w:fldChar w:fldCharType="begin"/>
        </w:r>
        <w:r w:rsidR="00F24017">
          <w:rPr>
            <w:webHidden/>
          </w:rPr>
          <w:instrText xml:space="preserve"> PAGEREF _Toc480902459 \h </w:instrText>
        </w:r>
        <w:r w:rsidR="00F24017">
          <w:rPr>
            <w:webHidden/>
          </w:rPr>
        </w:r>
        <w:r w:rsidR="00F24017">
          <w:rPr>
            <w:webHidden/>
          </w:rPr>
          <w:fldChar w:fldCharType="separate"/>
        </w:r>
        <w:r w:rsidR="00F24017">
          <w:rPr>
            <w:webHidden/>
          </w:rPr>
          <w:t>23</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60" w:history="1">
        <w:r w:rsidR="00F24017" w:rsidRPr="00F84E92">
          <w:rPr>
            <w:rStyle w:val="Hyperlinkki"/>
            <w:noProof/>
          </w:rPr>
          <w:t>3.2.1</w:t>
        </w:r>
        <w:r w:rsidR="00F24017">
          <w:rPr>
            <w:rFonts w:asciiTheme="minorHAnsi" w:eastAsiaTheme="minorEastAsia" w:hAnsiTheme="minorHAnsi" w:cstheme="minorBidi"/>
            <w:noProof/>
            <w:sz w:val="22"/>
            <w:lang w:eastAsia="fi-FI"/>
          </w:rPr>
          <w:tab/>
        </w:r>
        <w:r w:rsidR="00F24017" w:rsidRPr="00F84E92">
          <w:rPr>
            <w:rStyle w:val="Hyperlinkki"/>
            <w:noProof/>
          </w:rPr>
          <w:t>Domain Local Groups</w:t>
        </w:r>
        <w:r w:rsidR="00F24017">
          <w:rPr>
            <w:noProof/>
            <w:webHidden/>
          </w:rPr>
          <w:tab/>
        </w:r>
        <w:r w:rsidR="00F24017">
          <w:rPr>
            <w:noProof/>
            <w:webHidden/>
          </w:rPr>
          <w:fldChar w:fldCharType="begin"/>
        </w:r>
        <w:r w:rsidR="00F24017">
          <w:rPr>
            <w:noProof/>
            <w:webHidden/>
          </w:rPr>
          <w:instrText xml:space="preserve"> PAGEREF _Toc480902460 \h </w:instrText>
        </w:r>
        <w:r w:rsidR="00F24017">
          <w:rPr>
            <w:noProof/>
            <w:webHidden/>
          </w:rPr>
        </w:r>
        <w:r w:rsidR="00F24017">
          <w:rPr>
            <w:noProof/>
            <w:webHidden/>
          </w:rPr>
          <w:fldChar w:fldCharType="separate"/>
        </w:r>
        <w:r w:rsidR="00F24017">
          <w:rPr>
            <w:noProof/>
            <w:webHidden/>
          </w:rPr>
          <w:t>23</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61" w:history="1">
        <w:r w:rsidR="00F24017" w:rsidRPr="00F84E92">
          <w:rPr>
            <w:rStyle w:val="Hyperlinkki"/>
            <w:noProof/>
          </w:rPr>
          <w:t>3.2.2</w:t>
        </w:r>
        <w:r w:rsidR="00F24017">
          <w:rPr>
            <w:rFonts w:asciiTheme="minorHAnsi" w:eastAsiaTheme="minorEastAsia" w:hAnsiTheme="minorHAnsi" w:cstheme="minorBidi"/>
            <w:noProof/>
            <w:sz w:val="22"/>
            <w:lang w:eastAsia="fi-FI"/>
          </w:rPr>
          <w:tab/>
        </w:r>
        <w:r w:rsidR="00F24017" w:rsidRPr="00F84E92">
          <w:rPr>
            <w:rStyle w:val="Hyperlinkki"/>
            <w:noProof/>
          </w:rPr>
          <w:t>Universal Groups</w:t>
        </w:r>
        <w:r w:rsidR="00F24017">
          <w:rPr>
            <w:noProof/>
            <w:webHidden/>
          </w:rPr>
          <w:tab/>
        </w:r>
        <w:r w:rsidR="00F24017">
          <w:rPr>
            <w:noProof/>
            <w:webHidden/>
          </w:rPr>
          <w:fldChar w:fldCharType="begin"/>
        </w:r>
        <w:r w:rsidR="00F24017">
          <w:rPr>
            <w:noProof/>
            <w:webHidden/>
          </w:rPr>
          <w:instrText xml:space="preserve"> PAGEREF _Toc480902461 \h </w:instrText>
        </w:r>
        <w:r w:rsidR="00F24017">
          <w:rPr>
            <w:noProof/>
            <w:webHidden/>
          </w:rPr>
        </w:r>
        <w:r w:rsidR="00F24017">
          <w:rPr>
            <w:noProof/>
            <w:webHidden/>
          </w:rPr>
          <w:fldChar w:fldCharType="separate"/>
        </w:r>
        <w:r w:rsidR="00F24017">
          <w:rPr>
            <w:noProof/>
            <w:webHidden/>
          </w:rPr>
          <w:t>24</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62" w:history="1">
        <w:r w:rsidR="00F24017" w:rsidRPr="00F84E92">
          <w:rPr>
            <w:rStyle w:val="Hyperlinkki"/>
            <w:noProof/>
          </w:rPr>
          <w:t>3.2.3</w:t>
        </w:r>
        <w:r w:rsidR="00F24017">
          <w:rPr>
            <w:rFonts w:asciiTheme="minorHAnsi" w:eastAsiaTheme="minorEastAsia" w:hAnsiTheme="minorHAnsi" w:cstheme="minorBidi"/>
            <w:noProof/>
            <w:sz w:val="22"/>
            <w:lang w:eastAsia="fi-FI"/>
          </w:rPr>
          <w:tab/>
        </w:r>
        <w:r w:rsidR="00F24017" w:rsidRPr="00F84E92">
          <w:rPr>
            <w:rStyle w:val="Hyperlinkki"/>
            <w:noProof/>
          </w:rPr>
          <w:t>Global Groups</w:t>
        </w:r>
        <w:r w:rsidR="00F24017">
          <w:rPr>
            <w:noProof/>
            <w:webHidden/>
          </w:rPr>
          <w:tab/>
        </w:r>
        <w:r w:rsidR="00F24017">
          <w:rPr>
            <w:noProof/>
            <w:webHidden/>
          </w:rPr>
          <w:fldChar w:fldCharType="begin"/>
        </w:r>
        <w:r w:rsidR="00F24017">
          <w:rPr>
            <w:noProof/>
            <w:webHidden/>
          </w:rPr>
          <w:instrText xml:space="preserve"> PAGEREF _Toc480902462 \h </w:instrText>
        </w:r>
        <w:r w:rsidR="00F24017">
          <w:rPr>
            <w:noProof/>
            <w:webHidden/>
          </w:rPr>
        </w:r>
        <w:r w:rsidR="00F24017">
          <w:rPr>
            <w:noProof/>
            <w:webHidden/>
          </w:rPr>
          <w:fldChar w:fldCharType="separate"/>
        </w:r>
        <w:r w:rsidR="00F24017">
          <w:rPr>
            <w:noProof/>
            <w:webHidden/>
          </w:rPr>
          <w:t>24</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3" w:history="1">
        <w:r w:rsidR="00F24017" w:rsidRPr="00F84E92">
          <w:rPr>
            <w:rStyle w:val="Hyperlinkki"/>
          </w:rPr>
          <w:t>3.3</w:t>
        </w:r>
        <w:r w:rsidR="00F24017">
          <w:rPr>
            <w:rFonts w:asciiTheme="minorHAnsi" w:eastAsiaTheme="minorEastAsia" w:hAnsiTheme="minorHAnsi" w:cstheme="minorBidi"/>
            <w:sz w:val="22"/>
            <w:lang w:eastAsia="fi-FI"/>
          </w:rPr>
          <w:tab/>
        </w:r>
        <w:r w:rsidR="00F24017" w:rsidRPr="00F84E92">
          <w:rPr>
            <w:rStyle w:val="Hyperlinkki"/>
          </w:rPr>
          <w:t>DHCP</w:t>
        </w:r>
        <w:r w:rsidR="00F24017">
          <w:rPr>
            <w:webHidden/>
          </w:rPr>
          <w:tab/>
        </w:r>
        <w:r w:rsidR="00F24017">
          <w:rPr>
            <w:webHidden/>
          </w:rPr>
          <w:fldChar w:fldCharType="begin"/>
        </w:r>
        <w:r w:rsidR="00F24017">
          <w:rPr>
            <w:webHidden/>
          </w:rPr>
          <w:instrText xml:space="preserve"> PAGEREF _Toc480902463 \h </w:instrText>
        </w:r>
        <w:r w:rsidR="00F24017">
          <w:rPr>
            <w:webHidden/>
          </w:rPr>
        </w:r>
        <w:r w:rsidR="00F24017">
          <w:rPr>
            <w:webHidden/>
          </w:rPr>
          <w:fldChar w:fldCharType="separate"/>
        </w:r>
        <w:r w:rsidR="00F24017">
          <w:rPr>
            <w:webHidden/>
          </w:rPr>
          <w:t>24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4" w:history="1">
        <w:r w:rsidR="00F24017" w:rsidRPr="00F84E92">
          <w:rPr>
            <w:rStyle w:val="Hyperlinkki"/>
          </w:rPr>
          <w:t>3.4</w:t>
        </w:r>
        <w:r w:rsidR="00F24017">
          <w:rPr>
            <w:rFonts w:asciiTheme="minorHAnsi" w:eastAsiaTheme="minorEastAsia" w:hAnsiTheme="minorHAnsi" w:cstheme="minorBidi"/>
            <w:sz w:val="22"/>
            <w:lang w:eastAsia="fi-FI"/>
          </w:rPr>
          <w:tab/>
        </w:r>
        <w:r w:rsidR="00F24017" w:rsidRPr="00F84E92">
          <w:rPr>
            <w:rStyle w:val="Hyperlinkki"/>
          </w:rPr>
          <w:t>DNS</w:t>
        </w:r>
        <w:r w:rsidR="00F24017">
          <w:rPr>
            <w:webHidden/>
          </w:rPr>
          <w:tab/>
        </w:r>
        <w:r w:rsidR="00F24017">
          <w:rPr>
            <w:webHidden/>
          </w:rPr>
          <w:fldChar w:fldCharType="begin"/>
        </w:r>
        <w:r w:rsidR="00F24017">
          <w:rPr>
            <w:webHidden/>
          </w:rPr>
          <w:instrText xml:space="preserve"> PAGEREF _Toc480902464 \h </w:instrText>
        </w:r>
        <w:r w:rsidR="00F24017">
          <w:rPr>
            <w:webHidden/>
          </w:rPr>
        </w:r>
        <w:r w:rsidR="00F24017">
          <w:rPr>
            <w:webHidden/>
          </w:rPr>
          <w:fldChar w:fldCharType="separate"/>
        </w:r>
        <w:r w:rsidR="00F24017">
          <w:rPr>
            <w:webHidden/>
          </w:rPr>
          <w:t>25</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5" w:history="1">
        <w:r w:rsidR="00F24017" w:rsidRPr="00F84E92">
          <w:rPr>
            <w:rStyle w:val="Hyperlinkki"/>
          </w:rPr>
          <w:t>3.5</w:t>
        </w:r>
        <w:r w:rsidR="00F24017">
          <w:rPr>
            <w:rFonts w:asciiTheme="minorHAnsi" w:eastAsiaTheme="minorEastAsia" w:hAnsiTheme="minorHAnsi" w:cstheme="minorBidi"/>
            <w:sz w:val="22"/>
            <w:lang w:eastAsia="fi-FI"/>
          </w:rPr>
          <w:tab/>
        </w:r>
        <w:r w:rsidR="00F24017" w:rsidRPr="00F84E92">
          <w:rPr>
            <w:rStyle w:val="Hyperlinkki"/>
          </w:rPr>
          <w:t>Forwarders</w:t>
        </w:r>
        <w:r w:rsidR="00F24017">
          <w:rPr>
            <w:webHidden/>
          </w:rPr>
          <w:tab/>
        </w:r>
        <w:r w:rsidR="00F24017">
          <w:rPr>
            <w:webHidden/>
          </w:rPr>
          <w:fldChar w:fldCharType="begin"/>
        </w:r>
        <w:r w:rsidR="00F24017">
          <w:rPr>
            <w:webHidden/>
          </w:rPr>
          <w:instrText xml:space="preserve"> PAGEREF _Toc480902465 \h </w:instrText>
        </w:r>
        <w:r w:rsidR="00F24017">
          <w:rPr>
            <w:webHidden/>
          </w:rPr>
        </w:r>
        <w:r w:rsidR="00F24017">
          <w:rPr>
            <w:webHidden/>
          </w:rPr>
          <w:fldChar w:fldCharType="separate"/>
        </w:r>
        <w:r w:rsidR="00F24017">
          <w:rPr>
            <w:webHidden/>
          </w:rPr>
          <w:t>26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6" w:history="1">
        <w:r w:rsidR="00F24017" w:rsidRPr="00F84E92">
          <w:rPr>
            <w:rStyle w:val="Hyperlinkki"/>
          </w:rPr>
          <w:t>3.6</w:t>
        </w:r>
        <w:r w:rsidR="00F24017">
          <w:rPr>
            <w:rFonts w:asciiTheme="minorHAnsi" w:eastAsiaTheme="minorEastAsia" w:hAnsiTheme="minorHAnsi" w:cstheme="minorBidi"/>
            <w:sz w:val="22"/>
            <w:lang w:eastAsia="fi-FI"/>
          </w:rPr>
          <w:tab/>
        </w:r>
        <w:r w:rsidR="00F24017" w:rsidRPr="00F84E92">
          <w:rPr>
            <w:rStyle w:val="Hyperlinkki"/>
          </w:rPr>
          <w:t>Forwarders Lookup Zones</w:t>
        </w:r>
        <w:r w:rsidR="00F24017">
          <w:rPr>
            <w:webHidden/>
          </w:rPr>
          <w:tab/>
        </w:r>
        <w:r w:rsidR="00F24017">
          <w:rPr>
            <w:webHidden/>
          </w:rPr>
          <w:fldChar w:fldCharType="begin"/>
        </w:r>
        <w:r w:rsidR="00F24017">
          <w:rPr>
            <w:webHidden/>
          </w:rPr>
          <w:instrText xml:space="preserve"> PAGEREF _Toc480902466 \h </w:instrText>
        </w:r>
        <w:r w:rsidR="00F24017">
          <w:rPr>
            <w:webHidden/>
          </w:rPr>
        </w:r>
        <w:r w:rsidR="00F24017">
          <w:rPr>
            <w:webHidden/>
          </w:rPr>
          <w:fldChar w:fldCharType="separate"/>
        </w:r>
        <w:r w:rsidR="00F24017">
          <w:rPr>
            <w:webHidden/>
          </w:rPr>
          <w:t>26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7" w:history="1">
        <w:r w:rsidR="00F24017" w:rsidRPr="00F84E92">
          <w:rPr>
            <w:rStyle w:val="Hyperlinkki"/>
          </w:rPr>
          <w:t>3.7</w:t>
        </w:r>
        <w:r w:rsidR="00F24017">
          <w:rPr>
            <w:rFonts w:asciiTheme="minorHAnsi" w:eastAsiaTheme="minorEastAsia" w:hAnsiTheme="minorHAnsi" w:cstheme="minorBidi"/>
            <w:sz w:val="22"/>
            <w:lang w:eastAsia="fi-FI"/>
          </w:rPr>
          <w:tab/>
        </w:r>
        <w:r w:rsidR="00F24017" w:rsidRPr="00F84E92">
          <w:rPr>
            <w:rStyle w:val="Hyperlinkki"/>
          </w:rPr>
          <w:t>Reverse Lookup Zones</w:t>
        </w:r>
        <w:r w:rsidR="00F24017">
          <w:rPr>
            <w:webHidden/>
          </w:rPr>
          <w:tab/>
        </w:r>
        <w:r w:rsidR="00F24017">
          <w:rPr>
            <w:webHidden/>
          </w:rPr>
          <w:fldChar w:fldCharType="begin"/>
        </w:r>
        <w:r w:rsidR="00F24017">
          <w:rPr>
            <w:webHidden/>
          </w:rPr>
          <w:instrText xml:space="preserve"> PAGEREF _Toc480902467 \h </w:instrText>
        </w:r>
        <w:r w:rsidR="00F24017">
          <w:rPr>
            <w:webHidden/>
          </w:rPr>
        </w:r>
        <w:r w:rsidR="00F24017">
          <w:rPr>
            <w:webHidden/>
          </w:rPr>
          <w:fldChar w:fldCharType="separate"/>
        </w:r>
        <w:r w:rsidR="00F24017">
          <w:rPr>
            <w:webHidden/>
          </w:rPr>
          <w:t>26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8" w:history="1">
        <w:r w:rsidR="00F24017" w:rsidRPr="00F84E92">
          <w:rPr>
            <w:rStyle w:val="Hyperlinkki"/>
          </w:rPr>
          <w:t>3.8</w:t>
        </w:r>
        <w:r w:rsidR="00F24017">
          <w:rPr>
            <w:rFonts w:asciiTheme="minorHAnsi" w:eastAsiaTheme="minorEastAsia" w:hAnsiTheme="minorHAnsi" w:cstheme="minorBidi"/>
            <w:sz w:val="22"/>
            <w:lang w:eastAsia="fi-FI"/>
          </w:rPr>
          <w:tab/>
        </w:r>
        <w:r w:rsidR="00F24017" w:rsidRPr="00F84E92">
          <w:rPr>
            <w:rStyle w:val="Hyperlinkki"/>
          </w:rPr>
          <w:t>Conditional Forwarders</w:t>
        </w:r>
        <w:r w:rsidR="00F24017">
          <w:rPr>
            <w:webHidden/>
          </w:rPr>
          <w:tab/>
        </w:r>
        <w:r w:rsidR="00F24017">
          <w:rPr>
            <w:webHidden/>
          </w:rPr>
          <w:fldChar w:fldCharType="begin"/>
        </w:r>
        <w:r w:rsidR="00F24017">
          <w:rPr>
            <w:webHidden/>
          </w:rPr>
          <w:instrText xml:space="preserve"> PAGEREF _Toc480902468 \h </w:instrText>
        </w:r>
        <w:r w:rsidR="00F24017">
          <w:rPr>
            <w:webHidden/>
          </w:rPr>
        </w:r>
        <w:r w:rsidR="00F24017">
          <w:rPr>
            <w:webHidden/>
          </w:rPr>
          <w:fldChar w:fldCharType="separate"/>
        </w:r>
        <w:r w:rsidR="00F24017">
          <w:rPr>
            <w:webHidden/>
          </w:rPr>
          <w:t>27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69" w:history="1">
        <w:r w:rsidR="00F24017" w:rsidRPr="00F84E92">
          <w:rPr>
            <w:rStyle w:val="Hyperlinkki"/>
          </w:rPr>
          <w:t>3.9</w:t>
        </w:r>
        <w:r w:rsidR="00F24017">
          <w:rPr>
            <w:rFonts w:asciiTheme="minorHAnsi" w:eastAsiaTheme="minorEastAsia" w:hAnsiTheme="minorHAnsi" w:cstheme="minorBidi"/>
            <w:sz w:val="22"/>
            <w:lang w:eastAsia="fi-FI"/>
          </w:rPr>
          <w:tab/>
        </w:r>
        <w:r w:rsidR="00F24017" w:rsidRPr="00F84E92">
          <w:rPr>
            <w:rStyle w:val="Hyperlinkki"/>
          </w:rPr>
          <w:t>DNS Record</w:t>
        </w:r>
        <w:r w:rsidR="00F24017">
          <w:rPr>
            <w:webHidden/>
          </w:rPr>
          <w:tab/>
        </w:r>
        <w:r w:rsidR="00F24017">
          <w:rPr>
            <w:webHidden/>
          </w:rPr>
          <w:fldChar w:fldCharType="begin"/>
        </w:r>
        <w:r w:rsidR="00F24017">
          <w:rPr>
            <w:webHidden/>
          </w:rPr>
          <w:instrText xml:space="preserve"> PAGEREF _Toc480902469 \h </w:instrText>
        </w:r>
        <w:r w:rsidR="00F24017">
          <w:rPr>
            <w:webHidden/>
          </w:rPr>
        </w:r>
        <w:r w:rsidR="00F24017">
          <w:rPr>
            <w:webHidden/>
          </w:rPr>
          <w:fldChar w:fldCharType="separate"/>
        </w:r>
        <w:r w:rsidR="00F24017">
          <w:rPr>
            <w:webHidden/>
          </w:rPr>
          <w:t>27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70" w:history="1">
        <w:r w:rsidR="00F24017" w:rsidRPr="00F84E92">
          <w:rPr>
            <w:rStyle w:val="Hyperlinkki"/>
          </w:rPr>
          <w:t>3.10</w:t>
        </w:r>
        <w:r w:rsidR="00F24017">
          <w:rPr>
            <w:rFonts w:asciiTheme="minorHAnsi" w:eastAsiaTheme="minorEastAsia" w:hAnsiTheme="minorHAnsi" w:cstheme="minorBidi"/>
            <w:sz w:val="22"/>
            <w:lang w:eastAsia="fi-FI"/>
          </w:rPr>
          <w:tab/>
        </w:r>
        <w:r w:rsidR="00F24017" w:rsidRPr="00F84E92">
          <w:rPr>
            <w:rStyle w:val="Hyperlinkki"/>
          </w:rPr>
          <w:t>NTP</w:t>
        </w:r>
        <w:r w:rsidR="00F24017">
          <w:rPr>
            <w:webHidden/>
          </w:rPr>
          <w:tab/>
        </w:r>
        <w:r w:rsidR="00F24017">
          <w:rPr>
            <w:webHidden/>
          </w:rPr>
          <w:fldChar w:fldCharType="begin"/>
        </w:r>
        <w:r w:rsidR="00F24017">
          <w:rPr>
            <w:webHidden/>
          </w:rPr>
          <w:instrText xml:space="preserve"> PAGEREF _Toc480902470 \h </w:instrText>
        </w:r>
        <w:r w:rsidR="00F24017">
          <w:rPr>
            <w:webHidden/>
          </w:rPr>
        </w:r>
        <w:r w:rsidR="00F24017">
          <w:rPr>
            <w:webHidden/>
          </w:rPr>
          <w:fldChar w:fldCharType="separate"/>
        </w:r>
        <w:r w:rsidR="00F24017">
          <w:rPr>
            <w:webHidden/>
          </w:rPr>
          <w:t>30</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1" w:history="1">
        <w:r w:rsidR="00F24017" w:rsidRPr="00F84E92">
          <w:rPr>
            <w:rStyle w:val="Hyperlinkki"/>
            <w:noProof/>
          </w:rPr>
          <w:t>3.10.1</w:t>
        </w:r>
        <w:r w:rsidR="00F24017">
          <w:rPr>
            <w:rFonts w:asciiTheme="minorHAnsi" w:eastAsiaTheme="minorEastAsia" w:hAnsiTheme="minorHAnsi" w:cstheme="minorBidi"/>
            <w:noProof/>
            <w:sz w:val="22"/>
            <w:lang w:eastAsia="fi-FI"/>
          </w:rPr>
          <w:tab/>
        </w:r>
        <w:r w:rsidR="00F24017" w:rsidRPr="00F84E92">
          <w:rPr>
            <w:rStyle w:val="Hyperlinkki"/>
            <w:noProof/>
          </w:rPr>
          <w:t>Toimintamalli</w:t>
        </w:r>
        <w:r w:rsidR="00F24017">
          <w:rPr>
            <w:noProof/>
            <w:webHidden/>
          </w:rPr>
          <w:tab/>
        </w:r>
        <w:r w:rsidR="00F24017">
          <w:rPr>
            <w:noProof/>
            <w:webHidden/>
          </w:rPr>
          <w:fldChar w:fldCharType="begin"/>
        </w:r>
        <w:r w:rsidR="00F24017">
          <w:rPr>
            <w:noProof/>
            <w:webHidden/>
          </w:rPr>
          <w:instrText xml:space="preserve"> PAGEREF _Toc480902471 \h </w:instrText>
        </w:r>
        <w:r w:rsidR="00F24017">
          <w:rPr>
            <w:noProof/>
            <w:webHidden/>
          </w:rPr>
        </w:r>
        <w:r w:rsidR="00F24017">
          <w:rPr>
            <w:noProof/>
            <w:webHidden/>
          </w:rPr>
          <w:fldChar w:fldCharType="separate"/>
        </w:r>
        <w:r w:rsidR="00F24017">
          <w:rPr>
            <w:noProof/>
            <w:webHidden/>
          </w:rPr>
          <w:t>31</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2" w:history="1">
        <w:r w:rsidR="00F24017" w:rsidRPr="00F84E92">
          <w:rPr>
            <w:rStyle w:val="Hyperlinkki"/>
            <w:noProof/>
          </w:rPr>
          <w:t>3.10.2</w:t>
        </w:r>
        <w:r w:rsidR="00F24017">
          <w:rPr>
            <w:rFonts w:asciiTheme="minorHAnsi" w:eastAsiaTheme="minorEastAsia" w:hAnsiTheme="minorHAnsi" w:cstheme="minorBidi"/>
            <w:noProof/>
            <w:sz w:val="22"/>
            <w:lang w:eastAsia="fi-FI"/>
          </w:rPr>
          <w:tab/>
        </w:r>
        <w:r w:rsidR="00F24017" w:rsidRPr="00F84E92">
          <w:rPr>
            <w:rStyle w:val="Hyperlinkki"/>
            <w:noProof/>
          </w:rPr>
          <w:t>Toiminta</w:t>
        </w:r>
        <w:r w:rsidR="00F24017">
          <w:rPr>
            <w:noProof/>
            <w:webHidden/>
          </w:rPr>
          <w:tab/>
        </w:r>
        <w:r w:rsidR="00F24017">
          <w:rPr>
            <w:noProof/>
            <w:webHidden/>
          </w:rPr>
          <w:fldChar w:fldCharType="begin"/>
        </w:r>
        <w:r w:rsidR="00F24017">
          <w:rPr>
            <w:noProof/>
            <w:webHidden/>
          </w:rPr>
          <w:instrText xml:space="preserve"> PAGEREF _Toc480902472 \h </w:instrText>
        </w:r>
        <w:r w:rsidR="00F24017">
          <w:rPr>
            <w:noProof/>
            <w:webHidden/>
          </w:rPr>
        </w:r>
        <w:r w:rsidR="00F24017">
          <w:rPr>
            <w:noProof/>
            <w:webHidden/>
          </w:rPr>
          <w:fldChar w:fldCharType="separate"/>
        </w:r>
        <w:r w:rsidR="00F24017">
          <w:rPr>
            <w:noProof/>
            <w:webHidden/>
          </w:rPr>
          <w:t>31</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73" w:history="1">
        <w:r w:rsidR="00F24017" w:rsidRPr="00F84E92">
          <w:rPr>
            <w:rStyle w:val="Hyperlinkki"/>
          </w:rPr>
          <w:t>3.11</w:t>
        </w:r>
        <w:r w:rsidR="00F24017">
          <w:rPr>
            <w:rFonts w:asciiTheme="minorHAnsi" w:eastAsiaTheme="minorEastAsia" w:hAnsiTheme="minorHAnsi" w:cstheme="minorBidi"/>
            <w:sz w:val="22"/>
            <w:lang w:eastAsia="fi-FI"/>
          </w:rPr>
          <w:tab/>
        </w:r>
        <w:r w:rsidR="00F24017" w:rsidRPr="00F84E92">
          <w:rPr>
            <w:rStyle w:val="Hyperlinkki"/>
          </w:rPr>
          <w:t>DNSSEC</w:t>
        </w:r>
        <w:r w:rsidR="00F24017">
          <w:rPr>
            <w:webHidden/>
          </w:rPr>
          <w:tab/>
        </w:r>
        <w:r w:rsidR="00F24017">
          <w:rPr>
            <w:webHidden/>
          </w:rPr>
          <w:fldChar w:fldCharType="begin"/>
        </w:r>
        <w:r w:rsidR="00F24017">
          <w:rPr>
            <w:webHidden/>
          </w:rPr>
          <w:instrText xml:space="preserve"> PAGEREF _Toc480902473 \h </w:instrText>
        </w:r>
        <w:r w:rsidR="00F24017">
          <w:rPr>
            <w:webHidden/>
          </w:rPr>
        </w:r>
        <w:r w:rsidR="00F24017">
          <w:rPr>
            <w:webHidden/>
          </w:rPr>
          <w:fldChar w:fldCharType="separate"/>
        </w:r>
        <w:r w:rsidR="00F24017">
          <w:rPr>
            <w:webHidden/>
          </w:rPr>
          <w:t>32</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4" w:history="1">
        <w:r w:rsidR="00F24017" w:rsidRPr="00F84E92">
          <w:rPr>
            <w:rStyle w:val="Hyperlinkki"/>
            <w:noProof/>
          </w:rPr>
          <w:t>3.11.1</w:t>
        </w:r>
        <w:r w:rsidR="00F24017">
          <w:rPr>
            <w:rFonts w:asciiTheme="minorHAnsi" w:eastAsiaTheme="minorEastAsia" w:hAnsiTheme="minorHAnsi" w:cstheme="minorBidi"/>
            <w:noProof/>
            <w:sz w:val="22"/>
            <w:lang w:eastAsia="fi-FI"/>
          </w:rPr>
          <w:tab/>
        </w:r>
        <w:r w:rsidR="00F24017" w:rsidRPr="00F84E92">
          <w:rPr>
            <w:rStyle w:val="Hyperlinkki"/>
            <w:noProof/>
          </w:rPr>
          <w:t>Toiminta</w:t>
        </w:r>
        <w:r w:rsidR="00F24017">
          <w:rPr>
            <w:noProof/>
            <w:webHidden/>
          </w:rPr>
          <w:tab/>
        </w:r>
        <w:r w:rsidR="00F24017">
          <w:rPr>
            <w:noProof/>
            <w:webHidden/>
          </w:rPr>
          <w:fldChar w:fldCharType="begin"/>
        </w:r>
        <w:r w:rsidR="00F24017">
          <w:rPr>
            <w:noProof/>
            <w:webHidden/>
          </w:rPr>
          <w:instrText xml:space="preserve"> PAGEREF _Toc480902474 \h </w:instrText>
        </w:r>
        <w:r w:rsidR="00F24017">
          <w:rPr>
            <w:noProof/>
            <w:webHidden/>
          </w:rPr>
        </w:r>
        <w:r w:rsidR="00F24017">
          <w:rPr>
            <w:noProof/>
            <w:webHidden/>
          </w:rPr>
          <w:fldChar w:fldCharType="separate"/>
        </w:r>
        <w:r w:rsidR="00F24017">
          <w:rPr>
            <w:noProof/>
            <w:webHidden/>
          </w:rPr>
          <w:t>32</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75" w:history="1">
        <w:r w:rsidR="00F24017" w:rsidRPr="00F84E92">
          <w:rPr>
            <w:rStyle w:val="Hyperlinkki"/>
          </w:rPr>
          <w:t>3.12</w:t>
        </w:r>
        <w:r w:rsidR="00F24017">
          <w:rPr>
            <w:rFonts w:asciiTheme="minorHAnsi" w:eastAsiaTheme="minorEastAsia" w:hAnsiTheme="minorHAnsi" w:cstheme="minorBidi"/>
            <w:sz w:val="22"/>
            <w:lang w:eastAsia="fi-FI"/>
          </w:rPr>
          <w:tab/>
        </w:r>
        <w:r w:rsidR="00F24017" w:rsidRPr="00F84E92">
          <w:rPr>
            <w:rStyle w:val="Hyperlinkki"/>
          </w:rPr>
          <w:t>Salasanakäytänteet</w:t>
        </w:r>
        <w:r w:rsidR="00F24017">
          <w:rPr>
            <w:webHidden/>
          </w:rPr>
          <w:tab/>
        </w:r>
        <w:r w:rsidR="00F24017">
          <w:rPr>
            <w:webHidden/>
          </w:rPr>
          <w:fldChar w:fldCharType="begin"/>
        </w:r>
        <w:r w:rsidR="00F24017">
          <w:rPr>
            <w:webHidden/>
          </w:rPr>
          <w:instrText xml:space="preserve"> PAGEREF _Toc480902475 \h </w:instrText>
        </w:r>
        <w:r w:rsidR="00F24017">
          <w:rPr>
            <w:webHidden/>
          </w:rPr>
        </w:r>
        <w:r w:rsidR="00F24017">
          <w:rPr>
            <w:webHidden/>
          </w:rPr>
          <w:fldChar w:fldCharType="separate"/>
        </w:r>
        <w:r w:rsidR="00F24017">
          <w:rPr>
            <w:webHidden/>
          </w:rPr>
          <w:t>34</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6" w:history="1">
        <w:r w:rsidR="00F24017" w:rsidRPr="00F84E92">
          <w:rPr>
            <w:rStyle w:val="Hyperlinkki"/>
            <w:noProof/>
          </w:rPr>
          <w:t>3.12.1</w:t>
        </w:r>
        <w:r w:rsidR="00F24017">
          <w:rPr>
            <w:rFonts w:asciiTheme="minorHAnsi" w:eastAsiaTheme="minorEastAsia" w:hAnsiTheme="minorHAnsi" w:cstheme="minorBidi"/>
            <w:noProof/>
            <w:sz w:val="22"/>
            <w:lang w:eastAsia="fi-FI"/>
          </w:rPr>
          <w:tab/>
        </w:r>
        <w:r w:rsidR="00F24017" w:rsidRPr="00F84E92">
          <w:rPr>
            <w:rStyle w:val="Hyperlinkki"/>
            <w:noProof/>
          </w:rPr>
          <w:t>Tiivisteet</w:t>
        </w:r>
        <w:r w:rsidR="00F24017">
          <w:rPr>
            <w:noProof/>
            <w:webHidden/>
          </w:rPr>
          <w:tab/>
        </w:r>
        <w:r w:rsidR="00F24017">
          <w:rPr>
            <w:noProof/>
            <w:webHidden/>
          </w:rPr>
          <w:fldChar w:fldCharType="begin"/>
        </w:r>
        <w:r w:rsidR="00F24017">
          <w:rPr>
            <w:noProof/>
            <w:webHidden/>
          </w:rPr>
          <w:instrText xml:space="preserve"> PAGEREF _Toc480902476 \h </w:instrText>
        </w:r>
        <w:r w:rsidR="00F24017">
          <w:rPr>
            <w:noProof/>
            <w:webHidden/>
          </w:rPr>
        </w:r>
        <w:r w:rsidR="00F24017">
          <w:rPr>
            <w:noProof/>
            <w:webHidden/>
          </w:rPr>
          <w:fldChar w:fldCharType="separate"/>
        </w:r>
        <w:r w:rsidR="00F24017">
          <w:rPr>
            <w:noProof/>
            <w:webHidden/>
          </w:rPr>
          <w:t>34</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7" w:history="1">
        <w:r w:rsidR="00F24017" w:rsidRPr="00F84E92">
          <w:rPr>
            <w:rStyle w:val="Hyperlinkki"/>
            <w:noProof/>
          </w:rPr>
          <w:t>3.12.2</w:t>
        </w:r>
        <w:r w:rsidR="00F24017">
          <w:rPr>
            <w:rFonts w:asciiTheme="minorHAnsi" w:eastAsiaTheme="minorEastAsia" w:hAnsiTheme="minorHAnsi" w:cstheme="minorBidi"/>
            <w:noProof/>
            <w:sz w:val="22"/>
            <w:lang w:eastAsia="fi-FI"/>
          </w:rPr>
          <w:tab/>
        </w:r>
        <w:r w:rsidR="00F24017" w:rsidRPr="00F84E92">
          <w:rPr>
            <w:rStyle w:val="Hyperlinkki"/>
            <w:noProof/>
          </w:rPr>
          <w:t>Suolaus</w:t>
        </w:r>
        <w:r w:rsidR="00F24017">
          <w:rPr>
            <w:noProof/>
            <w:webHidden/>
          </w:rPr>
          <w:tab/>
        </w:r>
        <w:r w:rsidR="00F24017">
          <w:rPr>
            <w:noProof/>
            <w:webHidden/>
          </w:rPr>
          <w:fldChar w:fldCharType="begin"/>
        </w:r>
        <w:r w:rsidR="00F24017">
          <w:rPr>
            <w:noProof/>
            <w:webHidden/>
          </w:rPr>
          <w:instrText xml:space="preserve"> PAGEREF _Toc480902477 \h </w:instrText>
        </w:r>
        <w:r w:rsidR="00F24017">
          <w:rPr>
            <w:noProof/>
            <w:webHidden/>
          </w:rPr>
        </w:r>
        <w:r w:rsidR="00F24017">
          <w:rPr>
            <w:noProof/>
            <w:webHidden/>
          </w:rPr>
          <w:fldChar w:fldCharType="separate"/>
        </w:r>
        <w:r w:rsidR="00F24017">
          <w:rPr>
            <w:noProof/>
            <w:webHidden/>
          </w:rPr>
          <w:t>35</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78" w:history="1">
        <w:r w:rsidR="00F24017" w:rsidRPr="00F84E92">
          <w:rPr>
            <w:rStyle w:val="Hyperlinkki"/>
            <w:lang w:eastAsia="fi-FI"/>
          </w:rPr>
          <w:t>3.13</w:t>
        </w:r>
        <w:r w:rsidR="00F24017">
          <w:rPr>
            <w:rFonts w:asciiTheme="minorHAnsi" w:eastAsiaTheme="minorEastAsia" w:hAnsiTheme="minorHAnsi" w:cstheme="minorBidi"/>
            <w:sz w:val="22"/>
            <w:lang w:eastAsia="fi-FI"/>
          </w:rPr>
          <w:tab/>
        </w:r>
        <w:r w:rsidR="00F24017" w:rsidRPr="00F84E92">
          <w:rPr>
            <w:rStyle w:val="Hyperlinkki"/>
            <w:lang w:eastAsia="fi-FI"/>
          </w:rPr>
          <w:t>Levyjakojen teoriaa</w:t>
        </w:r>
        <w:r w:rsidR="00F24017">
          <w:rPr>
            <w:webHidden/>
          </w:rPr>
          <w:tab/>
        </w:r>
        <w:r w:rsidR="00F24017">
          <w:rPr>
            <w:webHidden/>
          </w:rPr>
          <w:fldChar w:fldCharType="begin"/>
        </w:r>
        <w:r w:rsidR="00F24017">
          <w:rPr>
            <w:webHidden/>
          </w:rPr>
          <w:instrText xml:space="preserve"> PAGEREF _Toc480902478 \h </w:instrText>
        </w:r>
        <w:r w:rsidR="00F24017">
          <w:rPr>
            <w:webHidden/>
          </w:rPr>
        </w:r>
        <w:r w:rsidR="00F24017">
          <w:rPr>
            <w:webHidden/>
          </w:rPr>
          <w:fldChar w:fldCharType="separate"/>
        </w:r>
        <w:r w:rsidR="00F24017">
          <w:rPr>
            <w:webHidden/>
          </w:rPr>
          <w:t>35</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79" w:history="1">
        <w:r w:rsidR="00F24017" w:rsidRPr="00F84E92">
          <w:rPr>
            <w:rStyle w:val="Hyperlinkki"/>
            <w:noProof/>
          </w:rPr>
          <w:t>3.13.1</w:t>
        </w:r>
        <w:r w:rsidR="00F24017">
          <w:rPr>
            <w:rFonts w:asciiTheme="minorHAnsi" w:eastAsiaTheme="minorEastAsia" w:hAnsiTheme="minorHAnsi" w:cstheme="minorBidi"/>
            <w:noProof/>
            <w:sz w:val="22"/>
            <w:lang w:eastAsia="fi-FI"/>
          </w:rPr>
          <w:tab/>
        </w:r>
        <w:r w:rsidR="00F24017" w:rsidRPr="00F84E92">
          <w:rPr>
            <w:rStyle w:val="Hyperlinkki"/>
            <w:noProof/>
          </w:rPr>
          <w:t>NTFS oikeudet</w:t>
        </w:r>
        <w:r w:rsidR="00F24017">
          <w:rPr>
            <w:noProof/>
            <w:webHidden/>
          </w:rPr>
          <w:tab/>
        </w:r>
        <w:r w:rsidR="00F24017">
          <w:rPr>
            <w:noProof/>
            <w:webHidden/>
          </w:rPr>
          <w:fldChar w:fldCharType="begin"/>
        </w:r>
        <w:r w:rsidR="00F24017">
          <w:rPr>
            <w:noProof/>
            <w:webHidden/>
          </w:rPr>
          <w:instrText xml:space="preserve"> PAGEREF _Toc480902479 \h </w:instrText>
        </w:r>
        <w:r w:rsidR="00F24017">
          <w:rPr>
            <w:noProof/>
            <w:webHidden/>
          </w:rPr>
        </w:r>
        <w:r w:rsidR="00F24017">
          <w:rPr>
            <w:noProof/>
            <w:webHidden/>
          </w:rPr>
          <w:fldChar w:fldCharType="separate"/>
        </w:r>
        <w:r w:rsidR="00F24017">
          <w:rPr>
            <w:noProof/>
            <w:webHidden/>
          </w:rPr>
          <w:t>36</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0" w:history="1">
        <w:r w:rsidR="00F24017" w:rsidRPr="00F84E92">
          <w:rPr>
            <w:rStyle w:val="Hyperlinkki"/>
          </w:rPr>
          <w:t>3.14</w:t>
        </w:r>
        <w:r w:rsidR="00F24017">
          <w:rPr>
            <w:rFonts w:asciiTheme="minorHAnsi" w:eastAsiaTheme="minorEastAsia" w:hAnsiTheme="minorHAnsi" w:cstheme="minorBidi"/>
            <w:sz w:val="22"/>
            <w:lang w:eastAsia="fi-FI"/>
          </w:rPr>
          <w:tab/>
        </w:r>
        <w:r w:rsidR="00F24017" w:rsidRPr="00F84E92">
          <w:rPr>
            <w:rStyle w:val="Hyperlinkki"/>
          </w:rPr>
          <w:t>Kerberos</w:t>
        </w:r>
        <w:r w:rsidR="00F24017">
          <w:rPr>
            <w:webHidden/>
          </w:rPr>
          <w:tab/>
        </w:r>
        <w:r w:rsidR="00F24017">
          <w:rPr>
            <w:webHidden/>
          </w:rPr>
          <w:fldChar w:fldCharType="begin"/>
        </w:r>
        <w:r w:rsidR="00F24017">
          <w:rPr>
            <w:webHidden/>
          </w:rPr>
          <w:instrText xml:space="preserve"> PAGEREF _Toc480902480 \h </w:instrText>
        </w:r>
        <w:r w:rsidR="00F24017">
          <w:rPr>
            <w:webHidden/>
          </w:rPr>
        </w:r>
        <w:r w:rsidR="00F24017">
          <w:rPr>
            <w:webHidden/>
          </w:rPr>
          <w:fldChar w:fldCharType="separate"/>
        </w:r>
        <w:r w:rsidR="00F24017">
          <w:rPr>
            <w:webHidden/>
          </w:rPr>
          <w:t>37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1" w:history="1">
        <w:r w:rsidR="00F24017" w:rsidRPr="00F84E92">
          <w:rPr>
            <w:rStyle w:val="Hyperlinkki"/>
            <w:rFonts w:eastAsia="Times New Roman"/>
            <w:lang w:eastAsia="fi-FI"/>
          </w:rPr>
          <w:t>3.15</w:t>
        </w:r>
        <w:r w:rsidR="00F24017">
          <w:rPr>
            <w:rFonts w:asciiTheme="minorHAnsi" w:eastAsiaTheme="minorEastAsia" w:hAnsiTheme="minorHAnsi" w:cstheme="minorBidi"/>
            <w:sz w:val="22"/>
            <w:lang w:eastAsia="fi-FI"/>
          </w:rPr>
          <w:tab/>
        </w:r>
        <w:r w:rsidR="00F24017" w:rsidRPr="00F84E92">
          <w:rPr>
            <w:rStyle w:val="Hyperlinkki"/>
            <w:rFonts w:eastAsia="Times New Roman"/>
            <w:lang w:eastAsia="fi-FI"/>
          </w:rPr>
          <w:t>Authentication, Authorization and Accounting</w:t>
        </w:r>
        <w:r w:rsidR="00F24017">
          <w:rPr>
            <w:webHidden/>
          </w:rPr>
          <w:tab/>
        </w:r>
        <w:r w:rsidR="00F24017">
          <w:rPr>
            <w:webHidden/>
          </w:rPr>
          <w:fldChar w:fldCharType="begin"/>
        </w:r>
        <w:r w:rsidR="00F24017">
          <w:rPr>
            <w:webHidden/>
          </w:rPr>
          <w:instrText xml:space="preserve"> PAGEREF _Toc480902481 \h </w:instrText>
        </w:r>
        <w:r w:rsidR="00F24017">
          <w:rPr>
            <w:webHidden/>
          </w:rPr>
        </w:r>
        <w:r w:rsidR="00F24017">
          <w:rPr>
            <w:webHidden/>
          </w:rPr>
          <w:fldChar w:fldCharType="separate"/>
        </w:r>
        <w:r w:rsidR="00F24017">
          <w:rPr>
            <w:webHidden/>
          </w:rPr>
          <w:t>39</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82" w:history="1">
        <w:r w:rsidR="00F24017" w:rsidRPr="00F84E92">
          <w:rPr>
            <w:rStyle w:val="Hyperlinkki"/>
            <w:noProof/>
          </w:rPr>
          <w:t>3.15.1</w:t>
        </w:r>
        <w:r w:rsidR="00F24017">
          <w:rPr>
            <w:rFonts w:asciiTheme="minorHAnsi" w:eastAsiaTheme="minorEastAsia" w:hAnsiTheme="minorHAnsi" w:cstheme="minorBidi"/>
            <w:noProof/>
            <w:sz w:val="22"/>
            <w:lang w:eastAsia="fi-FI"/>
          </w:rPr>
          <w:tab/>
        </w:r>
        <w:r w:rsidR="00F24017" w:rsidRPr="00F84E92">
          <w:rPr>
            <w:rStyle w:val="Hyperlinkki"/>
            <w:noProof/>
          </w:rPr>
          <w:t>RADIUS</w:t>
        </w:r>
        <w:r w:rsidR="00F24017">
          <w:rPr>
            <w:noProof/>
            <w:webHidden/>
          </w:rPr>
          <w:tab/>
        </w:r>
        <w:r w:rsidR="00F24017">
          <w:rPr>
            <w:noProof/>
            <w:webHidden/>
          </w:rPr>
          <w:fldChar w:fldCharType="begin"/>
        </w:r>
        <w:r w:rsidR="00F24017">
          <w:rPr>
            <w:noProof/>
            <w:webHidden/>
          </w:rPr>
          <w:instrText xml:space="preserve"> PAGEREF _Toc480902482 \h </w:instrText>
        </w:r>
        <w:r w:rsidR="00F24017">
          <w:rPr>
            <w:noProof/>
            <w:webHidden/>
          </w:rPr>
        </w:r>
        <w:r w:rsidR="00F24017">
          <w:rPr>
            <w:noProof/>
            <w:webHidden/>
          </w:rPr>
          <w:fldChar w:fldCharType="separate"/>
        </w:r>
        <w:r w:rsidR="00F24017">
          <w:rPr>
            <w:noProof/>
            <w:webHidden/>
          </w:rPr>
          <w:t>40</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83" w:history="1">
        <w:r w:rsidR="00F24017" w:rsidRPr="00F84E92">
          <w:rPr>
            <w:rStyle w:val="Hyperlinkki"/>
            <w:noProof/>
          </w:rPr>
          <w:t>3.15.2</w:t>
        </w:r>
        <w:r w:rsidR="00F24017">
          <w:rPr>
            <w:rFonts w:asciiTheme="minorHAnsi" w:eastAsiaTheme="minorEastAsia" w:hAnsiTheme="minorHAnsi" w:cstheme="minorBidi"/>
            <w:noProof/>
            <w:sz w:val="22"/>
            <w:lang w:eastAsia="fi-FI"/>
          </w:rPr>
          <w:tab/>
        </w:r>
        <w:r w:rsidR="00F24017" w:rsidRPr="00F84E92">
          <w:rPr>
            <w:rStyle w:val="Hyperlinkki"/>
            <w:noProof/>
          </w:rPr>
          <w:t>VyOS</w:t>
        </w:r>
        <w:r w:rsidR="00F24017">
          <w:rPr>
            <w:noProof/>
            <w:webHidden/>
          </w:rPr>
          <w:tab/>
        </w:r>
        <w:r w:rsidR="00F24017">
          <w:rPr>
            <w:noProof/>
            <w:webHidden/>
          </w:rPr>
          <w:fldChar w:fldCharType="begin"/>
        </w:r>
        <w:r w:rsidR="00F24017">
          <w:rPr>
            <w:noProof/>
            <w:webHidden/>
          </w:rPr>
          <w:instrText xml:space="preserve"> PAGEREF _Toc480902483 \h </w:instrText>
        </w:r>
        <w:r w:rsidR="00F24017">
          <w:rPr>
            <w:noProof/>
            <w:webHidden/>
          </w:rPr>
        </w:r>
        <w:r w:rsidR="00F24017">
          <w:rPr>
            <w:noProof/>
            <w:webHidden/>
          </w:rPr>
          <w:fldChar w:fldCharType="separate"/>
        </w:r>
        <w:r w:rsidR="00F24017">
          <w:rPr>
            <w:noProof/>
            <w:webHidden/>
          </w:rPr>
          <w:t>40</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4" w:history="1">
        <w:r w:rsidR="00F24017" w:rsidRPr="00F84E92">
          <w:rPr>
            <w:rStyle w:val="Hyperlinkki"/>
          </w:rPr>
          <w:t>3.16</w:t>
        </w:r>
        <w:r w:rsidR="00F24017">
          <w:rPr>
            <w:rFonts w:asciiTheme="minorHAnsi" w:eastAsiaTheme="minorEastAsia" w:hAnsiTheme="minorHAnsi" w:cstheme="minorBidi"/>
            <w:sz w:val="22"/>
            <w:lang w:eastAsia="fi-FI"/>
          </w:rPr>
          <w:tab/>
        </w:r>
        <w:r w:rsidR="00F24017" w:rsidRPr="00F84E92">
          <w:rPr>
            <w:rStyle w:val="Hyperlinkki"/>
          </w:rPr>
          <w:t>Roaming profiilit</w:t>
        </w:r>
        <w:r w:rsidR="00F24017">
          <w:rPr>
            <w:webHidden/>
          </w:rPr>
          <w:tab/>
        </w:r>
        <w:r w:rsidR="00F24017">
          <w:rPr>
            <w:webHidden/>
          </w:rPr>
          <w:fldChar w:fldCharType="begin"/>
        </w:r>
        <w:r w:rsidR="00F24017">
          <w:rPr>
            <w:webHidden/>
          </w:rPr>
          <w:instrText xml:space="preserve"> PAGEREF _Toc480902484 \h </w:instrText>
        </w:r>
        <w:r w:rsidR="00F24017">
          <w:rPr>
            <w:webHidden/>
          </w:rPr>
        </w:r>
        <w:r w:rsidR="00F24017">
          <w:rPr>
            <w:webHidden/>
          </w:rPr>
          <w:fldChar w:fldCharType="separate"/>
        </w:r>
        <w:r w:rsidR="00F24017">
          <w:rPr>
            <w:webHidden/>
          </w:rPr>
          <w:t>41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5" w:history="1">
        <w:r w:rsidR="00F24017" w:rsidRPr="00F84E92">
          <w:rPr>
            <w:rStyle w:val="Hyperlinkki"/>
          </w:rPr>
          <w:t>3.17</w:t>
        </w:r>
        <w:r w:rsidR="00F24017">
          <w:rPr>
            <w:rFonts w:asciiTheme="minorHAnsi" w:eastAsiaTheme="minorEastAsia" w:hAnsiTheme="minorHAnsi" w:cstheme="minorBidi"/>
            <w:sz w:val="22"/>
            <w:lang w:eastAsia="fi-FI"/>
          </w:rPr>
          <w:tab/>
        </w:r>
        <w:r w:rsidR="00F24017" w:rsidRPr="00F84E92">
          <w:rPr>
            <w:rStyle w:val="Hyperlinkki"/>
          </w:rPr>
          <w:t>Public Key Infrastructure</w:t>
        </w:r>
        <w:r w:rsidR="00F24017">
          <w:rPr>
            <w:webHidden/>
          </w:rPr>
          <w:tab/>
        </w:r>
        <w:r w:rsidR="00F24017">
          <w:rPr>
            <w:webHidden/>
          </w:rPr>
          <w:fldChar w:fldCharType="begin"/>
        </w:r>
        <w:r w:rsidR="00F24017">
          <w:rPr>
            <w:webHidden/>
          </w:rPr>
          <w:instrText xml:space="preserve"> PAGEREF _Toc480902485 \h </w:instrText>
        </w:r>
        <w:r w:rsidR="00F24017">
          <w:rPr>
            <w:webHidden/>
          </w:rPr>
        </w:r>
        <w:r w:rsidR="00F24017">
          <w:rPr>
            <w:webHidden/>
          </w:rPr>
          <w:fldChar w:fldCharType="separate"/>
        </w:r>
        <w:r w:rsidR="00F24017">
          <w:rPr>
            <w:webHidden/>
          </w:rPr>
          <w:t>42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6" w:history="1">
        <w:r w:rsidR="00F24017" w:rsidRPr="00F84E92">
          <w:rPr>
            <w:rStyle w:val="Hyperlinkki"/>
            <w:lang w:eastAsia="fi-FI"/>
          </w:rPr>
          <w:t>3.18</w:t>
        </w:r>
        <w:r w:rsidR="00F24017">
          <w:rPr>
            <w:rFonts w:asciiTheme="minorHAnsi" w:eastAsiaTheme="minorEastAsia" w:hAnsiTheme="minorHAnsi" w:cstheme="minorBidi"/>
            <w:sz w:val="22"/>
            <w:lang w:eastAsia="fi-FI"/>
          </w:rPr>
          <w:tab/>
        </w:r>
        <w:r w:rsidR="00F24017" w:rsidRPr="00F84E92">
          <w:rPr>
            <w:rStyle w:val="Hyperlinkki"/>
            <w:lang w:eastAsia="fi-FI"/>
          </w:rPr>
          <w:t>NAT</w:t>
        </w:r>
        <w:r w:rsidR="00F24017">
          <w:rPr>
            <w:webHidden/>
          </w:rPr>
          <w:tab/>
        </w:r>
        <w:r w:rsidR="00F24017">
          <w:rPr>
            <w:webHidden/>
          </w:rPr>
          <w:fldChar w:fldCharType="begin"/>
        </w:r>
        <w:r w:rsidR="00F24017">
          <w:rPr>
            <w:webHidden/>
          </w:rPr>
          <w:instrText xml:space="preserve"> PAGEREF _Toc480902486 \h </w:instrText>
        </w:r>
        <w:r w:rsidR="00F24017">
          <w:rPr>
            <w:webHidden/>
          </w:rPr>
        </w:r>
        <w:r w:rsidR="00F24017">
          <w:rPr>
            <w:webHidden/>
          </w:rPr>
          <w:fldChar w:fldCharType="separate"/>
        </w:r>
        <w:r w:rsidR="00F24017">
          <w:rPr>
            <w:webHidden/>
          </w:rPr>
          <w:t>44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7" w:history="1">
        <w:r w:rsidR="00F24017" w:rsidRPr="00F84E92">
          <w:rPr>
            <w:rStyle w:val="Hyperlinkki"/>
          </w:rPr>
          <w:t>3.19</w:t>
        </w:r>
        <w:r w:rsidR="00F24017">
          <w:rPr>
            <w:rFonts w:asciiTheme="minorHAnsi" w:eastAsiaTheme="minorEastAsia" w:hAnsiTheme="minorHAnsi" w:cstheme="minorBidi"/>
            <w:sz w:val="22"/>
            <w:lang w:eastAsia="fi-FI"/>
          </w:rPr>
          <w:tab/>
        </w:r>
        <w:r w:rsidR="00F24017" w:rsidRPr="00F84E92">
          <w:rPr>
            <w:rStyle w:val="Hyperlinkki"/>
          </w:rPr>
          <w:t>VPN</w:t>
        </w:r>
        <w:r w:rsidR="00F24017">
          <w:rPr>
            <w:webHidden/>
          </w:rPr>
          <w:tab/>
        </w:r>
        <w:r w:rsidR="00F24017">
          <w:rPr>
            <w:webHidden/>
          </w:rPr>
          <w:fldChar w:fldCharType="begin"/>
        </w:r>
        <w:r w:rsidR="00F24017">
          <w:rPr>
            <w:webHidden/>
          </w:rPr>
          <w:instrText xml:space="preserve"> PAGEREF _Toc480902487 \h </w:instrText>
        </w:r>
        <w:r w:rsidR="00F24017">
          <w:rPr>
            <w:webHidden/>
          </w:rPr>
        </w:r>
        <w:r w:rsidR="00F24017">
          <w:rPr>
            <w:webHidden/>
          </w:rPr>
          <w:fldChar w:fldCharType="separate"/>
        </w:r>
        <w:r w:rsidR="00F24017">
          <w:rPr>
            <w:webHidden/>
          </w:rPr>
          <w:t>44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8" w:history="1">
        <w:r w:rsidR="00F24017" w:rsidRPr="00F84E92">
          <w:rPr>
            <w:rStyle w:val="Hyperlinkki"/>
            <w:lang w:eastAsia="fi-FI"/>
          </w:rPr>
          <w:t>3.20</w:t>
        </w:r>
        <w:r w:rsidR="00F24017">
          <w:rPr>
            <w:rFonts w:asciiTheme="minorHAnsi" w:eastAsiaTheme="minorEastAsia" w:hAnsiTheme="minorHAnsi" w:cstheme="minorBidi"/>
            <w:sz w:val="22"/>
            <w:lang w:eastAsia="fi-FI"/>
          </w:rPr>
          <w:tab/>
        </w:r>
        <w:r w:rsidR="00F24017" w:rsidRPr="00F84E92">
          <w:rPr>
            <w:rStyle w:val="Hyperlinkki"/>
            <w:lang w:eastAsia="fi-FI"/>
          </w:rPr>
          <w:t>SSL VPN</w:t>
        </w:r>
        <w:r w:rsidR="00F24017">
          <w:rPr>
            <w:webHidden/>
          </w:rPr>
          <w:tab/>
        </w:r>
        <w:r w:rsidR="00F24017">
          <w:rPr>
            <w:webHidden/>
          </w:rPr>
          <w:fldChar w:fldCharType="begin"/>
        </w:r>
        <w:r w:rsidR="00F24017">
          <w:rPr>
            <w:webHidden/>
          </w:rPr>
          <w:instrText xml:space="preserve"> PAGEREF _Toc480902488 \h </w:instrText>
        </w:r>
        <w:r w:rsidR="00F24017">
          <w:rPr>
            <w:webHidden/>
          </w:rPr>
        </w:r>
        <w:r w:rsidR="00F24017">
          <w:rPr>
            <w:webHidden/>
          </w:rPr>
          <w:fldChar w:fldCharType="separate"/>
        </w:r>
        <w:r w:rsidR="00F24017">
          <w:rPr>
            <w:webHidden/>
          </w:rPr>
          <w:t>45</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89" w:history="1">
        <w:r w:rsidR="00F24017" w:rsidRPr="00F84E92">
          <w:rPr>
            <w:rStyle w:val="Hyperlinkki"/>
            <w:lang w:eastAsia="fi-FI"/>
          </w:rPr>
          <w:t>3.21</w:t>
        </w:r>
        <w:r w:rsidR="00F24017">
          <w:rPr>
            <w:rFonts w:asciiTheme="minorHAnsi" w:eastAsiaTheme="minorEastAsia" w:hAnsiTheme="minorHAnsi" w:cstheme="minorBidi"/>
            <w:sz w:val="22"/>
            <w:lang w:eastAsia="fi-FI"/>
          </w:rPr>
          <w:tab/>
        </w:r>
        <w:r w:rsidR="00F24017" w:rsidRPr="00F84E92">
          <w:rPr>
            <w:rStyle w:val="Hyperlinkki"/>
            <w:lang w:eastAsia="fi-FI"/>
          </w:rPr>
          <w:t>IPSec</w:t>
        </w:r>
        <w:r w:rsidR="00F24017">
          <w:rPr>
            <w:webHidden/>
          </w:rPr>
          <w:tab/>
        </w:r>
        <w:r w:rsidR="00F24017">
          <w:rPr>
            <w:webHidden/>
          </w:rPr>
          <w:fldChar w:fldCharType="begin"/>
        </w:r>
        <w:r w:rsidR="00F24017">
          <w:rPr>
            <w:webHidden/>
          </w:rPr>
          <w:instrText xml:space="preserve"> PAGEREF _Toc480902489 \h </w:instrText>
        </w:r>
        <w:r w:rsidR="00F24017">
          <w:rPr>
            <w:webHidden/>
          </w:rPr>
        </w:r>
        <w:r w:rsidR="00F24017">
          <w:rPr>
            <w:webHidden/>
          </w:rPr>
          <w:fldChar w:fldCharType="separate"/>
        </w:r>
        <w:r w:rsidR="00F24017">
          <w:rPr>
            <w:webHidden/>
          </w:rPr>
          <w:t>46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0" w:history="1">
        <w:r w:rsidR="00F24017" w:rsidRPr="00F84E92">
          <w:rPr>
            <w:rStyle w:val="Hyperlinkki"/>
          </w:rPr>
          <w:t>3.22</w:t>
        </w:r>
        <w:r w:rsidR="00F24017">
          <w:rPr>
            <w:rFonts w:asciiTheme="minorHAnsi" w:eastAsiaTheme="minorEastAsia" w:hAnsiTheme="minorHAnsi" w:cstheme="minorBidi"/>
            <w:sz w:val="22"/>
            <w:lang w:eastAsia="fi-FI"/>
          </w:rPr>
          <w:tab/>
        </w:r>
        <w:r w:rsidR="00F24017" w:rsidRPr="00F84E92">
          <w:rPr>
            <w:rStyle w:val="Hyperlinkki"/>
          </w:rPr>
          <w:t>MFA</w:t>
        </w:r>
        <w:r w:rsidR="00F24017">
          <w:rPr>
            <w:webHidden/>
          </w:rPr>
          <w:tab/>
        </w:r>
        <w:r w:rsidR="00F24017">
          <w:rPr>
            <w:webHidden/>
          </w:rPr>
          <w:fldChar w:fldCharType="begin"/>
        </w:r>
        <w:r w:rsidR="00F24017">
          <w:rPr>
            <w:webHidden/>
          </w:rPr>
          <w:instrText xml:space="preserve"> PAGEREF _Toc480902490 \h </w:instrText>
        </w:r>
        <w:r w:rsidR="00F24017">
          <w:rPr>
            <w:webHidden/>
          </w:rPr>
        </w:r>
        <w:r w:rsidR="00F24017">
          <w:rPr>
            <w:webHidden/>
          </w:rPr>
          <w:fldChar w:fldCharType="separate"/>
        </w:r>
        <w:r w:rsidR="00F24017">
          <w:rPr>
            <w:webHidden/>
          </w:rPr>
          <w:t>47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1" w:history="1">
        <w:r w:rsidR="00F24017" w:rsidRPr="00F84E92">
          <w:rPr>
            <w:rStyle w:val="Hyperlinkki"/>
          </w:rPr>
          <w:t>3.23</w:t>
        </w:r>
        <w:r w:rsidR="00F24017">
          <w:rPr>
            <w:rFonts w:asciiTheme="minorHAnsi" w:eastAsiaTheme="minorEastAsia" w:hAnsiTheme="minorHAnsi" w:cstheme="minorBidi"/>
            <w:sz w:val="22"/>
            <w:lang w:eastAsia="fi-FI"/>
          </w:rPr>
          <w:tab/>
        </w:r>
        <w:r w:rsidR="00F24017" w:rsidRPr="00F84E92">
          <w:rPr>
            <w:rStyle w:val="Hyperlinkki"/>
            <w:shd w:val="clear" w:color="auto" w:fill="FFFFFF"/>
          </w:rPr>
          <w:t>Sähköposti</w:t>
        </w:r>
        <w:r w:rsidR="00F24017">
          <w:rPr>
            <w:webHidden/>
          </w:rPr>
          <w:tab/>
        </w:r>
        <w:r w:rsidR="00F24017">
          <w:rPr>
            <w:webHidden/>
          </w:rPr>
          <w:fldChar w:fldCharType="begin"/>
        </w:r>
        <w:r w:rsidR="00F24017">
          <w:rPr>
            <w:webHidden/>
          </w:rPr>
          <w:instrText xml:space="preserve"> PAGEREF _Toc480902491 \h </w:instrText>
        </w:r>
        <w:r w:rsidR="00F24017">
          <w:rPr>
            <w:webHidden/>
          </w:rPr>
        </w:r>
        <w:r w:rsidR="00F24017">
          <w:rPr>
            <w:webHidden/>
          </w:rPr>
          <w:fldChar w:fldCharType="separate"/>
        </w:r>
        <w:r w:rsidR="00F24017">
          <w:rPr>
            <w:webHidden/>
          </w:rPr>
          <w:t>48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2" w:history="1">
        <w:r w:rsidR="00F24017" w:rsidRPr="00F84E92">
          <w:rPr>
            <w:rStyle w:val="Hyperlinkki"/>
          </w:rPr>
          <w:t>3.24</w:t>
        </w:r>
        <w:r w:rsidR="00F24017">
          <w:rPr>
            <w:rFonts w:asciiTheme="minorHAnsi" w:eastAsiaTheme="minorEastAsia" w:hAnsiTheme="minorHAnsi" w:cstheme="minorBidi"/>
            <w:sz w:val="22"/>
            <w:lang w:eastAsia="fi-FI"/>
          </w:rPr>
          <w:tab/>
        </w:r>
        <w:r w:rsidR="00F24017" w:rsidRPr="00F84E92">
          <w:rPr>
            <w:rStyle w:val="Hyperlinkki"/>
          </w:rPr>
          <w:t>IGP</w:t>
        </w:r>
        <w:r w:rsidR="00F24017">
          <w:rPr>
            <w:webHidden/>
          </w:rPr>
          <w:tab/>
        </w:r>
        <w:r w:rsidR="00F24017">
          <w:rPr>
            <w:webHidden/>
          </w:rPr>
          <w:fldChar w:fldCharType="begin"/>
        </w:r>
        <w:r w:rsidR="00F24017">
          <w:rPr>
            <w:webHidden/>
          </w:rPr>
          <w:instrText xml:space="preserve"> PAGEREF _Toc480902492 \h </w:instrText>
        </w:r>
        <w:r w:rsidR="00F24017">
          <w:rPr>
            <w:webHidden/>
          </w:rPr>
        </w:r>
        <w:r w:rsidR="00F24017">
          <w:rPr>
            <w:webHidden/>
          </w:rPr>
          <w:fldChar w:fldCharType="separate"/>
        </w:r>
        <w:r w:rsidR="00F24017">
          <w:rPr>
            <w:webHidden/>
          </w:rPr>
          <w:t>50</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493" w:history="1">
        <w:r w:rsidR="00F24017" w:rsidRPr="00F84E92">
          <w:rPr>
            <w:rStyle w:val="Hyperlinkki"/>
            <w:noProof/>
          </w:rPr>
          <w:t>3.24.1</w:t>
        </w:r>
        <w:r w:rsidR="00F24017">
          <w:rPr>
            <w:rFonts w:asciiTheme="minorHAnsi" w:eastAsiaTheme="minorEastAsia" w:hAnsiTheme="minorHAnsi" w:cstheme="minorBidi"/>
            <w:noProof/>
            <w:sz w:val="22"/>
            <w:lang w:eastAsia="fi-FI"/>
          </w:rPr>
          <w:tab/>
        </w:r>
        <w:r w:rsidR="00F24017" w:rsidRPr="00F84E92">
          <w:rPr>
            <w:rStyle w:val="Hyperlinkki"/>
            <w:noProof/>
          </w:rPr>
          <w:t>OSPF</w:t>
        </w:r>
        <w:r w:rsidR="00F24017">
          <w:rPr>
            <w:noProof/>
            <w:webHidden/>
          </w:rPr>
          <w:tab/>
        </w:r>
        <w:r w:rsidR="00F24017">
          <w:rPr>
            <w:noProof/>
            <w:webHidden/>
          </w:rPr>
          <w:fldChar w:fldCharType="begin"/>
        </w:r>
        <w:r w:rsidR="00F24017">
          <w:rPr>
            <w:noProof/>
            <w:webHidden/>
          </w:rPr>
          <w:instrText xml:space="preserve"> PAGEREF _Toc480902493 \h </w:instrText>
        </w:r>
        <w:r w:rsidR="00F24017">
          <w:rPr>
            <w:noProof/>
            <w:webHidden/>
          </w:rPr>
        </w:r>
        <w:r w:rsidR="00F24017">
          <w:rPr>
            <w:noProof/>
            <w:webHidden/>
          </w:rPr>
          <w:fldChar w:fldCharType="separate"/>
        </w:r>
        <w:r w:rsidR="00F24017">
          <w:rPr>
            <w:noProof/>
            <w:webHidden/>
          </w:rPr>
          <w:t>50</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4" w:history="1">
        <w:r w:rsidR="00F24017" w:rsidRPr="00F84E92">
          <w:rPr>
            <w:rStyle w:val="Hyperlinkki"/>
          </w:rPr>
          <w:t>3.25</w:t>
        </w:r>
        <w:r w:rsidR="00F24017">
          <w:rPr>
            <w:rFonts w:asciiTheme="minorHAnsi" w:eastAsiaTheme="minorEastAsia" w:hAnsiTheme="minorHAnsi" w:cstheme="minorBidi"/>
            <w:sz w:val="22"/>
            <w:lang w:eastAsia="fi-FI"/>
          </w:rPr>
          <w:tab/>
        </w:r>
        <w:r w:rsidR="00F24017" w:rsidRPr="00F84E92">
          <w:rPr>
            <w:rStyle w:val="Hyperlinkki"/>
          </w:rPr>
          <w:t>BGP</w:t>
        </w:r>
        <w:r w:rsidR="00F24017">
          <w:rPr>
            <w:webHidden/>
          </w:rPr>
          <w:tab/>
        </w:r>
        <w:r w:rsidR="00F24017">
          <w:rPr>
            <w:webHidden/>
          </w:rPr>
          <w:fldChar w:fldCharType="begin"/>
        </w:r>
        <w:r w:rsidR="00F24017">
          <w:rPr>
            <w:webHidden/>
          </w:rPr>
          <w:instrText xml:space="preserve"> PAGEREF _Toc480902494 \h </w:instrText>
        </w:r>
        <w:r w:rsidR="00F24017">
          <w:rPr>
            <w:webHidden/>
          </w:rPr>
        </w:r>
        <w:r w:rsidR="00F24017">
          <w:rPr>
            <w:webHidden/>
          </w:rPr>
          <w:fldChar w:fldCharType="separate"/>
        </w:r>
        <w:r w:rsidR="00F24017">
          <w:rPr>
            <w:webHidden/>
          </w:rPr>
          <w:t>51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5" w:history="1">
        <w:r w:rsidR="00F24017" w:rsidRPr="00F84E92">
          <w:rPr>
            <w:rStyle w:val="Hyperlinkki"/>
          </w:rPr>
          <w:t>3.26</w:t>
        </w:r>
        <w:r w:rsidR="00F24017">
          <w:rPr>
            <w:rFonts w:asciiTheme="minorHAnsi" w:eastAsiaTheme="minorEastAsia" w:hAnsiTheme="minorHAnsi" w:cstheme="minorBidi"/>
            <w:sz w:val="22"/>
            <w:lang w:eastAsia="fi-FI"/>
          </w:rPr>
          <w:tab/>
        </w:r>
        <w:r w:rsidR="00F24017" w:rsidRPr="00F84E92">
          <w:rPr>
            <w:rStyle w:val="Hyperlinkki"/>
          </w:rPr>
          <w:t>Tietokantapalvelin</w:t>
        </w:r>
        <w:r w:rsidR="00F24017">
          <w:rPr>
            <w:webHidden/>
          </w:rPr>
          <w:tab/>
        </w:r>
        <w:r w:rsidR="00F24017">
          <w:rPr>
            <w:webHidden/>
          </w:rPr>
          <w:fldChar w:fldCharType="begin"/>
        </w:r>
        <w:r w:rsidR="00F24017">
          <w:rPr>
            <w:webHidden/>
          </w:rPr>
          <w:instrText xml:space="preserve"> PAGEREF _Toc480902495 \h </w:instrText>
        </w:r>
        <w:r w:rsidR="00F24017">
          <w:rPr>
            <w:webHidden/>
          </w:rPr>
        </w:r>
        <w:r w:rsidR="00F24017">
          <w:rPr>
            <w:webHidden/>
          </w:rPr>
          <w:fldChar w:fldCharType="separate"/>
        </w:r>
        <w:r w:rsidR="00F24017">
          <w:rPr>
            <w:webHidden/>
          </w:rPr>
          <w:t>52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6" w:history="1">
        <w:r w:rsidR="00F24017" w:rsidRPr="00F84E92">
          <w:rPr>
            <w:rStyle w:val="Hyperlinkki"/>
          </w:rPr>
          <w:t>3.27</w:t>
        </w:r>
        <w:r w:rsidR="00F24017">
          <w:rPr>
            <w:rFonts w:asciiTheme="minorHAnsi" w:eastAsiaTheme="minorEastAsia" w:hAnsiTheme="minorHAnsi" w:cstheme="minorBidi"/>
            <w:sz w:val="22"/>
            <w:lang w:eastAsia="fi-FI"/>
          </w:rPr>
          <w:tab/>
        </w:r>
        <w:r w:rsidR="00F24017" w:rsidRPr="00F84E92">
          <w:rPr>
            <w:rStyle w:val="Hyperlinkki"/>
          </w:rPr>
          <w:t>Lightweight Directory Access Protocol</w:t>
        </w:r>
        <w:r w:rsidR="00F24017">
          <w:rPr>
            <w:webHidden/>
          </w:rPr>
          <w:tab/>
        </w:r>
        <w:r w:rsidR="00F24017">
          <w:rPr>
            <w:webHidden/>
          </w:rPr>
          <w:fldChar w:fldCharType="begin"/>
        </w:r>
        <w:r w:rsidR="00F24017">
          <w:rPr>
            <w:webHidden/>
          </w:rPr>
          <w:instrText xml:space="preserve"> PAGEREF _Toc480902496 \h </w:instrText>
        </w:r>
        <w:r w:rsidR="00F24017">
          <w:rPr>
            <w:webHidden/>
          </w:rPr>
        </w:r>
        <w:r w:rsidR="00F24017">
          <w:rPr>
            <w:webHidden/>
          </w:rPr>
          <w:fldChar w:fldCharType="separate"/>
        </w:r>
        <w:r w:rsidR="00F24017">
          <w:rPr>
            <w:webHidden/>
          </w:rPr>
          <w:t>53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7" w:history="1">
        <w:r w:rsidR="00F24017" w:rsidRPr="00F84E92">
          <w:rPr>
            <w:rStyle w:val="Hyperlinkki"/>
          </w:rPr>
          <w:t>3.28</w:t>
        </w:r>
        <w:r w:rsidR="00F24017">
          <w:rPr>
            <w:rFonts w:asciiTheme="minorHAnsi" w:eastAsiaTheme="minorEastAsia" w:hAnsiTheme="minorHAnsi" w:cstheme="minorBidi"/>
            <w:sz w:val="22"/>
            <w:lang w:eastAsia="fi-FI"/>
          </w:rPr>
          <w:tab/>
        </w:r>
        <w:r w:rsidR="00F24017" w:rsidRPr="00F84E92">
          <w:rPr>
            <w:rStyle w:val="Hyperlinkki"/>
          </w:rPr>
          <w:t>Intranet</w:t>
        </w:r>
        <w:r w:rsidR="00F24017">
          <w:rPr>
            <w:webHidden/>
          </w:rPr>
          <w:tab/>
        </w:r>
        <w:r w:rsidR="00F24017">
          <w:rPr>
            <w:webHidden/>
          </w:rPr>
          <w:fldChar w:fldCharType="begin"/>
        </w:r>
        <w:r w:rsidR="00F24017">
          <w:rPr>
            <w:webHidden/>
          </w:rPr>
          <w:instrText xml:space="preserve"> PAGEREF _Toc480902497 \h </w:instrText>
        </w:r>
        <w:r w:rsidR="00F24017">
          <w:rPr>
            <w:webHidden/>
          </w:rPr>
        </w:r>
        <w:r w:rsidR="00F24017">
          <w:rPr>
            <w:webHidden/>
          </w:rPr>
          <w:fldChar w:fldCharType="separate"/>
        </w:r>
        <w:r w:rsidR="00F24017">
          <w:rPr>
            <w:webHidden/>
          </w:rPr>
          <w:t>54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8" w:history="1">
        <w:r w:rsidR="00F24017" w:rsidRPr="00F84E92">
          <w:rPr>
            <w:rStyle w:val="Hyperlinkki"/>
          </w:rPr>
          <w:t>3.29</w:t>
        </w:r>
        <w:r w:rsidR="00F24017">
          <w:rPr>
            <w:rFonts w:asciiTheme="minorHAnsi" w:eastAsiaTheme="minorEastAsia" w:hAnsiTheme="minorHAnsi" w:cstheme="minorBidi"/>
            <w:sz w:val="22"/>
            <w:lang w:eastAsia="fi-FI"/>
          </w:rPr>
          <w:tab/>
        </w:r>
        <w:r w:rsidR="00F24017" w:rsidRPr="00F84E92">
          <w:rPr>
            <w:rStyle w:val="Hyperlinkki"/>
          </w:rPr>
          <w:t>Palomuuri</w:t>
        </w:r>
        <w:r w:rsidR="00F24017">
          <w:rPr>
            <w:webHidden/>
          </w:rPr>
          <w:tab/>
        </w:r>
        <w:r w:rsidR="00F24017">
          <w:rPr>
            <w:webHidden/>
          </w:rPr>
          <w:fldChar w:fldCharType="begin"/>
        </w:r>
        <w:r w:rsidR="00F24017">
          <w:rPr>
            <w:webHidden/>
          </w:rPr>
          <w:instrText xml:space="preserve"> PAGEREF _Toc480902498 \h </w:instrText>
        </w:r>
        <w:r w:rsidR="00F24017">
          <w:rPr>
            <w:webHidden/>
          </w:rPr>
        </w:r>
        <w:r w:rsidR="00F24017">
          <w:rPr>
            <w:webHidden/>
          </w:rPr>
          <w:fldChar w:fldCharType="separate"/>
        </w:r>
        <w:r w:rsidR="00F24017">
          <w:rPr>
            <w:webHidden/>
          </w:rPr>
          <w:t>56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499" w:history="1">
        <w:r w:rsidR="00F24017" w:rsidRPr="00F84E92">
          <w:rPr>
            <w:rStyle w:val="Hyperlinkki"/>
          </w:rPr>
          <w:t>3.30</w:t>
        </w:r>
        <w:r w:rsidR="00F24017">
          <w:rPr>
            <w:rFonts w:asciiTheme="minorHAnsi" w:eastAsiaTheme="minorEastAsia" w:hAnsiTheme="minorHAnsi" w:cstheme="minorBidi"/>
            <w:sz w:val="22"/>
            <w:lang w:eastAsia="fi-FI"/>
          </w:rPr>
          <w:tab/>
        </w:r>
        <w:r w:rsidR="00F24017" w:rsidRPr="00F84E92">
          <w:rPr>
            <w:rStyle w:val="Hyperlinkki"/>
          </w:rPr>
          <w:t>Pilvipalvelut</w:t>
        </w:r>
        <w:r w:rsidR="00F24017">
          <w:rPr>
            <w:webHidden/>
          </w:rPr>
          <w:tab/>
        </w:r>
        <w:r w:rsidR="00F24017">
          <w:rPr>
            <w:webHidden/>
          </w:rPr>
          <w:fldChar w:fldCharType="begin"/>
        </w:r>
        <w:r w:rsidR="00F24017">
          <w:rPr>
            <w:webHidden/>
          </w:rPr>
          <w:instrText xml:space="preserve"> PAGEREF _Toc480902499 \h </w:instrText>
        </w:r>
        <w:r w:rsidR="00F24017">
          <w:rPr>
            <w:webHidden/>
          </w:rPr>
        </w:r>
        <w:r w:rsidR="00F24017">
          <w:rPr>
            <w:webHidden/>
          </w:rPr>
          <w:fldChar w:fldCharType="separate"/>
        </w:r>
        <w:r w:rsidR="00F24017">
          <w:rPr>
            <w:webHidden/>
          </w:rPr>
          <w:t>57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00" w:history="1">
        <w:r w:rsidR="00F24017" w:rsidRPr="00F84E92">
          <w:rPr>
            <w:rStyle w:val="Hyperlinkki"/>
          </w:rPr>
          <w:t>3.31</w:t>
        </w:r>
        <w:r w:rsidR="00F24017">
          <w:rPr>
            <w:rFonts w:asciiTheme="minorHAnsi" w:eastAsiaTheme="minorEastAsia" w:hAnsiTheme="minorHAnsi" w:cstheme="minorBidi"/>
            <w:sz w:val="22"/>
            <w:lang w:eastAsia="fi-FI"/>
          </w:rPr>
          <w:tab/>
        </w:r>
        <w:r w:rsidR="00F24017" w:rsidRPr="00F84E92">
          <w:rPr>
            <w:rStyle w:val="Hyperlinkki"/>
          </w:rPr>
          <w:t>Monitorointi</w:t>
        </w:r>
        <w:r w:rsidR="00F24017">
          <w:rPr>
            <w:webHidden/>
          </w:rPr>
          <w:tab/>
        </w:r>
        <w:r w:rsidR="00F24017">
          <w:rPr>
            <w:webHidden/>
          </w:rPr>
          <w:fldChar w:fldCharType="begin"/>
        </w:r>
        <w:r w:rsidR="00F24017">
          <w:rPr>
            <w:webHidden/>
          </w:rPr>
          <w:instrText xml:space="preserve"> PAGEREF _Toc480902500 \h </w:instrText>
        </w:r>
        <w:r w:rsidR="00F24017">
          <w:rPr>
            <w:webHidden/>
          </w:rPr>
        </w:r>
        <w:r w:rsidR="00F24017">
          <w:rPr>
            <w:webHidden/>
          </w:rPr>
          <w:fldChar w:fldCharType="separate"/>
        </w:r>
        <w:r w:rsidR="00F24017">
          <w:rPr>
            <w:webHidden/>
          </w:rPr>
          <w:t>59</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1" w:history="1">
        <w:r w:rsidR="00F24017" w:rsidRPr="00F84E92">
          <w:rPr>
            <w:rStyle w:val="Hyperlinkki"/>
            <w:noProof/>
          </w:rPr>
          <w:t>3.31.1</w:t>
        </w:r>
        <w:r w:rsidR="00F24017">
          <w:rPr>
            <w:rFonts w:asciiTheme="minorHAnsi" w:eastAsiaTheme="minorEastAsia" w:hAnsiTheme="minorHAnsi" w:cstheme="minorBidi"/>
            <w:noProof/>
            <w:sz w:val="22"/>
            <w:lang w:eastAsia="fi-FI"/>
          </w:rPr>
          <w:tab/>
        </w:r>
        <w:r w:rsidR="00F24017" w:rsidRPr="00F84E92">
          <w:rPr>
            <w:rStyle w:val="Hyperlinkki"/>
            <w:noProof/>
          </w:rPr>
          <w:t>Zenoss Core</w:t>
        </w:r>
        <w:r w:rsidR="00F24017">
          <w:rPr>
            <w:noProof/>
            <w:webHidden/>
          </w:rPr>
          <w:tab/>
        </w:r>
        <w:r w:rsidR="00F24017">
          <w:rPr>
            <w:noProof/>
            <w:webHidden/>
          </w:rPr>
          <w:fldChar w:fldCharType="begin"/>
        </w:r>
        <w:r w:rsidR="00F24017">
          <w:rPr>
            <w:noProof/>
            <w:webHidden/>
          </w:rPr>
          <w:instrText xml:space="preserve"> PAGEREF _Toc480902501 \h </w:instrText>
        </w:r>
        <w:r w:rsidR="00F24017">
          <w:rPr>
            <w:noProof/>
            <w:webHidden/>
          </w:rPr>
        </w:r>
        <w:r w:rsidR="00F24017">
          <w:rPr>
            <w:noProof/>
            <w:webHidden/>
          </w:rPr>
          <w:fldChar w:fldCharType="separate"/>
        </w:r>
        <w:r w:rsidR="00F24017">
          <w:rPr>
            <w:noProof/>
            <w:webHidden/>
          </w:rPr>
          <w:t>61</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2" w:history="1">
        <w:r w:rsidR="00F24017" w:rsidRPr="00F84E92">
          <w:rPr>
            <w:rStyle w:val="Hyperlinkki"/>
            <w:noProof/>
          </w:rPr>
          <w:t>3.31.2</w:t>
        </w:r>
        <w:r w:rsidR="00F24017">
          <w:rPr>
            <w:rFonts w:asciiTheme="minorHAnsi" w:eastAsiaTheme="minorEastAsia" w:hAnsiTheme="minorHAnsi" w:cstheme="minorBidi"/>
            <w:noProof/>
            <w:sz w:val="22"/>
            <w:lang w:eastAsia="fi-FI"/>
          </w:rPr>
          <w:tab/>
        </w:r>
        <w:r w:rsidR="00F24017" w:rsidRPr="00F84E92">
          <w:rPr>
            <w:rStyle w:val="Hyperlinkki"/>
            <w:noProof/>
          </w:rPr>
          <w:t>OpenNMS</w:t>
        </w:r>
        <w:r w:rsidR="00F24017">
          <w:rPr>
            <w:noProof/>
            <w:webHidden/>
          </w:rPr>
          <w:tab/>
        </w:r>
        <w:r w:rsidR="00F24017">
          <w:rPr>
            <w:noProof/>
            <w:webHidden/>
          </w:rPr>
          <w:fldChar w:fldCharType="begin"/>
        </w:r>
        <w:r w:rsidR="00F24017">
          <w:rPr>
            <w:noProof/>
            <w:webHidden/>
          </w:rPr>
          <w:instrText xml:space="preserve"> PAGEREF _Toc480902502 \h </w:instrText>
        </w:r>
        <w:r w:rsidR="00F24017">
          <w:rPr>
            <w:noProof/>
            <w:webHidden/>
          </w:rPr>
        </w:r>
        <w:r w:rsidR="00F24017">
          <w:rPr>
            <w:noProof/>
            <w:webHidden/>
          </w:rPr>
          <w:fldChar w:fldCharType="separate"/>
        </w:r>
        <w:r w:rsidR="00F24017">
          <w:rPr>
            <w:noProof/>
            <w:webHidden/>
          </w:rPr>
          <w:t>62</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3" w:history="1">
        <w:r w:rsidR="00F24017" w:rsidRPr="00F84E92">
          <w:rPr>
            <w:rStyle w:val="Hyperlinkki"/>
            <w:noProof/>
          </w:rPr>
          <w:t>3.31.3</w:t>
        </w:r>
        <w:r w:rsidR="00F24017">
          <w:rPr>
            <w:rFonts w:asciiTheme="minorHAnsi" w:eastAsiaTheme="minorEastAsia" w:hAnsiTheme="minorHAnsi" w:cstheme="minorBidi"/>
            <w:noProof/>
            <w:sz w:val="22"/>
            <w:lang w:eastAsia="fi-FI"/>
          </w:rPr>
          <w:tab/>
        </w:r>
        <w:r w:rsidR="00F24017" w:rsidRPr="00F84E92">
          <w:rPr>
            <w:rStyle w:val="Hyperlinkki"/>
            <w:noProof/>
          </w:rPr>
          <w:t>Vertailu OpenNMS vs Zenoss Core</w:t>
        </w:r>
        <w:r w:rsidR="00F24017">
          <w:rPr>
            <w:noProof/>
            <w:webHidden/>
          </w:rPr>
          <w:tab/>
        </w:r>
        <w:r w:rsidR="00F24017">
          <w:rPr>
            <w:noProof/>
            <w:webHidden/>
          </w:rPr>
          <w:fldChar w:fldCharType="begin"/>
        </w:r>
        <w:r w:rsidR="00F24017">
          <w:rPr>
            <w:noProof/>
            <w:webHidden/>
          </w:rPr>
          <w:instrText xml:space="preserve"> PAGEREF _Toc480902503 \h </w:instrText>
        </w:r>
        <w:r w:rsidR="00F24017">
          <w:rPr>
            <w:noProof/>
            <w:webHidden/>
          </w:rPr>
        </w:r>
        <w:r w:rsidR="00F24017">
          <w:rPr>
            <w:noProof/>
            <w:webHidden/>
          </w:rPr>
          <w:fldChar w:fldCharType="separate"/>
        </w:r>
        <w:r w:rsidR="00F24017">
          <w:rPr>
            <w:noProof/>
            <w:webHidden/>
          </w:rPr>
          <w:t>62</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04" w:history="1">
        <w:r w:rsidR="00F24017" w:rsidRPr="00F84E92">
          <w:rPr>
            <w:rStyle w:val="Hyperlinkki"/>
            <w:lang w:eastAsia="fi-FI"/>
          </w:rPr>
          <w:t>3.32</w:t>
        </w:r>
        <w:r w:rsidR="00F24017">
          <w:rPr>
            <w:rFonts w:asciiTheme="minorHAnsi" w:eastAsiaTheme="minorEastAsia" w:hAnsiTheme="minorHAnsi" w:cstheme="minorBidi"/>
            <w:sz w:val="22"/>
            <w:lang w:eastAsia="fi-FI"/>
          </w:rPr>
          <w:tab/>
        </w:r>
        <w:r w:rsidR="00F24017" w:rsidRPr="00F84E92">
          <w:rPr>
            <w:rStyle w:val="Hyperlinkki"/>
            <w:lang w:eastAsia="fi-FI"/>
          </w:rPr>
          <w:t>Tikettijärjestelmä</w:t>
        </w:r>
        <w:r w:rsidR="00F24017">
          <w:rPr>
            <w:webHidden/>
          </w:rPr>
          <w:tab/>
        </w:r>
        <w:r w:rsidR="00F24017">
          <w:rPr>
            <w:webHidden/>
          </w:rPr>
          <w:fldChar w:fldCharType="begin"/>
        </w:r>
        <w:r w:rsidR="00F24017">
          <w:rPr>
            <w:webHidden/>
          </w:rPr>
          <w:instrText xml:space="preserve"> PAGEREF _Toc480902504 \h </w:instrText>
        </w:r>
        <w:r w:rsidR="00F24017">
          <w:rPr>
            <w:webHidden/>
          </w:rPr>
        </w:r>
        <w:r w:rsidR="00F24017">
          <w:rPr>
            <w:webHidden/>
          </w:rPr>
          <w:fldChar w:fldCharType="separate"/>
        </w:r>
        <w:r w:rsidR="00F24017">
          <w:rPr>
            <w:webHidden/>
          </w:rPr>
          <w:t>63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05" w:history="1">
        <w:r w:rsidR="00F24017" w:rsidRPr="00F84E92">
          <w:rPr>
            <w:rStyle w:val="Hyperlinkki"/>
          </w:rPr>
          <w:t>3.33</w:t>
        </w:r>
        <w:r w:rsidR="00F24017">
          <w:rPr>
            <w:rFonts w:asciiTheme="minorHAnsi" w:eastAsiaTheme="minorEastAsia" w:hAnsiTheme="minorHAnsi" w:cstheme="minorBidi"/>
            <w:sz w:val="22"/>
            <w:lang w:eastAsia="fi-FI"/>
          </w:rPr>
          <w:tab/>
        </w:r>
        <w:r w:rsidR="00F24017" w:rsidRPr="00F84E92">
          <w:rPr>
            <w:rStyle w:val="Hyperlinkki"/>
          </w:rPr>
          <w:t>IDS vs. IPS</w:t>
        </w:r>
        <w:r w:rsidR="00F24017">
          <w:rPr>
            <w:webHidden/>
          </w:rPr>
          <w:tab/>
        </w:r>
        <w:r w:rsidR="00F24017">
          <w:rPr>
            <w:webHidden/>
          </w:rPr>
          <w:fldChar w:fldCharType="begin"/>
        </w:r>
        <w:r w:rsidR="00F24017">
          <w:rPr>
            <w:webHidden/>
          </w:rPr>
          <w:instrText xml:space="preserve"> PAGEREF _Toc480902505 \h </w:instrText>
        </w:r>
        <w:r w:rsidR="00F24017">
          <w:rPr>
            <w:webHidden/>
          </w:rPr>
        </w:r>
        <w:r w:rsidR="00F24017">
          <w:rPr>
            <w:webHidden/>
          </w:rPr>
          <w:fldChar w:fldCharType="separate"/>
        </w:r>
        <w:r w:rsidR="00F24017">
          <w:rPr>
            <w:webHidden/>
          </w:rPr>
          <w:t>64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06" w:history="1">
        <w:r w:rsidR="00F24017" w:rsidRPr="00F84E92">
          <w:rPr>
            <w:rStyle w:val="Hyperlinkki"/>
          </w:rPr>
          <w:t>3.34</w:t>
        </w:r>
        <w:r w:rsidR="00F24017">
          <w:rPr>
            <w:rFonts w:asciiTheme="minorHAnsi" w:eastAsiaTheme="minorEastAsia" w:hAnsiTheme="minorHAnsi" w:cstheme="minorBidi"/>
            <w:sz w:val="22"/>
            <w:lang w:eastAsia="fi-FI"/>
          </w:rPr>
          <w:tab/>
        </w:r>
        <w:r w:rsidR="00F24017" w:rsidRPr="00F84E92">
          <w:rPr>
            <w:rStyle w:val="Hyperlinkki"/>
          </w:rPr>
          <w:t>Lähiverkon koventaminen</w:t>
        </w:r>
        <w:r w:rsidR="00F24017">
          <w:rPr>
            <w:webHidden/>
          </w:rPr>
          <w:tab/>
        </w:r>
        <w:r w:rsidR="00F24017">
          <w:rPr>
            <w:webHidden/>
          </w:rPr>
          <w:fldChar w:fldCharType="begin"/>
        </w:r>
        <w:r w:rsidR="00F24017">
          <w:rPr>
            <w:webHidden/>
          </w:rPr>
          <w:instrText xml:space="preserve"> PAGEREF _Toc480902506 \h </w:instrText>
        </w:r>
        <w:r w:rsidR="00F24017">
          <w:rPr>
            <w:webHidden/>
          </w:rPr>
        </w:r>
        <w:r w:rsidR="00F24017">
          <w:rPr>
            <w:webHidden/>
          </w:rPr>
          <w:fldChar w:fldCharType="separate"/>
        </w:r>
        <w:r w:rsidR="00F24017">
          <w:rPr>
            <w:webHidden/>
          </w:rPr>
          <w:t>65</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7" w:history="1">
        <w:r w:rsidR="00F24017" w:rsidRPr="00F84E92">
          <w:rPr>
            <w:rStyle w:val="Hyperlinkki"/>
            <w:noProof/>
          </w:rPr>
          <w:t>3.34.1</w:t>
        </w:r>
        <w:r w:rsidR="00F24017">
          <w:rPr>
            <w:rFonts w:asciiTheme="minorHAnsi" w:eastAsiaTheme="minorEastAsia" w:hAnsiTheme="minorHAnsi" w:cstheme="minorBidi"/>
            <w:noProof/>
            <w:sz w:val="22"/>
            <w:lang w:eastAsia="fi-FI"/>
          </w:rPr>
          <w:tab/>
        </w:r>
        <w:r w:rsidR="00F24017" w:rsidRPr="00F84E92">
          <w:rPr>
            <w:rStyle w:val="Hyperlinkki"/>
            <w:noProof/>
          </w:rPr>
          <w:t>BPDU Guard</w:t>
        </w:r>
        <w:r w:rsidR="00F24017">
          <w:rPr>
            <w:noProof/>
            <w:webHidden/>
          </w:rPr>
          <w:tab/>
        </w:r>
        <w:r w:rsidR="00F24017">
          <w:rPr>
            <w:noProof/>
            <w:webHidden/>
          </w:rPr>
          <w:fldChar w:fldCharType="begin"/>
        </w:r>
        <w:r w:rsidR="00F24017">
          <w:rPr>
            <w:noProof/>
            <w:webHidden/>
          </w:rPr>
          <w:instrText xml:space="preserve"> PAGEREF _Toc480902507 \h </w:instrText>
        </w:r>
        <w:r w:rsidR="00F24017">
          <w:rPr>
            <w:noProof/>
            <w:webHidden/>
          </w:rPr>
        </w:r>
        <w:r w:rsidR="00F24017">
          <w:rPr>
            <w:noProof/>
            <w:webHidden/>
          </w:rPr>
          <w:fldChar w:fldCharType="separate"/>
        </w:r>
        <w:r w:rsidR="00F24017">
          <w:rPr>
            <w:noProof/>
            <w:webHidden/>
          </w:rPr>
          <w:t>65</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8" w:history="1">
        <w:r w:rsidR="00F24017" w:rsidRPr="00F84E92">
          <w:rPr>
            <w:rStyle w:val="Hyperlinkki"/>
            <w:noProof/>
          </w:rPr>
          <w:t>3.34.2</w:t>
        </w:r>
        <w:r w:rsidR="00F24017">
          <w:rPr>
            <w:rFonts w:asciiTheme="minorHAnsi" w:eastAsiaTheme="minorEastAsia" w:hAnsiTheme="minorHAnsi" w:cstheme="minorBidi"/>
            <w:noProof/>
            <w:sz w:val="22"/>
            <w:lang w:eastAsia="fi-FI"/>
          </w:rPr>
          <w:tab/>
        </w:r>
        <w:r w:rsidR="00F24017" w:rsidRPr="00F84E92">
          <w:rPr>
            <w:rStyle w:val="Hyperlinkki"/>
            <w:noProof/>
          </w:rPr>
          <w:t>DHCP Snooping</w:t>
        </w:r>
        <w:r w:rsidR="00F24017">
          <w:rPr>
            <w:noProof/>
            <w:webHidden/>
          </w:rPr>
          <w:tab/>
        </w:r>
        <w:r w:rsidR="00F24017">
          <w:rPr>
            <w:noProof/>
            <w:webHidden/>
          </w:rPr>
          <w:fldChar w:fldCharType="begin"/>
        </w:r>
        <w:r w:rsidR="00F24017">
          <w:rPr>
            <w:noProof/>
            <w:webHidden/>
          </w:rPr>
          <w:instrText xml:space="preserve"> PAGEREF _Toc480902508 \h </w:instrText>
        </w:r>
        <w:r w:rsidR="00F24017">
          <w:rPr>
            <w:noProof/>
            <w:webHidden/>
          </w:rPr>
        </w:r>
        <w:r w:rsidR="00F24017">
          <w:rPr>
            <w:noProof/>
            <w:webHidden/>
          </w:rPr>
          <w:fldChar w:fldCharType="separate"/>
        </w:r>
        <w:r w:rsidR="00F24017">
          <w:rPr>
            <w:noProof/>
            <w:webHidden/>
          </w:rPr>
          <w:t>66</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09" w:history="1">
        <w:r w:rsidR="00F24017" w:rsidRPr="00F84E92">
          <w:rPr>
            <w:rStyle w:val="Hyperlinkki"/>
            <w:noProof/>
            <w:lang w:val="en-US"/>
          </w:rPr>
          <w:t>3.34.3</w:t>
        </w:r>
        <w:r w:rsidR="00F24017">
          <w:rPr>
            <w:rFonts w:asciiTheme="minorHAnsi" w:eastAsiaTheme="minorEastAsia" w:hAnsiTheme="minorHAnsi" w:cstheme="minorBidi"/>
            <w:noProof/>
            <w:sz w:val="22"/>
            <w:lang w:eastAsia="fi-FI"/>
          </w:rPr>
          <w:tab/>
        </w:r>
        <w:r w:rsidR="00F24017" w:rsidRPr="00F84E92">
          <w:rPr>
            <w:rStyle w:val="Hyperlinkki"/>
            <w:noProof/>
            <w:lang w:val="en-US"/>
          </w:rPr>
          <w:t>Control Plane Protection</w:t>
        </w:r>
        <w:r w:rsidR="00F24017">
          <w:rPr>
            <w:noProof/>
            <w:webHidden/>
          </w:rPr>
          <w:tab/>
        </w:r>
        <w:r w:rsidR="00F24017">
          <w:rPr>
            <w:noProof/>
            <w:webHidden/>
          </w:rPr>
          <w:fldChar w:fldCharType="begin"/>
        </w:r>
        <w:r w:rsidR="00F24017">
          <w:rPr>
            <w:noProof/>
            <w:webHidden/>
          </w:rPr>
          <w:instrText xml:space="preserve"> PAGEREF _Toc480902509 \h </w:instrText>
        </w:r>
        <w:r w:rsidR="00F24017">
          <w:rPr>
            <w:noProof/>
            <w:webHidden/>
          </w:rPr>
        </w:r>
        <w:r w:rsidR="00F24017">
          <w:rPr>
            <w:noProof/>
            <w:webHidden/>
          </w:rPr>
          <w:fldChar w:fldCharType="separate"/>
        </w:r>
        <w:r w:rsidR="00F24017">
          <w:rPr>
            <w:noProof/>
            <w:webHidden/>
          </w:rPr>
          <w:t>66</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10" w:history="1">
        <w:r w:rsidR="00F24017" w:rsidRPr="00F84E92">
          <w:rPr>
            <w:rStyle w:val="Hyperlinkki"/>
            <w:noProof/>
            <w:lang w:val="en-US"/>
          </w:rPr>
          <w:t>3.34.4</w:t>
        </w:r>
        <w:r w:rsidR="00F24017">
          <w:rPr>
            <w:rFonts w:asciiTheme="minorHAnsi" w:eastAsiaTheme="minorEastAsia" w:hAnsiTheme="minorHAnsi" w:cstheme="minorBidi"/>
            <w:noProof/>
            <w:sz w:val="22"/>
            <w:lang w:eastAsia="fi-FI"/>
          </w:rPr>
          <w:tab/>
        </w:r>
        <w:r w:rsidR="00F24017" w:rsidRPr="00F84E92">
          <w:rPr>
            <w:rStyle w:val="Hyperlinkki"/>
            <w:noProof/>
            <w:lang w:val="en-US"/>
          </w:rPr>
          <w:t>CDP / LLDP hardening</w:t>
        </w:r>
        <w:r w:rsidR="00F24017">
          <w:rPr>
            <w:noProof/>
            <w:webHidden/>
          </w:rPr>
          <w:tab/>
        </w:r>
        <w:r w:rsidR="00F24017">
          <w:rPr>
            <w:noProof/>
            <w:webHidden/>
          </w:rPr>
          <w:fldChar w:fldCharType="begin"/>
        </w:r>
        <w:r w:rsidR="00F24017">
          <w:rPr>
            <w:noProof/>
            <w:webHidden/>
          </w:rPr>
          <w:instrText xml:space="preserve"> PAGEREF _Toc480902510 \h </w:instrText>
        </w:r>
        <w:r w:rsidR="00F24017">
          <w:rPr>
            <w:noProof/>
            <w:webHidden/>
          </w:rPr>
        </w:r>
        <w:r w:rsidR="00F24017">
          <w:rPr>
            <w:noProof/>
            <w:webHidden/>
          </w:rPr>
          <w:fldChar w:fldCharType="separate"/>
        </w:r>
        <w:r w:rsidR="00F24017">
          <w:rPr>
            <w:noProof/>
            <w:webHidden/>
          </w:rPr>
          <w:t>67</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1" w:history="1">
        <w:r w:rsidR="00F24017" w:rsidRPr="00F84E92">
          <w:rPr>
            <w:rStyle w:val="Hyperlinkki"/>
          </w:rPr>
          <w:t>3.35</w:t>
        </w:r>
        <w:r w:rsidR="00F24017">
          <w:rPr>
            <w:rFonts w:asciiTheme="minorHAnsi" w:eastAsiaTheme="minorEastAsia" w:hAnsiTheme="minorHAnsi" w:cstheme="minorBidi"/>
            <w:sz w:val="22"/>
            <w:lang w:eastAsia="fi-FI"/>
          </w:rPr>
          <w:tab/>
        </w:r>
        <w:r w:rsidR="00F24017" w:rsidRPr="00F84E92">
          <w:rPr>
            <w:rStyle w:val="Hyperlinkki"/>
          </w:rPr>
          <w:t>Haavoittuskannaus</w:t>
        </w:r>
        <w:r w:rsidR="00F24017">
          <w:rPr>
            <w:webHidden/>
          </w:rPr>
          <w:tab/>
        </w:r>
        <w:r w:rsidR="00F24017">
          <w:rPr>
            <w:webHidden/>
          </w:rPr>
          <w:fldChar w:fldCharType="begin"/>
        </w:r>
        <w:r w:rsidR="00F24017">
          <w:rPr>
            <w:webHidden/>
          </w:rPr>
          <w:instrText xml:space="preserve"> PAGEREF _Toc480902511 \h </w:instrText>
        </w:r>
        <w:r w:rsidR="00F24017">
          <w:rPr>
            <w:webHidden/>
          </w:rPr>
        </w:r>
        <w:r w:rsidR="00F24017">
          <w:rPr>
            <w:webHidden/>
          </w:rPr>
          <w:fldChar w:fldCharType="separate"/>
        </w:r>
        <w:r w:rsidR="00F24017">
          <w:rPr>
            <w:webHidden/>
          </w:rPr>
          <w:t>68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2" w:history="1">
        <w:r w:rsidR="00F24017" w:rsidRPr="00F84E92">
          <w:rPr>
            <w:rStyle w:val="Hyperlinkki"/>
          </w:rPr>
          <w:t>3.36</w:t>
        </w:r>
        <w:r w:rsidR="00F24017">
          <w:rPr>
            <w:rFonts w:asciiTheme="minorHAnsi" w:eastAsiaTheme="minorEastAsia" w:hAnsiTheme="minorHAnsi" w:cstheme="minorBidi"/>
            <w:sz w:val="22"/>
            <w:lang w:eastAsia="fi-FI"/>
          </w:rPr>
          <w:tab/>
        </w:r>
        <w:r w:rsidR="00F24017" w:rsidRPr="00F84E92">
          <w:rPr>
            <w:rStyle w:val="Hyperlinkki"/>
          </w:rPr>
          <w:t>802.1x</w:t>
        </w:r>
        <w:r w:rsidR="00F24017">
          <w:rPr>
            <w:webHidden/>
          </w:rPr>
          <w:tab/>
        </w:r>
        <w:r w:rsidR="00F24017">
          <w:rPr>
            <w:webHidden/>
          </w:rPr>
          <w:fldChar w:fldCharType="begin"/>
        </w:r>
        <w:r w:rsidR="00F24017">
          <w:rPr>
            <w:webHidden/>
          </w:rPr>
          <w:instrText xml:space="preserve"> PAGEREF _Toc480902512 \h </w:instrText>
        </w:r>
        <w:r w:rsidR="00F24017">
          <w:rPr>
            <w:webHidden/>
          </w:rPr>
        </w:r>
        <w:r w:rsidR="00F24017">
          <w:rPr>
            <w:webHidden/>
          </w:rPr>
          <w:fldChar w:fldCharType="separate"/>
        </w:r>
        <w:r w:rsidR="00F24017">
          <w:rPr>
            <w:webHidden/>
          </w:rPr>
          <w:t>68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3" w:history="1">
        <w:r w:rsidR="00F24017" w:rsidRPr="00F84E92">
          <w:rPr>
            <w:rStyle w:val="Hyperlinkki"/>
          </w:rPr>
          <w:t>3.37</w:t>
        </w:r>
        <w:r w:rsidR="00F24017">
          <w:rPr>
            <w:rFonts w:asciiTheme="minorHAnsi" w:eastAsiaTheme="minorEastAsia" w:hAnsiTheme="minorHAnsi" w:cstheme="minorBidi"/>
            <w:sz w:val="22"/>
            <w:lang w:eastAsia="fi-FI"/>
          </w:rPr>
          <w:tab/>
        </w:r>
        <w:r w:rsidR="00F24017" w:rsidRPr="00F84E92">
          <w:rPr>
            <w:rStyle w:val="Hyperlinkki"/>
          </w:rPr>
          <w:t>Lokit</w:t>
        </w:r>
        <w:r w:rsidR="00F24017">
          <w:rPr>
            <w:webHidden/>
          </w:rPr>
          <w:tab/>
        </w:r>
        <w:r w:rsidR="00F24017">
          <w:rPr>
            <w:webHidden/>
          </w:rPr>
          <w:fldChar w:fldCharType="begin"/>
        </w:r>
        <w:r w:rsidR="00F24017">
          <w:rPr>
            <w:webHidden/>
          </w:rPr>
          <w:instrText xml:space="preserve"> PAGEREF _Toc480902513 \h </w:instrText>
        </w:r>
        <w:r w:rsidR="00F24017">
          <w:rPr>
            <w:webHidden/>
          </w:rPr>
        </w:r>
        <w:r w:rsidR="00F24017">
          <w:rPr>
            <w:webHidden/>
          </w:rPr>
          <w:fldChar w:fldCharType="separate"/>
        </w:r>
        <w:r w:rsidR="00F24017">
          <w:rPr>
            <w:webHidden/>
          </w:rPr>
          <w:t>69</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4" w:history="1">
        <w:r w:rsidR="00F24017" w:rsidRPr="00F84E92">
          <w:rPr>
            <w:rStyle w:val="Hyperlinkki"/>
          </w:rPr>
          <w:t>3.38</w:t>
        </w:r>
        <w:r w:rsidR="00F24017">
          <w:rPr>
            <w:rFonts w:asciiTheme="minorHAnsi" w:eastAsiaTheme="minorEastAsia" w:hAnsiTheme="minorHAnsi" w:cstheme="minorBidi"/>
            <w:sz w:val="22"/>
            <w:lang w:eastAsia="fi-FI"/>
          </w:rPr>
          <w:tab/>
        </w:r>
        <w:r w:rsidR="00F24017" w:rsidRPr="00F84E92">
          <w:rPr>
            <w:rStyle w:val="Hyperlinkki"/>
          </w:rPr>
          <w:t>Auditointi</w:t>
        </w:r>
        <w:r w:rsidR="00F24017">
          <w:rPr>
            <w:webHidden/>
          </w:rPr>
          <w:tab/>
        </w:r>
        <w:r w:rsidR="00F24017">
          <w:rPr>
            <w:webHidden/>
          </w:rPr>
          <w:fldChar w:fldCharType="begin"/>
        </w:r>
        <w:r w:rsidR="00F24017">
          <w:rPr>
            <w:webHidden/>
          </w:rPr>
          <w:instrText xml:space="preserve"> PAGEREF _Toc480902514 \h </w:instrText>
        </w:r>
        <w:r w:rsidR="00F24017">
          <w:rPr>
            <w:webHidden/>
          </w:rPr>
        </w:r>
        <w:r w:rsidR="00F24017">
          <w:rPr>
            <w:webHidden/>
          </w:rPr>
          <w:fldChar w:fldCharType="separate"/>
        </w:r>
        <w:r w:rsidR="00F24017">
          <w:rPr>
            <w:webHidden/>
          </w:rPr>
          <w:t>69</w:t>
        </w:r>
        <w:r w:rsidR="00F24017">
          <w:rPr>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515" w:history="1">
        <w:r w:rsidR="00F24017" w:rsidRPr="00F84E92">
          <w:rPr>
            <w:rStyle w:val="Hyperlinkki"/>
            <w:noProof/>
          </w:rPr>
          <w:t>4</w:t>
        </w:r>
        <w:r w:rsidR="00F24017">
          <w:rPr>
            <w:rFonts w:asciiTheme="minorHAnsi" w:eastAsiaTheme="minorEastAsia" w:hAnsiTheme="minorHAnsi" w:cstheme="minorBidi"/>
            <w:noProof/>
            <w:sz w:val="22"/>
            <w:lang w:eastAsia="fi-FI"/>
          </w:rPr>
          <w:tab/>
        </w:r>
        <w:r w:rsidR="00F24017" w:rsidRPr="00F84E92">
          <w:rPr>
            <w:rStyle w:val="Hyperlinkki"/>
            <w:noProof/>
          </w:rPr>
          <w:t>Suunnitelma</w:t>
        </w:r>
        <w:r w:rsidR="00F24017">
          <w:rPr>
            <w:noProof/>
            <w:webHidden/>
          </w:rPr>
          <w:tab/>
        </w:r>
        <w:r w:rsidR="00F24017">
          <w:rPr>
            <w:noProof/>
            <w:webHidden/>
          </w:rPr>
          <w:fldChar w:fldCharType="begin"/>
        </w:r>
        <w:r w:rsidR="00F24017">
          <w:rPr>
            <w:noProof/>
            <w:webHidden/>
          </w:rPr>
          <w:instrText xml:space="preserve"> PAGEREF _Toc480902515 \h </w:instrText>
        </w:r>
        <w:r w:rsidR="00F24017">
          <w:rPr>
            <w:noProof/>
            <w:webHidden/>
          </w:rPr>
        </w:r>
        <w:r w:rsidR="00F24017">
          <w:rPr>
            <w:noProof/>
            <w:webHidden/>
          </w:rPr>
          <w:fldChar w:fldCharType="separate"/>
        </w:r>
        <w:r w:rsidR="00F24017">
          <w:rPr>
            <w:noProof/>
            <w:webHidden/>
          </w:rPr>
          <w:t>70</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6" w:history="1">
        <w:r w:rsidR="00F24017" w:rsidRPr="00F84E92">
          <w:rPr>
            <w:rStyle w:val="Hyperlinkki"/>
          </w:rPr>
          <w:t>4.1</w:t>
        </w:r>
        <w:r w:rsidR="00F24017">
          <w:rPr>
            <w:rFonts w:asciiTheme="minorHAnsi" w:eastAsiaTheme="minorEastAsia" w:hAnsiTheme="minorHAnsi" w:cstheme="minorBidi"/>
            <w:sz w:val="22"/>
            <w:lang w:eastAsia="fi-FI"/>
          </w:rPr>
          <w:tab/>
        </w:r>
        <w:r w:rsidR="00F24017" w:rsidRPr="00F84E92">
          <w:rPr>
            <w:rStyle w:val="Hyperlinkki"/>
          </w:rPr>
          <w:t>AD-looginen rakenne</w:t>
        </w:r>
        <w:r w:rsidR="00F24017">
          <w:rPr>
            <w:webHidden/>
          </w:rPr>
          <w:tab/>
        </w:r>
        <w:r w:rsidR="00F24017">
          <w:rPr>
            <w:webHidden/>
          </w:rPr>
          <w:fldChar w:fldCharType="begin"/>
        </w:r>
        <w:r w:rsidR="00F24017">
          <w:rPr>
            <w:webHidden/>
          </w:rPr>
          <w:instrText xml:space="preserve"> PAGEREF _Toc480902516 \h </w:instrText>
        </w:r>
        <w:r w:rsidR="00F24017">
          <w:rPr>
            <w:webHidden/>
          </w:rPr>
        </w:r>
        <w:r w:rsidR="00F24017">
          <w:rPr>
            <w:webHidden/>
          </w:rPr>
          <w:fldChar w:fldCharType="separate"/>
        </w:r>
        <w:r w:rsidR="00F24017">
          <w:rPr>
            <w:webHidden/>
          </w:rPr>
          <w:t>70</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7" w:history="1">
        <w:r w:rsidR="00F24017" w:rsidRPr="00F84E92">
          <w:rPr>
            <w:rStyle w:val="Hyperlinkki"/>
          </w:rPr>
          <w:t>4.2</w:t>
        </w:r>
        <w:r w:rsidR="00F24017">
          <w:rPr>
            <w:rFonts w:asciiTheme="minorHAnsi" w:eastAsiaTheme="minorEastAsia" w:hAnsiTheme="minorHAnsi" w:cstheme="minorBidi"/>
            <w:sz w:val="22"/>
            <w:lang w:eastAsia="fi-FI"/>
          </w:rPr>
          <w:tab/>
        </w:r>
        <w:r w:rsidR="00F24017" w:rsidRPr="00F84E92">
          <w:rPr>
            <w:rStyle w:val="Hyperlinkki"/>
          </w:rPr>
          <w:t>DHCP-suunnitelma ja MAC-Binding</w:t>
        </w:r>
        <w:r w:rsidR="00F24017">
          <w:rPr>
            <w:webHidden/>
          </w:rPr>
          <w:tab/>
        </w:r>
        <w:r w:rsidR="00F24017">
          <w:rPr>
            <w:webHidden/>
          </w:rPr>
          <w:fldChar w:fldCharType="begin"/>
        </w:r>
        <w:r w:rsidR="00F24017">
          <w:rPr>
            <w:webHidden/>
          </w:rPr>
          <w:instrText xml:space="preserve"> PAGEREF _Toc480902517 \h </w:instrText>
        </w:r>
        <w:r w:rsidR="00F24017">
          <w:rPr>
            <w:webHidden/>
          </w:rPr>
        </w:r>
        <w:r w:rsidR="00F24017">
          <w:rPr>
            <w:webHidden/>
          </w:rPr>
          <w:fldChar w:fldCharType="separate"/>
        </w:r>
        <w:r w:rsidR="00F24017">
          <w:rPr>
            <w:webHidden/>
          </w:rPr>
          <w:t>71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8" w:history="1">
        <w:r w:rsidR="00F24017" w:rsidRPr="00F84E92">
          <w:rPr>
            <w:rStyle w:val="Hyperlinkki"/>
          </w:rPr>
          <w:t>4.4</w:t>
        </w:r>
        <w:r w:rsidR="00F24017">
          <w:rPr>
            <w:rFonts w:asciiTheme="minorHAnsi" w:eastAsiaTheme="minorEastAsia" w:hAnsiTheme="minorHAnsi" w:cstheme="minorBidi"/>
            <w:sz w:val="22"/>
            <w:lang w:eastAsia="fi-FI"/>
          </w:rPr>
          <w:tab/>
        </w:r>
        <w:r w:rsidR="00F24017" w:rsidRPr="00F84E92">
          <w:rPr>
            <w:rStyle w:val="Hyperlinkki"/>
          </w:rPr>
          <w:t>HQ Fyysinen ja looginen topologia</w:t>
        </w:r>
        <w:r w:rsidR="00F24017">
          <w:rPr>
            <w:webHidden/>
          </w:rPr>
          <w:tab/>
        </w:r>
        <w:r w:rsidR="00F24017">
          <w:rPr>
            <w:webHidden/>
          </w:rPr>
          <w:fldChar w:fldCharType="begin"/>
        </w:r>
        <w:r w:rsidR="00F24017">
          <w:rPr>
            <w:webHidden/>
          </w:rPr>
          <w:instrText xml:space="preserve"> PAGEREF _Toc480902518 \h </w:instrText>
        </w:r>
        <w:r w:rsidR="00F24017">
          <w:rPr>
            <w:webHidden/>
          </w:rPr>
        </w:r>
        <w:r w:rsidR="00F24017">
          <w:rPr>
            <w:webHidden/>
          </w:rPr>
          <w:fldChar w:fldCharType="separate"/>
        </w:r>
        <w:r w:rsidR="00F24017">
          <w:rPr>
            <w:webHidden/>
          </w:rPr>
          <w:t>72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19" w:history="1">
        <w:r w:rsidR="00F24017" w:rsidRPr="00F84E92">
          <w:rPr>
            <w:rStyle w:val="Hyperlinkki"/>
          </w:rPr>
          <w:t>4.5</w:t>
        </w:r>
        <w:r w:rsidR="00F24017">
          <w:rPr>
            <w:rFonts w:asciiTheme="minorHAnsi" w:eastAsiaTheme="minorEastAsia" w:hAnsiTheme="minorHAnsi" w:cstheme="minorBidi"/>
            <w:sz w:val="22"/>
            <w:lang w:eastAsia="fi-FI"/>
          </w:rPr>
          <w:tab/>
        </w:r>
        <w:r w:rsidR="00F24017" w:rsidRPr="00F84E92">
          <w:rPr>
            <w:rStyle w:val="Hyperlinkki"/>
          </w:rPr>
          <w:t>Pohjois-Suomen (PS) fyysinen ja looginen topologia</w:t>
        </w:r>
        <w:r w:rsidR="00F24017">
          <w:rPr>
            <w:webHidden/>
          </w:rPr>
          <w:tab/>
        </w:r>
        <w:r w:rsidR="00F24017">
          <w:rPr>
            <w:webHidden/>
          </w:rPr>
          <w:fldChar w:fldCharType="begin"/>
        </w:r>
        <w:r w:rsidR="00F24017">
          <w:rPr>
            <w:webHidden/>
          </w:rPr>
          <w:instrText xml:space="preserve"> PAGEREF _Toc480902519 \h </w:instrText>
        </w:r>
        <w:r w:rsidR="00F24017">
          <w:rPr>
            <w:webHidden/>
          </w:rPr>
        </w:r>
        <w:r w:rsidR="00F24017">
          <w:rPr>
            <w:webHidden/>
          </w:rPr>
          <w:fldChar w:fldCharType="separate"/>
        </w:r>
        <w:r w:rsidR="00F24017">
          <w:rPr>
            <w:webHidden/>
          </w:rPr>
          <w:t>73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0" w:history="1">
        <w:r w:rsidR="00F24017" w:rsidRPr="00F84E92">
          <w:rPr>
            <w:rStyle w:val="Hyperlinkki"/>
          </w:rPr>
          <w:t>4.6</w:t>
        </w:r>
        <w:r w:rsidR="00F24017">
          <w:rPr>
            <w:rFonts w:asciiTheme="minorHAnsi" w:eastAsiaTheme="minorEastAsia" w:hAnsiTheme="minorHAnsi" w:cstheme="minorBidi"/>
            <w:sz w:val="22"/>
            <w:lang w:eastAsia="fi-FI"/>
          </w:rPr>
          <w:tab/>
        </w:r>
        <w:r w:rsidR="00F24017" w:rsidRPr="00F84E92">
          <w:rPr>
            <w:rStyle w:val="Hyperlinkki"/>
          </w:rPr>
          <w:t>Salasanakäytänteiden toteutus</w:t>
        </w:r>
        <w:r w:rsidR="00F24017">
          <w:rPr>
            <w:webHidden/>
          </w:rPr>
          <w:tab/>
        </w:r>
        <w:r w:rsidR="00F24017">
          <w:rPr>
            <w:webHidden/>
          </w:rPr>
          <w:fldChar w:fldCharType="begin"/>
        </w:r>
        <w:r w:rsidR="00F24017">
          <w:rPr>
            <w:webHidden/>
          </w:rPr>
          <w:instrText xml:space="preserve"> PAGEREF _Toc480902520 \h </w:instrText>
        </w:r>
        <w:r w:rsidR="00F24017">
          <w:rPr>
            <w:webHidden/>
          </w:rPr>
        </w:r>
        <w:r w:rsidR="00F24017">
          <w:rPr>
            <w:webHidden/>
          </w:rPr>
          <w:fldChar w:fldCharType="separate"/>
        </w:r>
        <w:r w:rsidR="00F24017">
          <w:rPr>
            <w:webHidden/>
          </w:rPr>
          <w:t>74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1" w:history="1">
        <w:r w:rsidR="00F24017" w:rsidRPr="00F84E92">
          <w:rPr>
            <w:rStyle w:val="Hyperlinkki"/>
          </w:rPr>
          <w:t>4.7</w:t>
        </w:r>
        <w:r w:rsidR="00F24017">
          <w:rPr>
            <w:rFonts w:asciiTheme="minorHAnsi" w:eastAsiaTheme="minorEastAsia" w:hAnsiTheme="minorHAnsi" w:cstheme="minorBidi"/>
            <w:sz w:val="22"/>
            <w:lang w:eastAsia="fi-FI"/>
          </w:rPr>
          <w:tab/>
        </w:r>
        <w:r w:rsidR="00F24017" w:rsidRPr="00F84E92">
          <w:rPr>
            <w:rStyle w:val="Hyperlinkki"/>
          </w:rPr>
          <w:t>Käyttäjien profiilit, kotihakemistot ja backup</w:t>
        </w:r>
        <w:r w:rsidR="00F24017">
          <w:rPr>
            <w:webHidden/>
          </w:rPr>
          <w:tab/>
        </w:r>
        <w:r w:rsidR="00F24017">
          <w:rPr>
            <w:webHidden/>
          </w:rPr>
          <w:fldChar w:fldCharType="begin"/>
        </w:r>
        <w:r w:rsidR="00F24017">
          <w:rPr>
            <w:webHidden/>
          </w:rPr>
          <w:instrText xml:space="preserve"> PAGEREF _Toc480902521 \h </w:instrText>
        </w:r>
        <w:r w:rsidR="00F24017">
          <w:rPr>
            <w:webHidden/>
          </w:rPr>
        </w:r>
        <w:r w:rsidR="00F24017">
          <w:rPr>
            <w:webHidden/>
          </w:rPr>
          <w:fldChar w:fldCharType="separate"/>
        </w:r>
        <w:r w:rsidR="00F24017">
          <w:rPr>
            <w:webHidden/>
          </w:rPr>
          <w:t>74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2" w:history="1">
        <w:r w:rsidR="00F24017" w:rsidRPr="00F84E92">
          <w:rPr>
            <w:rStyle w:val="Hyperlinkki"/>
          </w:rPr>
          <w:t>4.8</w:t>
        </w:r>
        <w:r w:rsidR="00F24017">
          <w:rPr>
            <w:rFonts w:asciiTheme="minorHAnsi" w:eastAsiaTheme="minorEastAsia" w:hAnsiTheme="minorHAnsi" w:cstheme="minorBidi"/>
            <w:sz w:val="22"/>
            <w:lang w:eastAsia="fi-FI"/>
          </w:rPr>
          <w:tab/>
        </w:r>
        <w:r w:rsidR="00F24017" w:rsidRPr="00F84E92">
          <w:rPr>
            <w:rStyle w:val="Hyperlinkki"/>
          </w:rPr>
          <w:t>Levyjaot</w:t>
        </w:r>
        <w:r w:rsidR="00F24017">
          <w:rPr>
            <w:webHidden/>
          </w:rPr>
          <w:tab/>
        </w:r>
        <w:r w:rsidR="00F24017">
          <w:rPr>
            <w:webHidden/>
          </w:rPr>
          <w:fldChar w:fldCharType="begin"/>
        </w:r>
        <w:r w:rsidR="00F24017">
          <w:rPr>
            <w:webHidden/>
          </w:rPr>
          <w:instrText xml:space="preserve"> PAGEREF _Toc480902522 \h </w:instrText>
        </w:r>
        <w:r w:rsidR="00F24017">
          <w:rPr>
            <w:webHidden/>
          </w:rPr>
        </w:r>
        <w:r w:rsidR="00F24017">
          <w:rPr>
            <w:webHidden/>
          </w:rPr>
          <w:fldChar w:fldCharType="separate"/>
        </w:r>
        <w:r w:rsidR="00F24017">
          <w:rPr>
            <w:webHidden/>
          </w:rPr>
          <w:t>75</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3" w:history="1">
        <w:r w:rsidR="00F24017" w:rsidRPr="00F84E92">
          <w:rPr>
            <w:rStyle w:val="Hyperlinkki"/>
          </w:rPr>
          <w:t>4.9</w:t>
        </w:r>
        <w:r w:rsidR="00F24017">
          <w:rPr>
            <w:rFonts w:asciiTheme="minorHAnsi" w:eastAsiaTheme="minorEastAsia" w:hAnsiTheme="minorHAnsi" w:cstheme="minorBidi"/>
            <w:sz w:val="22"/>
            <w:lang w:eastAsia="fi-FI"/>
          </w:rPr>
          <w:tab/>
        </w:r>
        <w:r w:rsidR="00F24017" w:rsidRPr="00F84E92">
          <w:rPr>
            <w:rStyle w:val="Hyperlinkki"/>
          </w:rPr>
          <w:t>Toiminnallisuustasot</w:t>
        </w:r>
        <w:r w:rsidR="00F24017">
          <w:rPr>
            <w:webHidden/>
          </w:rPr>
          <w:tab/>
        </w:r>
        <w:r w:rsidR="00F24017">
          <w:rPr>
            <w:webHidden/>
          </w:rPr>
          <w:fldChar w:fldCharType="begin"/>
        </w:r>
        <w:r w:rsidR="00F24017">
          <w:rPr>
            <w:webHidden/>
          </w:rPr>
          <w:instrText xml:space="preserve"> PAGEREF _Toc480902523 \h </w:instrText>
        </w:r>
        <w:r w:rsidR="00F24017">
          <w:rPr>
            <w:webHidden/>
          </w:rPr>
        </w:r>
        <w:r w:rsidR="00F24017">
          <w:rPr>
            <w:webHidden/>
          </w:rPr>
          <w:fldChar w:fldCharType="separate"/>
        </w:r>
        <w:r w:rsidR="00F24017">
          <w:rPr>
            <w:webHidden/>
          </w:rPr>
          <w:t>76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4" w:history="1">
        <w:r w:rsidR="00F24017" w:rsidRPr="00F84E92">
          <w:rPr>
            <w:rStyle w:val="Hyperlinkki"/>
          </w:rPr>
          <w:t>4.10</w:t>
        </w:r>
        <w:r w:rsidR="00F24017">
          <w:rPr>
            <w:rFonts w:asciiTheme="minorHAnsi" w:eastAsiaTheme="minorEastAsia" w:hAnsiTheme="minorHAnsi" w:cstheme="minorBidi"/>
            <w:sz w:val="22"/>
            <w:lang w:eastAsia="fi-FI"/>
          </w:rPr>
          <w:tab/>
        </w:r>
        <w:r w:rsidR="00F24017" w:rsidRPr="00F84E92">
          <w:rPr>
            <w:rStyle w:val="Hyperlinkki"/>
          </w:rPr>
          <w:t>NTP suunnitelma</w:t>
        </w:r>
        <w:r w:rsidR="00F24017">
          <w:rPr>
            <w:webHidden/>
          </w:rPr>
          <w:tab/>
        </w:r>
        <w:r w:rsidR="00F24017">
          <w:rPr>
            <w:webHidden/>
          </w:rPr>
          <w:fldChar w:fldCharType="begin"/>
        </w:r>
        <w:r w:rsidR="00F24017">
          <w:rPr>
            <w:webHidden/>
          </w:rPr>
          <w:instrText xml:space="preserve"> PAGEREF _Toc480902524 \h </w:instrText>
        </w:r>
        <w:r w:rsidR="00F24017">
          <w:rPr>
            <w:webHidden/>
          </w:rPr>
        </w:r>
        <w:r w:rsidR="00F24017">
          <w:rPr>
            <w:webHidden/>
          </w:rPr>
          <w:fldChar w:fldCharType="separate"/>
        </w:r>
        <w:r w:rsidR="00F24017">
          <w:rPr>
            <w:webHidden/>
          </w:rPr>
          <w:t>76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5" w:history="1">
        <w:r w:rsidR="00F24017" w:rsidRPr="00F84E92">
          <w:rPr>
            <w:rStyle w:val="Hyperlinkki"/>
          </w:rPr>
          <w:t>4.11</w:t>
        </w:r>
        <w:r w:rsidR="00F24017">
          <w:rPr>
            <w:rFonts w:asciiTheme="minorHAnsi" w:eastAsiaTheme="minorEastAsia" w:hAnsiTheme="minorHAnsi" w:cstheme="minorBidi"/>
            <w:sz w:val="22"/>
            <w:lang w:eastAsia="fi-FI"/>
          </w:rPr>
          <w:tab/>
        </w:r>
        <w:r w:rsidR="00F24017" w:rsidRPr="00F84E92">
          <w:rPr>
            <w:rStyle w:val="Hyperlinkki"/>
          </w:rPr>
          <w:t>Palveluiden Autentikointi</w:t>
        </w:r>
        <w:r w:rsidR="00F24017">
          <w:rPr>
            <w:webHidden/>
          </w:rPr>
          <w:tab/>
        </w:r>
        <w:r w:rsidR="00F24017">
          <w:rPr>
            <w:webHidden/>
          </w:rPr>
          <w:fldChar w:fldCharType="begin"/>
        </w:r>
        <w:r w:rsidR="00F24017">
          <w:rPr>
            <w:webHidden/>
          </w:rPr>
          <w:instrText xml:space="preserve"> PAGEREF _Toc480902525 \h </w:instrText>
        </w:r>
        <w:r w:rsidR="00F24017">
          <w:rPr>
            <w:webHidden/>
          </w:rPr>
        </w:r>
        <w:r w:rsidR="00F24017">
          <w:rPr>
            <w:webHidden/>
          </w:rPr>
          <w:fldChar w:fldCharType="separate"/>
        </w:r>
        <w:r w:rsidR="00F24017">
          <w:rPr>
            <w:webHidden/>
          </w:rPr>
          <w:t>76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6" w:history="1">
        <w:r w:rsidR="00F24017" w:rsidRPr="00F84E92">
          <w:rPr>
            <w:rStyle w:val="Hyperlinkki"/>
          </w:rPr>
          <w:t>4.12</w:t>
        </w:r>
        <w:r w:rsidR="00F24017">
          <w:rPr>
            <w:rFonts w:asciiTheme="minorHAnsi" w:eastAsiaTheme="minorEastAsia" w:hAnsiTheme="minorHAnsi" w:cstheme="minorBidi"/>
            <w:sz w:val="22"/>
            <w:lang w:eastAsia="fi-FI"/>
          </w:rPr>
          <w:tab/>
        </w:r>
        <w:r w:rsidR="00F24017" w:rsidRPr="00F84E92">
          <w:rPr>
            <w:rStyle w:val="Hyperlinkki"/>
          </w:rPr>
          <w:t>Tietokantapalvelin</w:t>
        </w:r>
        <w:r w:rsidR="00F24017">
          <w:rPr>
            <w:webHidden/>
          </w:rPr>
          <w:tab/>
        </w:r>
        <w:r w:rsidR="00F24017">
          <w:rPr>
            <w:webHidden/>
          </w:rPr>
          <w:fldChar w:fldCharType="begin"/>
        </w:r>
        <w:r w:rsidR="00F24017">
          <w:rPr>
            <w:webHidden/>
          </w:rPr>
          <w:instrText xml:space="preserve"> PAGEREF _Toc480902526 \h </w:instrText>
        </w:r>
        <w:r w:rsidR="00F24017">
          <w:rPr>
            <w:webHidden/>
          </w:rPr>
        </w:r>
        <w:r w:rsidR="00F24017">
          <w:rPr>
            <w:webHidden/>
          </w:rPr>
          <w:fldChar w:fldCharType="separate"/>
        </w:r>
        <w:r w:rsidR="00F24017">
          <w:rPr>
            <w:webHidden/>
          </w:rPr>
          <w:t>77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7" w:history="1">
        <w:r w:rsidR="00F24017" w:rsidRPr="00F84E92">
          <w:rPr>
            <w:rStyle w:val="Hyperlinkki"/>
          </w:rPr>
          <w:t>4.13</w:t>
        </w:r>
        <w:r w:rsidR="00F24017">
          <w:rPr>
            <w:rFonts w:asciiTheme="minorHAnsi" w:eastAsiaTheme="minorEastAsia" w:hAnsiTheme="minorHAnsi" w:cstheme="minorBidi"/>
            <w:sz w:val="22"/>
            <w:lang w:eastAsia="fi-FI"/>
          </w:rPr>
          <w:tab/>
        </w:r>
        <w:r w:rsidR="00F24017" w:rsidRPr="00F84E92">
          <w:rPr>
            <w:rStyle w:val="Hyperlinkki"/>
          </w:rPr>
          <w:t>IGP Kovennukset</w:t>
        </w:r>
        <w:r w:rsidR="00F24017">
          <w:rPr>
            <w:webHidden/>
          </w:rPr>
          <w:tab/>
        </w:r>
        <w:r w:rsidR="00F24017">
          <w:rPr>
            <w:webHidden/>
          </w:rPr>
          <w:fldChar w:fldCharType="begin"/>
        </w:r>
        <w:r w:rsidR="00F24017">
          <w:rPr>
            <w:webHidden/>
          </w:rPr>
          <w:instrText xml:space="preserve"> PAGEREF _Toc480902527 \h </w:instrText>
        </w:r>
        <w:r w:rsidR="00F24017">
          <w:rPr>
            <w:webHidden/>
          </w:rPr>
        </w:r>
        <w:r w:rsidR="00F24017">
          <w:rPr>
            <w:webHidden/>
          </w:rPr>
          <w:fldChar w:fldCharType="separate"/>
        </w:r>
        <w:r w:rsidR="00F24017">
          <w:rPr>
            <w:webHidden/>
          </w:rPr>
          <w:t>77</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8" w:history="1">
        <w:r w:rsidR="00F24017" w:rsidRPr="00F84E92">
          <w:rPr>
            <w:rStyle w:val="Hyperlinkki"/>
          </w:rPr>
          <w:t>4.14</w:t>
        </w:r>
        <w:r w:rsidR="00F24017">
          <w:rPr>
            <w:rFonts w:asciiTheme="minorHAnsi" w:eastAsiaTheme="minorEastAsia" w:hAnsiTheme="minorHAnsi" w:cstheme="minorBidi"/>
            <w:sz w:val="22"/>
            <w:lang w:eastAsia="fi-FI"/>
          </w:rPr>
          <w:tab/>
        </w:r>
        <w:r w:rsidR="00F24017" w:rsidRPr="00F84E92">
          <w:rPr>
            <w:rStyle w:val="Hyperlinkki"/>
          </w:rPr>
          <w:t>DNS</w:t>
        </w:r>
        <w:r w:rsidR="00F24017">
          <w:rPr>
            <w:webHidden/>
          </w:rPr>
          <w:tab/>
        </w:r>
        <w:r w:rsidR="00F24017">
          <w:rPr>
            <w:webHidden/>
          </w:rPr>
          <w:fldChar w:fldCharType="begin"/>
        </w:r>
        <w:r w:rsidR="00F24017">
          <w:rPr>
            <w:webHidden/>
          </w:rPr>
          <w:instrText xml:space="preserve"> PAGEREF _Toc480902528 \h </w:instrText>
        </w:r>
        <w:r w:rsidR="00F24017">
          <w:rPr>
            <w:webHidden/>
          </w:rPr>
        </w:r>
        <w:r w:rsidR="00F24017">
          <w:rPr>
            <w:webHidden/>
          </w:rPr>
          <w:fldChar w:fldCharType="separate"/>
        </w:r>
        <w:r w:rsidR="00F24017">
          <w:rPr>
            <w:webHidden/>
          </w:rPr>
          <w:t>78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29" w:history="1">
        <w:r w:rsidR="00F24017" w:rsidRPr="00F84E92">
          <w:rPr>
            <w:rStyle w:val="Hyperlinkki"/>
          </w:rPr>
          <w:t>4.15</w:t>
        </w:r>
        <w:r w:rsidR="00F24017">
          <w:rPr>
            <w:rFonts w:asciiTheme="minorHAnsi" w:eastAsiaTheme="minorEastAsia" w:hAnsiTheme="minorHAnsi" w:cstheme="minorBidi"/>
            <w:sz w:val="22"/>
            <w:lang w:eastAsia="fi-FI"/>
          </w:rPr>
          <w:tab/>
        </w:r>
        <w:r w:rsidR="00F24017" w:rsidRPr="00F84E92">
          <w:rPr>
            <w:rStyle w:val="Hyperlinkki"/>
          </w:rPr>
          <w:t>Palomuuri</w:t>
        </w:r>
        <w:r w:rsidR="00F24017">
          <w:rPr>
            <w:webHidden/>
          </w:rPr>
          <w:tab/>
        </w:r>
        <w:r w:rsidR="00F24017">
          <w:rPr>
            <w:webHidden/>
          </w:rPr>
          <w:fldChar w:fldCharType="begin"/>
        </w:r>
        <w:r w:rsidR="00F24017">
          <w:rPr>
            <w:webHidden/>
          </w:rPr>
          <w:instrText xml:space="preserve"> PAGEREF _Toc480902529 \h </w:instrText>
        </w:r>
        <w:r w:rsidR="00F24017">
          <w:rPr>
            <w:webHidden/>
          </w:rPr>
        </w:r>
        <w:r w:rsidR="00F24017">
          <w:rPr>
            <w:webHidden/>
          </w:rPr>
          <w:fldChar w:fldCharType="separate"/>
        </w:r>
        <w:r w:rsidR="00F24017">
          <w:rPr>
            <w:webHidden/>
          </w:rPr>
          <w:t>78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0" w:history="1">
        <w:r w:rsidR="00F24017" w:rsidRPr="00F84E92">
          <w:rPr>
            <w:rStyle w:val="Hyperlinkki"/>
          </w:rPr>
          <w:t>4.16</w:t>
        </w:r>
        <w:r w:rsidR="00F24017">
          <w:rPr>
            <w:rFonts w:asciiTheme="minorHAnsi" w:eastAsiaTheme="minorEastAsia" w:hAnsiTheme="minorHAnsi" w:cstheme="minorBidi"/>
            <w:sz w:val="22"/>
            <w:lang w:eastAsia="fi-FI"/>
          </w:rPr>
          <w:tab/>
        </w:r>
        <w:r w:rsidR="00F24017" w:rsidRPr="00F84E92">
          <w:rPr>
            <w:rStyle w:val="Hyperlinkki"/>
          </w:rPr>
          <w:t>Tikettijärjestelmä</w:t>
        </w:r>
        <w:r w:rsidR="00F24017">
          <w:rPr>
            <w:webHidden/>
          </w:rPr>
          <w:tab/>
        </w:r>
        <w:r w:rsidR="00F24017">
          <w:rPr>
            <w:webHidden/>
          </w:rPr>
          <w:fldChar w:fldCharType="begin"/>
        </w:r>
        <w:r w:rsidR="00F24017">
          <w:rPr>
            <w:webHidden/>
          </w:rPr>
          <w:instrText xml:space="preserve"> PAGEREF _Toc480902530 \h </w:instrText>
        </w:r>
        <w:r w:rsidR="00F24017">
          <w:rPr>
            <w:webHidden/>
          </w:rPr>
        </w:r>
        <w:r w:rsidR="00F24017">
          <w:rPr>
            <w:webHidden/>
          </w:rPr>
          <w:fldChar w:fldCharType="separate"/>
        </w:r>
        <w:r w:rsidR="00F24017">
          <w:rPr>
            <w:webHidden/>
          </w:rPr>
          <w:t>80</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1" w:history="1">
        <w:r w:rsidR="00F24017" w:rsidRPr="00F84E92">
          <w:rPr>
            <w:rStyle w:val="Hyperlinkki"/>
          </w:rPr>
          <w:t>4.17</w:t>
        </w:r>
        <w:r w:rsidR="00F24017">
          <w:rPr>
            <w:rFonts w:asciiTheme="minorHAnsi" w:eastAsiaTheme="minorEastAsia" w:hAnsiTheme="minorHAnsi" w:cstheme="minorBidi"/>
            <w:sz w:val="22"/>
            <w:lang w:eastAsia="fi-FI"/>
          </w:rPr>
          <w:tab/>
        </w:r>
        <w:r w:rsidR="00F24017" w:rsidRPr="00F84E92">
          <w:rPr>
            <w:rStyle w:val="Hyperlinkki"/>
          </w:rPr>
          <w:t>Sähköposti</w:t>
        </w:r>
        <w:r w:rsidR="00F24017">
          <w:rPr>
            <w:webHidden/>
          </w:rPr>
          <w:tab/>
        </w:r>
        <w:r w:rsidR="00F24017">
          <w:rPr>
            <w:webHidden/>
          </w:rPr>
          <w:fldChar w:fldCharType="begin"/>
        </w:r>
        <w:r w:rsidR="00F24017">
          <w:rPr>
            <w:webHidden/>
          </w:rPr>
          <w:instrText xml:space="preserve"> PAGEREF _Toc480902531 \h </w:instrText>
        </w:r>
        <w:r w:rsidR="00F24017">
          <w:rPr>
            <w:webHidden/>
          </w:rPr>
        </w:r>
        <w:r w:rsidR="00F24017">
          <w:rPr>
            <w:webHidden/>
          </w:rPr>
          <w:fldChar w:fldCharType="separate"/>
        </w:r>
        <w:r w:rsidR="00F24017">
          <w:rPr>
            <w:webHidden/>
          </w:rPr>
          <w:t>80</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2" w:history="1">
        <w:r w:rsidR="00F24017" w:rsidRPr="00F84E92">
          <w:rPr>
            <w:rStyle w:val="Hyperlinkki"/>
          </w:rPr>
          <w:t>4.18</w:t>
        </w:r>
        <w:r w:rsidR="00F24017">
          <w:rPr>
            <w:rFonts w:asciiTheme="minorHAnsi" w:eastAsiaTheme="minorEastAsia" w:hAnsiTheme="minorHAnsi" w:cstheme="minorBidi"/>
            <w:sz w:val="22"/>
            <w:lang w:eastAsia="fi-FI"/>
          </w:rPr>
          <w:tab/>
        </w:r>
        <w:r w:rsidR="00F24017" w:rsidRPr="00F84E92">
          <w:rPr>
            <w:rStyle w:val="Hyperlinkki"/>
          </w:rPr>
          <w:t>Pilvipalvelu</w:t>
        </w:r>
        <w:r w:rsidR="00F24017">
          <w:rPr>
            <w:webHidden/>
          </w:rPr>
          <w:tab/>
        </w:r>
        <w:r w:rsidR="00F24017">
          <w:rPr>
            <w:webHidden/>
          </w:rPr>
          <w:fldChar w:fldCharType="begin"/>
        </w:r>
        <w:r w:rsidR="00F24017">
          <w:rPr>
            <w:webHidden/>
          </w:rPr>
          <w:instrText xml:space="preserve"> PAGEREF _Toc480902532 \h </w:instrText>
        </w:r>
        <w:r w:rsidR="00F24017">
          <w:rPr>
            <w:webHidden/>
          </w:rPr>
        </w:r>
        <w:r w:rsidR="00F24017">
          <w:rPr>
            <w:webHidden/>
          </w:rPr>
          <w:fldChar w:fldCharType="separate"/>
        </w:r>
        <w:r w:rsidR="00F24017">
          <w:rPr>
            <w:webHidden/>
          </w:rPr>
          <w:t>80</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3" w:history="1">
        <w:r w:rsidR="00F24017" w:rsidRPr="00F84E92">
          <w:rPr>
            <w:rStyle w:val="Hyperlinkki"/>
          </w:rPr>
          <w:t>4.19</w:t>
        </w:r>
        <w:r w:rsidR="00F24017">
          <w:rPr>
            <w:rFonts w:asciiTheme="minorHAnsi" w:eastAsiaTheme="minorEastAsia" w:hAnsiTheme="minorHAnsi" w:cstheme="minorBidi"/>
            <w:sz w:val="22"/>
            <w:lang w:eastAsia="fi-FI"/>
          </w:rPr>
          <w:tab/>
        </w:r>
        <w:r w:rsidR="00F24017" w:rsidRPr="00F84E92">
          <w:rPr>
            <w:rStyle w:val="Hyperlinkki"/>
          </w:rPr>
          <w:t>Monitoroinnin suunnitelma</w:t>
        </w:r>
        <w:r w:rsidR="00F24017">
          <w:rPr>
            <w:webHidden/>
          </w:rPr>
          <w:tab/>
        </w:r>
        <w:r w:rsidR="00F24017">
          <w:rPr>
            <w:webHidden/>
          </w:rPr>
          <w:fldChar w:fldCharType="begin"/>
        </w:r>
        <w:r w:rsidR="00F24017">
          <w:rPr>
            <w:webHidden/>
          </w:rPr>
          <w:instrText xml:space="preserve"> PAGEREF _Toc480902533 \h </w:instrText>
        </w:r>
        <w:r w:rsidR="00F24017">
          <w:rPr>
            <w:webHidden/>
          </w:rPr>
        </w:r>
        <w:r w:rsidR="00F24017">
          <w:rPr>
            <w:webHidden/>
          </w:rPr>
          <w:fldChar w:fldCharType="separate"/>
        </w:r>
        <w:r w:rsidR="00F24017">
          <w:rPr>
            <w:webHidden/>
          </w:rPr>
          <w:t>81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4" w:history="1">
        <w:r w:rsidR="00F24017" w:rsidRPr="00F84E92">
          <w:rPr>
            <w:rStyle w:val="Hyperlinkki"/>
          </w:rPr>
          <w:t>4.20</w:t>
        </w:r>
        <w:r w:rsidR="00F24017">
          <w:rPr>
            <w:rFonts w:asciiTheme="minorHAnsi" w:eastAsiaTheme="minorEastAsia" w:hAnsiTheme="minorHAnsi" w:cstheme="minorBidi"/>
            <w:sz w:val="22"/>
            <w:lang w:eastAsia="fi-FI"/>
          </w:rPr>
          <w:tab/>
        </w:r>
        <w:r w:rsidR="00F24017" w:rsidRPr="00F84E92">
          <w:rPr>
            <w:rStyle w:val="Hyperlinkki"/>
          </w:rPr>
          <w:t>Lähiverkon kovennus</w:t>
        </w:r>
        <w:r w:rsidR="00F24017">
          <w:rPr>
            <w:webHidden/>
          </w:rPr>
          <w:tab/>
        </w:r>
        <w:r w:rsidR="00F24017">
          <w:rPr>
            <w:webHidden/>
          </w:rPr>
          <w:fldChar w:fldCharType="begin"/>
        </w:r>
        <w:r w:rsidR="00F24017">
          <w:rPr>
            <w:webHidden/>
          </w:rPr>
          <w:instrText xml:space="preserve"> PAGEREF _Toc480902534 \h </w:instrText>
        </w:r>
        <w:r w:rsidR="00F24017">
          <w:rPr>
            <w:webHidden/>
          </w:rPr>
        </w:r>
        <w:r w:rsidR="00F24017">
          <w:rPr>
            <w:webHidden/>
          </w:rPr>
          <w:fldChar w:fldCharType="separate"/>
        </w:r>
        <w:r w:rsidR="00F24017">
          <w:rPr>
            <w:webHidden/>
          </w:rPr>
          <w:t>81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5" w:history="1">
        <w:r w:rsidR="00F24017" w:rsidRPr="00F84E92">
          <w:rPr>
            <w:rStyle w:val="Hyperlinkki"/>
          </w:rPr>
          <w:t>4.21</w:t>
        </w:r>
        <w:r w:rsidR="00F24017">
          <w:rPr>
            <w:rFonts w:asciiTheme="minorHAnsi" w:eastAsiaTheme="minorEastAsia" w:hAnsiTheme="minorHAnsi" w:cstheme="minorBidi"/>
            <w:sz w:val="22"/>
            <w:lang w:eastAsia="fi-FI"/>
          </w:rPr>
          <w:tab/>
        </w:r>
        <w:r w:rsidR="00F24017" w:rsidRPr="00F84E92">
          <w:rPr>
            <w:rStyle w:val="Hyperlinkki"/>
          </w:rPr>
          <w:t>Haavoittuvuusskannaus</w:t>
        </w:r>
        <w:r w:rsidR="00F24017">
          <w:rPr>
            <w:webHidden/>
          </w:rPr>
          <w:tab/>
        </w:r>
        <w:r w:rsidR="00F24017">
          <w:rPr>
            <w:webHidden/>
          </w:rPr>
          <w:fldChar w:fldCharType="begin"/>
        </w:r>
        <w:r w:rsidR="00F24017">
          <w:rPr>
            <w:webHidden/>
          </w:rPr>
          <w:instrText xml:space="preserve"> PAGEREF _Toc480902535 \h </w:instrText>
        </w:r>
        <w:r w:rsidR="00F24017">
          <w:rPr>
            <w:webHidden/>
          </w:rPr>
        </w:r>
        <w:r w:rsidR="00F24017">
          <w:rPr>
            <w:webHidden/>
          </w:rPr>
          <w:fldChar w:fldCharType="separate"/>
        </w:r>
        <w:r w:rsidR="00F24017">
          <w:rPr>
            <w:webHidden/>
          </w:rPr>
          <w:t>82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6" w:history="1">
        <w:r w:rsidR="00F24017" w:rsidRPr="00F84E92">
          <w:rPr>
            <w:rStyle w:val="Hyperlinkki"/>
          </w:rPr>
          <w:t>4.22</w:t>
        </w:r>
        <w:r w:rsidR="00F24017">
          <w:rPr>
            <w:rFonts w:asciiTheme="minorHAnsi" w:eastAsiaTheme="minorEastAsia" w:hAnsiTheme="minorHAnsi" w:cstheme="minorBidi"/>
            <w:sz w:val="22"/>
            <w:lang w:eastAsia="fi-FI"/>
          </w:rPr>
          <w:tab/>
        </w:r>
        <w:r w:rsidR="00F24017" w:rsidRPr="00F84E92">
          <w:rPr>
            <w:rStyle w:val="Hyperlinkki"/>
          </w:rPr>
          <w:t>Etäyhteys</w:t>
        </w:r>
        <w:r w:rsidR="00F24017">
          <w:rPr>
            <w:webHidden/>
          </w:rPr>
          <w:tab/>
        </w:r>
        <w:r w:rsidR="00F24017">
          <w:rPr>
            <w:webHidden/>
          </w:rPr>
          <w:fldChar w:fldCharType="begin"/>
        </w:r>
        <w:r w:rsidR="00F24017">
          <w:rPr>
            <w:webHidden/>
          </w:rPr>
          <w:instrText xml:space="preserve"> PAGEREF _Toc480902536 \h </w:instrText>
        </w:r>
        <w:r w:rsidR="00F24017">
          <w:rPr>
            <w:webHidden/>
          </w:rPr>
        </w:r>
        <w:r w:rsidR="00F24017">
          <w:rPr>
            <w:webHidden/>
          </w:rPr>
          <w:fldChar w:fldCharType="separate"/>
        </w:r>
        <w:r w:rsidR="00F24017">
          <w:rPr>
            <w:webHidden/>
          </w:rPr>
          <w:t>82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7" w:history="1">
        <w:r w:rsidR="00F24017" w:rsidRPr="00F84E92">
          <w:rPr>
            <w:rStyle w:val="Hyperlinkki"/>
          </w:rPr>
          <w:t>4.23</w:t>
        </w:r>
        <w:r w:rsidR="00F24017">
          <w:rPr>
            <w:rFonts w:asciiTheme="minorHAnsi" w:eastAsiaTheme="minorEastAsia" w:hAnsiTheme="minorHAnsi" w:cstheme="minorBidi"/>
            <w:sz w:val="22"/>
            <w:lang w:eastAsia="fi-FI"/>
          </w:rPr>
          <w:tab/>
        </w:r>
        <w:r w:rsidR="00F24017" w:rsidRPr="00F84E92">
          <w:rPr>
            <w:rStyle w:val="Hyperlinkki"/>
          </w:rPr>
          <w:t>802.1x autentikaatio</w:t>
        </w:r>
        <w:r w:rsidR="00F24017">
          <w:rPr>
            <w:webHidden/>
          </w:rPr>
          <w:tab/>
        </w:r>
        <w:r w:rsidR="00F24017">
          <w:rPr>
            <w:webHidden/>
          </w:rPr>
          <w:fldChar w:fldCharType="begin"/>
        </w:r>
        <w:r w:rsidR="00F24017">
          <w:rPr>
            <w:webHidden/>
          </w:rPr>
          <w:instrText xml:space="preserve"> PAGEREF _Toc480902537 \h </w:instrText>
        </w:r>
        <w:r w:rsidR="00F24017">
          <w:rPr>
            <w:webHidden/>
          </w:rPr>
        </w:r>
        <w:r w:rsidR="00F24017">
          <w:rPr>
            <w:webHidden/>
          </w:rPr>
          <w:fldChar w:fldCharType="separate"/>
        </w:r>
        <w:r w:rsidR="00F24017">
          <w:rPr>
            <w:webHidden/>
          </w:rPr>
          <w:t>83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38" w:history="1">
        <w:r w:rsidR="00F24017" w:rsidRPr="00F84E92">
          <w:rPr>
            <w:rStyle w:val="Hyperlinkki"/>
          </w:rPr>
          <w:t>4.24</w:t>
        </w:r>
        <w:r w:rsidR="00F24017">
          <w:rPr>
            <w:rFonts w:asciiTheme="minorHAnsi" w:eastAsiaTheme="minorEastAsia" w:hAnsiTheme="minorHAnsi" w:cstheme="minorBidi"/>
            <w:sz w:val="22"/>
            <w:lang w:eastAsia="fi-FI"/>
          </w:rPr>
          <w:tab/>
        </w:r>
        <w:r w:rsidR="00F24017" w:rsidRPr="00F84E92">
          <w:rPr>
            <w:rStyle w:val="Hyperlinkki"/>
          </w:rPr>
          <w:t>Lokienhallinta</w:t>
        </w:r>
        <w:r w:rsidR="00F24017">
          <w:rPr>
            <w:webHidden/>
          </w:rPr>
          <w:tab/>
        </w:r>
        <w:r w:rsidR="00F24017">
          <w:rPr>
            <w:webHidden/>
          </w:rPr>
          <w:fldChar w:fldCharType="begin"/>
        </w:r>
        <w:r w:rsidR="00F24017">
          <w:rPr>
            <w:webHidden/>
          </w:rPr>
          <w:instrText xml:space="preserve"> PAGEREF _Toc480902538 \h </w:instrText>
        </w:r>
        <w:r w:rsidR="00F24017">
          <w:rPr>
            <w:webHidden/>
          </w:rPr>
        </w:r>
        <w:r w:rsidR="00F24017">
          <w:rPr>
            <w:webHidden/>
          </w:rPr>
          <w:fldChar w:fldCharType="separate"/>
        </w:r>
        <w:r w:rsidR="00F24017">
          <w:rPr>
            <w:webHidden/>
          </w:rPr>
          <w:t>83</w:t>
        </w:r>
        <w:r w:rsidR="00F24017">
          <w:rPr>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539" w:history="1">
        <w:r w:rsidR="00F24017" w:rsidRPr="00F84E92">
          <w:rPr>
            <w:rStyle w:val="Hyperlinkki"/>
            <w:noProof/>
          </w:rPr>
          <w:t>5</w:t>
        </w:r>
        <w:r w:rsidR="00F24017">
          <w:rPr>
            <w:rFonts w:asciiTheme="minorHAnsi" w:eastAsiaTheme="minorEastAsia" w:hAnsiTheme="minorHAnsi" w:cstheme="minorBidi"/>
            <w:noProof/>
            <w:sz w:val="22"/>
            <w:lang w:eastAsia="fi-FI"/>
          </w:rPr>
          <w:tab/>
        </w:r>
        <w:r w:rsidR="00F24017" w:rsidRPr="00F84E92">
          <w:rPr>
            <w:rStyle w:val="Hyperlinkki"/>
            <w:noProof/>
          </w:rPr>
          <w:t>Toteutus</w:t>
        </w:r>
        <w:r w:rsidR="00F24017">
          <w:rPr>
            <w:noProof/>
            <w:webHidden/>
          </w:rPr>
          <w:tab/>
        </w:r>
        <w:r w:rsidR="00F24017">
          <w:rPr>
            <w:noProof/>
            <w:webHidden/>
          </w:rPr>
          <w:fldChar w:fldCharType="begin"/>
        </w:r>
        <w:r w:rsidR="00F24017">
          <w:rPr>
            <w:noProof/>
            <w:webHidden/>
          </w:rPr>
          <w:instrText xml:space="preserve"> PAGEREF _Toc480902539 \h </w:instrText>
        </w:r>
        <w:r w:rsidR="00F24017">
          <w:rPr>
            <w:noProof/>
            <w:webHidden/>
          </w:rPr>
        </w:r>
        <w:r w:rsidR="00F24017">
          <w:rPr>
            <w:noProof/>
            <w:webHidden/>
          </w:rPr>
          <w:fldChar w:fldCharType="separate"/>
        </w:r>
        <w:r w:rsidR="00F24017">
          <w:rPr>
            <w:noProof/>
            <w:webHidden/>
          </w:rPr>
          <w:t>84</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40" w:history="1">
        <w:r w:rsidR="00F24017" w:rsidRPr="00F84E92">
          <w:rPr>
            <w:rStyle w:val="Hyperlinkki"/>
          </w:rPr>
          <w:t>5.1</w:t>
        </w:r>
        <w:r w:rsidR="00F24017">
          <w:rPr>
            <w:rFonts w:asciiTheme="minorHAnsi" w:eastAsiaTheme="minorEastAsia" w:hAnsiTheme="minorHAnsi" w:cstheme="minorBidi"/>
            <w:sz w:val="22"/>
            <w:lang w:eastAsia="fi-FI"/>
          </w:rPr>
          <w:tab/>
        </w:r>
        <w:r w:rsidR="00F24017" w:rsidRPr="00F84E92">
          <w:rPr>
            <w:rStyle w:val="Hyperlinkki"/>
          </w:rPr>
          <w:t>Pääkonttorin ohjainpalvelin DC1 ja DC2</w:t>
        </w:r>
        <w:r w:rsidR="00F24017">
          <w:rPr>
            <w:webHidden/>
          </w:rPr>
          <w:tab/>
        </w:r>
        <w:r w:rsidR="00F24017">
          <w:rPr>
            <w:webHidden/>
          </w:rPr>
          <w:fldChar w:fldCharType="begin"/>
        </w:r>
        <w:r w:rsidR="00F24017">
          <w:rPr>
            <w:webHidden/>
          </w:rPr>
          <w:instrText xml:space="preserve"> PAGEREF _Toc480902540 \h </w:instrText>
        </w:r>
        <w:r w:rsidR="00F24017">
          <w:rPr>
            <w:webHidden/>
          </w:rPr>
        </w:r>
        <w:r w:rsidR="00F24017">
          <w:rPr>
            <w:webHidden/>
          </w:rPr>
          <w:fldChar w:fldCharType="separate"/>
        </w:r>
        <w:r w:rsidR="00F24017">
          <w:rPr>
            <w:webHidden/>
          </w:rPr>
          <w:t>84</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1" w:history="1">
        <w:r w:rsidR="00F24017" w:rsidRPr="00F84E92">
          <w:rPr>
            <w:rStyle w:val="Hyperlinkki"/>
            <w:noProof/>
          </w:rPr>
          <w:t>5.1.1</w:t>
        </w:r>
        <w:r w:rsidR="00F24017">
          <w:rPr>
            <w:rFonts w:asciiTheme="minorHAnsi" w:eastAsiaTheme="minorEastAsia" w:hAnsiTheme="minorHAnsi" w:cstheme="minorBidi"/>
            <w:noProof/>
            <w:sz w:val="22"/>
            <w:lang w:eastAsia="fi-FI"/>
          </w:rPr>
          <w:tab/>
        </w:r>
        <w:r w:rsidR="00F24017" w:rsidRPr="00F84E92">
          <w:rPr>
            <w:rStyle w:val="Hyperlinkki"/>
            <w:noProof/>
          </w:rPr>
          <w:t>Käyttäjien luonti</w:t>
        </w:r>
        <w:r w:rsidR="00F24017">
          <w:rPr>
            <w:noProof/>
            <w:webHidden/>
          </w:rPr>
          <w:tab/>
        </w:r>
        <w:r w:rsidR="00F24017">
          <w:rPr>
            <w:noProof/>
            <w:webHidden/>
          </w:rPr>
          <w:fldChar w:fldCharType="begin"/>
        </w:r>
        <w:r w:rsidR="00F24017">
          <w:rPr>
            <w:noProof/>
            <w:webHidden/>
          </w:rPr>
          <w:instrText xml:space="preserve"> PAGEREF _Toc480902541 \h </w:instrText>
        </w:r>
        <w:r w:rsidR="00F24017">
          <w:rPr>
            <w:noProof/>
            <w:webHidden/>
          </w:rPr>
        </w:r>
        <w:r w:rsidR="00F24017">
          <w:rPr>
            <w:noProof/>
            <w:webHidden/>
          </w:rPr>
          <w:fldChar w:fldCharType="separate"/>
        </w:r>
        <w:r w:rsidR="00F24017">
          <w:rPr>
            <w:noProof/>
            <w:webHidden/>
          </w:rPr>
          <w:t>85</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2" w:history="1">
        <w:r w:rsidR="00F24017" w:rsidRPr="00F84E92">
          <w:rPr>
            <w:rStyle w:val="Hyperlinkki"/>
            <w:noProof/>
          </w:rPr>
          <w:t>5.1.2</w:t>
        </w:r>
        <w:r w:rsidR="00F24017">
          <w:rPr>
            <w:rFonts w:asciiTheme="minorHAnsi" w:eastAsiaTheme="minorEastAsia" w:hAnsiTheme="minorHAnsi" w:cstheme="minorBidi"/>
            <w:noProof/>
            <w:sz w:val="22"/>
            <w:lang w:eastAsia="fi-FI"/>
          </w:rPr>
          <w:tab/>
        </w:r>
        <w:r w:rsidR="00F24017" w:rsidRPr="00F84E92">
          <w:rPr>
            <w:rStyle w:val="Hyperlinkki"/>
            <w:noProof/>
          </w:rPr>
          <w:t>Replikointi ja DNS</w:t>
        </w:r>
        <w:r w:rsidR="00F24017">
          <w:rPr>
            <w:noProof/>
            <w:webHidden/>
          </w:rPr>
          <w:tab/>
        </w:r>
        <w:r w:rsidR="00F24017">
          <w:rPr>
            <w:noProof/>
            <w:webHidden/>
          </w:rPr>
          <w:fldChar w:fldCharType="begin"/>
        </w:r>
        <w:r w:rsidR="00F24017">
          <w:rPr>
            <w:noProof/>
            <w:webHidden/>
          </w:rPr>
          <w:instrText xml:space="preserve"> PAGEREF _Toc480902542 \h </w:instrText>
        </w:r>
        <w:r w:rsidR="00F24017">
          <w:rPr>
            <w:noProof/>
            <w:webHidden/>
          </w:rPr>
        </w:r>
        <w:r w:rsidR="00F24017">
          <w:rPr>
            <w:noProof/>
            <w:webHidden/>
          </w:rPr>
          <w:fldChar w:fldCharType="separate"/>
        </w:r>
        <w:r w:rsidR="00F24017">
          <w:rPr>
            <w:noProof/>
            <w:webHidden/>
          </w:rPr>
          <w:t>86</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3" w:history="1">
        <w:r w:rsidR="00F24017" w:rsidRPr="00F84E92">
          <w:rPr>
            <w:rStyle w:val="Hyperlinkki"/>
            <w:noProof/>
          </w:rPr>
          <w:t>5.1.3</w:t>
        </w:r>
        <w:r w:rsidR="00F24017">
          <w:rPr>
            <w:rFonts w:asciiTheme="minorHAnsi" w:eastAsiaTheme="minorEastAsia" w:hAnsiTheme="minorHAnsi" w:cstheme="minorBidi"/>
            <w:noProof/>
            <w:sz w:val="22"/>
            <w:lang w:eastAsia="fi-FI"/>
          </w:rPr>
          <w:tab/>
        </w:r>
        <w:r w:rsidR="00F24017" w:rsidRPr="00F84E92">
          <w:rPr>
            <w:rStyle w:val="Hyperlinkki"/>
            <w:noProof/>
          </w:rPr>
          <w:t>RADIUS</w:t>
        </w:r>
        <w:r w:rsidR="00F24017">
          <w:rPr>
            <w:noProof/>
            <w:webHidden/>
          </w:rPr>
          <w:tab/>
        </w:r>
        <w:r w:rsidR="00F24017">
          <w:rPr>
            <w:noProof/>
            <w:webHidden/>
          </w:rPr>
          <w:fldChar w:fldCharType="begin"/>
        </w:r>
        <w:r w:rsidR="00F24017">
          <w:rPr>
            <w:noProof/>
            <w:webHidden/>
          </w:rPr>
          <w:instrText xml:space="preserve"> PAGEREF _Toc480902543 \h </w:instrText>
        </w:r>
        <w:r w:rsidR="00F24017">
          <w:rPr>
            <w:noProof/>
            <w:webHidden/>
          </w:rPr>
        </w:r>
        <w:r w:rsidR="00F24017">
          <w:rPr>
            <w:noProof/>
            <w:webHidden/>
          </w:rPr>
          <w:fldChar w:fldCharType="separate"/>
        </w:r>
        <w:r w:rsidR="00F24017">
          <w:rPr>
            <w:noProof/>
            <w:webHidden/>
          </w:rPr>
          <w:t>89</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4" w:history="1">
        <w:r w:rsidR="00F24017" w:rsidRPr="00F84E92">
          <w:rPr>
            <w:rStyle w:val="Hyperlinkki"/>
            <w:noProof/>
          </w:rPr>
          <w:t>5.1.4</w:t>
        </w:r>
        <w:r w:rsidR="00F24017">
          <w:rPr>
            <w:rFonts w:asciiTheme="minorHAnsi" w:eastAsiaTheme="minorEastAsia" w:hAnsiTheme="minorHAnsi" w:cstheme="minorBidi"/>
            <w:noProof/>
            <w:sz w:val="22"/>
            <w:lang w:eastAsia="fi-FI"/>
          </w:rPr>
          <w:tab/>
        </w:r>
        <w:r w:rsidR="00F24017" w:rsidRPr="00F84E92">
          <w:rPr>
            <w:rStyle w:val="Hyperlinkki"/>
            <w:noProof/>
          </w:rPr>
          <w:t>Kerberos</w:t>
        </w:r>
        <w:r w:rsidR="00F24017">
          <w:rPr>
            <w:noProof/>
            <w:webHidden/>
          </w:rPr>
          <w:tab/>
        </w:r>
        <w:r w:rsidR="00F24017">
          <w:rPr>
            <w:noProof/>
            <w:webHidden/>
          </w:rPr>
          <w:fldChar w:fldCharType="begin"/>
        </w:r>
        <w:r w:rsidR="00F24017">
          <w:rPr>
            <w:noProof/>
            <w:webHidden/>
          </w:rPr>
          <w:instrText xml:space="preserve"> PAGEREF _Toc480902544 \h </w:instrText>
        </w:r>
        <w:r w:rsidR="00F24017">
          <w:rPr>
            <w:noProof/>
            <w:webHidden/>
          </w:rPr>
        </w:r>
        <w:r w:rsidR="00F24017">
          <w:rPr>
            <w:noProof/>
            <w:webHidden/>
          </w:rPr>
          <w:fldChar w:fldCharType="separate"/>
        </w:r>
        <w:r w:rsidR="00F24017">
          <w:rPr>
            <w:noProof/>
            <w:webHidden/>
          </w:rPr>
          <w:t>91</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5" w:history="1">
        <w:r w:rsidR="00F24017" w:rsidRPr="00F84E92">
          <w:rPr>
            <w:rStyle w:val="Hyperlinkki"/>
            <w:noProof/>
          </w:rPr>
          <w:t>5.1.5</w:t>
        </w:r>
        <w:r w:rsidR="00F24017">
          <w:rPr>
            <w:rFonts w:asciiTheme="minorHAnsi" w:eastAsiaTheme="minorEastAsia" w:hAnsiTheme="minorHAnsi" w:cstheme="minorBidi"/>
            <w:noProof/>
            <w:sz w:val="22"/>
            <w:lang w:eastAsia="fi-FI"/>
          </w:rPr>
          <w:tab/>
        </w:r>
        <w:r w:rsidR="00F24017" w:rsidRPr="00F84E92">
          <w:rPr>
            <w:rStyle w:val="Hyperlinkki"/>
            <w:noProof/>
          </w:rPr>
          <w:t>Salasanakäytänteiden todennus</w:t>
        </w:r>
        <w:r w:rsidR="00F24017">
          <w:rPr>
            <w:noProof/>
            <w:webHidden/>
          </w:rPr>
          <w:tab/>
        </w:r>
        <w:r w:rsidR="00F24017">
          <w:rPr>
            <w:noProof/>
            <w:webHidden/>
          </w:rPr>
          <w:fldChar w:fldCharType="begin"/>
        </w:r>
        <w:r w:rsidR="00F24017">
          <w:rPr>
            <w:noProof/>
            <w:webHidden/>
          </w:rPr>
          <w:instrText xml:space="preserve"> PAGEREF _Toc480902545 \h </w:instrText>
        </w:r>
        <w:r w:rsidR="00F24017">
          <w:rPr>
            <w:noProof/>
            <w:webHidden/>
          </w:rPr>
        </w:r>
        <w:r w:rsidR="00F24017">
          <w:rPr>
            <w:noProof/>
            <w:webHidden/>
          </w:rPr>
          <w:fldChar w:fldCharType="separate"/>
        </w:r>
        <w:r w:rsidR="00F24017">
          <w:rPr>
            <w:noProof/>
            <w:webHidden/>
          </w:rPr>
          <w:t>93</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46" w:history="1">
        <w:r w:rsidR="00F24017" w:rsidRPr="00F84E92">
          <w:rPr>
            <w:rStyle w:val="Hyperlinkki"/>
          </w:rPr>
          <w:t>5.2</w:t>
        </w:r>
        <w:r w:rsidR="00F24017">
          <w:rPr>
            <w:rFonts w:asciiTheme="minorHAnsi" w:eastAsiaTheme="minorEastAsia" w:hAnsiTheme="minorHAnsi" w:cstheme="minorBidi"/>
            <w:sz w:val="22"/>
            <w:lang w:eastAsia="fi-FI"/>
          </w:rPr>
          <w:tab/>
        </w:r>
        <w:r w:rsidR="00F24017" w:rsidRPr="00F84E92">
          <w:rPr>
            <w:rStyle w:val="Hyperlinkki"/>
          </w:rPr>
          <w:t>Pääkonttorin työasemat</w:t>
        </w:r>
        <w:r w:rsidR="00F24017">
          <w:rPr>
            <w:webHidden/>
          </w:rPr>
          <w:tab/>
        </w:r>
        <w:r w:rsidR="00F24017">
          <w:rPr>
            <w:webHidden/>
          </w:rPr>
          <w:fldChar w:fldCharType="begin"/>
        </w:r>
        <w:r w:rsidR="00F24017">
          <w:rPr>
            <w:webHidden/>
          </w:rPr>
          <w:instrText xml:space="preserve"> PAGEREF _Toc480902546 \h </w:instrText>
        </w:r>
        <w:r w:rsidR="00F24017">
          <w:rPr>
            <w:webHidden/>
          </w:rPr>
        </w:r>
        <w:r w:rsidR="00F24017">
          <w:rPr>
            <w:webHidden/>
          </w:rPr>
          <w:fldChar w:fldCharType="separate"/>
        </w:r>
        <w:r w:rsidR="00F24017">
          <w:rPr>
            <w:webHidden/>
          </w:rPr>
          <w:t>93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47" w:history="1">
        <w:r w:rsidR="00F24017" w:rsidRPr="00F84E92">
          <w:rPr>
            <w:rStyle w:val="Hyperlinkki"/>
          </w:rPr>
          <w:t>5.3</w:t>
        </w:r>
        <w:r w:rsidR="00F24017">
          <w:rPr>
            <w:rFonts w:asciiTheme="minorHAnsi" w:eastAsiaTheme="minorEastAsia" w:hAnsiTheme="minorHAnsi" w:cstheme="minorBidi"/>
            <w:sz w:val="22"/>
            <w:lang w:eastAsia="fi-FI"/>
          </w:rPr>
          <w:tab/>
        </w:r>
        <w:r w:rsidR="00F24017" w:rsidRPr="00F84E92">
          <w:rPr>
            <w:rStyle w:val="Hyperlinkki"/>
          </w:rPr>
          <w:t>Pääkonttorin tiedostopalvelimet FS1 ja FS2</w:t>
        </w:r>
        <w:r w:rsidR="00F24017">
          <w:rPr>
            <w:webHidden/>
          </w:rPr>
          <w:tab/>
        </w:r>
        <w:r w:rsidR="00F24017">
          <w:rPr>
            <w:webHidden/>
          </w:rPr>
          <w:fldChar w:fldCharType="begin"/>
        </w:r>
        <w:r w:rsidR="00F24017">
          <w:rPr>
            <w:webHidden/>
          </w:rPr>
          <w:instrText xml:space="preserve"> PAGEREF _Toc480902547 \h </w:instrText>
        </w:r>
        <w:r w:rsidR="00F24017">
          <w:rPr>
            <w:webHidden/>
          </w:rPr>
        </w:r>
        <w:r w:rsidR="00F24017">
          <w:rPr>
            <w:webHidden/>
          </w:rPr>
          <w:fldChar w:fldCharType="separate"/>
        </w:r>
        <w:r w:rsidR="00F24017">
          <w:rPr>
            <w:webHidden/>
          </w:rPr>
          <w:t>95</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8" w:history="1">
        <w:r w:rsidR="00F24017" w:rsidRPr="00F84E92">
          <w:rPr>
            <w:rStyle w:val="Hyperlinkki"/>
            <w:noProof/>
          </w:rPr>
          <w:t>5.3.1</w:t>
        </w:r>
        <w:r w:rsidR="00F24017">
          <w:rPr>
            <w:rFonts w:asciiTheme="minorHAnsi" w:eastAsiaTheme="minorEastAsia" w:hAnsiTheme="minorHAnsi" w:cstheme="minorBidi"/>
            <w:noProof/>
            <w:sz w:val="22"/>
            <w:lang w:eastAsia="fi-FI"/>
          </w:rPr>
          <w:tab/>
        </w:r>
        <w:r w:rsidR="00F24017" w:rsidRPr="00F84E92">
          <w:rPr>
            <w:rStyle w:val="Hyperlinkki"/>
            <w:noProof/>
          </w:rPr>
          <w:t>Yleisen levyjaon tyhjennys</w:t>
        </w:r>
        <w:r w:rsidR="00F24017">
          <w:rPr>
            <w:noProof/>
            <w:webHidden/>
          </w:rPr>
          <w:tab/>
        </w:r>
        <w:r w:rsidR="00F24017">
          <w:rPr>
            <w:noProof/>
            <w:webHidden/>
          </w:rPr>
          <w:fldChar w:fldCharType="begin"/>
        </w:r>
        <w:r w:rsidR="00F24017">
          <w:rPr>
            <w:noProof/>
            <w:webHidden/>
          </w:rPr>
          <w:instrText xml:space="preserve"> PAGEREF _Toc480902548 \h </w:instrText>
        </w:r>
        <w:r w:rsidR="00F24017">
          <w:rPr>
            <w:noProof/>
            <w:webHidden/>
          </w:rPr>
        </w:r>
        <w:r w:rsidR="00F24017">
          <w:rPr>
            <w:noProof/>
            <w:webHidden/>
          </w:rPr>
          <w:fldChar w:fldCharType="separate"/>
        </w:r>
        <w:r w:rsidR="00F24017">
          <w:rPr>
            <w:noProof/>
            <w:webHidden/>
          </w:rPr>
          <w:t>95</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49" w:history="1">
        <w:r w:rsidR="00F24017" w:rsidRPr="00F84E92">
          <w:rPr>
            <w:rStyle w:val="Hyperlinkki"/>
            <w:noProof/>
          </w:rPr>
          <w:t>5.3.2</w:t>
        </w:r>
        <w:r w:rsidR="00F24017">
          <w:rPr>
            <w:rFonts w:asciiTheme="minorHAnsi" w:eastAsiaTheme="minorEastAsia" w:hAnsiTheme="minorHAnsi" w:cstheme="minorBidi"/>
            <w:noProof/>
            <w:sz w:val="22"/>
            <w:lang w:eastAsia="fi-FI"/>
          </w:rPr>
          <w:tab/>
        </w:r>
        <w:r w:rsidR="00F24017" w:rsidRPr="00F84E92">
          <w:rPr>
            <w:rStyle w:val="Hyperlinkki"/>
            <w:noProof/>
          </w:rPr>
          <w:t>Tiedostopalvelimen FS1 backup</w:t>
        </w:r>
        <w:r w:rsidR="00F24017">
          <w:rPr>
            <w:noProof/>
            <w:webHidden/>
          </w:rPr>
          <w:tab/>
        </w:r>
        <w:r w:rsidR="00F24017">
          <w:rPr>
            <w:noProof/>
            <w:webHidden/>
          </w:rPr>
          <w:fldChar w:fldCharType="begin"/>
        </w:r>
        <w:r w:rsidR="00F24017">
          <w:rPr>
            <w:noProof/>
            <w:webHidden/>
          </w:rPr>
          <w:instrText xml:space="preserve"> PAGEREF _Toc480902549 \h </w:instrText>
        </w:r>
        <w:r w:rsidR="00F24017">
          <w:rPr>
            <w:noProof/>
            <w:webHidden/>
          </w:rPr>
        </w:r>
        <w:r w:rsidR="00F24017">
          <w:rPr>
            <w:noProof/>
            <w:webHidden/>
          </w:rPr>
          <w:fldChar w:fldCharType="separate"/>
        </w:r>
        <w:r w:rsidR="00F24017">
          <w:rPr>
            <w:noProof/>
            <w:webHidden/>
          </w:rPr>
          <w:t>97</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50" w:history="1">
        <w:r w:rsidR="00F24017" w:rsidRPr="00F84E92">
          <w:rPr>
            <w:rStyle w:val="Hyperlinkki"/>
            <w:noProof/>
          </w:rPr>
          <w:t>5.3.3</w:t>
        </w:r>
        <w:r w:rsidR="00F24017">
          <w:rPr>
            <w:rFonts w:asciiTheme="minorHAnsi" w:eastAsiaTheme="minorEastAsia" w:hAnsiTheme="minorHAnsi" w:cstheme="minorBidi"/>
            <w:noProof/>
            <w:sz w:val="22"/>
            <w:lang w:eastAsia="fi-FI"/>
          </w:rPr>
          <w:tab/>
        </w:r>
        <w:r w:rsidR="00F24017" w:rsidRPr="00F84E92">
          <w:rPr>
            <w:rStyle w:val="Hyperlinkki"/>
            <w:noProof/>
          </w:rPr>
          <w:t>Roaming User</w:t>
        </w:r>
        <w:r w:rsidR="00F24017">
          <w:rPr>
            <w:noProof/>
            <w:webHidden/>
          </w:rPr>
          <w:tab/>
        </w:r>
        <w:r w:rsidR="00F24017">
          <w:rPr>
            <w:noProof/>
            <w:webHidden/>
          </w:rPr>
          <w:fldChar w:fldCharType="begin"/>
        </w:r>
        <w:r w:rsidR="00F24017">
          <w:rPr>
            <w:noProof/>
            <w:webHidden/>
          </w:rPr>
          <w:instrText xml:space="preserve"> PAGEREF _Toc480902550 \h </w:instrText>
        </w:r>
        <w:r w:rsidR="00F24017">
          <w:rPr>
            <w:noProof/>
            <w:webHidden/>
          </w:rPr>
        </w:r>
        <w:r w:rsidR="00F24017">
          <w:rPr>
            <w:noProof/>
            <w:webHidden/>
          </w:rPr>
          <w:fldChar w:fldCharType="separate"/>
        </w:r>
        <w:r w:rsidR="00F24017">
          <w:rPr>
            <w:noProof/>
            <w:webHidden/>
          </w:rPr>
          <w:t>99</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1" w:history="1">
        <w:r w:rsidR="00F24017" w:rsidRPr="00F84E92">
          <w:rPr>
            <w:rStyle w:val="Hyperlinkki"/>
          </w:rPr>
          <w:t>5.4</w:t>
        </w:r>
        <w:r w:rsidR="00F24017">
          <w:rPr>
            <w:rFonts w:asciiTheme="minorHAnsi" w:eastAsiaTheme="minorEastAsia" w:hAnsiTheme="minorHAnsi" w:cstheme="minorBidi"/>
            <w:sz w:val="22"/>
            <w:lang w:eastAsia="fi-FI"/>
          </w:rPr>
          <w:tab/>
        </w:r>
        <w:r w:rsidR="00F24017" w:rsidRPr="00F84E92">
          <w:rPr>
            <w:rStyle w:val="Hyperlinkki"/>
          </w:rPr>
          <w:t>VyOS</w:t>
        </w:r>
        <w:r w:rsidR="00F24017">
          <w:rPr>
            <w:webHidden/>
          </w:rPr>
          <w:tab/>
        </w:r>
        <w:r w:rsidR="00F24017">
          <w:rPr>
            <w:webHidden/>
          </w:rPr>
          <w:fldChar w:fldCharType="begin"/>
        </w:r>
        <w:r w:rsidR="00F24017">
          <w:rPr>
            <w:webHidden/>
          </w:rPr>
          <w:instrText xml:space="preserve"> PAGEREF _Toc480902551 \h </w:instrText>
        </w:r>
        <w:r w:rsidR="00F24017">
          <w:rPr>
            <w:webHidden/>
          </w:rPr>
        </w:r>
        <w:r w:rsidR="00F24017">
          <w:rPr>
            <w:webHidden/>
          </w:rPr>
          <w:fldChar w:fldCharType="separate"/>
        </w:r>
        <w:r w:rsidR="00F24017">
          <w:rPr>
            <w:webHidden/>
          </w:rPr>
          <w:t>102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2" w:history="1">
        <w:r w:rsidR="00F24017" w:rsidRPr="00F84E92">
          <w:rPr>
            <w:rStyle w:val="Hyperlinkki"/>
          </w:rPr>
          <w:t>5.5</w:t>
        </w:r>
        <w:r w:rsidR="00F24017">
          <w:rPr>
            <w:rFonts w:asciiTheme="minorHAnsi" w:eastAsiaTheme="minorEastAsia" w:hAnsiTheme="minorHAnsi" w:cstheme="minorBidi"/>
            <w:sz w:val="22"/>
            <w:lang w:eastAsia="fi-FI"/>
          </w:rPr>
          <w:tab/>
        </w:r>
        <w:r w:rsidR="00F24017" w:rsidRPr="00F84E92">
          <w:rPr>
            <w:rStyle w:val="Hyperlinkki"/>
          </w:rPr>
          <w:t>VyOS NAT</w:t>
        </w:r>
        <w:r w:rsidR="00F24017">
          <w:rPr>
            <w:webHidden/>
          </w:rPr>
          <w:tab/>
        </w:r>
        <w:r w:rsidR="00F24017">
          <w:rPr>
            <w:webHidden/>
          </w:rPr>
          <w:fldChar w:fldCharType="begin"/>
        </w:r>
        <w:r w:rsidR="00F24017">
          <w:rPr>
            <w:webHidden/>
          </w:rPr>
          <w:instrText xml:space="preserve"> PAGEREF _Toc480902552 \h </w:instrText>
        </w:r>
        <w:r w:rsidR="00F24017">
          <w:rPr>
            <w:webHidden/>
          </w:rPr>
        </w:r>
        <w:r w:rsidR="00F24017">
          <w:rPr>
            <w:webHidden/>
          </w:rPr>
          <w:fldChar w:fldCharType="separate"/>
        </w:r>
        <w:r w:rsidR="00F24017">
          <w:rPr>
            <w:webHidden/>
          </w:rPr>
          <w:t>103</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3" w:history="1">
        <w:r w:rsidR="00F24017" w:rsidRPr="00F84E92">
          <w:rPr>
            <w:rStyle w:val="Hyperlinkki"/>
            <w:lang w:val="en-US"/>
          </w:rPr>
          <w:t>5.6</w:t>
        </w:r>
        <w:r w:rsidR="00F24017">
          <w:rPr>
            <w:rFonts w:asciiTheme="minorHAnsi" w:eastAsiaTheme="minorEastAsia" w:hAnsiTheme="minorHAnsi" w:cstheme="minorBidi"/>
            <w:sz w:val="22"/>
            <w:lang w:eastAsia="fi-FI"/>
          </w:rPr>
          <w:tab/>
        </w:r>
        <w:r w:rsidR="00F24017" w:rsidRPr="00F84E92">
          <w:rPr>
            <w:rStyle w:val="Hyperlinkki"/>
            <w:lang w:val="en-US"/>
          </w:rPr>
          <w:t>Public Key Infrastructure avainten luonti ja sertifikointi</w:t>
        </w:r>
        <w:r w:rsidR="00F24017">
          <w:rPr>
            <w:webHidden/>
          </w:rPr>
          <w:tab/>
        </w:r>
        <w:r w:rsidR="00F24017">
          <w:rPr>
            <w:webHidden/>
          </w:rPr>
          <w:fldChar w:fldCharType="begin"/>
        </w:r>
        <w:r w:rsidR="00F24017">
          <w:rPr>
            <w:webHidden/>
          </w:rPr>
          <w:instrText xml:space="preserve"> PAGEREF _Toc480902553 \h </w:instrText>
        </w:r>
        <w:r w:rsidR="00F24017">
          <w:rPr>
            <w:webHidden/>
          </w:rPr>
        </w:r>
        <w:r w:rsidR="00F24017">
          <w:rPr>
            <w:webHidden/>
          </w:rPr>
          <w:fldChar w:fldCharType="separate"/>
        </w:r>
        <w:r w:rsidR="00F24017">
          <w:rPr>
            <w:webHidden/>
          </w:rPr>
          <w:t>104</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54" w:history="1">
        <w:r w:rsidR="00F24017" w:rsidRPr="00F84E92">
          <w:rPr>
            <w:rStyle w:val="Hyperlinkki"/>
            <w:noProof/>
          </w:rPr>
          <w:t>5.6.1</w:t>
        </w:r>
        <w:r w:rsidR="00F24017">
          <w:rPr>
            <w:rFonts w:asciiTheme="minorHAnsi" w:eastAsiaTheme="minorEastAsia" w:hAnsiTheme="minorHAnsi" w:cstheme="minorBidi"/>
            <w:noProof/>
            <w:sz w:val="22"/>
            <w:lang w:eastAsia="fi-FI"/>
          </w:rPr>
          <w:tab/>
        </w:r>
        <w:r w:rsidR="00F24017" w:rsidRPr="00F84E92">
          <w:rPr>
            <w:rStyle w:val="Hyperlinkki"/>
            <w:noProof/>
          </w:rPr>
          <w:t>Certification Authority</w:t>
        </w:r>
        <w:r w:rsidR="00F24017">
          <w:rPr>
            <w:noProof/>
            <w:webHidden/>
          </w:rPr>
          <w:tab/>
        </w:r>
        <w:r w:rsidR="00F24017">
          <w:rPr>
            <w:noProof/>
            <w:webHidden/>
          </w:rPr>
          <w:fldChar w:fldCharType="begin"/>
        </w:r>
        <w:r w:rsidR="00F24017">
          <w:rPr>
            <w:noProof/>
            <w:webHidden/>
          </w:rPr>
          <w:instrText xml:space="preserve"> PAGEREF _Toc480902554 \h </w:instrText>
        </w:r>
        <w:r w:rsidR="00F24017">
          <w:rPr>
            <w:noProof/>
            <w:webHidden/>
          </w:rPr>
        </w:r>
        <w:r w:rsidR="00F24017">
          <w:rPr>
            <w:noProof/>
            <w:webHidden/>
          </w:rPr>
          <w:fldChar w:fldCharType="separate"/>
        </w:r>
        <w:r w:rsidR="00F24017">
          <w:rPr>
            <w:noProof/>
            <w:webHidden/>
          </w:rPr>
          <w:t>106</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5" w:history="1">
        <w:r w:rsidR="00F24017" w:rsidRPr="00F84E92">
          <w:rPr>
            <w:rStyle w:val="Hyperlinkki"/>
          </w:rPr>
          <w:t>5.7</w:t>
        </w:r>
        <w:r w:rsidR="00F24017">
          <w:rPr>
            <w:rFonts w:asciiTheme="minorHAnsi" w:eastAsiaTheme="minorEastAsia" w:hAnsiTheme="minorHAnsi" w:cstheme="minorBidi"/>
            <w:sz w:val="22"/>
            <w:lang w:eastAsia="fi-FI"/>
          </w:rPr>
          <w:tab/>
        </w:r>
        <w:r w:rsidR="00F24017" w:rsidRPr="00F84E92">
          <w:rPr>
            <w:rStyle w:val="Hyperlinkki"/>
          </w:rPr>
          <w:t>Tietokantapalvelin</w:t>
        </w:r>
        <w:r w:rsidR="00F24017">
          <w:rPr>
            <w:webHidden/>
          </w:rPr>
          <w:tab/>
        </w:r>
        <w:r w:rsidR="00F24017">
          <w:rPr>
            <w:webHidden/>
          </w:rPr>
          <w:fldChar w:fldCharType="begin"/>
        </w:r>
        <w:r w:rsidR="00F24017">
          <w:rPr>
            <w:webHidden/>
          </w:rPr>
          <w:instrText xml:space="preserve"> PAGEREF _Toc480902555 \h </w:instrText>
        </w:r>
        <w:r w:rsidR="00F24017">
          <w:rPr>
            <w:webHidden/>
          </w:rPr>
        </w:r>
        <w:r w:rsidR="00F24017">
          <w:rPr>
            <w:webHidden/>
          </w:rPr>
          <w:fldChar w:fldCharType="separate"/>
        </w:r>
        <w:r w:rsidR="00F24017">
          <w:rPr>
            <w:webHidden/>
          </w:rPr>
          <w:t>108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6" w:history="1">
        <w:r w:rsidR="00F24017" w:rsidRPr="00F84E92">
          <w:rPr>
            <w:rStyle w:val="Hyperlinkki"/>
          </w:rPr>
          <w:t>5.8</w:t>
        </w:r>
        <w:r w:rsidR="00F24017">
          <w:rPr>
            <w:rFonts w:asciiTheme="minorHAnsi" w:eastAsiaTheme="minorEastAsia" w:hAnsiTheme="minorHAnsi" w:cstheme="minorBidi"/>
            <w:sz w:val="22"/>
            <w:lang w:eastAsia="fi-FI"/>
          </w:rPr>
          <w:tab/>
        </w:r>
        <w:r w:rsidR="00F24017" w:rsidRPr="00F84E92">
          <w:rPr>
            <w:rStyle w:val="Hyperlinkki"/>
          </w:rPr>
          <w:t>Branchien pystytys</w:t>
        </w:r>
        <w:r w:rsidR="00F24017">
          <w:rPr>
            <w:webHidden/>
          </w:rPr>
          <w:tab/>
        </w:r>
        <w:r w:rsidR="00F24017">
          <w:rPr>
            <w:webHidden/>
          </w:rPr>
          <w:fldChar w:fldCharType="begin"/>
        </w:r>
        <w:r w:rsidR="00F24017">
          <w:rPr>
            <w:webHidden/>
          </w:rPr>
          <w:instrText xml:space="preserve"> PAGEREF _Toc480902556 \h </w:instrText>
        </w:r>
        <w:r w:rsidR="00F24017">
          <w:rPr>
            <w:webHidden/>
          </w:rPr>
        </w:r>
        <w:r w:rsidR="00F24017">
          <w:rPr>
            <w:webHidden/>
          </w:rPr>
          <w:fldChar w:fldCharType="separate"/>
        </w:r>
        <w:r w:rsidR="00F24017">
          <w:rPr>
            <w:webHidden/>
          </w:rPr>
          <w:t>109</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7" w:history="1">
        <w:r w:rsidR="00F24017" w:rsidRPr="00F84E92">
          <w:rPr>
            <w:rStyle w:val="Hyperlinkki"/>
          </w:rPr>
          <w:t>5.9</w:t>
        </w:r>
        <w:r w:rsidR="00F24017">
          <w:rPr>
            <w:rFonts w:asciiTheme="minorHAnsi" w:eastAsiaTheme="minorEastAsia" w:hAnsiTheme="minorHAnsi" w:cstheme="minorBidi"/>
            <w:sz w:val="22"/>
            <w:lang w:eastAsia="fi-FI"/>
          </w:rPr>
          <w:tab/>
        </w:r>
        <w:r w:rsidR="00F24017" w:rsidRPr="00F84E92">
          <w:rPr>
            <w:rStyle w:val="Hyperlinkki"/>
          </w:rPr>
          <w:t>Pohjois-Suomen PS ohjainpalvelimet DC1 ja DC2</w:t>
        </w:r>
        <w:r w:rsidR="00F24017">
          <w:rPr>
            <w:webHidden/>
          </w:rPr>
          <w:tab/>
        </w:r>
        <w:r w:rsidR="00F24017">
          <w:rPr>
            <w:webHidden/>
          </w:rPr>
          <w:fldChar w:fldCharType="begin"/>
        </w:r>
        <w:r w:rsidR="00F24017">
          <w:rPr>
            <w:webHidden/>
          </w:rPr>
          <w:instrText xml:space="preserve"> PAGEREF _Toc480902557 \h </w:instrText>
        </w:r>
        <w:r w:rsidR="00F24017">
          <w:rPr>
            <w:webHidden/>
          </w:rPr>
        </w:r>
        <w:r w:rsidR="00F24017">
          <w:rPr>
            <w:webHidden/>
          </w:rPr>
          <w:fldChar w:fldCharType="separate"/>
        </w:r>
        <w:r w:rsidR="00F24017">
          <w:rPr>
            <w:webHidden/>
          </w:rPr>
          <w:t>111</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58" w:history="1">
        <w:r w:rsidR="00F24017" w:rsidRPr="00F84E92">
          <w:rPr>
            <w:rStyle w:val="Hyperlinkki"/>
            <w:noProof/>
          </w:rPr>
          <w:t>5.9.1</w:t>
        </w:r>
        <w:r w:rsidR="00F24017">
          <w:rPr>
            <w:rFonts w:asciiTheme="minorHAnsi" w:eastAsiaTheme="minorEastAsia" w:hAnsiTheme="minorHAnsi" w:cstheme="minorBidi"/>
            <w:noProof/>
            <w:sz w:val="22"/>
            <w:lang w:eastAsia="fi-FI"/>
          </w:rPr>
          <w:tab/>
        </w:r>
        <w:r w:rsidR="00F24017" w:rsidRPr="00F84E92">
          <w:rPr>
            <w:rStyle w:val="Hyperlinkki"/>
            <w:noProof/>
          </w:rPr>
          <w:t>Pohjois-Suomen IPSec tunneli</w:t>
        </w:r>
        <w:r w:rsidR="00F24017">
          <w:rPr>
            <w:noProof/>
            <w:webHidden/>
          </w:rPr>
          <w:tab/>
        </w:r>
        <w:r w:rsidR="00F24017">
          <w:rPr>
            <w:noProof/>
            <w:webHidden/>
          </w:rPr>
          <w:fldChar w:fldCharType="begin"/>
        </w:r>
        <w:r w:rsidR="00F24017">
          <w:rPr>
            <w:noProof/>
            <w:webHidden/>
          </w:rPr>
          <w:instrText xml:space="preserve"> PAGEREF _Toc480902558 \h </w:instrText>
        </w:r>
        <w:r w:rsidR="00F24017">
          <w:rPr>
            <w:noProof/>
            <w:webHidden/>
          </w:rPr>
        </w:r>
        <w:r w:rsidR="00F24017">
          <w:rPr>
            <w:noProof/>
            <w:webHidden/>
          </w:rPr>
          <w:fldChar w:fldCharType="separate"/>
        </w:r>
        <w:r w:rsidR="00F24017">
          <w:rPr>
            <w:noProof/>
            <w:webHidden/>
          </w:rPr>
          <w:t>114</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59" w:history="1">
        <w:r w:rsidR="00F24017" w:rsidRPr="00F84E92">
          <w:rPr>
            <w:rStyle w:val="Hyperlinkki"/>
          </w:rPr>
          <w:t>5.10</w:t>
        </w:r>
        <w:r w:rsidR="00F24017">
          <w:rPr>
            <w:rFonts w:asciiTheme="minorHAnsi" w:eastAsiaTheme="minorEastAsia" w:hAnsiTheme="minorHAnsi" w:cstheme="minorBidi"/>
            <w:sz w:val="22"/>
            <w:lang w:eastAsia="fi-FI"/>
          </w:rPr>
          <w:tab/>
        </w:r>
        <w:r w:rsidR="00F24017" w:rsidRPr="00F84E92">
          <w:rPr>
            <w:rStyle w:val="Hyperlinkki"/>
          </w:rPr>
          <w:t>Keski-Suomen KS ohjainpalvelimet DC1 ja DC2</w:t>
        </w:r>
        <w:r w:rsidR="00F24017">
          <w:rPr>
            <w:webHidden/>
          </w:rPr>
          <w:tab/>
        </w:r>
        <w:r w:rsidR="00F24017">
          <w:rPr>
            <w:webHidden/>
          </w:rPr>
          <w:fldChar w:fldCharType="begin"/>
        </w:r>
        <w:r w:rsidR="00F24017">
          <w:rPr>
            <w:webHidden/>
          </w:rPr>
          <w:instrText xml:space="preserve"> PAGEREF _Toc480902559 \h </w:instrText>
        </w:r>
        <w:r w:rsidR="00F24017">
          <w:rPr>
            <w:webHidden/>
          </w:rPr>
        </w:r>
        <w:r w:rsidR="00F24017">
          <w:rPr>
            <w:webHidden/>
          </w:rPr>
          <w:fldChar w:fldCharType="separate"/>
        </w:r>
        <w:r w:rsidR="00F24017">
          <w:rPr>
            <w:webHidden/>
          </w:rPr>
          <w:t>116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60" w:history="1">
        <w:r w:rsidR="00F24017" w:rsidRPr="00F84E92">
          <w:rPr>
            <w:rStyle w:val="Hyperlinkki"/>
          </w:rPr>
          <w:t>5.11</w:t>
        </w:r>
        <w:r w:rsidR="00F24017">
          <w:rPr>
            <w:rFonts w:asciiTheme="minorHAnsi" w:eastAsiaTheme="minorEastAsia" w:hAnsiTheme="minorHAnsi" w:cstheme="minorBidi"/>
            <w:sz w:val="22"/>
            <w:lang w:eastAsia="fi-FI"/>
          </w:rPr>
          <w:tab/>
        </w:r>
        <w:r w:rsidR="00F24017" w:rsidRPr="00F84E92">
          <w:rPr>
            <w:rStyle w:val="Hyperlinkki"/>
          </w:rPr>
          <w:t>Ahvenanmaan palveluiden pystytys</w:t>
        </w:r>
        <w:r w:rsidR="00F24017">
          <w:rPr>
            <w:webHidden/>
          </w:rPr>
          <w:tab/>
        </w:r>
        <w:r w:rsidR="00F24017">
          <w:rPr>
            <w:webHidden/>
          </w:rPr>
          <w:fldChar w:fldCharType="begin"/>
        </w:r>
        <w:r w:rsidR="00F24017">
          <w:rPr>
            <w:webHidden/>
          </w:rPr>
          <w:instrText xml:space="preserve"> PAGEREF _Toc480902560 \h </w:instrText>
        </w:r>
        <w:r w:rsidR="00F24017">
          <w:rPr>
            <w:webHidden/>
          </w:rPr>
        </w:r>
        <w:r w:rsidR="00F24017">
          <w:rPr>
            <w:webHidden/>
          </w:rPr>
          <w:fldChar w:fldCharType="separate"/>
        </w:r>
        <w:r w:rsidR="00F24017">
          <w:rPr>
            <w:webHidden/>
          </w:rPr>
          <w:t>118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61" w:history="1">
        <w:r w:rsidR="00F24017" w:rsidRPr="00F84E92">
          <w:rPr>
            <w:rStyle w:val="Hyperlinkki"/>
          </w:rPr>
          <w:t>5.12</w:t>
        </w:r>
        <w:r w:rsidR="00F24017">
          <w:rPr>
            <w:rFonts w:asciiTheme="minorHAnsi" w:eastAsiaTheme="minorEastAsia" w:hAnsiTheme="minorHAnsi" w:cstheme="minorBidi"/>
            <w:sz w:val="22"/>
            <w:lang w:eastAsia="fi-FI"/>
          </w:rPr>
          <w:tab/>
        </w:r>
        <w:r w:rsidR="00F24017" w:rsidRPr="00F84E92">
          <w:rPr>
            <w:rStyle w:val="Hyperlinkki"/>
          </w:rPr>
          <w:t>Itä-Suomen IS ohjainpalvelinten pystytys</w:t>
        </w:r>
        <w:r w:rsidR="00F24017">
          <w:rPr>
            <w:webHidden/>
          </w:rPr>
          <w:tab/>
        </w:r>
        <w:r w:rsidR="00F24017">
          <w:rPr>
            <w:webHidden/>
          </w:rPr>
          <w:fldChar w:fldCharType="begin"/>
        </w:r>
        <w:r w:rsidR="00F24017">
          <w:rPr>
            <w:webHidden/>
          </w:rPr>
          <w:instrText xml:space="preserve"> PAGEREF _Toc480902561 \h </w:instrText>
        </w:r>
        <w:r w:rsidR="00F24017">
          <w:rPr>
            <w:webHidden/>
          </w:rPr>
        </w:r>
        <w:r w:rsidR="00F24017">
          <w:rPr>
            <w:webHidden/>
          </w:rPr>
          <w:fldChar w:fldCharType="separate"/>
        </w:r>
        <w:r w:rsidR="00F24017">
          <w:rPr>
            <w:webHidden/>
          </w:rPr>
          <w:t>121</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62" w:history="1">
        <w:r w:rsidR="00F24017" w:rsidRPr="00F84E92">
          <w:rPr>
            <w:rStyle w:val="Hyperlinkki"/>
            <w:noProof/>
          </w:rPr>
          <w:t>5.12.1</w:t>
        </w:r>
        <w:r w:rsidR="00F24017">
          <w:rPr>
            <w:rFonts w:asciiTheme="minorHAnsi" w:eastAsiaTheme="minorEastAsia" w:hAnsiTheme="minorHAnsi" w:cstheme="minorBidi"/>
            <w:noProof/>
            <w:sz w:val="22"/>
            <w:lang w:eastAsia="fi-FI"/>
          </w:rPr>
          <w:tab/>
        </w:r>
        <w:r w:rsidR="00F24017" w:rsidRPr="00F84E92">
          <w:rPr>
            <w:rStyle w:val="Hyperlinkki"/>
            <w:noProof/>
          </w:rPr>
          <w:t>Itä-Suomen Tiedostopalvelimet</w:t>
        </w:r>
        <w:r w:rsidR="00F24017">
          <w:rPr>
            <w:noProof/>
            <w:webHidden/>
          </w:rPr>
          <w:tab/>
        </w:r>
        <w:r w:rsidR="00F24017">
          <w:rPr>
            <w:noProof/>
            <w:webHidden/>
          </w:rPr>
          <w:fldChar w:fldCharType="begin"/>
        </w:r>
        <w:r w:rsidR="00F24017">
          <w:rPr>
            <w:noProof/>
            <w:webHidden/>
          </w:rPr>
          <w:instrText xml:space="preserve"> PAGEREF _Toc480902562 \h </w:instrText>
        </w:r>
        <w:r w:rsidR="00F24017">
          <w:rPr>
            <w:noProof/>
            <w:webHidden/>
          </w:rPr>
        </w:r>
        <w:r w:rsidR="00F24017">
          <w:rPr>
            <w:noProof/>
            <w:webHidden/>
          </w:rPr>
          <w:fldChar w:fldCharType="separate"/>
        </w:r>
        <w:r w:rsidR="00F24017">
          <w:rPr>
            <w:noProof/>
            <w:webHidden/>
          </w:rPr>
          <w:t>124</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63" w:history="1">
        <w:r w:rsidR="00F24017" w:rsidRPr="00F84E92">
          <w:rPr>
            <w:rStyle w:val="Hyperlinkki"/>
            <w:noProof/>
          </w:rPr>
          <w:t>5.12.2</w:t>
        </w:r>
        <w:r w:rsidR="00F24017">
          <w:rPr>
            <w:rFonts w:asciiTheme="minorHAnsi" w:eastAsiaTheme="minorEastAsia" w:hAnsiTheme="minorHAnsi" w:cstheme="minorBidi"/>
            <w:noProof/>
            <w:sz w:val="22"/>
            <w:lang w:eastAsia="fi-FI"/>
          </w:rPr>
          <w:tab/>
        </w:r>
        <w:r w:rsidR="00F24017" w:rsidRPr="00F84E92">
          <w:rPr>
            <w:rStyle w:val="Hyperlinkki"/>
            <w:noProof/>
          </w:rPr>
          <w:t>Itä-Suomen VyOS</w:t>
        </w:r>
        <w:r w:rsidR="00F24017">
          <w:rPr>
            <w:noProof/>
            <w:webHidden/>
          </w:rPr>
          <w:tab/>
        </w:r>
        <w:r w:rsidR="00F24017">
          <w:rPr>
            <w:noProof/>
            <w:webHidden/>
          </w:rPr>
          <w:fldChar w:fldCharType="begin"/>
        </w:r>
        <w:r w:rsidR="00F24017">
          <w:rPr>
            <w:noProof/>
            <w:webHidden/>
          </w:rPr>
          <w:instrText xml:space="preserve"> PAGEREF _Toc480902563 \h </w:instrText>
        </w:r>
        <w:r w:rsidR="00F24017">
          <w:rPr>
            <w:noProof/>
            <w:webHidden/>
          </w:rPr>
        </w:r>
        <w:r w:rsidR="00F24017">
          <w:rPr>
            <w:noProof/>
            <w:webHidden/>
          </w:rPr>
          <w:fldChar w:fldCharType="separate"/>
        </w:r>
        <w:r w:rsidR="00F24017">
          <w:rPr>
            <w:noProof/>
            <w:webHidden/>
          </w:rPr>
          <w:t>124</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64" w:history="1">
        <w:r w:rsidR="00F24017" w:rsidRPr="00F84E92">
          <w:rPr>
            <w:rStyle w:val="Hyperlinkki"/>
          </w:rPr>
          <w:t>5.13</w:t>
        </w:r>
        <w:r w:rsidR="00F24017">
          <w:rPr>
            <w:rFonts w:asciiTheme="minorHAnsi" w:eastAsiaTheme="minorEastAsia" w:hAnsiTheme="minorHAnsi" w:cstheme="minorBidi"/>
            <w:sz w:val="22"/>
            <w:lang w:eastAsia="fi-FI"/>
          </w:rPr>
          <w:tab/>
        </w:r>
        <w:r w:rsidR="00F24017" w:rsidRPr="00F84E92">
          <w:rPr>
            <w:rStyle w:val="Hyperlinkki"/>
          </w:rPr>
          <w:t>Länsi-Suomen palveluiden pystytys</w:t>
        </w:r>
        <w:r w:rsidR="00F24017">
          <w:rPr>
            <w:webHidden/>
          </w:rPr>
          <w:tab/>
        </w:r>
        <w:r w:rsidR="00F24017">
          <w:rPr>
            <w:webHidden/>
          </w:rPr>
          <w:fldChar w:fldCharType="begin"/>
        </w:r>
        <w:r w:rsidR="00F24017">
          <w:rPr>
            <w:webHidden/>
          </w:rPr>
          <w:instrText xml:space="preserve"> PAGEREF _Toc480902564 \h </w:instrText>
        </w:r>
        <w:r w:rsidR="00F24017">
          <w:rPr>
            <w:webHidden/>
          </w:rPr>
        </w:r>
        <w:r w:rsidR="00F24017">
          <w:rPr>
            <w:webHidden/>
          </w:rPr>
          <w:fldChar w:fldCharType="separate"/>
        </w:r>
        <w:r w:rsidR="00F24017">
          <w:rPr>
            <w:webHidden/>
          </w:rPr>
          <w:t>126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65" w:history="1">
        <w:r w:rsidR="00F24017" w:rsidRPr="00F84E92">
          <w:rPr>
            <w:rStyle w:val="Hyperlinkki"/>
          </w:rPr>
          <w:t>5.14</w:t>
        </w:r>
        <w:r w:rsidR="00F24017">
          <w:rPr>
            <w:rFonts w:asciiTheme="minorHAnsi" w:eastAsiaTheme="minorEastAsia" w:hAnsiTheme="minorHAnsi" w:cstheme="minorBidi"/>
            <w:sz w:val="22"/>
            <w:lang w:eastAsia="fi-FI"/>
          </w:rPr>
          <w:tab/>
        </w:r>
        <w:r w:rsidR="00F24017" w:rsidRPr="00F84E92">
          <w:rPr>
            <w:rStyle w:val="Hyperlinkki"/>
          </w:rPr>
          <w:t>NTP toteutus</w:t>
        </w:r>
        <w:r w:rsidR="00F24017">
          <w:rPr>
            <w:webHidden/>
          </w:rPr>
          <w:tab/>
        </w:r>
        <w:r w:rsidR="00F24017">
          <w:rPr>
            <w:webHidden/>
          </w:rPr>
          <w:fldChar w:fldCharType="begin"/>
        </w:r>
        <w:r w:rsidR="00F24017">
          <w:rPr>
            <w:webHidden/>
          </w:rPr>
          <w:instrText xml:space="preserve"> PAGEREF _Toc480902565 \h </w:instrText>
        </w:r>
        <w:r w:rsidR="00F24017">
          <w:rPr>
            <w:webHidden/>
          </w:rPr>
        </w:r>
        <w:r w:rsidR="00F24017">
          <w:rPr>
            <w:webHidden/>
          </w:rPr>
          <w:fldChar w:fldCharType="separate"/>
        </w:r>
        <w:r w:rsidR="00F24017">
          <w:rPr>
            <w:webHidden/>
          </w:rPr>
          <w:t>129</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66" w:history="1">
        <w:r w:rsidR="00F24017" w:rsidRPr="00F84E92">
          <w:rPr>
            <w:rStyle w:val="Hyperlinkki"/>
          </w:rPr>
          <w:t>5.15</w:t>
        </w:r>
        <w:r w:rsidR="00F24017">
          <w:rPr>
            <w:rFonts w:asciiTheme="minorHAnsi" w:eastAsiaTheme="minorEastAsia" w:hAnsiTheme="minorHAnsi" w:cstheme="minorBidi"/>
            <w:sz w:val="22"/>
            <w:lang w:eastAsia="fi-FI"/>
          </w:rPr>
          <w:tab/>
        </w:r>
        <w:r w:rsidR="00F24017" w:rsidRPr="00F84E92">
          <w:rPr>
            <w:rStyle w:val="Hyperlinkki"/>
          </w:rPr>
          <w:t>Sähköpostipalvelimen toteutus</w:t>
        </w:r>
        <w:r w:rsidR="00F24017">
          <w:rPr>
            <w:webHidden/>
          </w:rPr>
          <w:tab/>
        </w:r>
        <w:r w:rsidR="00F24017">
          <w:rPr>
            <w:webHidden/>
          </w:rPr>
          <w:fldChar w:fldCharType="begin"/>
        </w:r>
        <w:r w:rsidR="00F24017">
          <w:rPr>
            <w:webHidden/>
          </w:rPr>
          <w:instrText xml:space="preserve"> PAGEREF _Toc480902566 \h </w:instrText>
        </w:r>
        <w:r w:rsidR="00F24017">
          <w:rPr>
            <w:webHidden/>
          </w:rPr>
        </w:r>
        <w:r w:rsidR="00F24017">
          <w:rPr>
            <w:webHidden/>
          </w:rPr>
          <w:fldChar w:fldCharType="separate"/>
        </w:r>
        <w:r w:rsidR="00F24017">
          <w:rPr>
            <w:webHidden/>
          </w:rPr>
          <w:t>136</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67" w:history="1">
        <w:r w:rsidR="00F24017" w:rsidRPr="00F84E92">
          <w:rPr>
            <w:rStyle w:val="Hyperlinkki"/>
            <w:noProof/>
          </w:rPr>
          <w:t>5.15.1</w:t>
        </w:r>
        <w:r w:rsidR="00F24017">
          <w:rPr>
            <w:rFonts w:asciiTheme="minorHAnsi" w:eastAsiaTheme="minorEastAsia" w:hAnsiTheme="minorHAnsi" w:cstheme="minorBidi"/>
            <w:noProof/>
            <w:sz w:val="22"/>
            <w:lang w:eastAsia="fi-FI"/>
          </w:rPr>
          <w:tab/>
        </w:r>
        <w:r w:rsidR="00F24017" w:rsidRPr="00F84E92">
          <w:rPr>
            <w:rStyle w:val="Hyperlinkki"/>
            <w:noProof/>
          </w:rPr>
          <w:t>Dovecot</w:t>
        </w:r>
        <w:r w:rsidR="00F24017">
          <w:rPr>
            <w:noProof/>
            <w:webHidden/>
          </w:rPr>
          <w:tab/>
        </w:r>
        <w:r w:rsidR="00F24017">
          <w:rPr>
            <w:noProof/>
            <w:webHidden/>
          </w:rPr>
          <w:fldChar w:fldCharType="begin"/>
        </w:r>
        <w:r w:rsidR="00F24017">
          <w:rPr>
            <w:noProof/>
            <w:webHidden/>
          </w:rPr>
          <w:instrText xml:space="preserve"> PAGEREF _Toc480902567 \h </w:instrText>
        </w:r>
        <w:r w:rsidR="00F24017">
          <w:rPr>
            <w:noProof/>
            <w:webHidden/>
          </w:rPr>
        </w:r>
        <w:r w:rsidR="00F24017">
          <w:rPr>
            <w:noProof/>
            <w:webHidden/>
          </w:rPr>
          <w:fldChar w:fldCharType="separate"/>
        </w:r>
        <w:r w:rsidR="00F24017">
          <w:rPr>
            <w:noProof/>
            <w:webHidden/>
          </w:rPr>
          <w:t>136</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68" w:history="1">
        <w:r w:rsidR="00F24017" w:rsidRPr="00F84E92">
          <w:rPr>
            <w:rStyle w:val="Hyperlinkki"/>
            <w:noProof/>
          </w:rPr>
          <w:t>5.15.2</w:t>
        </w:r>
        <w:r w:rsidR="00F24017">
          <w:rPr>
            <w:rFonts w:asciiTheme="minorHAnsi" w:eastAsiaTheme="minorEastAsia" w:hAnsiTheme="minorHAnsi" w:cstheme="minorBidi"/>
            <w:noProof/>
            <w:sz w:val="22"/>
            <w:lang w:eastAsia="fi-FI"/>
          </w:rPr>
          <w:tab/>
        </w:r>
        <w:r w:rsidR="00F24017" w:rsidRPr="00F84E92">
          <w:rPr>
            <w:rStyle w:val="Hyperlinkki"/>
            <w:noProof/>
          </w:rPr>
          <w:t>Postfix</w:t>
        </w:r>
        <w:r w:rsidR="00F24017">
          <w:rPr>
            <w:noProof/>
            <w:webHidden/>
          </w:rPr>
          <w:tab/>
        </w:r>
        <w:r w:rsidR="00F24017">
          <w:rPr>
            <w:noProof/>
            <w:webHidden/>
          </w:rPr>
          <w:fldChar w:fldCharType="begin"/>
        </w:r>
        <w:r w:rsidR="00F24017">
          <w:rPr>
            <w:noProof/>
            <w:webHidden/>
          </w:rPr>
          <w:instrText xml:space="preserve"> PAGEREF _Toc480902568 \h </w:instrText>
        </w:r>
        <w:r w:rsidR="00F24017">
          <w:rPr>
            <w:noProof/>
            <w:webHidden/>
          </w:rPr>
        </w:r>
        <w:r w:rsidR="00F24017">
          <w:rPr>
            <w:noProof/>
            <w:webHidden/>
          </w:rPr>
          <w:fldChar w:fldCharType="separate"/>
        </w:r>
        <w:r w:rsidR="00F24017">
          <w:rPr>
            <w:noProof/>
            <w:webHidden/>
          </w:rPr>
          <w:t>136</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69" w:history="1">
        <w:r w:rsidR="00F24017" w:rsidRPr="00F84E92">
          <w:rPr>
            <w:rStyle w:val="Hyperlinkki"/>
            <w:noProof/>
          </w:rPr>
          <w:t>5.15.3</w:t>
        </w:r>
        <w:r w:rsidR="00F24017">
          <w:rPr>
            <w:rFonts w:asciiTheme="minorHAnsi" w:eastAsiaTheme="minorEastAsia" w:hAnsiTheme="minorHAnsi" w:cstheme="minorBidi"/>
            <w:noProof/>
            <w:sz w:val="22"/>
            <w:lang w:eastAsia="fi-FI"/>
          </w:rPr>
          <w:tab/>
        </w:r>
        <w:r w:rsidR="00F24017" w:rsidRPr="00F84E92">
          <w:rPr>
            <w:rStyle w:val="Hyperlinkki"/>
            <w:noProof/>
          </w:rPr>
          <w:t>Squirrelmail</w:t>
        </w:r>
        <w:r w:rsidR="00F24017">
          <w:rPr>
            <w:noProof/>
            <w:webHidden/>
          </w:rPr>
          <w:tab/>
        </w:r>
        <w:r w:rsidR="00F24017">
          <w:rPr>
            <w:noProof/>
            <w:webHidden/>
          </w:rPr>
          <w:fldChar w:fldCharType="begin"/>
        </w:r>
        <w:r w:rsidR="00F24017">
          <w:rPr>
            <w:noProof/>
            <w:webHidden/>
          </w:rPr>
          <w:instrText xml:space="preserve"> PAGEREF _Toc480902569 \h </w:instrText>
        </w:r>
        <w:r w:rsidR="00F24017">
          <w:rPr>
            <w:noProof/>
            <w:webHidden/>
          </w:rPr>
        </w:r>
        <w:r w:rsidR="00F24017">
          <w:rPr>
            <w:noProof/>
            <w:webHidden/>
          </w:rPr>
          <w:fldChar w:fldCharType="separate"/>
        </w:r>
        <w:r w:rsidR="00F24017">
          <w:rPr>
            <w:noProof/>
            <w:webHidden/>
          </w:rPr>
          <w:t>137</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70" w:history="1">
        <w:r w:rsidR="00F24017" w:rsidRPr="00F84E92">
          <w:rPr>
            <w:rStyle w:val="Hyperlinkki"/>
            <w:noProof/>
          </w:rPr>
          <w:t>5.15.4</w:t>
        </w:r>
        <w:r w:rsidR="00F24017">
          <w:rPr>
            <w:rFonts w:asciiTheme="minorHAnsi" w:eastAsiaTheme="minorEastAsia" w:hAnsiTheme="minorHAnsi" w:cstheme="minorBidi"/>
            <w:noProof/>
            <w:sz w:val="22"/>
            <w:lang w:eastAsia="fi-FI"/>
          </w:rPr>
          <w:tab/>
        </w:r>
        <w:r w:rsidR="00F24017" w:rsidRPr="00F84E92">
          <w:rPr>
            <w:rStyle w:val="Hyperlinkki"/>
            <w:noProof/>
          </w:rPr>
          <w:t>AD/LDAP-integraatio</w:t>
        </w:r>
        <w:r w:rsidR="00F24017">
          <w:rPr>
            <w:noProof/>
            <w:webHidden/>
          </w:rPr>
          <w:tab/>
        </w:r>
        <w:r w:rsidR="00F24017">
          <w:rPr>
            <w:noProof/>
            <w:webHidden/>
          </w:rPr>
          <w:fldChar w:fldCharType="begin"/>
        </w:r>
        <w:r w:rsidR="00F24017">
          <w:rPr>
            <w:noProof/>
            <w:webHidden/>
          </w:rPr>
          <w:instrText xml:space="preserve"> PAGEREF _Toc480902570 \h </w:instrText>
        </w:r>
        <w:r w:rsidR="00F24017">
          <w:rPr>
            <w:noProof/>
            <w:webHidden/>
          </w:rPr>
        </w:r>
        <w:r w:rsidR="00F24017">
          <w:rPr>
            <w:noProof/>
            <w:webHidden/>
          </w:rPr>
          <w:fldChar w:fldCharType="separate"/>
        </w:r>
        <w:r w:rsidR="00F24017">
          <w:rPr>
            <w:noProof/>
            <w:webHidden/>
          </w:rPr>
          <w:t>140</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71" w:history="1">
        <w:r w:rsidR="00F24017" w:rsidRPr="00F84E92">
          <w:rPr>
            <w:rStyle w:val="Hyperlinkki"/>
          </w:rPr>
          <w:t>5.16</w:t>
        </w:r>
        <w:r w:rsidR="00F24017">
          <w:rPr>
            <w:rFonts w:asciiTheme="minorHAnsi" w:eastAsiaTheme="minorEastAsia" w:hAnsiTheme="minorHAnsi" w:cstheme="minorBidi"/>
            <w:sz w:val="22"/>
            <w:lang w:eastAsia="fi-FI"/>
          </w:rPr>
          <w:tab/>
        </w:r>
        <w:r w:rsidR="00F24017" w:rsidRPr="00F84E92">
          <w:rPr>
            <w:rStyle w:val="Hyperlinkki"/>
          </w:rPr>
          <w:t>Intra</w:t>
        </w:r>
        <w:r w:rsidR="00F24017">
          <w:rPr>
            <w:webHidden/>
          </w:rPr>
          <w:tab/>
        </w:r>
        <w:r w:rsidR="00F24017">
          <w:rPr>
            <w:webHidden/>
          </w:rPr>
          <w:fldChar w:fldCharType="begin"/>
        </w:r>
        <w:r w:rsidR="00F24017">
          <w:rPr>
            <w:webHidden/>
          </w:rPr>
          <w:instrText xml:space="preserve"> PAGEREF _Toc480902571 \h </w:instrText>
        </w:r>
        <w:r w:rsidR="00F24017">
          <w:rPr>
            <w:webHidden/>
          </w:rPr>
        </w:r>
        <w:r w:rsidR="00F24017">
          <w:rPr>
            <w:webHidden/>
          </w:rPr>
          <w:fldChar w:fldCharType="separate"/>
        </w:r>
        <w:r w:rsidR="00F24017">
          <w:rPr>
            <w:webHidden/>
          </w:rPr>
          <w:t>141</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72" w:history="1">
        <w:r w:rsidR="00F24017" w:rsidRPr="00F84E92">
          <w:rPr>
            <w:rStyle w:val="Hyperlinkki"/>
          </w:rPr>
          <w:t>5.17</w:t>
        </w:r>
        <w:r w:rsidR="00F24017">
          <w:rPr>
            <w:rFonts w:asciiTheme="minorHAnsi" w:eastAsiaTheme="minorEastAsia" w:hAnsiTheme="minorHAnsi" w:cstheme="minorBidi"/>
            <w:sz w:val="22"/>
            <w:lang w:eastAsia="fi-FI"/>
          </w:rPr>
          <w:tab/>
        </w:r>
        <w:r w:rsidR="00F24017" w:rsidRPr="00F84E92">
          <w:rPr>
            <w:rStyle w:val="Hyperlinkki"/>
          </w:rPr>
          <w:t>Intran varmenne</w:t>
        </w:r>
        <w:r w:rsidR="00F24017">
          <w:rPr>
            <w:webHidden/>
          </w:rPr>
          <w:tab/>
        </w:r>
        <w:r w:rsidR="00F24017">
          <w:rPr>
            <w:webHidden/>
          </w:rPr>
          <w:fldChar w:fldCharType="begin"/>
        </w:r>
        <w:r w:rsidR="00F24017">
          <w:rPr>
            <w:webHidden/>
          </w:rPr>
          <w:instrText xml:space="preserve"> PAGEREF _Toc480902572 \h </w:instrText>
        </w:r>
        <w:r w:rsidR="00F24017">
          <w:rPr>
            <w:webHidden/>
          </w:rPr>
        </w:r>
        <w:r w:rsidR="00F24017">
          <w:rPr>
            <w:webHidden/>
          </w:rPr>
          <w:fldChar w:fldCharType="separate"/>
        </w:r>
        <w:r w:rsidR="00F24017">
          <w:rPr>
            <w:webHidden/>
          </w:rPr>
          <w:t>146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73" w:history="1">
        <w:r w:rsidR="00F24017" w:rsidRPr="00F84E92">
          <w:rPr>
            <w:rStyle w:val="Hyperlinkki"/>
          </w:rPr>
          <w:t>5.18</w:t>
        </w:r>
        <w:r w:rsidR="00F24017">
          <w:rPr>
            <w:rFonts w:asciiTheme="minorHAnsi" w:eastAsiaTheme="minorEastAsia" w:hAnsiTheme="minorHAnsi" w:cstheme="minorBidi"/>
            <w:sz w:val="22"/>
            <w:lang w:eastAsia="fi-FI"/>
          </w:rPr>
          <w:tab/>
        </w:r>
        <w:r w:rsidR="00F24017" w:rsidRPr="00F84E92">
          <w:rPr>
            <w:rStyle w:val="Hyperlinkki"/>
          </w:rPr>
          <w:t>IGP kovennuksen toteutus</w:t>
        </w:r>
        <w:r w:rsidR="00F24017">
          <w:rPr>
            <w:webHidden/>
          </w:rPr>
          <w:tab/>
        </w:r>
        <w:r w:rsidR="00F24017">
          <w:rPr>
            <w:webHidden/>
          </w:rPr>
          <w:fldChar w:fldCharType="begin"/>
        </w:r>
        <w:r w:rsidR="00F24017">
          <w:rPr>
            <w:webHidden/>
          </w:rPr>
          <w:instrText xml:space="preserve"> PAGEREF _Toc480902573 \h </w:instrText>
        </w:r>
        <w:r w:rsidR="00F24017">
          <w:rPr>
            <w:webHidden/>
          </w:rPr>
        </w:r>
        <w:r w:rsidR="00F24017">
          <w:rPr>
            <w:webHidden/>
          </w:rPr>
          <w:fldChar w:fldCharType="separate"/>
        </w:r>
        <w:r w:rsidR="00F24017">
          <w:rPr>
            <w:webHidden/>
          </w:rPr>
          <w:t>149</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74" w:history="1">
        <w:r w:rsidR="00F24017" w:rsidRPr="00F84E92">
          <w:rPr>
            <w:rStyle w:val="Hyperlinkki"/>
          </w:rPr>
          <w:t>5.19</w:t>
        </w:r>
        <w:r w:rsidR="00F24017">
          <w:rPr>
            <w:rFonts w:asciiTheme="minorHAnsi" w:eastAsiaTheme="minorEastAsia" w:hAnsiTheme="minorHAnsi" w:cstheme="minorBidi"/>
            <w:sz w:val="22"/>
            <w:lang w:eastAsia="fi-FI"/>
          </w:rPr>
          <w:tab/>
        </w:r>
        <w:r w:rsidR="00F24017" w:rsidRPr="00F84E92">
          <w:rPr>
            <w:rStyle w:val="Hyperlinkki"/>
          </w:rPr>
          <w:t>DNS</w:t>
        </w:r>
        <w:r w:rsidR="00F24017">
          <w:rPr>
            <w:webHidden/>
          </w:rPr>
          <w:tab/>
        </w:r>
        <w:r w:rsidR="00F24017">
          <w:rPr>
            <w:webHidden/>
          </w:rPr>
          <w:fldChar w:fldCharType="begin"/>
        </w:r>
        <w:r w:rsidR="00F24017">
          <w:rPr>
            <w:webHidden/>
          </w:rPr>
          <w:instrText xml:space="preserve"> PAGEREF _Toc480902574 \h </w:instrText>
        </w:r>
        <w:r w:rsidR="00F24017">
          <w:rPr>
            <w:webHidden/>
          </w:rPr>
        </w:r>
        <w:r w:rsidR="00F24017">
          <w:rPr>
            <w:webHidden/>
          </w:rPr>
          <w:fldChar w:fldCharType="separate"/>
        </w:r>
        <w:r w:rsidR="00F24017">
          <w:rPr>
            <w:webHidden/>
          </w:rPr>
          <w:t>150</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75" w:history="1">
        <w:r w:rsidR="00F24017" w:rsidRPr="00F84E92">
          <w:rPr>
            <w:rStyle w:val="Hyperlinkki"/>
          </w:rPr>
          <w:t>5.20</w:t>
        </w:r>
        <w:r w:rsidR="00F24017">
          <w:rPr>
            <w:rFonts w:asciiTheme="minorHAnsi" w:eastAsiaTheme="minorEastAsia" w:hAnsiTheme="minorHAnsi" w:cstheme="minorBidi"/>
            <w:sz w:val="22"/>
            <w:lang w:eastAsia="fi-FI"/>
          </w:rPr>
          <w:tab/>
        </w:r>
        <w:r w:rsidR="00F24017" w:rsidRPr="00F84E92">
          <w:rPr>
            <w:rStyle w:val="Hyperlinkki"/>
          </w:rPr>
          <w:t>Palomuuri</w:t>
        </w:r>
        <w:r w:rsidR="00F24017">
          <w:rPr>
            <w:webHidden/>
          </w:rPr>
          <w:tab/>
        </w:r>
        <w:r w:rsidR="00F24017">
          <w:rPr>
            <w:webHidden/>
          </w:rPr>
          <w:fldChar w:fldCharType="begin"/>
        </w:r>
        <w:r w:rsidR="00F24017">
          <w:rPr>
            <w:webHidden/>
          </w:rPr>
          <w:instrText xml:space="preserve"> PAGEREF _Toc480902575 \h </w:instrText>
        </w:r>
        <w:r w:rsidR="00F24017">
          <w:rPr>
            <w:webHidden/>
          </w:rPr>
        </w:r>
        <w:r w:rsidR="00F24017">
          <w:rPr>
            <w:webHidden/>
          </w:rPr>
          <w:fldChar w:fldCharType="separate"/>
        </w:r>
        <w:r w:rsidR="00F24017">
          <w:rPr>
            <w:webHidden/>
          </w:rPr>
          <w:t>154</w:t>
        </w:r>
        <w:r w:rsidR="00F24017">
          <w:rPr>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76" w:history="1">
        <w:r w:rsidR="00F24017" w:rsidRPr="00F84E92">
          <w:rPr>
            <w:rStyle w:val="Hyperlinkki"/>
            <w:noProof/>
          </w:rPr>
          <w:t>5.20.1</w:t>
        </w:r>
        <w:r w:rsidR="00F24017">
          <w:rPr>
            <w:rFonts w:asciiTheme="minorHAnsi" w:eastAsiaTheme="minorEastAsia" w:hAnsiTheme="minorHAnsi" w:cstheme="minorBidi"/>
            <w:noProof/>
            <w:sz w:val="22"/>
            <w:lang w:eastAsia="fi-FI"/>
          </w:rPr>
          <w:tab/>
        </w:r>
        <w:r w:rsidR="00F24017" w:rsidRPr="00F84E92">
          <w:rPr>
            <w:rStyle w:val="Hyperlinkki"/>
            <w:noProof/>
          </w:rPr>
          <w:t>Pääkonttorin VyOS-reititin</w:t>
        </w:r>
        <w:r w:rsidR="00F24017">
          <w:rPr>
            <w:noProof/>
            <w:webHidden/>
          </w:rPr>
          <w:tab/>
        </w:r>
        <w:r w:rsidR="00F24017">
          <w:rPr>
            <w:noProof/>
            <w:webHidden/>
          </w:rPr>
          <w:fldChar w:fldCharType="begin"/>
        </w:r>
        <w:r w:rsidR="00F24017">
          <w:rPr>
            <w:noProof/>
            <w:webHidden/>
          </w:rPr>
          <w:instrText xml:space="preserve"> PAGEREF _Toc480902576 \h </w:instrText>
        </w:r>
        <w:r w:rsidR="00F24017">
          <w:rPr>
            <w:noProof/>
            <w:webHidden/>
          </w:rPr>
        </w:r>
        <w:r w:rsidR="00F24017">
          <w:rPr>
            <w:noProof/>
            <w:webHidden/>
          </w:rPr>
          <w:fldChar w:fldCharType="separate"/>
        </w:r>
        <w:r w:rsidR="00F24017">
          <w:rPr>
            <w:noProof/>
            <w:webHidden/>
          </w:rPr>
          <w:t>154</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77" w:history="1">
        <w:r w:rsidR="00F24017" w:rsidRPr="00F84E92">
          <w:rPr>
            <w:rStyle w:val="Hyperlinkki"/>
            <w:noProof/>
          </w:rPr>
          <w:t>5.20.2</w:t>
        </w:r>
        <w:r w:rsidR="00F24017">
          <w:rPr>
            <w:rFonts w:asciiTheme="minorHAnsi" w:eastAsiaTheme="minorEastAsia" w:hAnsiTheme="minorHAnsi" w:cstheme="minorBidi"/>
            <w:noProof/>
            <w:sz w:val="22"/>
            <w:lang w:eastAsia="fi-FI"/>
          </w:rPr>
          <w:tab/>
        </w:r>
        <w:r w:rsidR="00F24017" w:rsidRPr="00F84E92">
          <w:rPr>
            <w:rStyle w:val="Hyperlinkki"/>
            <w:noProof/>
          </w:rPr>
          <w:t>pfSense asennus ja konfigurointi</w:t>
        </w:r>
        <w:r w:rsidR="00F24017">
          <w:rPr>
            <w:noProof/>
            <w:webHidden/>
          </w:rPr>
          <w:tab/>
        </w:r>
        <w:r w:rsidR="00F24017">
          <w:rPr>
            <w:noProof/>
            <w:webHidden/>
          </w:rPr>
          <w:fldChar w:fldCharType="begin"/>
        </w:r>
        <w:r w:rsidR="00F24017">
          <w:rPr>
            <w:noProof/>
            <w:webHidden/>
          </w:rPr>
          <w:instrText xml:space="preserve"> PAGEREF _Toc480902577 \h </w:instrText>
        </w:r>
        <w:r w:rsidR="00F24017">
          <w:rPr>
            <w:noProof/>
            <w:webHidden/>
          </w:rPr>
        </w:r>
        <w:r w:rsidR="00F24017">
          <w:rPr>
            <w:noProof/>
            <w:webHidden/>
          </w:rPr>
          <w:fldChar w:fldCharType="separate"/>
        </w:r>
        <w:r w:rsidR="00F24017">
          <w:rPr>
            <w:noProof/>
            <w:webHidden/>
          </w:rPr>
          <w:t>155</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78" w:history="1">
        <w:r w:rsidR="00F24017" w:rsidRPr="00F84E92">
          <w:rPr>
            <w:rStyle w:val="Hyperlinkki"/>
            <w:noProof/>
            <w:lang w:val="en-US"/>
          </w:rPr>
          <w:t>5.20.3</w:t>
        </w:r>
        <w:r w:rsidR="00F24017">
          <w:rPr>
            <w:rFonts w:asciiTheme="minorHAnsi" w:eastAsiaTheme="minorEastAsia" w:hAnsiTheme="minorHAnsi" w:cstheme="minorBidi"/>
            <w:noProof/>
            <w:sz w:val="22"/>
            <w:lang w:eastAsia="fi-FI"/>
          </w:rPr>
          <w:tab/>
        </w:r>
        <w:r w:rsidR="00F24017" w:rsidRPr="00F84E92">
          <w:rPr>
            <w:rStyle w:val="Hyperlinkki"/>
            <w:noProof/>
            <w:lang w:val="en-US"/>
          </w:rPr>
          <w:t>Palomuurisäännöt</w:t>
        </w:r>
        <w:r w:rsidR="00F24017">
          <w:rPr>
            <w:noProof/>
            <w:webHidden/>
          </w:rPr>
          <w:tab/>
        </w:r>
        <w:r w:rsidR="00F24017">
          <w:rPr>
            <w:noProof/>
            <w:webHidden/>
          </w:rPr>
          <w:fldChar w:fldCharType="begin"/>
        </w:r>
        <w:r w:rsidR="00F24017">
          <w:rPr>
            <w:noProof/>
            <w:webHidden/>
          </w:rPr>
          <w:instrText xml:space="preserve"> PAGEREF _Toc480902578 \h </w:instrText>
        </w:r>
        <w:r w:rsidR="00F24017">
          <w:rPr>
            <w:noProof/>
            <w:webHidden/>
          </w:rPr>
        </w:r>
        <w:r w:rsidR="00F24017">
          <w:rPr>
            <w:noProof/>
            <w:webHidden/>
          </w:rPr>
          <w:fldChar w:fldCharType="separate"/>
        </w:r>
        <w:r w:rsidR="00F24017">
          <w:rPr>
            <w:noProof/>
            <w:webHidden/>
          </w:rPr>
          <w:t>159</w:t>
        </w:r>
        <w:r w:rsidR="00F24017">
          <w:rPr>
            <w:noProof/>
            <w:webHidden/>
          </w:rPr>
          <w:fldChar w:fldCharType="end"/>
        </w:r>
      </w:hyperlink>
    </w:p>
    <w:p w:rsidR="00F24017" w:rsidRDefault="00554695">
      <w:pPr>
        <w:pStyle w:val="Sisluet3"/>
        <w:rPr>
          <w:rFonts w:asciiTheme="minorHAnsi" w:eastAsiaTheme="minorEastAsia" w:hAnsiTheme="minorHAnsi" w:cstheme="minorBidi"/>
          <w:noProof/>
          <w:sz w:val="22"/>
          <w:lang w:eastAsia="fi-FI"/>
        </w:rPr>
      </w:pPr>
      <w:hyperlink w:anchor="_Toc480902579" w:history="1">
        <w:r w:rsidR="00F24017" w:rsidRPr="00F84E92">
          <w:rPr>
            <w:rStyle w:val="Hyperlinkki"/>
            <w:noProof/>
          </w:rPr>
          <w:t>5.20.4</w:t>
        </w:r>
        <w:r w:rsidR="00F24017">
          <w:rPr>
            <w:rFonts w:asciiTheme="minorHAnsi" w:eastAsiaTheme="minorEastAsia" w:hAnsiTheme="minorHAnsi" w:cstheme="minorBidi"/>
            <w:noProof/>
            <w:sz w:val="22"/>
            <w:lang w:eastAsia="fi-FI"/>
          </w:rPr>
          <w:tab/>
        </w:r>
        <w:r w:rsidR="00F24017" w:rsidRPr="00F84E92">
          <w:rPr>
            <w:rStyle w:val="Hyperlinkki"/>
            <w:noProof/>
          </w:rPr>
          <w:t>Palomuurisääntöjen todennus</w:t>
        </w:r>
        <w:r w:rsidR="00F24017">
          <w:rPr>
            <w:noProof/>
            <w:webHidden/>
          </w:rPr>
          <w:tab/>
        </w:r>
        <w:r w:rsidR="00F24017">
          <w:rPr>
            <w:noProof/>
            <w:webHidden/>
          </w:rPr>
          <w:fldChar w:fldCharType="begin"/>
        </w:r>
        <w:r w:rsidR="00F24017">
          <w:rPr>
            <w:noProof/>
            <w:webHidden/>
          </w:rPr>
          <w:instrText xml:space="preserve"> PAGEREF _Toc480902579 \h </w:instrText>
        </w:r>
        <w:r w:rsidR="00F24017">
          <w:rPr>
            <w:noProof/>
            <w:webHidden/>
          </w:rPr>
        </w:r>
        <w:r w:rsidR="00F24017">
          <w:rPr>
            <w:noProof/>
            <w:webHidden/>
          </w:rPr>
          <w:fldChar w:fldCharType="separate"/>
        </w:r>
        <w:r w:rsidR="00F24017">
          <w:rPr>
            <w:noProof/>
            <w:webHidden/>
          </w:rPr>
          <w:t>162</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0" w:history="1">
        <w:r w:rsidR="00F24017" w:rsidRPr="00F84E92">
          <w:rPr>
            <w:rStyle w:val="Hyperlinkki"/>
          </w:rPr>
          <w:t>5.21</w:t>
        </w:r>
        <w:r w:rsidR="00F24017">
          <w:rPr>
            <w:rFonts w:asciiTheme="minorHAnsi" w:eastAsiaTheme="minorEastAsia" w:hAnsiTheme="minorHAnsi" w:cstheme="minorBidi"/>
            <w:sz w:val="22"/>
            <w:lang w:eastAsia="fi-FI"/>
          </w:rPr>
          <w:tab/>
        </w:r>
        <w:r w:rsidR="00F24017" w:rsidRPr="00F84E92">
          <w:rPr>
            <w:rStyle w:val="Hyperlinkki"/>
          </w:rPr>
          <w:t>Owncloud toteutus ja LDAP- integraatio</w:t>
        </w:r>
        <w:r w:rsidR="00F24017">
          <w:rPr>
            <w:webHidden/>
          </w:rPr>
          <w:tab/>
        </w:r>
        <w:r w:rsidR="00F24017">
          <w:rPr>
            <w:webHidden/>
          </w:rPr>
          <w:fldChar w:fldCharType="begin"/>
        </w:r>
        <w:r w:rsidR="00F24017">
          <w:rPr>
            <w:webHidden/>
          </w:rPr>
          <w:instrText xml:space="preserve"> PAGEREF _Toc480902580 \h </w:instrText>
        </w:r>
        <w:r w:rsidR="00F24017">
          <w:rPr>
            <w:webHidden/>
          </w:rPr>
        </w:r>
        <w:r w:rsidR="00F24017">
          <w:rPr>
            <w:webHidden/>
          </w:rPr>
          <w:fldChar w:fldCharType="separate"/>
        </w:r>
        <w:r w:rsidR="00F24017">
          <w:rPr>
            <w:webHidden/>
          </w:rPr>
          <w:t>166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1" w:history="1">
        <w:r w:rsidR="00F24017" w:rsidRPr="00F84E92">
          <w:rPr>
            <w:rStyle w:val="Hyperlinkki"/>
          </w:rPr>
          <w:t>5.22</w:t>
        </w:r>
        <w:r w:rsidR="00F24017">
          <w:rPr>
            <w:rFonts w:asciiTheme="minorHAnsi" w:eastAsiaTheme="minorEastAsia" w:hAnsiTheme="minorHAnsi" w:cstheme="minorBidi"/>
            <w:sz w:val="22"/>
            <w:lang w:eastAsia="fi-FI"/>
          </w:rPr>
          <w:tab/>
        </w:r>
        <w:r w:rsidR="00F24017" w:rsidRPr="00F84E92">
          <w:rPr>
            <w:rStyle w:val="Hyperlinkki"/>
          </w:rPr>
          <w:t>Snort</w:t>
        </w:r>
        <w:r w:rsidR="00F24017">
          <w:rPr>
            <w:webHidden/>
          </w:rPr>
          <w:tab/>
        </w:r>
        <w:r w:rsidR="00F24017">
          <w:rPr>
            <w:webHidden/>
          </w:rPr>
          <w:fldChar w:fldCharType="begin"/>
        </w:r>
        <w:r w:rsidR="00F24017">
          <w:rPr>
            <w:webHidden/>
          </w:rPr>
          <w:instrText xml:space="preserve"> PAGEREF _Toc480902581 \h </w:instrText>
        </w:r>
        <w:r w:rsidR="00F24017">
          <w:rPr>
            <w:webHidden/>
          </w:rPr>
        </w:r>
        <w:r w:rsidR="00F24017">
          <w:rPr>
            <w:webHidden/>
          </w:rPr>
          <w:fldChar w:fldCharType="separate"/>
        </w:r>
        <w:r w:rsidR="00F24017">
          <w:rPr>
            <w:webHidden/>
          </w:rPr>
          <w:t>174</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2" w:history="1">
        <w:r w:rsidR="00F24017" w:rsidRPr="00F84E92">
          <w:rPr>
            <w:rStyle w:val="Hyperlinkki"/>
          </w:rPr>
          <w:t>5.23</w:t>
        </w:r>
        <w:r w:rsidR="00F24017">
          <w:rPr>
            <w:rFonts w:asciiTheme="minorHAnsi" w:eastAsiaTheme="minorEastAsia" w:hAnsiTheme="minorHAnsi" w:cstheme="minorBidi"/>
            <w:sz w:val="22"/>
            <w:lang w:eastAsia="fi-FI"/>
          </w:rPr>
          <w:tab/>
        </w:r>
        <w:r w:rsidR="00F24017" w:rsidRPr="00F84E92">
          <w:rPr>
            <w:rStyle w:val="Hyperlinkki"/>
          </w:rPr>
          <w:t>Monitoroinnin toteutus</w:t>
        </w:r>
        <w:r w:rsidR="00F24017">
          <w:rPr>
            <w:webHidden/>
          </w:rPr>
          <w:tab/>
        </w:r>
        <w:r w:rsidR="00F24017">
          <w:rPr>
            <w:webHidden/>
          </w:rPr>
          <w:fldChar w:fldCharType="begin"/>
        </w:r>
        <w:r w:rsidR="00F24017">
          <w:rPr>
            <w:webHidden/>
          </w:rPr>
          <w:instrText xml:space="preserve"> PAGEREF _Toc480902582 \h </w:instrText>
        </w:r>
        <w:r w:rsidR="00F24017">
          <w:rPr>
            <w:webHidden/>
          </w:rPr>
        </w:r>
        <w:r w:rsidR="00F24017">
          <w:rPr>
            <w:webHidden/>
          </w:rPr>
          <w:fldChar w:fldCharType="separate"/>
        </w:r>
        <w:r w:rsidR="00F24017">
          <w:rPr>
            <w:webHidden/>
          </w:rPr>
          <w:t>178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3" w:history="1">
        <w:r w:rsidR="00F24017" w:rsidRPr="00F84E92">
          <w:rPr>
            <w:rStyle w:val="Hyperlinkki"/>
          </w:rPr>
          <w:t>5.24</w:t>
        </w:r>
        <w:r w:rsidR="00F24017">
          <w:rPr>
            <w:rFonts w:asciiTheme="minorHAnsi" w:eastAsiaTheme="minorEastAsia" w:hAnsiTheme="minorHAnsi" w:cstheme="minorBidi"/>
            <w:sz w:val="22"/>
            <w:lang w:eastAsia="fi-FI"/>
          </w:rPr>
          <w:tab/>
        </w:r>
        <w:r w:rsidR="00F24017" w:rsidRPr="00F84E92">
          <w:rPr>
            <w:rStyle w:val="Hyperlinkki"/>
          </w:rPr>
          <w:t>Tikettijärjestelmä</w:t>
        </w:r>
        <w:r w:rsidR="00F24017">
          <w:rPr>
            <w:webHidden/>
          </w:rPr>
          <w:tab/>
        </w:r>
        <w:r w:rsidR="00F24017">
          <w:rPr>
            <w:webHidden/>
          </w:rPr>
          <w:fldChar w:fldCharType="begin"/>
        </w:r>
        <w:r w:rsidR="00F24017">
          <w:rPr>
            <w:webHidden/>
          </w:rPr>
          <w:instrText xml:space="preserve"> PAGEREF _Toc480902583 \h </w:instrText>
        </w:r>
        <w:r w:rsidR="00F24017">
          <w:rPr>
            <w:webHidden/>
          </w:rPr>
        </w:r>
        <w:r w:rsidR="00F24017">
          <w:rPr>
            <w:webHidden/>
          </w:rPr>
          <w:fldChar w:fldCharType="separate"/>
        </w:r>
        <w:r w:rsidR="00F24017">
          <w:rPr>
            <w:webHidden/>
          </w:rPr>
          <w:t>182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4" w:history="1">
        <w:r w:rsidR="00F24017" w:rsidRPr="00F84E92">
          <w:rPr>
            <w:rStyle w:val="Hyperlinkki"/>
          </w:rPr>
          <w:t>5.25</w:t>
        </w:r>
        <w:r w:rsidR="00F24017">
          <w:rPr>
            <w:rFonts w:asciiTheme="minorHAnsi" w:eastAsiaTheme="minorEastAsia" w:hAnsiTheme="minorHAnsi" w:cstheme="minorBidi"/>
            <w:sz w:val="22"/>
            <w:lang w:eastAsia="fi-FI"/>
          </w:rPr>
          <w:tab/>
        </w:r>
        <w:r w:rsidR="00F24017" w:rsidRPr="00F84E92">
          <w:rPr>
            <w:rStyle w:val="Hyperlinkki"/>
          </w:rPr>
          <w:t>Lähiverkon kovennus</w:t>
        </w:r>
        <w:r w:rsidR="00F24017">
          <w:rPr>
            <w:webHidden/>
          </w:rPr>
          <w:tab/>
        </w:r>
        <w:r w:rsidR="00F24017">
          <w:rPr>
            <w:webHidden/>
          </w:rPr>
          <w:fldChar w:fldCharType="begin"/>
        </w:r>
        <w:r w:rsidR="00F24017">
          <w:rPr>
            <w:webHidden/>
          </w:rPr>
          <w:instrText xml:space="preserve"> PAGEREF _Toc480902584 \h </w:instrText>
        </w:r>
        <w:r w:rsidR="00F24017">
          <w:rPr>
            <w:webHidden/>
          </w:rPr>
        </w:r>
        <w:r w:rsidR="00F24017">
          <w:rPr>
            <w:webHidden/>
          </w:rPr>
          <w:fldChar w:fldCharType="separate"/>
        </w:r>
        <w:r w:rsidR="00F24017">
          <w:rPr>
            <w:webHidden/>
          </w:rPr>
          <w:t>188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5" w:history="1">
        <w:r w:rsidR="00F24017" w:rsidRPr="00F84E92">
          <w:rPr>
            <w:rStyle w:val="Hyperlinkki"/>
          </w:rPr>
          <w:t>5.26</w:t>
        </w:r>
        <w:r w:rsidR="00F24017">
          <w:rPr>
            <w:rFonts w:asciiTheme="minorHAnsi" w:eastAsiaTheme="minorEastAsia" w:hAnsiTheme="minorHAnsi" w:cstheme="minorBidi"/>
            <w:sz w:val="22"/>
            <w:lang w:eastAsia="fi-FI"/>
          </w:rPr>
          <w:tab/>
        </w:r>
        <w:r w:rsidR="00F24017" w:rsidRPr="00F84E92">
          <w:rPr>
            <w:rStyle w:val="Hyperlinkki"/>
          </w:rPr>
          <w:t>Haavoittuvuuskannaus</w:t>
        </w:r>
        <w:r w:rsidR="00F24017">
          <w:rPr>
            <w:webHidden/>
          </w:rPr>
          <w:tab/>
        </w:r>
        <w:r w:rsidR="00F24017">
          <w:rPr>
            <w:webHidden/>
          </w:rPr>
          <w:fldChar w:fldCharType="begin"/>
        </w:r>
        <w:r w:rsidR="00F24017">
          <w:rPr>
            <w:webHidden/>
          </w:rPr>
          <w:instrText xml:space="preserve"> PAGEREF _Toc480902585 \h </w:instrText>
        </w:r>
        <w:r w:rsidR="00F24017">
          <w:rPr>
            <w:webHidden/>
          </w:rPr>
        </w:r>
        <w:r w:rsidR="00F24017">
          <w:rPr>
            <w:webHidden/>
          </w:rPr>
          <w:fldChar w:fldCharType="separate"/>
        </w:r>
        <w:r w:rsidR="00F24017">
          <w:rPr>
            <w:webHidden/>
          </w:rPr>
          <w:t>192</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6" w:history="1">
        <w:r w:rsidR="00F24017" w:rsidRPr="00F84E92">
          <w:rPr>
            <w:rStyle w:val="Hyperlinkki"/>
          </w:rPr>
          <w:t>5.27</w:t>
        </w:r>
        <w:r w:rsidR="00F24017">
          <w:rPr>
            <w:rFonts w:asciiTheme="minorHAnsi" w:eastAsiaTheme="minorEastAsia" w:hAnsiTheme="minorHAnsi" w:cstheme="minorBidi"/>
            <w:sz w:val="22"/>
            <w:lang w:eastAsia="fi-FI"/>
          </w:rPr>
          <w:tab/>
        </w:r>
        <w:r w:rsidR="00F24017" w:rsidRPr="00F84E92">
          <w:rPr>
            <w:rStyle w:val="Hyperlinkki"/>
          </w:rPr>
          <w:t>Etäyhteys</w:t>
        </w:r>
        <w:r w:rsidR="00F24017">
          <w:rPr>
            <w:webHidden/>
          </w:rPr>
          <w:tab/>
        </w:r>
        <w:r w:rsidR="00F24017">
          <w:rPr>
            <w:webHidden/>
          </w:rPr>
          <w:fldChar w:fldCharType="begin"/>
        </w:r>
        <w:r w:rsidR="00F24017">
          <w:rPr>
            <w:webHidden/>
          </w:rPr>
          <w:instrText xml:space="preserve"> PAGEREF _Toc480902586 \h </w:instrText>
        </w:r>
        <w:r w:rsidR="00F24017">
          <w:rPr>
            <w:webHidden/>
          </w:rPr>
        </w:r>
        <w:r w:rsidR="00F24017">
          <w:rPr>
            <w:webHidden/>
          </w:rPr>
          <w:fldChar w:fldCharType="separate"/>
        </w:r>
        <w:r w:rsidR="00F24017">
          <w:rPr>
            <w:webHidden/>
          </w:rPr>
          <w:t>198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7" w:history="1">
        <w:r w:rsidR="00F24017" w:rsidRPr="00F84E92">
          <w:rPr>
            <w:rStyle w:val="Hyperlinkki"/>
          </w:rPr>
          <w:t>5.28</w:t>
        </w:r>
        <w:r w:rsidR="00F24017">
          <w:rPr>
            <w:rFonts w:asciiTheme="minorHAnsi" w:eastAsiaTheme="minorEastAsia" w:hAnsiTheme="minorHAnsi" w:cstheme="minorBidi"/>
            <w:sz w:val="22"/>
            <w:lang w:eastAsia="fi-FI"/>
          </w:rPr>
          <w:tab/>
        </w:r>
        <w:r w:rsidR="00F24017" w:rsidRPr="00F84E92">
          <w:rPr>
            <w:rStyle w:val="Hyperlinkki"/>
          </w:rPr>
          <w:t>802.1x autentikaatio</w:t>
        </w:r>
        <w:r w:rsidR="00F24017">
          <w:rPr>
            <w:webHidden/>
          </w:rPr>
          <w:tab/>
        </w:r>
        <w:r w:rsidR="00F24017">
          <w:rPr>
            <w:webHidden/>
          </w:rPr>
          <w:fldChar w:fldCharType="begin"/>
        </w:r>
        <w:r w:rsidR="00F24017">
          <w:rPr>
            <w:webHidden/>
          </w:rPr>
          <w:instrText xml:space="preserve"> PAGEREF _Toc480902587 \h </w:instrText>
        </w:r>
        <w:r w:rsidR="00F24017">
          <w:rPr>
            <w:webHidden/>
          </w:rPr>
        </w:r>
        <w:r w:rsidR="00F24017">
          <w:rPr>
            <w:webHidden/>
          </w:rPr>
          <w:fldChar w:fldCharType="separate"/>
        </w:r>
        <w:r w:rsidR="00F24017">
          <w:rPr>
            <w:webHidden/>
          </w:rPr>
          <w:t>198</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88" w:history="1">
        <w:r w:rsidR="00F24017" w:rsidRPr="00F84E92">
          <w:rPr>
            <w:rStyle w:val="Hyperlinkki"/>
          </w:rPr>
          <w:t>5.29</w:t>
        </w:r>
        <w:r w:rsidR="00F24017">
          <w:rPr>
            <w:rFonts w:asciiTheme="minorHAnsi" w:eastAsiaTheme="minorEastAsia" w:hAnsiTheme="minorHAnsi" w:cstheme="minorBidi"/>
            <w:sz w:val="22"/>
            <w:lang w:eastAsia="fi-FI"/>
          </w:rPr>
          <w:tab/>
        </w:r>
        <w:r w:rsidR="00F24017" w:rsidRPr="00F84E92">
          <w:rPr>
            <w:rStyle w:val="Hyperlinkki"/>
          </w:rPr>
          <w:t>Logienhallinta</w:t>
        </w:r>
        <w:r w:rsidR="00F24017">
          <w:rPr>
            <w:webHidden/>
          </w:rPr>
          <w:tab/>
        </w:r>
        <w:r w:rsidR="00F24017">
          <w:rPr>
            <w:webHidden/>
          </w:rPr>
          <w:fldChar w:fldCharType="begin"/>
        </w:r>
        <w:r w:rsidR="00F24017">
          <w:rPr>
            <w:webHidden/>
          </w:rPr>
          <w:instrText xml:space="preserve"> PAGEREF _Toc480902588 \h </w:instrText>
        </w:r>
        <w:r w:rsidR="00F24017">
          <w:rPr>
            <w:webHidden/>
          </w:rPr>
        </w:r>
        <w:r w:rsidR="00F24017">
          <w:rPr>
            <w:webHidden/>
          </w:rPr>
          <w:fldChar w:fldCharType="separate"/>
        </w:r>
        <w:r w:rsidR="00F24017">
          <w:rPr>
            <w:webHidden/>
          </w:rPr>
          <w:t>199</w:t>
        </w:r>
        <w:r w:rsidR="00F24017">
          <w:rPr>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589" w:history="1">
        <w:r w:rsidR="00F24017" w:rsidRPr="00F84E92">
          <w:rPr>
            <w:rStyle w:val="Hyperlinkki"/>
            <w:noProof/>
          </w:rPr>
          <w:t>6</w:t>
        </w:r>
        <w:r w:rsidR="00F24017">
          <w:rPr>
            <w:rFonts w:asciiTheme="minorHAnsi" w:eastAsiaTheme="minorEastAsia" w:hAnsiTheme="minorHAnsi" w:cstheme="minorBidi"/>
            <w:noProof/>
            <w:sz w:val="22"/>
            <w:lang w:eastAsia="fi-FI"/>
          </w:rPr>
          <w:tab/>
        </w:r>
        <w:r w:rsidR="00F24017" w:rsidRPr="00F84E92">
          <w:rPr>
            <w:rStyle w:val="Hyperlinkki"/>
            <w:noProof/>
          </w:rPr>
          <w:t>Pohdinta</w:t>
        </w:r>
        <w:r w:rsidR="00F24017">
          <w:rPr>
            <w:noProof/>
            <w:webHidden/>
          </w:rPr>
          <w:tab/>
        </w:r>
        <w:r w:rsidR="00F24017">
          <w:rPr>
            <w:noProof/>
            <w:webHidden/>
          </w:rPr>
          <w:fldChar w:fldCharType="begin"/>
        </w:r>
        <w:r w:rsidR="00F24017">
          <w:rPr>
            <w:noProof/>
            <w:webHidden/>
          </w:rPr>
          <w:instrText xml:space="preserve"> PAGEREF _Toc480902589 \h </w:instrText>
        </w:r>
        <w:r w:rsidR="00F24017">
          <w:rPr>
            <w:noProof/>
            <w:webHidden/>
          </w:rPr>
        </w:r>
        <w:r w:rsidR="00F24017">
          <w:rPr>
            <w:noProof/>
            <w:webHidden/>
          </w:rPr>
          <w:fldChar w:fldCharType="separate"/>
        </w:r>
        <w:r w:rsidR="00F24017">
          <w:rPr>
            <w:noProof/>
            <w:webHidden/>
          </w:rPr>
          <w:t>206</w:t>
        </w:r>
        <w:r w:rsidR="00F24017">
          <w:rPr>
            <w:noProof/>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90" w:history="1">
        <w:r w:rsidR="00F24017" w:rsidRPr="00F84E92">
          <w:rPr>
            <w:rStyle w:val="Hyperlinkki"/>
          </w:rPr>
          <w:t>6.1</w:t>
        </w:r>
        <w:r w:rsidR="00F24017">
          <w:rPr>
            <w:rFonts w:asciiTheme="minorHAnsi" w:eastAsiaTheme="minorEastAsia" w:hAnsiTheme="minorHAnsi" w:cstheme="minorBidi"/>
            <w:sz w:val="22"/>
            <w:lang w:eastAsia="fi-FI"/>
          </w:rPr>
          <w:tab/>
        </w:r>
        <w:r w:rsidR="00F24017" w:rsidRPr="00F84E92">
          <w:rPr>
            <w:rStyle w:val="Hyperlinkki"/>
          </w:rPr>
          <w:t>Toimeksianto 3</w:t>
        </w:r>
        <w:r w:rsidR="00F24017">
          <w:rPr>
            <w:webHidden/>
          </w:rPr>
          <w:tab/>
        </w:r>
        <w:r w:rsidR="00F24017">
          <w:rPr>
            <w:webHidden/>
          </w:rPr>
          <w:fldChar w:fldCharType="begin"/>
        </w:r>
        <w:r w:rsidR="00F24017">
          <w:rPr>
            <w:webHidden/>
          </w:rPr>
          <w:instrText xml:space="preserve"> PAGEREF _Toc480902590 \h </w:instrText>
        </w:r>
        <w:r w:rsidR="00F24017">
          <w:rPr>
            <w:webHidden/>
          </w:rPr>
        </w:r>
        <w:r w:rsidR="00F24017">
          <w:rPr>
            <w:webHidden/>
          </w:rPr>
          <w:fldChar w:fldCharType="separate"/>
        </w:r>
        <w:r w:rsidR="00F24017">
          <w:rPr>
            <w:webHidden/>
          </w:rPr>
          <w:t>206</w:t>
        </w:r>
        <w:r w:rsidR="00F24017">
          <w:rPr>
            <w:webHidden/>
          </w:rPr>
          <w:fldChar w:fldCharType="end"/>
        </w:r>
      </w:hyperlink>
    </w:p>
    <w:p w:rsidR="00F24017" w:rsidRDefault="00554695">
      <w:pPr>
        <w:pStyle w:val="Sisluet2"/>
        <w:rPr>
          <w:rFonts w:asciiTheme="minorHAnsi" w:eastAsiaTheme="minorEastAsia" w:hAnsiTheme="minorHAnsi" w:cstheme="minorBidi"/>
          <w:sz w:val="22"/>
          <w:lang w:eastAsia="fi-FI"/>
        </w:rPr>
      </w:pPr>
      <w:hyperlink w:anchor="_Toc480902591" w:history="1">
        <w:r w:rsidR="00F24017" w:rsidRPr="00F84E92">
          <w:rPr>
            <w:rStyle w:val="Hyperlinkki"/>
          </w:rPr>
          <w:t>6.2</w:t>
        </w:r>
        <w:r w:rsidR="00F24017">
          <w:rPr>
            <w:rFonts w:asciiTheme="minorHAnsi" w:eastAsiaTheme="minorEastAsia" w:hAnsiTheme="minorHAnsi" w:cstheme="minorBidi"/>
            <w:sz w:val="22"/>
            <w:lang w:eastAsia="fi-FI"/>
          </w:rPr>
          <w:tab/>
        </w:r>
        <w:r w:rsidR="00F24017" w:rsidRPr="00F84E92">
          <w:rPr>
            <w:rStyle w:val="Hyperlinkki"/>
          </w:rPr>
          <w:t>Toimeksianto 4</w:t>
        </w:r>
        <w:r w:rsidR="00F24017">
          <w:rPr>
            <w:webHidden/>
          </w:rPr>
          <w:tab/>
        </w:r>
        <w:r w:rsidR="00F24017">
          <w:rPr>
            <w:webHidden/>
          </w:rPr>
          <w:fldChar w:fldCharType="begin"/>
        </w:r>
        <w:r w:rsidR="00F24017">
          <w:rPr>
            <w:webHidden/>
          </w:rPr>
          <w:instrText xml:space="preserve"> PAGEREF _Toc480902591 \h </w:instrText>
        </w:r>
        <w:r w:rsidR="00F24017">
          <w:rPr>
            <w:webHidden/>
          </w:rPr>
        </w:r>
        <w:r w:rsidR="00F24017">
          <w:rPr>
            <w:webHidden/>
          </w:rPr>
          <w:fldChar w:fldCharType="separate"/>
        </w:r>
        <w:r w:rsidR="00F24017">
          <w:rPr>
            <w:webHidden/>
          </w:rPr>
          <w:t>207</w:t>
        </w:r>
        <w:r w:rsidR="00F24017">
          <w:rPr>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592" w:history="1">
        <w:r w:rsidR="00F24017" w:rsidRPr="00F84E92">
          <w:rPr>
            <w:rStyle w:val="Hyperlinkki"/>
            <w:noProof/>
          </w:rPr>
          <w:t>Lähteet</w:t>
        </w:r>
        <w:r w:rsidR="00F24017">
          <w:rPr>
            <w:noProof/>
            <w:webHidden/>
          </w:rPr>
          <w:tab/>
        </w:r>
        <w:r w:rsidR="00F24017">
          <w:rPr>
            <w:noProof/>
            <w:webHidden/>
          </w:rPr>
          <w:fldChar w:fldCharType="begin"/>
        </w:r>
        <w:r w:rsidR="00F24017">
          <w:rPr>
            <w:noProof/>
            <w:webHidden/>
          </w:rPr>
          <w:instrText xml:space="preserve"> PAGEREF _Toc480902592 \h </w:instrText>
        </w:r>
        <w:r w:rsidR="00F24017">
          <w:rPr>
            <w:noProof/>
            <w:webHidden/>
          </w:rPr>
        </w:r>
        <w:r w:rsidR="00F24017">
          <w:rPr>
            <w:noProof/>
            <w:webHidden/>
          </w:rPr>
          <w:fldChar w:fldCharType="separate"/>
        </w:r>
        <w:r w:rsidR="00F24017">
          <w:rPr>
            <w:noProof/>
            <w:webHidden/>
          </w:rPr>
          <w:t>208</w:t>
        </w:r>
        <w:r w:rsidR="00F24017">
          <w:rPr>
            <w:noProof/>
            <w:webHidden/>
          </w:rPr>
          <w:fldChar w:fldCharType="end"/>
        </w:r>
      </w:hyperlink>
    </w:p>
    <w:p w:rsidR="00F24017" w:rsidRDefault="00554695">
      <w:pPr>
        <w:pStyle w:val="Sisluet1"/>
        <w:rPr>
          <w:rFonts w:asciiTheme="minorHAnsi" w:eastAsiaTheme="minorEastAsia" w:hAnsiTheme="minorHAnsi" w:cstheme="minorBidi"/>
          <w:noProof/>
          <w:sz w:val="22"/>
          <w:lang w:eastAsia="fi-FI"/>
        </w:rPr>
      </w:pPr>
      <w:hyperlink w:anchor="_Toc480902593" w:history="1">
        <w:r w:rsidR="00F24017" w:rsidRPr="00F84E92">
          <w:rPr>
            <w:rStyle w:val="Hyperlinkki"/>
            <w:noProof/>
          </w:rPr>
          <w:t>Liitteet</w:t>
        </w:r>
        <w:r w:rsidR="00F24017">
          <w:rPr>
            <w:noProof/>
            <w:webHidden/>
          </w:rPr>
          <w:tab/>
        </w:r>
        <w:r w:rsidR="00F24017">
          <w:rPr>
            <w:noProof/>
            <w:webHidden/>
          </w:rPr>
          <w:fldChar w:fldCharType="begin"/>
        </w:r>
        <w:r w:rsidR="00F24017">
          <w:rPr>
            <w:noProof/>
            <w:webHidden/>
          </w:rPr>
          <w:instrText xml:space="preserve"> PAGEREF _Toc480902593 \h </w:instrText>
        </w:r>
        <w:r w:rsidR="00F24017">
          <w:rPr>
            <w:noProof/>
            <w:webHidden/>
          </w:rPr>
        </w:r>
        <w:r w:rsidR="00F24017">
          <w:rPr>
            <w:noProof/>
            <w:webHidden/>
          </w:rPr>
          <w:fldChar w:fldCharType="separate"/>
        </w:r>
        <w:r w:rsidR="00F24017">
          <w:rPr>
            <w:noProof/>
            <w:webHidden/>
          </w:rPr>
          <w:t>211</w:t>
        </w:r>
        <w:r w:rsidR="00F24017">
          <w:rPr>
            <w:noProof/>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4" w:history="1">
        <w:r w:rsidR="00F24017" w:rsidRPr="00F84E92">
          <w:rPr>
            <w:rStyle w:val="Hyperlinkki"/>
            <w14:scene3d>
              <w14:camera w14:prst="orthographicFront"/>
              <w14:lightRig w14:rig="threePt" w14:dir="t">
                <w14:rot w14:lat="0" w14:lon="0" w14:rev="0"/>
              </w14:lightRig>
            </w14:scene3d>
          </w:rPr>
          <w:t>Liite 1.</w:t>
        </w:r>
        <w:r w:rsidR="00F24017">
          <w:rPr>
            <w:rFonts w:asciiTheme="minorHAnsi" w:eastAsiaTheme="minorEastAsia" w:hAnsiTheme="minorHAnsi" w:cstheme="minorBidi"/>
            <w:sz w:val="22"/>
            <w:lang w:eastAsia="fi-FI"/>
          </w:rPr>
          <w:tab/>
        </w:r>
        <w:r w:rsidR="00F24017" w:rsidRPr="00F84E92">
          <w:rPr>
            <w:rStyle w:val="Hyperlinkki"/>
          </w:rPr>
          <w:t>Yrityksen laiteluettelo</w:t>
        </w:r>
        <w:r w:rsidR="00F24017">
          <w:rPr>
            <w:webHidden/>
          </w:rPr>
          <w:tab/>
        </w:r>
        <w:r w:rsidR="00F24017">
          <w:rPr>
            <w:webHidden/>
          </w:rPr>
          <w:fldChar w:fldCharType="begin"/>
        </w:r>
        <w:r w:rsidR="00F24017">
          <w:rPr>
            <w:webHidden/>
          </w:rPr>
          <w:instrText xml:space="preserve"> PAGEREF _Toc480902594 \h </w:instrText>
        </w:r>
        <w:r w:rsidR="00F24017">
          <w:rPr>
            <w:webHidden/>
          </w:rPr>
        </w:r>
        <w:r w:rsidR="00F24017">
          <w:rPr>
            <w:webHidden/>
          </w:rPr>
          <w:fldChar w:fldCharType="separate"/>
        </w:r>
        <w:r w:rsidR="00F24017">
          <w:rPr>
            <w:webHidden/>
          </w:rPr>
          <w:t>211</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5" w:history="1">
        <w:r w:rsidR="00F24017" w:rsidRPr="00F84E92">
          <w:rPr>
            <w:rStyle w:val="Hyperlinkki"/>
            <w14:scene3d>
              <w14:camera w14:prst="orthographicFront"/>
              <w14:lightRig w14:rig="threePt" w14:dir="t">
                <w14:rot w14:lat="0" w14:lon="0" w14:rev="0"/>
              </w14:lightRig>
            </w14:scene3d>
          </w:rPr>
          <w:t>Liite 2.</w:t>
        </w:r>
        <w:r w:rsidR="00F24017">
          <w:rPr>
            <w:rFonts w:asciiTheme="minorHAnsi" w:eastAsiaTheme="minorEastAsia" w:hAnsiTheme="minorHAnsi" w:cstheme="minorBidi"/>
            <w:sz w:val="22"/>
            <w:lang w:eastAsia="fi-FI"/>
          </w:rPr>
          <w:tab/>
        </w:r>
        <w:r w:rsidR="00F24017" w:rsidRPr="00F84E92">
          <w:rPr>
            <w:rStyle w:val="Hyperlinkki"/>
          </w:rPr>
          <w:t>Fyysinen topologia</w:t>
        </w:r>
        <w:r w:rsidR="00F24017">
          <w:rPr>
            <w:webHidden/>
          </w:rPr>
          <w:tab/>
        </w:r>
        <w:r w:rsidR="00F24017">
          <w:rPr>
            <w:webHidden/>
          </w:rPr>
          <w:fldChar w:fldCharType="begin"/>
        </w:r>
        <w:r w:rsidR="00F24017">
          <w:rPr>
            <w:webHidden/>
          </w:rPr>
          <w:instrText xml:space="preserve"> PAGEREF _Toc480902595 \h </w:instrText>
        </w:r>
        <w:r w:rsidR="00F24017">
          <w:rPr>
            <w:webHidden/>
          </w:rPr>
        </w:r>
        <w:r w:rsidR="00F24017">
          <w:rPr>
            <w:webHidden/>
          </w:rPr>
          <w:fldChar w:fldCharType="separate"/>
        </w:r>
        <w:r w:rsidR="00F24017">
          <w:rPr>
            <w:webHidden/>
          </w:rPr>
          <w:t>215</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6" w:history="1">
        <w:r w:rsidR="00F24017" w:rsidRPr="00F84E92">
          <w:rPr>
            <w:rStyle w:val="Hyperlinkki"/>
            <w14:scene3d>
              <w14:camera w14:prst="orthographicFront"/>
              <w14:lightRig w14:rig="threePt" w14:dir="t">
                <w14:rot w14:lat="0" w14:lon="0" w14:rev="0"/>
              </w14:lightRig>
            </w14:scene3d>
          </w:rPr>
          <w:t>Liite 3.</w:t>
        </w:r>
        <w:r w:rsidR="00F24017">
          <w:rPr>
            <w:rFonts w:asciiTheme="minorHAnsi" w:eastAsiaTheme="minorEastAsia" w:hAnsiTheme="minorHAnsi" w:cstheme="minorBidi"/>
            <w:sz w:val="22"/>
            <w:lang w:eastAsia="fi-FI"/>
          </w:rPr>
          <w:tab/>
        </w:r>
        <w:r w:rsidR="00F24017" w:rsidRPr="00F84E92">
          <w:rPr>
            <w:rStyle w:val="Hyperlinkki"/>
          </w:rPr>
          <w:t>Palomuurisäännöt</w:t>
        </w:r>
        <w:r w:rsidR="00F24017">
          <w:rPr>
            <w:webHidden/>
          </w:rPr>
          <w:tab/>
        </w:r>
        <w:r w:rsidR="00F24017">
          <w:rPr>
            <w:webHidden/>
          </w:rPr>
          <w:fldChar w:fldCharType="begin"/>
        </w:r>
        <w:r w:rsidR="00F24017">
          <w:rPr>
            <w:webHidden/>
          </w:rPr>
          <w:instrText xml:space="preserve"> PAGEREF _Toc480902596 \h </w:instrText>
        </w:r>
        <w:r w:rsidR="00F24017">
          <w:rPr>
            <w:webHidden/>
          </w:rPr>
        </w:r>
        <w:r w:rsidR="00F24017">
          <w:rPr>
            <w:webHidden/>
          </w:rPr>
          <w:fldChar w:fldCharType="separate"/>
        </w:r>
        <w:r w:rsidR="00F24017">
          <w:rPr>
            <w:webHidden/>
          </w:rPr>
          <w:t>216</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7" w:history="1">
        <w:r w:rsidR="00F24017" w:rsidRPr="00F84E92">
          <w:rPr>
            <w:rStyle w:val="Hyperlinkki"/>
            <w14:scene3d>
              <w14:camera w14:prst="orthographicFront"/>
              <w14:lightRig w14:rig="threePt" w14:dir="t">
                <w14:rot w14:lat="0" w14:lon="0" w14:rev="0"/>
              </w14:lightRig>
            </w14:scene3d>
          </w:rPr>
          <w:t>Liite 4.</w:t>
        </w:r>
        <w:r w:rsidR="00F24017">
          <w:rPr>
            <w:rFonts w:asciiTheme="minorHAnsi" w:eastAsiaTheme="minorEastAsia" w:hAnsiTheme="minorHAnsi" w:cstheme="minorBidi"/>
            <w:sz w:val="22"/>
            <w:lang w:eastAsia="fi-FI"/>
          </w:rPr>
          <w:tab/>
        </w:r>
        <w:r w:rsidR="00F24017" w:rsidRPr="00F84E92">
          <w:rPr>
            <w:rStyle w:val="Hyperlinkki"/>
          </w:rPr>
          <w:t>WG1-SW1</w:t>
        </w:r>
        <w:r w:rsidR="00F24017">
          <w:rPr>
            <w:webHidden/>
          </w:rPr>
          <w:tab/>
        </w:r>
        <w:r w:rsidR="00F24017">
          <w:rPr>
            <w:webHidden/>
          </w:rPr>
          <w:fldChar w:fldCharType="begin"/>
        </w:r>
        <w:r w:rsidR="00F24017">
          <w:rPr>
            <w:webHidden/>
          </w:rPr>
          <w:instrText xml:space="preserve"> PAGEREF _Toc480902597 \h </w:instrText>
        </w:r>
        <w:r w:rsidR="00F24017">
          <w:rPr>
            <w:webHidden/>
          </w:rPr>
        </w:r>
        <w:r w:rsidR="00F24017">
          <w:rPr>
            <w:webHidden/>
          </w:rPr>
          <w:fldChar w:fldCharType="separate"/>
        </w:r>
        <w:r w:rsidR="00F24017">
          <w:rPr>
            <w:webHidden/>
          </w:rPr>
          <w:t>220</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8" w:history="1">
        <w:r w:rsidR="00F24017" w:rsidRPr="00F84E92">
          <w:rPr>
            <w:rStyle w:val="Hyperlinkki"/>
            <w14:scene3d>
              <w14:camera w14:prst="orthographicFront"/>
              <w14:lightRig w14:rig="threePt" w14:dir="t">
                <w14:rot w14:lat="0" w14:lon="0" w14:rev="0"/>
              </w14:lightRig>
            </w14:scene3d>
          </w:rPr>
          <w:t>Liite 5.</w:t>
        </w:r>
        <w:r w:rsidR="00F24017">
          <w:rPr>
            <w:rFonts w:asciiTheme="minorHAnsi" w:eastAsiaTheme="minorEastAsia" w:hAnsiTheme="minorHAnsi" w:cstheme="minorBidi"/>
            <w:sz w:val="22"/>
            <w:lang w:eastAsia="fi-FI"/>
          </w:rPr>
          <w:tab/>
        </w:r>
        <w:r w:rsidR="00F24017" w:rsidRPr="00F84E92">
          <w:rPr>
            <w:rStyle w:val="Hyperlinkki"/>
          </w:rPr>
          <w:t>WG1-SW2</w:t>
        </w:r>
        <w:r w:rsidR="00F24017">
          <w:rPr>
            <w:webHidden/>
          </w:rPr>
          <w:tab/>
        </w:r>
        <w:r w:rsidR="00F24017">
          <w:rPr>
            <w:webHidden/>
          </w:rPr>
          <w:fldChar w:fldCharType="begin"/>
        </w:r>
        <w:r w:rsidR="00F24017">
          <w:rPr>
            <w:webHidden/>
          </w:rPr>
          <w:instrText xml:space="preserve"> PAGEREF _Toc480902598 \h </w:instrText>
        </w:r>
        <w:r w:rsidR="00F24017">
          <w:rPr>
            <w:webHidden/>
          </w:rPr>
        </w:r>
        <w:r w:rsidR="00F24017">
          <w:rPr>
            <w:webHidden/>
          </w:rPr>
          <w:fldChar w:fldCharType="separate"/>
        </w:r>
        <w:r w:rsidR="00F24017">
          <w:rPr>
            <w:webHidden/>
          </w:rPr>
          <w:t>224</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599" w:history="1">
        <w:r w:rsidR="00F24017" w:rsidRPr="00F84E92">
          <w:rPr>
            <w:rStyle w:val="Hyperlinkki"/>
            <w14:scene3d>
              <w14:camera w14:prst="orthographicFront"/>
              <w14:lightRig w14:rig="threePt" w14:dir="t">
                <w14:rot w14:lat="0" w14:lon="0" w14:rev="0"/>
              </w14:lightRig>
            </w14:scene3d>
          </w:rPr>
          <w:t>Liite 6.</w:t>
        </w:r>
        <w:r w:rsidR="00F24017">
          <w:rPr>
            <w:rFonts w:asciiTheme="minorHAnsi" w:eastAsiaTheme="minorEastAsia" w:hAnsiTheme="minorHAnsi" w:cstheme="minorBidi"/>
            <w:sz w:val="22"/>
            <w:lang w:eastAsia="fi-FI"/>
          </w:rPr>
          <w:tab/>
        </w:r>
        <w:r w:rsidR="00F24017" w:rsidRPr="00F84E92">
          <w:rPr>
            <w:rStyle w:val="Hyperlinkki"/>
          </w:rPr>
          <w:t>WG1-SW3</w:t>
        </w:r>
        <w:r w:rsidR="00F24017">
          <w:rPr>
            <w:webHidden/>
          </w:rPr>
          <w:tab/>
        </w:r>
        <w:r w:rsidR="00F24017">
          <w:rPr>
            <w:webHidden/>
          </w:rPr>
          <w:fldChar w:fldCharType="begin"/>
        </w:r>
        <w:r w:rsidR="00F24017">
          <w:rPr>
            <w:webHidden/>
          </w:rPr>
          <w:instrText xml:space="preserve"> PAGEREF _Toc480902599 \h </w:instrText>
        </w:r>
        <w:r w:rsidR="00F24017">
          <w:rPr>
            <w:webHidden/>
          </w:rPr>
        </w:r>
        <w:r w:rsidR="00F24017">
          <w:rPr>
            <w:webHidden/>
          </w:rPr>
          <w:fldChar w:fldCharType="separate"/>
        </w:r>
        <w:r w:rsidR="00F24017">
          <w:rPr>
            <w:webHidden/>
          </w:rPr>
          <w:t>230</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600" w:history="1">
        <w:r w:rsidR="00F24017" w:rsidRPr="00F84E92">
          <w:rPr>
            <w:rStyle w:val="Hyperlinkki"/>
            <w14:scene3d>
              <w14:camera w14:prst="orthographicFront"/>
              <w14:lightRig w14:rig="threePt" w14:dir="t">
                <w14:rot w14:lat="0" w14:lon="0" w14:rev="0"/>
              </w14:lightRig>
            </w14:scene3d>
          </w:rPr>
          <w:t>Liite 7.</w:t>
        </w:r>
        <w:r w:rsidR="00F24017">
          <w:rPr>
            <w:rFonts w:asciiTheme="minorHAnsi" w:eastAsiaTheme="minorEastAsia" w:hAnsiTheme="minorHAnsi" w:cstheme="minorBidi"/>
            <w:sz w:val="22"/>
            <w:lang w:eastAsia="fi-FI"/>
          </w:rPr>
          <w:tab/>
        </w:r>
        <w:r w:rsidR="00F24017" w:rsidRPr="00F84E92">
          <w:rPr>
            <w:rStyle w:val="Hyperlinkki"/>
          </w:rPr>
          <w:t>WG1-SW4</w:t>
        </w:r>
        <w:r w:rsidR="00F24017">
          <w:rPr>
            <w:webHidden/>
          </w:rPr>
          <w:tab/>
        </w:r>
        <w:r w:rsidR="00F24017">
          <w:rPr>
            <w:webHidden/>
          </w:rPr>
          <w:fldChar w:fldCharType="begin"/>
        </w:r>
        <w:r w:rsidR="00F24017">
          <w:rPr>
            <w:webHidden/>
          </w:rPr>
          <w:instrText xml:space="preserve"> PAGEREF _Toc480902600 \h </w:instrText>
        </w:r>
        <w:r w:rsidR="00F24017">
          <w:rPr>
            <w:webHidden/>
          </w:rPr>
        </w:r>
        <w:r w:rsidR="00F24017">
          <w:rPr>
            <w:webHidden/>
          </w:rPr>
          <w:fldChar w:fldCharType="separate"/>
        </w:r>
        <w:r w:rsidR="00F24017">
          <w:rPr>
            <w:webHidden/>
          </w:rPr>
          <w:t>233</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601" w:history="1">
        <w:r w:rsidR="00F24017" w:rsidRPr="00F84E92">
          <w:rPr>
            <w:rStyle w:val="Hyperlinkki"/>
            <w14:scene3d>
              <w14:camera w14:prst="orthographicFront"/>
              <w14:lightRig w14:rig="threePt" w14:dir="t">
                <w14:rot w14:lat="0" w14:lon="0" w14:rev="0"/>
              </w14:lightRig>
            </w14:scene3d>
          </w:rPr>
          <w:t>Liite 8.</w:t>
        </w:r>
        <w:r w:rsidR="00F24017">
          <w:rPr>
            <w:rFonts w:asciiTheme="minorHAnsi" w:eastAsiaTheme="minorEastAsia" w:hAnsiTheme="minorHAnsi" w:cstheme="minorBidi"/>
            <w:sz w:val="22"/>
            <w:lang w:eastAsia="fi-FI"/>
          </w:rPr>
          <w:tab/>
        </w:r>
        <w:r w:rsidR="00F24017" w:rsidRPr="00F84E92">
          <w:rPr>
            <w:rStyle w:val="Hyperlinkki"/>
          </w:rPr>
          <w:t>802.1X konfiguraatio SW2</w:t>
        </w:r>
        <w:r w:rsidR="00F24017">
          <w:rPr>
            <w:webHidden/>
          </w:rPr>
          <w:tab/>
        </w:r>
        <w:r w:rsidR="00F24017">
          <w:rPr>
            <w:webHidden/>
          </w:rPr>
          <w:fldChar w:fldCharType="begin"/>
        </w:r>
        <w:r w:rsidR="00F24017">
          <w:rPr>
            <w:webHidden/>
          </w:rPr>
          <w:instrText xml:space="preserve"> PAGEREF _Toc480902601 \h </w:instrText>
        </w:r>
        <w:r w:rsidR="00F24017">
          <w:rPr>
            <w:webHidden/>
          </w:rPr>
        </w:r>
        <w:r w:rsidR="00F24017">
          <w:rPr>
            <w:webHidden/>
          </w:rPr>
          <w:fldChar w:fldCharType="separate"/>
        </w:r>
        <w:r w:rsidR="00F24017">
          <w:rPr>
            <w:webHidden/>
          </w:rPr>
          <w:t>236</w:t>
        </w:r>
        <w:r w:rsidR="00F24017">
          <w:rPr>
            <w:webHidden/>
          </w:rPr>
          <w:fldChar w:fldCharType="end"/>
        </w:r>
      </w:hyperlink>
    </w:p>
    <w:p w:rsidR="00F24017" w:rsidRDefault="00554695">
      <w:pPr>
        <w:pStyle w:val="Sisluet2"/>
        <w:tabs>
          <w:tab w:val="left" w:pos="1540"/>
        </w:tabs>
        <w:rPr>
          <w:rFonts w:asciiTheme="minorHAnsi" w:eastAsiaTheme="minorEastAsia" w:hAnsiTheme="minorHAnsi" w:cstheme="minorBidi"/>
          <w:sz w:val="22"/>
          <w:lang w:eastAsia="fi-FI"/>
        </w:rPr>
      </w:pPr>
      <w:hyperlink w:anchor="_Toc480902602" w:history="1">
        <w:r w:rsidR="00F24017" w:rsidRPr="00F84E92">
          <w:rPr>
            <w:rStyle w:val="Hyperlinkki"/>
            <w14:scene3d>
              <w14:camera w14:prst="orthographicFront"/>
              <w14:lightRig w14:rig="threePt" w14:dir="t">
                <w14:rot w14:lat="0" w14:lon="0" w14:rev="0"/>
              </w14:lightRig>
            </w14:scene3d>
          </w:rPr>
          <w:t>Liite 9.</w:t>
        </w:r>
        <w:r w:rsidR="00F24017">
          <w:rPr>
            <w:rFonts w:asciiTheme="minorHAnsi" w:eastAsiaTheme="minorEastAsia" w:hAnsiTheme="minorHAnsi" w:cstheme="minorBidi"/>
            <w:sz w:val="22"/>
            <w:lang w:eastAsia="fi-FI"/>
          </w:rPr>
          <w:tab/>
        </w:r>
        <w:r w:rsidR="00F24017" w:rsidRPr="00F84E92">
          <w:rPr>
            <w:rStyle w:val="Hyperlinkki"/>
          </w:rPr>
          <w:t>HQ VyOS konfiguraatio</w:t>
        </w:r>
        <w:r w:rsidR="00F24017">
          <w:rPr>
            <w:webHidden/>
          </w:rPr>
          <w:tab/>
        </w:r>
        <w:r w:rsidR="00F24017">
          <w:rPr>
            <w:webHidden/>
          </w:rPr>
          <w:fldChar w:fldCharType="begin"/>
        </w:r>
        <w:r w:rsidR="00F24017">
          <w:rPr>
            <w:webHidden/>
          </w:rPr>
          <w:instrText xml:space="preserve"> PAGEREF _Toc480902602 \h </w:instrText>
        </w:r>
        <w:r w:rsidR="00F24017">
          <w:rPr>
            <w:webHidden/>
          </w:rPr>
        </w:r>
        <w:r w:rsidR="00F24017">
          <w:rPr>
            <w:webHidden/>
          </w:rPr>
          <w:fldChar w:fldCharType="separate"/>
        </w:r>
        <w:r w:rsidR="00F24017">
          <w:rPr>
            <w:webHidden/>
          </w:rPr>
          <w:t>237</w:t>
        </w:r>
        <w:r w:rsidR="00F24017">
          <w:rPr>
            <w:webHidden/>
          </w:rPr>
          <w:fldChar w:fldCharType="end"/>
        </w:r>
      </w:hyperlink>
    </w:p>
    <w:p w:rsidR="00F24017" w:rsidRDefault="00554695">
      <w:pPr>
        <w:pStyle w:val="Sisluet2"/>
        <w:tabs>
          <w:tab w:val="left" w:pos="1760"/>
        </w:tabs>
        <w:rPr>
          <w:rFonts w:asciiTheme="minorHAnsi" w:eastAsiaTheme="minorEastAsia" w:hAnsiTheme="minorHAnsi" w:cstheme="minorBidi"/>
          <w:sz w:val="22"/>
          <w:lang w:eastAsia="fi-FI"/>
        </w:rPr>
      </w:pPr>
      <w:hyperlink w:anchor="_Toc480902603" w:history="1">
        <w:r w:rsidR="00F24017" w:rsidRPr="00F84E92">
          <w:rPr>
            <w:rStyle w:val="Hyperlinkki"/>
            <w14:scene3d>
              <w14:camera w14:prst="orthographicFront"/>
              <w14:lightRig w14:rig="threePt" w14:dir="t">
                <w14:rot w14:lat="0" w14:lon="0" w14:rev="0"/>
              </w14:lightRig>
            </w14:scene3d>
          </w:rPr>
          <w:t>Liite 10.</w:t>
        </w:r>
        <w:r w:rsidR="00F24017">
          <w:rPr>
            <w:rFonts w:asciiTheme="minorHAnsi" w:eastAsiaTheme="minorEastAsia" w:hAnsiTheme="minorHAnsi" w:cstheme="minorBidi"/>
            <w:sz w:val="22"/>
            <w:lang w:eastAsia="fi-FI"/>
          </w:rPr>
          <w:tab/>
        </w:r>
        <w:r w:rsidR="00F24017" w:rsidRPr="00F84E92">
          <w:rPr>
            <w:rStyle w:val="Hyperlinkki"/>
          </w:rPr>
          <w:t>Spidernettiin laajennus topologia</w:t>
        </w:r>
        <w:r w:rsidR="00F24017">
          <w:rPr>
            <w:webHidden/>
          </w:rPr>
          <w:tab/>
        </w:r>
        <w:r w:rsidR="00F24017">
          <w:rPr>
            <w:webHidden/>
          </w:rPr>
          <w:fldChar w:fldCharType="begin"/>
        </w:r>
        <w:r w:rsidR="00F24017">
          <w:rPr>
            <w:webHidden/>
          </w:rPr>
          <w:instrText xml:space="preserve"> PAGEREF _Toc480902603 \h </w:instrText>
        </w:r>
        <w:r w:rsidR="00F24017">
          <w:rPr>
            <w:webHidden/>
          </w:rPr>
        </w:r>
        <w:r w:rsidR="00F24017">
          <w:rPr>
            <w:webHidden/>
          </w:rPr>
          <w:fldChar w:fldCharType="separate"/>
        </w:r>
        <w:r w:rsidR="00F24017">
          <w:rPr>
            <w:webHidden/>
          </w:rPr>
          <w:t>245</w:t>
        </w:r>
        <w:r w:rsidR="00F24017">
          <w:rPr>
            <w:webHidden/>
          </w:rPr>
          <w:fldChar w:fldCharType="end"/>
        </w:r>
      </w:hyperlink>
    </w:p>
    <w:p w:rsidR="00C34FF4" w:rsidRPr="005E442B" w:rsidRDefault="0029113C" w:rsidP="00C34FF4">
      <w:r w:rsidRPr="005E442B">
        <w:rPr>
          <w:b/>
          <w:sz w:val="28"/>
        </w:rPr>
        <w:fldChar w:fldCharType="end"/>
      </w:r>
      <w:r w:rsidR="008B5BD0" w:rsidRPr="005E442B">
        <w:rPr>
          <w:b/>
          <w:sz w:val="28"/>
        </w:rPr>
        <w:br w:type="page"/>
      </w:r>
      <w:r w:rsidR="00F25303" w:rsidRPr="005E442B">
        <w:rPr>
          <w:b/>
          <w:szCs w:val="28"/>
        </w:rPr>
        <w:lastRenderedPageBreak/>
        <w:t>Kuviot</w:t>
      </w:r>
    </w:p>
    <w:p w:rsidR="00F24017" w:rsidRDefault="00F25303">
      <w:pPr>
        <w:pStyle w:val="Kuvaotsikkoluettelo"/>
        <w:tabs>
          <w:tab w:val="right" w:leader="dot" w:pos="8325"/>
        </w:tabs>
        <w:rPr>
          <w:rFonts w:asciiTheme="minorHAnsi" w:eastAsiaTheme="minorEastAsia" w:hAnsiTheme="minorHAnsi" w:cstheme="minorBidi"/>
          <w:noProof/>
          <w:sz w:val="22"/>
          <w:lang w:eastAsia="fi-FI"/>
        </w:rPr>
      </w:pPr>
      <w:r w:rsidRPr="005E442B">
        <w:rPr>
          <w:b/>
          <w:sz w:val="28"/>
        </w:rPr>
        <w:fldChar w:fldCharType="begin"/>
      </w:r>
      <w:r w:rsidRPr="005E442B">
        <w:rPr>
          <w:b/>
          <w:sz w:val="28"/>
        </w:rPr>
        <w:instrText xml:space="preserve"> TOC \h \z \c "Kuvio" </w:instrText>
      </w:r>
      <w:r w:rsidRPr="005E442B">
        <w:rPr>
          <w:b/>
          <w:sz w:val="28"/>
        </w:rPr>
        <w:fldChar w:fldCharType="separate"/>
      </w:r>
      <w:hyperlink w:anchor="_Toc480902604" w:history="1">
        <w:r w:rsidR="00F24017" w:rsidRPr="00F50CF8">
          <w:rPr>
            <w:rStyle w:val="Hyperlinkki"/>
            <w:noProof/>
          </w:rPr>
          <w:t>Kuvio 1. Esimerkki AD rakenteesta</w:t>
        </w:r>
        <w:r w:rsidR="00F24017">
          <w:rPr>
            <w:noProof/>
            <w:webHidden/>
          </w:rPr>
          <w:tab/>
        </w:r>
        <w:r w:rsidR="00F24017">
          <w:rPr>
            <w:noProof/>
            <w:webHidden/>
          </w:rPr>
          <w:fldChar w:fldCharType="begin"/>
        </w:r>
        <w:r w:rsidR="00F24017">
          <w:rPr>
            <w:noProof/>
            <w:webHidden/>
          </w:rPr>
          <w:instrText xml:space="preserve"> PAGEREF _Toc480902604 \h </w:instrText>
        </w:r>
        <w:r w:rsidR="00F24017">
          <w:rPr>
            <w:noProof/>
            <w:webHidden/>
          </w:rPr>
        </w:r>
        <w:r w:rsidR="00F24017">
          <w:rPr>
            <w:noProof/>
            <w:webHidden/>
          </w:rPr>
          <w:fldChar w:fldCharType="separate"/>
        </w:r>
        <w:r w:rsidR="00F24017">
          <w:rPr>
            <w:noProof/>
            <w:webHidden/>
          </w:rPr>
          <w:t>22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05" w:history="1">
        <w:r w:rsidR="00F24017" w:rsidRPr="00F50CF8">
          <w:rPr>
            <w:rStyle w:val="Hyperlinkki"/>
            <w:noProof/>
          </w:rPr>
          <w:t>Kuvio 2. Toimipisteillä sijaitsevat OU:t</w:t>
        </w:r>
        <w:r w:rsidR="00F24017">
          <w:rPr>
            <w:noProof/>
            <w:webHidden/>
          </w:rPr>
          <w:tab/>
        </w:r>
        <w:r w:rsidR="00F24017">
          <w:rPr>
            <w:noProof/>
            <w:webHidden/>
          </w:rPr>
          <w:fldChar w:fldCharType="begin"/>
        </w:r>
        <w:r w:rsidR="00F24017">
          <w:rPr>
            <w:noProof/>
            <w:webHidden/>
          </w:rPr>
          <w:instrText xml:space="preserve"> PAGEREF _Toc480902605 \h </w:instrText>
        </w:r>
        <w:r w:rsidR="00F24017">
          <w:rPr>
            <w:noProof/>
            <w:webHidden/>
          </w:rPr>
        </w:r>
        <w:r w:rsidR="00F24017">
          <w:rPr>
            <w:noProof/>
            <w:webHidden/>
          </w:rPr>
          <w:fldChar w:fldCharType="separate"/>
        </w:r>
        <w:r w:rsidR="00F24017">
          <w:rPr>
            <w:noProof/>
            <w:webHidden/>
          </w:rPr>
          <w:t>23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06" w:history="1">
        <w:r w:rsidR="00F24017" w:rsidRPr="00F50CF8">
          <w:rPr>
            <w:rStyle w:val="Hyperlinkki"/>
            <w:noProof/>
          </w:rPr>
          <w:t>Kuvio 3. DHCP toiminta Wiresharkissa</w:t>
        </w:r>
        <w:r w:rsidR="00F24017">
          <w:rPr>
            <w:noProof/>
            <w:webHidden/>
          </w:rPr>
          <w:tab/>
        </w:r>
        <w:r w:rsidR="00F24017">
          <w:rPr>
            <w:noProof/>
            <w:webHidden/>
          </w:rPr>
          <w:fldChar w:fldCharType="begin"/>
        </w:r>
        <w:r w:rsidR="00F24017">
          <w:rPr>
            <w:noProof/>
            <w:webHidden/>
          </w:rPr>
          <w:instrText xml:space="preserve"> PAGEREF _Toc480902606 \h </w:instrText>
        </w:r>
        <w:r w:rsidR="00F24017">
          <w:rPr>
            <w:noProof/>
            <w:webHidden/>
          </w:rPr>
        </w:r>
        <w:r w:rsidR="00F24017">
          <w:rPr>
            <w:noProof/>
            <w:webHidden/>
          </w:rPr>
          <w:fldChar w:fldCharType="separate"/>
        </w:r>
        <w:r w:rsidR="00F24017">
          <w:rPr>
            <w:noProof/>
            <w:webHidden/>
          </w:rPr>
          <w:t>25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r:id="rId13" w:anchor="_Toc480902607" w:history="1">
        <w:r w:rsidR="00F24017" w:rsidRPr="00F50CF8">
          <w:rPr>
            <w:rStyle w:val="Hyperlinkki"/>
            <w:noProof/>
          </w:rPr>
          <w:t>Kuvio 4. NTP viestirakenne</w:t>
        </w:r>
        <w:r w:rsidR="00F24017">
          <w:rPr>
            <w:noProof/>
            <w:webHidden/>
          </w:rPr>
          <w:tab/>
        </w:r>
        <w:r w:rsidR="00F24017">
          <w:rPr>
            <w:noProof/>
            <w:webHidden/>
          </w:rPr>
          <w:fldChar w:fldCharType="begin"/>
        </w:r>
        <w:r w:rsidR="00F24017">
          <w:rPr>
            <w:noProof/>
            <w:webHidden/>
          </w:rPr>
          <w:instrText xml:space="preserve"> PAGEREF _Toc480902607 \h </w:instrText>
        </w:r>
        <w:r w:rsidR="00F24017">
          <w:rPr>
            <w:noProof/>
            <w:webHidden/>
          </w:rPr>
        </w:r>
        <w:r w:rsidR="00F24017">
          <w:rPr>
            <w:noProof/>
            <w:webHidden/>
          </w:rPr>
          <w:fldChar w:fldCharType="separate"/>
        </w:r>
        <w:r w:rsidR="00F24017">
          <w:rPr>
            <w:noProof/>
            <w:webHidden/>
          </w:rPr>
          <w:t>30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08" w:history="1">
        <w:r w:rsidR="00F24017" w:rsidRPr="00F50CF8">
          <w:rPr>
            <w:rStyle w:val="Hyperlinkki"/>
            <w:noProof/>
          </w:rPr>
          <w:t>Kuvio 5. DNSSEC toiminta</w:t>
        </w:r>
        <w:r w:rsidR="00F24017">
          <w:rPr>
            <w:noProof/>
            <w:webHidden/>
          </w:rPr>
          <w:tab/>
        </w:r>
        <w:r w:rsidR="00F24017">
          <w:rPr>
            <w:noProof/>
            <w:webHidden/>
          </w:rPr>
          <w:fldChar w:fldCharType="begin"/>
        </w:r>
        <w:r w:rsidR="00F24017">
          <w:rPr>
            <w:noProof/>
            <w:webHidden/>
          </w:rPr>
          <w:instrText xml:space="preserve"> PAGEREF _Toc480902608 \h </w:instrText>
        </w:r>
        <w:r w:rsidR="00F24017">
          <w:rPr>
            <w:noProof/>
            <w:webHidden/>
          </w:rPr>
        </w:r>
        <w:r w:rsidR="00F24017">
          <w:rPr>
            <w:noProof/>
            <w:webHidden/>
          </w:rPr>
          <w:fldChar w:fldCharType="separate"/>
        </w:r>
        <w:r w:rsidR="00F24017">
          <w:rPr>
            <w:noProof/>
            <w:webHidden/>
          </w:rPr>
          <w:t>33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09" w:history="1">
        <w:r w:rsidR="00F24017" w:rsidRPr="00F50CF8">
          <w:rPr>
            <w:rStyle w:val="Hyperlinkki"/>
            <w:noProof/>
          </w:rPr>
          <w:t>Kuvio 6. Kerberoksen toiminta</w:t>
        </w:r>
        <w:r w:rsidR="00F24017">
          <w:rPr>
            <w:noProof/>
            <w:webHidden/>
          </w:rPr>
          <w:tab/>
        </w:r>
        <w:r w:rsidR="00F24017">
          <w:rPr>
            <w:noProof/>
            <w:webHidden/>
          </w:rPr>
          <w:fldChar w:fldCharType="begin"/>
        </w:r>
        <w:r w:rsidR="00F24017">
          <w:rPr>
            <w:noProof/>
            <w:webHidden/>
          </w:rPr>
          <w:instrText xml:space="preserve"> PAGEREF _Toc480902609 \h </w:instrText>
        </w:r>
        <w:r w:rsidR="00F24017">
          <w:rPr>
            <w:noProof/>
            <w:webHidden/>
          </w:rPr>
        </w:r>
        <w:r w:rsidR="00F24017">
          <w:rPr>
            <w:noProof/>
            <w:webHidden/>
          </w:rPr>
          <w:fldChar w:fldCharType="separate"/>
        </w:r>
        <w:r w:rsidR="00F24017">
          <w:rPr>
            <w:noProof/>
            <w:webHidden/>
          </w:rPr>
          <w:t>38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0" w:history="1">
        <w:r w:rsidR="00F24017" w:rsidRPr="00F50CF8">
          <w:rPr>
            <w:rStyle w:val="Hyperlinkki"/>
            <w:noProof/>
          </w:rPr>
          <w:t>Kuvio 7. PKI infrastruktuuri</w:t>
        </w:r>
        <w:r w:rsidR="00F24017">
          <w:rPr>
            <w:noProof/>
            <w:webHidden/>
          </w:rPr>
          <w:tab/>
        </w:r>
        <w:r w:rsidR="00F24017">
          <w:rPr>
            <w:noProof/>
            <w:webHidden/>
          </w:rPr>
          <w:fldChar w:fldCharType="begin"/>
        </w:r>
        <w:r w:rsidR="00F24017">
          <w:rPr>
            <w:noProof/>
            <w:webHidden/>
          </w:rPr>
          <w:instrText xml:space="preserve"> PAGEREF _Toc480902610 \h </w:instrText>
        </w:r>
        <w:r w:rsidR="00F24017">
          <w:rPr>
            <w:noProof/>
            <w:webHidden/>
          </w:rPr>
        </w:r>
        <w:r w:rsidR="00F24017">
          <w:rPr>
            <w:noProof/>
            <w:webHidden/>
          </w:rPr>
          <w:fldChar w:fldCharType="separate"/>
        </w:r>
        <w:r w:rsidR="00F24017">
          <w:rPr>
            <w:noProof/>
            <w:webHidden/>
          </w:rPr>
          <w:t>43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1" w:history="1">
        <w:r w:rsidR="00F24017" w:rsidRPr="00F50CF8">
          <w:rPr>
            <w:rStyle w:val="Hyperlinkki"/>
            <w:noProof/>
          </w:rPr>
          <w:t>Kuvio 8. IPSec toiminta</w:t>
        </w:r>
        <w:r w:rsidR="00F24017">
          <w:rPr>
            <w:noProof/>
            <w:webHidden/>
          </w:rPr>
          <w:tab/>
        </w:r>
        <w:r w:rsidR="00F24017">
          <w:rPr>
            <w:noProof/>
            <w:webHidden/>
          </w:rPr>
          <w:fldChar w:fldCharType="begin"/>
        </w:r>
        <w:r w:rsidR="00F24017">
          <w:rPr>
            <w:noProof/>
            <w:webHidden/>
          </w:rPr>
          <w:instrText xml:space="preserve"> PAGEREF _Toc480902611 \h </w:instrText>
        </w:r>
        <w:r w:rsidR="00F24017">
          <w:rPr>
            <w:noProof/>
            <w:webHidden/>
          </w:rPr>
        </w:r>
        <w:r w:rsidR="00F24017">
          <w:rPr>
            <w:noProof/>
            <w:webHidden/>
          </w:rPr>
          <w:fldChar w:fldCharType="separate"/>
        </w:r>
        <w:r w:rsidR="00F24017">
          <w:rPr>
            <w:noProof/>
            <w:webHidden/>
          </w:rPr>
          <w:t>47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2" w:history="1">
        <w:r w:rsidR="00F24017" w:rsidRPr="00F50CF8">
          <w:rPr>
            <w:rStyle w:val="Hyperlinkki"/>
            <w:noProof/>
          </w:rPr>
          <w:t>Kuvio 9. Sähköpostin liikenne</w:t>
        </w:r>
        <w:r w:rsidR="00F24017">
          <w:rPr>
            <w:noProof/>
            <w:webHidden/>
          </w:rPr>
          <w:tab/>
        </w:r>
        <w:r w:rsidR="00F24017">
          <w:rPr>
            <w:noProof/>
            <w:webHidden/>
          </w:rPr>
          <w:fldChar w:fldCharType="begin"/>
        </w:r>
        <w:r w:rsidR="00F24017">
          <w:rPr>
            <w:noProof/>
            <w:webHidden/>
          </w:rPr>
          <w:instrText xml:space="preserve"> PAGEREF _Toc480902612 \h </w:instrText>
        </w:r>
        <w:r w:rsidR="00F24017">
          <w:rPr>
            <w:noProof/>
            <w:webHidden/>
          </w:rPr>
        </w:r>
        <w:r w:rsidR="00F24017">
          <w:rPr>
            <w:noProof/>
            <w:webHidden/>
          </w:rPr>
          <w:fldChar w:fldCharType="separate"/>
        </w:r>
        <w:r w:rsidR="00F24017">
          <w:rPr>
            <w:noProof/>
            <w:webHidden/>
          </w:rPr>
          <w:t>50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3" w:history="1">
        <w:r w:rsidR="00F24017" w:rsidRPr="00F50CF8">
          <w:rPr>
            <w:rStyle w:val="Hyperlinkki"/>
            <w:noProof/>
          </w:rPr>
          <w:t>Kuvio 10. Tietokantarajapintojen toiminta</w:t>
        </w:r>
        <w:r w:rsidR="00F24017">
          <w:rPr>
            <w:noProof/>
            <w:webHidden/>
          </w:rPr>
          <w:tab/>
        </w:r>
        <w:r w:rsidR="00F24017">
          <w:rPr>
            <w:noProof/>
            <w:webHidden/>
          </w:rPr>
          <w:fldChar w:fldCharType="begin"/>
        </w:r>
        <w:r w:rsidR="00F24017">
          <w:rPr>
            <w:noProof/>
            <w:webHidden/>
          </w:rPr>
          <w:instrText xml:space="preserve"> PAGEREF _Toc480902613 \h </w:instrText>
        </w:r>
        <w:r w:rsidR="00F24017">
          <w:rPr>
            <w:noProof/>
            <w:webHidden/>
          </w:rPr>
        </w:r>
        <w:r w:rsidR="00F24017">
          <w:rPr>
            <w:noProof/>
            <w:webHidden/>
          </w:rPr>
          <w:fldChar w:fldCharType="separate"/>
        </w:r>
        <w:r w:rsidR="00F24017">
          <w:rPr>
            <w:noProof/>
            <w:webHidden/>
          </w:rPr>
          <w:t>53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4" w:history="1">
        <w:r w:rsidR="00F24017" w:rsidRPr="00F50CF8">
          <w:rPr>
            <w:rStyle w:val="Hyperlinkki"/>
            <w:noProof/>
          </w:rPr>
          <w:t>Kuvio 11. Etätyöntekijän yhteys intraan</w:t>
        </w:r>
        <w:r w:rsidR="00F24017">
          <w:rPr>
            <w:noProof/>
            <w:webHidden/>
          </w:rPr>
          <w:tab/>
        </w:r>
        <w:r w:rsidR="00F24017">
          <w:rPr>
            <w:noProof/>
            <w:webHidden/>
          </w:rPr>
          <w:fldChar w:fldCharType="begin"/>
        </w:r>
        <w:r w:rsidR="00F24017">
          <w:rPr>
            <w:noProof/>
            <w:webHidden/>
          </w:rPr>
          <w:instrText xml:space="preserve"> PAGEREF _Toc480902614 \h </w:instrText>
        </w:r>
        <w:r w:rsidR="00F24017">
          <w:rPr>
            <w:noProof/>
            <w:webHidden/>
          </w:rPr>
        </w:r>
        <w:r w:rsidR="00F24017">
          <w:rPr>
            <w:noProof/>
            <w:webHidden/>
          </w:rPr>
          <w:fldChar w:fldCharType="separate"/>
        </w:r>
        <w:r w:rsidR="00F24017">
          <w:rPr>
            <w:noProof/>
            <w:webHidden/>
          </w:rPr>
          <w:t>55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5" w:history="1">
        <w:r w:rsidR="00F24017" w:rsidRPr="00F50CF8">
          <w:rPr>
            <w:rStyle w:val="Hyperlinkki"/>
            <w:noProof/>
          </w:rPr>
          <w:t>Kuvio 12. Käyttäjän ja pilvi</w:t>
        </w:r>
        <w:r w:rsidR="00F24017">
          <w:rPr>
            <w:noProof/>
            <w:webHidden/>
          </w:rPr>
          <w:tab/>
        </w:r>
        <w:r w:rsidR="00F24017">
          <w:rPr>
            <w:noProof/>
            <w:webHidden/>
          </w:rPr>
          <w:fldChar w:fldCharType="begin"/>
        </w:r>
        <w:r w:rsidR="00F24017">
          <w:rPr>
            <w:noProof/>
            <w:webHidden/>
          </w:rPr>
          <w:instrText xml:space="preserve"> PAGEREF _Toc480902615 \h </w:instrText>
        </w:r>
        <w:r w:rsidR="00F24017">
          <w:rPr>
            <w:noProof/>
            <w:webHidden/>
          </w:rPr>
        </w:r>
        <w:r w:rsidR="00F24017">
          <w:rPr>
            <w:noProof/>
            <w:webHidden/>
          </w:rPr>
          <w:fldChar w:fldCharType="separate"/>
        </w:r>
        <w:r w:rsidR="00F24017">
          <w:rPr>
            <w:noProof/>
            <w:webHidden/>
          </w:rPr>
          <w:t>58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6" w:history="1">
        <w:r w:rsidR="00F24017" w:rsidRPr="00F50CF8">
          <w:rPr>
            <w:rStyle w:val="Hyperlinkki"/>
            <w:noProof/>
          </w:rPr>
          <w:t>Kuvio 13. Organisaatio rakenne</w:t>
        </w:r>
        <w:r w:rsidR="00F24017">
          <w:rPr>
            <w:noProof/>
            <w:webHidden/>
          </w:rPr>
          <w:tab/>
        </w:r>
        <w:r w:rsidR="00F24017">
          <w:rPr>
            <w:noProof/>
            <w:webHidden/>
          </w:rPr>
          <w:fldChar w:fldCharType="begin"/>
        </w:r>
        <w:r w:rsidR="00F24017">
          <w:rPr>
            <w:noProof/>
            <w:webHidden/>
          </w:rPr>
          <w:instrText xml:space="preserve"> PAGEREF _Toc480902616 \h </w:instrText>
        </w:r>
        <w:r w:rsidR="00F24017">
          <w:rPr>
            <w:noProof/>
            <w:webHidden/>
          </w:rPr>
        </w:r>
        <w:r w:rsidR="00F24017">
          <w:rPr>
            <w:noProof/>
            <w:webHidden/>
          </w:rPr>
          <w:fldChar w:fldCharType="separate"/>
        </w:r>
        <w:r w:rsidR="00F24017">
          <w:rPr>
            <w:noProof/>
            <w:webHidden/>
          </w:rPr>
          <w:t>70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7" w:history="1">
        <w:r w:rsidR="00F24017" w:rsidRPr="00F50CF8">
          <w:rPr>
            <w:rStyle w:val="Hyperlinkki"/>
            <w:noProof/>
          </w:rPr>
          <w:t>Kuvio 14. Pääkonttori HQn fyysinen topologia</w:t>
        </w:r>
        <w:r w:rsidR="00F24017">
          <w:rPr>
            <w:noProof/>
            <w:webHidden/>
          </w:rPr>
          <w:tab/>
        </w:r>
        <w:r w:rsidR="00F24017">
          <w:rPr>
            <w:noProof/>
            <w:webHidden/>
          </w:rPr>
          <w:fldChar w:fldCharType="begin"/>
        </w:r>
        <w:r w:rsidR="00F24017">
          <w:rPr>
            <w:noProof/>
            <w:webHidden/>
          </w:rPr>
          <w:instrText xml:space="preserve"> PAGEREF _Toc480902617 \h </w:instrText>
        </w:r>
        <w:r w:rsidR="00F24017">
          <w:rPr>
            <w:noProof/>
            <w:webHidden/>
          </w:rPr>
        </w:r>
        <w:r w:rsidR="00F24017">
          <w:rPr>
            <w:noProof/>
            <w:webHidden/>
          </w:rPr>
          <w:fldChar w:fldCharType="separate"/>
        </w:r>
        <w:r w:rsidR="00F24017">
          <w:rPr>
            <w:noProof/>
            <w:webHidden/>
          </w:rPr>
          <w:t>72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8" w:history="1">
        <w:r w:rsidR="00F24017" w:rsidRPr="00F50CF8">
          <w:rPr>
            <w:rStyle w:val="Hyperlinkki"/>
            <w:noProof/>
          </w:rPr>
          <w:t>Kuvio 15. Pääkonttori HQn looginen topologia</w:t>
        </w:r>
        <w:r w:rsidR="00F24017">
          <w:rPr>
            <w:noProof/>
            <w:webHidden/>
          </w:rPr>
          <w:tab/>
        </w:r>
        <w:r w:rsidR="00F24017">
          <w:rPr>
            <w:noProof/>
            <w:webHidden/>
          </w:rPr>
          <w:fldChar w:fldCharType="begin"/>
        </w:r>
        <w:r w:rsidR="00F24017">
          <w:rPr>
            <w:noProof/>
            <w:webHidden/>
          </w:rPr>
          <w:instrText xml:space="preserve"> PAGEREF _Toc480902618 \h </w:instrText>
        </w:r>
        <w:r w:rsidR="00F24017">
          <w:rPr>
            <w:noProof/>
            <w:webHidden/>
          </w:rPr>
        </w:r>
        <w:r w:rsidR="00F24017">
          <w:rPr>
            <w:noProof/>
            <w:webHidden/>
          </w:rPr>
          <w:fldChar w:fldCharType="separate"/>
        </w:r>
        <w:r w:rsidR="00F24017">
          <w:rPr>
            <w:noProof/>
            <w:webHidden/>
          </w:rPr>
          <w:t>72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19" w:history="1">
        <w:r w:rsidR="00F24017" w:rsidRPr="00F50CF8">
          <w:rPr>
            <w:rStyle w:val="Hyperlinkki"/>
            <w:noProof/>
          </w:rPr>
          <w:t>Kuvio 16. Pohjois-Suomen PS fyysinen topologia</w:t>
        </w:r>
        <w:r w:rsidR="00F24017">
          <w:rPr>
            <w:noProof/>
            <w:webHidden/>
          </w:rPr>
          <w:tab/>
        </w:r>
        <w:r w:rsidR="00F24017">
          <w:rPr>
            <w:noProof/>
            <w:webHidden/>
          </w:rPr>
          <w:fldChar w:fldCharType="begin"/>
        </w:r>
        <w:r w:rsidR="00F24017">
          <w:rPr>
            <w:noProof/>
            <w:webHidden/>
          </w:rPr>
          <w:instrText xml:space="preserve"> PAGEREF _Toc480902619 \h </w:instrText>
        </w:r>
        <w:r w:rsidR="00F24017">
          <w:rPr>
            <w:noProof/>
            <w:webHidden/>
          </w:rPr>
        </w:r>
        <w:r w:rsidR="00F24017">
          <w:rPr>
            <w:noProof/>
            <w:webHidden/>
          </w:rPr>
          <w:fldChar w:fldCharType="separate"/>
        </w:r>
        <w:r w:rsidR="00F24017">
          <w:rPr>
            <w:noProof/>
            <w:webHidden/>
          </w:rPr>
          <w:t>73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0" w:history="1">
        <w:r w:rsidR="00F24017" w:rsidRPr="00F50CF8">
          <w:rPr>
            <w:rStyle w:val="Hyperlinkki"/>
            <w:noProof/>
          </w:rPr>
          <w:t>Kuvio 17. Pohjois-Suomen PS looginen topologia</w:t>
        </w:r>
        <w:r w:rsidR="00F24017">
          <w:rPr>
            <w:noProof/>
            <w:webHidden/>
          </w:rPr>
          <w:tab/>
        </w:r>
        <w:r w:rsidR="00F24017">
          <w:rPr>
            <w:noProof/>
            <w:webHidden/>
          </w:rPr>
          <w:fldChar w:fldCharType="begin"/>
        </w:r>
        <w:r w:rsidR="00F24017">
          <w:rPr>
            <w:noProof/>
            <w:webHidden/>
          </w:rPr>
          <w:instrText xml:space="preserve"> PAGEREF _Toc480902620 \h </w:instrText>
        </w:r>
        <w:r w:rsidR="00F24017">
          <w:rPr>
            <w:noProof/>
            <w:webHidden/>
          </w:rPr>
        </w:r>
        <w:r w:rsidR="00F24017">
          <w:rPr>
            <w:noProof/>
            <w:webHidden/>
          </w:rPr>
          <w:fldChar w:fldCharType="separate"/>
        </w:r>
        <w:r w:rsidR="00F24017">
          <w:rPr>
            <w:noProof/>
            <w:webHidden/>
          </w:rPr>
          <w:t>73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1" w:history="1">
        <w:r w:rsidR="00F24017" w:rsidRPr="00F50CF8">
          <w:rPr>
            <w:rStyle w:val="Hyperlinkki"/>
            <w:noProof/>
          </w:rPr>
          <w:t>Kuvio 18. Levyjaot</w:t>
        </w:r>
        <w:r w:rsidR="00F24017">
          <w:rPr>
            <w:noProof/>
            <w:webHidden/>
          </w:rPr>
          <w:tab/>
        </w:r>
        <w:r w:rsidR="00F24017">
          <w:rPr>
            <w:noProof/>
            <w:webHidden/>
          </w:rPr>
          <w:fldChar w:fldCharType="begin"/>
        </w:r>
        <w:r w:rsidR="00F24017">
          <w:rPr>
            <w:noProof/>
            <w:webHidden/>
          </w:rPr>
          <w:instrText xml:space="preserve"> PAGEREF _Toc480902621 \h </w:instrText>
        </w:r>
        <w:r w:rsidR="00F24017">
          <w:rPr>
            <w:noProof/>
            <w:webHidden/>
          </w:rPr>
        </w:r>
        <w:r w:rsidR="00F24017">
          <w:rPr>
            <w:noProof/>
            <w:webHidden/>
          </w:rPr>
          <w:fldChar w:fldCharType="separate"/>
        </w:r>
        <w:r w:rsidR="00F24017">
          <w:rPr>
            <w:noProof/>
            <w:webHidden/>
          </w:rPr>
          <w:t>75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2" w:history="1">
        <w:r w:rsidR="00F24017" w:rsidRPr="00F50CF8">
          <w:rPr>
            <w:rStyle w:val="Hyperlinkki"/>
            <w:noProof/>
          </w:rPr>
          <w:t>Kuvio 19. Tietokannan käsitemalli</w:t>
        </w:r>
        <w:r w:rsidR="00F24017">
          <w:rPr>
            <w:noProof/>
            <w:webHidden/>
          </w:rPr>
          <w:tab/>
        </w:r>
        <w:r w:rsidR="00F24017">
          <w:rPr>
            <w:noProof/>
            <w:webHidden/>
          </w:rPr>
          <w:fldChar w:fldCharType="begin"/>
        </w:r>
        <w:r w:rsidR="00F24017">
          <w:rPr>
            <w:noProof/>
            <w:webHidden/>
          </w:rPr>
          <w:instrText xml:space="preserve"> PAGEREF _Toc480902622 \h </w:instrText>
        </w:r>
        <w:r w:rsidR="00F24017">
          <w:rPr>
            <w:noProof/>
            <w:webHidden/>
          </w:rPr>
        </w:r>
        <w:r w:rsidR="00F24017">
          <w:rPr>
            <w:noProof/>
            <w:webHidden/>
          </w:rPr>
          <w:fldChar w:fldCharType="separate"/>
        </w:r>
        <w:r w:rsidR="00F24017">
          <w:rPr>
            <w:noProof/>
            <w:webHidden/>
          </w:rPr>
          <w:t>77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3" w:history="1">
        <w:r w:rsidR="00F24017" w:rsidRPr="00F50CF8">
          <w:rPr>
            <w:rStyle w:val="Hyperlinkki"/>
            <w:noProof/>
          </w:rPr>
          <w:t>Kuvio 20. Palomuurin sijainti verkossa</w:t>
        </w:r>
        <w:r w:rsidR="00F24017">
          <w:rPr>
            <w:noProof/>
            <w:webHidden/>
          </w:rPr>
          <w:tab/>
        </w:r>
        <w:r w:rsidR="00F24017">
          <w:rPr>
            <w:noProof/>
            <w:webHidden/>
          </w:rPr>
          <w:fldChar w:fldCharType="begin"/>
        </w:r>
        <w:r w:rsidR="00F24017">
          <w:rPr>
            <w:noProof/>
            <w:webHidden/>
          </w:rPr>
          <w:instrText xml:space="preserve"> PAGEREF _Toc480902623 \h </w:instrText>
        </w:r>
        <w:r w:rsidR="00F24017">
          <w:rPr>
            <w:noProof/>
            <w:webHidden/>
          </w:rPr>
        </w:r>
        <w:r w:rsidR="00F24017">
          <w:rPr>
            <w:noProof/>
            <w:webHidden/>
          </w:rPr>
          <w:fldChar w:fldCharType="separate"/>
        </w:r>
        <w:r w:rsidR="00F24017">
          <w:rPr>
            <w:noProof/>
            <w:webHidden/>
          </w:rPr>
          <w:t>79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4" w:history="1">
        <w:r w:rsidR="00F24017" w:rsidRPr="00F50CF8">
          <w:rPr>
            <w:rStyle w:val="Hyperlinkki"/>
            <w:noProof/>
          </w:rPr>
          <w:t>Kuvio 21. Ohjainpalvelin nostettu domainiin ja annettu IP-osoite</w:t>
        </w:r>
        <w:r w:rsidR="00F24017">
          <w:rPr>
            <w:noProof/>
            <w:webHidden/>
          </w:rPr>
          <w:tab/>
        </w:r>
        <w:r w:rsidR="00F24017">
          <w:rPr>
            <w:noProof/>
            <w:webHidden/>
          </w:rPr>
          <w:fldChar w:fldCharType="begin"/>
        </w:r>
        <w:r w:rsidR="00F24017">
          <w:rPr>
            <w:noProof/>
            <w:webHidden/>
          </w:rPr>
          <w:instrText xml:space="preserve"> PAGEREF _Toc480902624 \h </w:instrText>
        </w:r>
        <w:r w:rsidR="00F24017">
          <w:rPr>
            <w:noProof/>
            <w:webHidden/>
          </w:rPr>
        </w:r>
        <w:r w:rsidR="00F24017">
          <w:rPr>
            <w:noProof/>
            <w:webHidden/>
          </w:rPr>
          <w:fldChar w:fldCharType="separate"/>
        </w:r>
        <w:r w:rsidR="00F24017">
          <w:rPr>
            <w:noProof/>
            <w:webHidden/>
          </w:rPr>
          <w:t>84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5" w:history="1">
        <w:r w:rsidR="00F24017" w:rsidRPr="00F50CF8">
          <w:rPr>
            <w:rStyle w:val="Hyperlinkki"/>
            <w:noProof/>
          </w:rPr>
          <w:t>Kuvio 22. DC1:lle luotu Reverse Lookup Zone</w:t>
        </w:r>
        <w:r w:rsidR="00F24017">
          <w:rPr>
            <w:noProof/>
            <w:webHidden/>
          </w:rPr>
          <w:tab/>
        </w:r>
        <w:r w:rsidR="00F24017">
          <w:rPr>
            <w:noProof/>
            <w:webHidden/>
          </w:rPr>
          <w:fldChar w:fldCharType="begin"/>
        </w:r>
        <w:r w:rsidR="00F24017">
          <w:rPr>
            <w:noProof/>
            <w:webHidden/>
          </w:rPr>
          <w:instrText xml:space="preserve"> PAGEREF _Toc480902625 \h </w:instrText>
        </w:r>
        <w:r w:rsidR="00F24017">
          <w:rPr>
            <w:noProof/>
            <w:webHidden/>
          </w:rPr>
        </w:r>
        <w:r w:rsidR="00F24017">
          <w:rPr>
            <w:noProof/>
            <w:webHidden/>
          </w:rPr>
          <w:fldChar w:fldCharType="separate"/>
        </w:r>
        <w:r w:rsidR="00F24017">
          <w:rPr>
            <w:noProof/>
            <w:webHidden/>
          </w:rPr>
          <w:t>84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6" w:history="1">
        <w:r w:rsidR="00F24017" w:rsidRPr="00F50CF8">
          <w:rPr>
            <w:rStyle w:val="Hyperlinkki"/>
            <w:noProof/>
          </w:rPr>
          <w:t>Kuvio 23. Globaalit ja lokaalit ryhmät</w:t>
        </w:r>
        <w:r w:rsidR="00F24017">
          <w:rPr>
            <w:noProof/>
            <w:webHidden/>
          </w:rPr>
          <w:tab/>
        </w:r>
        <w:r w:rsidR="00F24017">
          <w:rPr>
            <w:noProof/>
            <w:webHidden/>
          </w:rPr>
          <w:fldChar w:fldCharType="begin"/>
        </w:r>
        <w:r w:rsidR="00F24017">
          <w:rPr>
            <w:noProof/>
            <w:webHidden/>
          </w:rPr>
          <w:instrText xml:space="preserve"> PAGEREF _Toc480902626 \h </w:instrText>
        </w:r>
        <w:r w:rsidR="00F24017">
          <w:rPr>
            <w:noProof/>
            <w:webHidden/>
          </w:rPr>
        </w:r>
        <w:r w:rsidR="00F24017">
          <w:rPr>
            <w:noProof/>
            <w:webHidden/>
          </w:rPr>
          <w:fldChar w:fldCharType="separate"/>
        </w:r>
        <w:r w:rsidR="00F24017">
          <w:rPr>
            <w:noProof/>
            <w:webHidden/>
          </w:rPr>
          <w:t>85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7" w:history="1">
        <w:r w:rsidR="00F24017" w:rsidRPr="00F50CF8">
          <w:rPr>
            <w:rStyle w:val="Hyperlinkki"/>
            <w:noProof/>
          </w:rPr>
          <w:t>Kuvio 24. Johtaja- ryhmän käyttäjät</w:t>
        </w:r>
        <w:r w:rsidR="00F24017">
          <w:rPr>
            <w:noProof/>
            <w:webHidden/>
          </w:rPr>
          <w:tab/>
        </w:r>
        <w:r w:rsidR="00F24017">
          <w:rPr>
            <w:noProof/>
            <w:webHidden/>
          </w:rPr>
          <w:fldChar w:fldCharType="begin"/>
        </w:r>
        <w:r w:rsidR="00F24017">
          <w:rPr>
            <w:noProof/>
            <w:webHidden/>
          </w:rPr>
          <w:instrText xml:space="preserve"> PAGEREF _Toc480902627 \h </w:instrText>
        </w:r>
        <w:r w:rsidR="00F24017">
          <w:rPr>
            <w:noProof/>
            <w:webHidden/>
          </w:rPr>
        </w:r>
        <w:r w:rsidR="00F24017">
          <w:rPr>
            <w:noProof/>
            <w:webHidden/>
          </w:rPr>
          <w:fldChar w:fldCharType="separate"/>
        </w:r>
        <w:r w:rsidR="00F24017">
          <w:rPr>
            <w:noProof/>
            <w:webHidden/>
          </w:rPr>
          <w:t>86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8" w:history="1">
        <w:r w:rsidR="00F24017" w:rsidRPr="00F50CF8">
          <w:rPr>
            <w:rStyle w:val="Hyperlinkki"/>
            <w:noProof/>
          </w:rPr>
          <w:t>Kuvio 25. Pääkonttorin ohjainpalvelimen DC1 replikointi</w:t>
        </w:r>
        <w:r w:rsidR="00F24017">
          <w:rPr>
            <w:noProof/>
            <w:webHidden/>
          </w:rPr>
          <w:tab/>
        </w:r>
        <w:r w:rsidR="00F24017">
          <w:rPr>
            <w:noProof/>
            <w:webHidden/>
          </w:rPr>
          <w:fldChar w:fldCharType="begin"/>
        </w:r>
        <w:r w:rsidR="00F24017">
          <w:rPr>
            <w:noProof/>
            <w:webHidden/>
          </w:rPr>
          <w:instrText xml:space="preserve"> PAGEREF _Toc480902628 \h </w:instrText>
        </w:r>
        <w:r w:rsidR="00F24017">
          <w:rPr>
            <w:noProof/>
            <w:webHidden/>
          </w:rPr>
        </w:r>
        <w:r w:rsidR="00F24017">
          <w:rPr>
            <w:noProof/>
            <w:webHidden/>
          </w:rPr>
          <w:fldChar w:fldCharType="separate"/>
        </w:r>
        <w:r w:rsidR="00F24017">
          <w:rPr>
            <w:noProof/>
            <w:webHidden/>
          </w:rPr>
          <w:t>86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29" w:history="1">
        <w:r w:rsidR="00F24017" w:rsidRPr="00F50CF8">
          <w:rPr>
            <w:rStyle w:val="Hyperlinkki"/>
            <w:noProof/>
          </w:rPr>
          <w:t>Kuvio 26. DC1 yhteys katkaistu</w:t>
        </w:r>
        <w:r w:rsidR="00F24017">
          <w:rPr>
            <w:noProof/>
            <w:webHidden/>
          </w:rPr>
          <w:tab/>
        </w:r>
        <w:r w:rsidR="00F24017">
          <w:rPr>
            <w:noProof/>
            <w:webHidden/>
          </w:rPr>
          <w:fldChar w:fldCharType="begin"/>
        </w:r>
        <w:r w:rsidR="00F24017">
          <w:rPr>
            <w:noProof/>
            <w:webHidden/>
          </w:rPr>
          <w:instrText xml:space="preserve"> PAGEREF _Toc480902629 \h </w:instrText>
        </w:r>
        <w:r w:rsidR="00F24017">
          <w:rPr>
            <w:noProof/>
            <w:webHidden/>
          </w:rPr>
        </w:r>
        <w:r w:rsidR="00F24017">
          <w:rPr>
            <w:noProof/>
            <w:webHidden/>
          </w:rPr>
          <w:fldChar w:fldCharType="separate"/>
        </w:r>
        <w:r w:rsidR="00F24017">
          <w:rPr>
            <w:noProof/>
            <w:webHidden/>
          </w:rPr>
          <w:t>87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0" w:history="1">
        <w:r w:rsidR="00F24017" w:rsidRPr="00F50CF8">
          <w:rPr>
            <w:rStyle w:val="Hyperlinkki"/>
            <w:noProof/>
          </w:rPr>
          <w:t>Kuvio 27. DC2 toiminta AD:na laiterikon sattuessa</w:t>
        </w:r>
        <w:r w:rsidR="00F24017">
          <w:rPr>
            <w:noProof/>
            <w:webHidden/>
          </w:rPr>
          <w:tab/>
        </w:r>
        <w:r w:rsidR="00F24017">
          <w:rPr>
            <w:noProof/>
            <w:webHidden/>
          </w:rPr>
          <w:fldChar w:fldCharType="begin"/>
        </w:r>
        <w:r w:rsidR="00F24017">
          <w:rPr>
            <w:noProof/>
            <w:webHidden/>
          </w:rPr>
          <w:instrText xml:space="preserve"> PAGEREF _Toc480902630 \h </w:instrText>
        </w:r>
        <w:r w:rsidR="00F24017">
          <w:rPr>
            <w:noProof/>
            <w:webHidden/>
          </w:rPr>
        </w:r>
        <w:r w:rsidR="00F24017">
          <w:rPr>
            <w:noProof/>
            <w:webHidden/>
          </w:rPr>
          <w:fldChar w:fldCharType="separate"/>
        </w:r>
        <w:r w:rsidR="00F24017">
          <w:rPr>
            <w:noProof/>
            <w:webHidden/>
          </w:rPr>
          <w:t>87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1" w:history="1">
        <w:r w:rsidR="00F24017" w:rsidRPr="00F50CF8">
          <w:rPr>
            <w:rStyle w:val="Hyperlinkki"/>
            <w:noProof/>
          </w:rPr>
          <w:t>Kuvio 28. Käyttäjän profiili ladattu DC2:lta</w:t>
        </w:r>
        <w:r w:rsidR="00F24017">
          <w:rPr>
            <w:noProof/>
            <w:webHidden/>
          </w:rPr>
          <w:tab/>
        </w:r>
        <w:r w:rsidR="00F24017">
          <w:rPr>
            <w:noProof/>
            <w:webHidden/>
          </w:rPr>
          <w:fldChar w:fldCharType="begin"/>
        </w:r>
        <w:r w:rsidR="00F24017">
          <w:rPr>
            <w:noProof/>
            <w:webHidden/>
          </w:rPr>
          <w:instrText xml:space="preserve"> PAGEREF _Toc480902631 \h </w:instrText>
        </w:r>
        <w:r w:rsidR="00F24017">
          <w:rPr>
            <w:noProof/>
            <w:webHidden/>
          </w:rPr>
        </w:r>
        <w:r w:rsidR="00F24017">
          <w:rPr>
            <w:noProof/>
            <w:webHidden/>
          </w:rPr>
          <w:fldChar w:fldCharType="separate"/>
        </w:r>
        <w:r w:rsidR="00F24017">
          <w:rPr>
            <w:noProof/>
            <w:webHidden/>
          </w:rPr>
          <w:t>88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2" w:history="1">
        <w:r w:rsidR="00F24017" w:rsidRPr="00F50CF8">
          <w:rPr>
            <w:rStyle w:val="Hyperlinkki"/>
            <w:noProof/>
          </w:rPr>
          <w:t>Kuvio 29. Työasemalta todennettu DNS:n toiminta DC2:lla</w:t>
        </w:r>
        <w:r w:rsidR="00F24017">
          <w:rPr>
            <w:noProof/>
            <w:webHidden/>
          </w:rPr>
          <w:tab/>
        </w:r>
        <w:r w:rsidR="00F24017">
          <w:rPr>
            <w:noProof/>
            <w:webHidden/>
          </w:rPr>
          <w:fldChar w:fldCharType="begin"/>
        </w:r>
        <w:r w:rsidR="00F24017">
          <w:rPr>
            <w:noProof/>
            <w:webHidden/>
          </w:rPr>
          <w:instrText xml:space="preserve"> PAGEREF _Toc480902632 \h </w:instrText>
        </w:r>
        <w:r w:rsidR="00F24017">
          <w:rPr>
            <w:noProof/>
            <w:webHidden/>
          </w:rPr>
        </w:r>
        <w:r w:rsidR="00F24017">
          <w:rPr>
            <w:noProof/>
            <w:webHidden/>
          </w:rPr>
          <w:fldChar w:fldCharType="separate"/>
        </w:r>
        <w:r w:rsidR="00F24017">
          <w:rPr>
            <w:noProof/>
            <w:webHidden/>
          </w:rPr>
          <w:t>88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3" w:history="1">
        <w:r w:rsidR="00F24017" w:rsidRPr="00F50CF8">
          <w:rPr>
            <w:rStyle w:val="Hyperlinkki"/>
            <w:noProof/>
          </w:rPr>
          <w:t>Kuvio 30. DNS DC2:lla</w:t>
        </w:r>
        <w:r w:rsidR="00F24017">
          <w:rPr>
            <w:noProof/>
            <w:webHidden/>
          </w:rPr>
          <w:tab/>
        </w:r>
        <w:r w:rsidR="00F24017">
          <w:rPr>
            <w:noProof/>
            <w:webHidden/>
          </w:rPr>
          <w:fldChar w:fldCharType="begin"/>
        </w:r>
        <w:r w:rsidR="00F24017">
          <w:rPr>
            <w:noProof/>
            <w:webHidden/>
          </w:rPr>
          <w:instrText xml:space="preserve"> PAGEREF _Toc480902633 \h </w:instrText>
        </w:r>
        <w:r w:rsidR="00F24017">
          <w:rPr>
            <w:noProof/>
            <w:webHidden/>
          </w:rPr>
        </w:r>
        <w:r w:rsidR="00F24017">
          <w:rPr>
            <w:noProof/>
            <w:webHidden/>
          </w:rPr>
          <w:fldChar w:fldCharType="separate"/>
        </w:r>
        <w:r w:rsidR="00F24017">
          <w:rPr>
            <w:noProof/>
            <w:webHidden/>
          </w:rPr>
          <w:t>89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4" w:history="1">
        <w:r w:rsidR="00F24017" w:rsidRPr="00F50CF8">
          <w:rPr>
            <w:rStyle w:val="Hyperlinkki"/>
            <w:noProof/>
          </w:rPr>
          <w:t>Kuvio 31. VyOS:lle määritetty RADIUS-palvelimen osoite ja salasana</w:t>
        </w:r>
        <w:r w:rsidR="00F24017">
          <w:rPr>
            <w:noProof/>
            <w:webHidden/>
          </w:rPr>
          <w:tab/>
        </w:r>
        <w:r w:rsidR="00F24017">
          <w:rPr>
            <w:noProof/>
            <w:webHidden/>
          </w:rPr>
          <w:fldChar w:fldCharType="begin"/>
        </w:r>
        <w:r w:rsidR="00F24017">
          <w:rPr>
            <w:noProof/>
            <w:webHidden/>
          </w:rPr>
          <w:instrText xml:space="preserve"> PAGEREF _Toc480902634 \h </w:instrText>
        </w:r>
        <w:r w:rsidR="00F24017">
          <w:rPr>
            <w:noProof/>
            <w:webHidden/>
          </w:rPr>
        </w:r>
        <w:r w:rsidR="00F24017">
          <w:rPr>
            <w:noProof/>
            <w:webHidden/>
          </w:rPr>
          <w:fldChar w:fldCharType="separate"/>
        </w:r>
        <w:r w:rsidR="00F24017">
          <w:rPr>
            <w:noProof/>
            <w:webHidden/>
          </w:rPr>
          <w:t>89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5" w:history="1">
        <w:r w:rsidR="00F24017" w:rsidRPr="00F50CF8">
          <w:rPr>
            <w:rStyle w:val="Hyperlinkki"/>
            <w:noProof/>
          </w:rPr>
          <w:t>Kuvio 32. Ohjainpalvelimelle luodut Policyt</w:t>
        </w:r>
        <w:r w:rsidR="00F24017">
          <w:rPr>
            <w:noProof/>
            <w:webHidden/>
          </w:rPr>
          <w:tab/>
        </w:r>
        <w:r w:rsidR="00F24017">
          <w:rPr>
            <w:noProof/>
            <w:webHidden/>
          </w:rPr>
          <w:fldChar w:fldCharType="begin"/>
        </w:r>
        <w:r w:rsidR="00F24017">
          <w:rPr>
            <w:noProof/>
            <w:webHidden/>
          </w:rPr>
          <w:instrText xml:space="preserve"> PAGEREF _Toc480902635 \h </w:instrText>
        </w:r>
        <w:r w:rsidR="00F24017">
          <w:rPr>
            <w:noProof/>
            <w:webHidden/>
          </w:rPr>
        </w:r>
        <w:r w:rsidR="00F24017">
          <w:rPr>
            <w:noProof/>
            <w:webHidden/>
          </w:rPr>
          <w:fldChar w:fldCharType="separate"/>
        </w:r>
        <w:r w:rsidR="00F24017">
          <w:rPr>
            <w:noProof/>
            <w:webHidden/>
          </w:rPr>
          <w:t>90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6" w:history="1">
        <w:r w:rsidR="00F24017" w:rsidRPr="00F50CF8">
          <w:rPr>
            <w:rStyle w:val="Hyperlinkki"/>
            <w:noProof/>
          </w:rPr>
          <w:t>Kuvio 33. Todennus radiuksen toiminnasta HQ-PC1:ltä</w:t>
        </w:r>
        <w:r w:rsidR="00F24017">
          <w:rPr>
            <w:noProof/>
            <w:webHidden/>
          </w:rPr>
          <w:tab/>
        </w:r>
        <w:r w:rsidR="00F24017">
          <w:rPr>
            <w:noProof/>
            <w:webHidden/>
          </w:rPr>
          <w:fldChar w:fldCharType="begin"/>
        </w:r>
        <w:r w:rsidR="00F24017">
          <w:rPr>
            <w:noProof/>
            <w:webHidden/>
          </w:rPr>
          <w:instrText xml:space="preserve"> PAGEREF _Toc480902636 \h </w:instrText>
        </w:r>
        <w:r w:rsidR="00F24017">
          <w:rPr>
            <w:noProof/>
            <w:webHidden/>
          </w:rPr>
        </w:r>
        <w:r w:rsidR="00F24017">
          <w:rPr>
            <w:noProof/>
            <w:webHidden/>
          </w:rPr>
          <w:fldChar w:fldCharType="separate"/>
        </w:r>
        <w:r w:rsidR="00F24017">
          <w:rPr>
            <w:noProof/>
            <w:webHidden/>
          </w:rPr>
          <w:t>90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7" w:history="1">
        <w:r w:rsidR="00F24017" w:rsidRPr="00F50CF8">
          <w:rPr>
            <w:rStyle w:val="Hyperlinkki"/>
            <w:noProof/>
          </w:rPr>
          <w:t>Kuvio 34. DC1 Event Viewer tieto väärästä käyttäjätunnuksesta kirjautuessa etänä reitittimelle</w:t>
        </w:r>
        <w:r w:rsidR="00F24017">
          <w:rPr>
            <w:noProof/>
            <w:webHidden/>
          </w:rPr>
          <w:tab/>
        </w:r>
        <w:r w:rsidR="00F24017">
          <w:rPr>
            <w:noProof/>
            <w:webHidden/>
          </w:rPr>
          <w:fldChar w:fldCharType="begin"/>
        </w:r>
        <w:r w:rsidR="00F24017">
          <w:rPr>
            <w:noProof/>
            <w:webHidden/>
          </w:rPr>
          <w:instrText xml:space="preserve"> PAGEREF _Toc480902637 \h </w:instrText>
        </w:r>
        <w:r w:rsidR="00F24017">
          <w:rPr>
            <w:noProof/>
            <w:webHidden/>
          </w:rPr>
        </w:r>
        <w:r w:rsidR="00F24017">
          <w:rPr>
            <w:noProof/>
            <w:webHidden/>
          </w:rPr>
          <w:fldChar w:fldCharType="separate"/>
        </w:r>
        <w:r w:rsidR="00F24017">
          <w:rPr>
            <w:noProof/>
            <w:webHidden/>
          </w:rPr>
          <w:t>91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8" w:history="1">
        <w:r w:rsidR="00F24017" w:rsidRPr="00F50CF8">
          <w:rPr>
            <w:rStyle w:val="Hyperlinkki"/>
            <w:noProof/>
          </w:rPr>
          <w:t>Kuvio 35. Klist komento</w:t>
        </w:r>
        <w:r w:rsidR="00F24017">
          <w:rPr>
            <w:noProof/>
            <w:webHidden/>
          </w:rPr>
          <w:tab/>
        </w:r>
        <w:r w:rsidR="00F24017">
          <w:rPr>
            <w:noProof/>
            <w:webHidden/>
          </w:rPr>
          <w:fldChar w:fldCharType="begin"/>
        </w:r>
        <w:r w:rsidR="00F24017">
          <w:rPr>
            <w:noProof/>
            <w:webHidden/>
          </w:rPr>
          <w:instrText xml:space="preserve"> PAGEREF _Toc480902638 \h </w:instrText>
        </w:r>
        <w:r w:rsidR="00F24017">
          <w:rPr>
            <w:noProof/>
            <w:webHidden/>
          </w:rPr>
        </w:r>
        <w:r w:rsidR="00F24017">
          <w:rPr>
            <w:noProof/>
            <w:webHidden/>
          </w:rPr>
          <w:fldChar w:fldCharType="separate"/>
        </w:r>
        <w:r w:rsidR="00F24017">
          <w:rPr>
            <w:noProof/>
            <w:webHidden/>
          </w:rPr>
          <w:t>92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39" w:history="1">
        <w:r w:rsidR="00F24017" w:rsidRPr="00F50CF8">
          <w:rPr>
            <w:rStyle w:val="Hyperlinkki"/>
            <w:noProof/>
          </w:rPr>
          <w:t>Kuvio 36. Kerberoksen salauksen muuttaminen</w:t>
        </w:r>
        <w:r w:rsidR="00F24017">
          <w:rPr>
            <w:noProof/>
            <w:webHidden/>
          </w:rPr>
          <w:tab/>
        </w:r>
        <w:r w:rsidR="00F24017">
          <w:rPr>
            <w:noProof/>
            <w:webHidden/>
          </w:rPr>
          <w:fldChar w:fldCharType="begin"/>
        </w:r>
        <w:r w:rsidR="00F24017">
          <w:rPr>
            <w:noProof/>
            <w:webHidden/>
          </w:rPr>
          <w:instrText xml:space="preserve"> PAGEREF _Toc480902639 \h </w:instrText>
        </w:r>
        <w:r w:rsidR="00F24017">
          <w:rPr>
            <w:noProof/>
            <w:webHidden/>
          </w:rPr>
        </w:r>
        <w:r w:rsidR="00F24017">
          <w:rPr>
            <w:noProof/>
            <w:webHidden/>
          </w:rPr>
          <w:fldChar w:fldCharType="separate"/>
        </w:r>
        <w:r w:rsidR="00F24017">
          <w:rPr>
            <w:noProof/>
            <w:webHidden/>
          </w:rPr>
          <w:t>92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0" w:history="1">
        <w:r w:rsidR="00F24017" w:rsidRPr="00F50CF8">
          <w:rPr>
            <w:rStyle w:val="Hyperlinkki"/>
            <w:noProof/>
          </w:rPr>
          <w:t>Kuvio 37. Salasanakäytänteiden todennus</w:t>
        </w:r>
        <w:r w:rsidR="00F24017">
          <w:rPr>
            <w:noProof/>
            <w:webHidden/>
          </w:rPr>
          <w:tab/>
        </w:r>
        <w:r w:rsidR="00F24017">
          <w:rPr>
            <w:noProof/>
            <w:webHidden/>
          </w:rPr>
          <w:fldChar w:fldCharType="begin"/>
        </w:r>
        <w:r w:rsidR="00F24017">
          <w:rPr>
            <w:noProof/>
            <w:webHidden/>
          </w:rPr>
          <w:instrText xml:space="preserve"> PAGEREF _Toc480902640 \h </w:instrText>
        </w:r>
        <w:r w:rsidR="00F24017">
          <w:rPr>
            <w:noProof/>
            <w:webHidden/>
          </w:rPr>
        </w:r>
        <w:r w:rsidR="00F24017">
          <w:rPr>
            <w:noProof/>
            <w:webHidden/>
          </w:rPr>
          <w:fldChar w:fldCharType="separate"/>
        </w:r>
        <w:r w:rsidR="00F24017">
          <w:rPr>
            <w:noProof/>
            <w:webHidden/>
          </w:rPr>
          <w:t>93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1" w:history="1">
        <w:r w:rsidR="00F24017" w:rsidRPr="00F50CF8">
          <w:rPr>
            <w:rStyle w:val="Hyperlinkki"/>
            <w:noProof/>
          </w:rPr>
          <w:t>Kuvio 38. Ensimmäinen pääkonttorin työasema nostettu domainiin</w:t>
        </w:r>
        <w:r w:rsidR="00F24017">
          <w:rPr>
            <w:noProof/>
            <w:webHidden/>
          </w:rPr>
          <w:tab/>
        </w:r>
        <w:r w:rsidR="00F24017">
          <w:rPr>
            <w:noProof/>
            <w:webHidden/>
          </w:rPr>
          <w:fldChar w:fldCharType="begin"/>
        </w:r>
        <w:r w:rsidR="00F24017">
          <w:rPr>
            <w:noProof/>
            <w:webHidden/>
          </w:rPr>
          <w:instrText xml:space="preserve"> PAGEREF _Toc480902641 \h </w:instrText>
        </w:r>
        <w:r w:rsidR="00F24017">
          <w:rPr>
            <w:noProof/>
            <w:webHidden/>
          </w:rPr>
        </w:r>
        <w:r w:rsidR="00F24017">
          <w:rPr>
            <w:noProof/>
            <w:webHidden/>
          </w:rPr>
          <w:fldChar w:fldCharType="separate"/>
        </w:r>
        <w:r w:rsidR="00F24017">
          <w:rPr>
            <w:noProof/>
            <w:webHidden/>
          </w:rPr>
          <w:t>93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2" w:history="1">
        <w:r w:rsidR="00F24017" w:rsidRPr="00F50CF8">
          <w:rPr>
            <w:rStyle w:val="Hyperlinkki"/>
            <w:noProof/>
          </w:rPr>
          <w:t>Kuvio 39. Käyttäjän kirjautuminen papankki.com domainiin</w:t>
        </w:r>
        <w:r w:rsidR="00F24017">
          <w:rPr>
            <w:noProof/>
            <w:webHidden/>
          </w:rPr>
          <w:tab/>
        </w:r>
        <w:r w:rsidR="00F24017">
          <w:rPr>
            <w:noProof/>
            <w:webHidden/>
          </w:rPr>
          <w:fldChar w:fldCharType="begin"/>
        </w:r>
        <w:r w:rsidR="00F24017">
          <w:rPr>
            <w:noProof/>
            <w:webHidden/>
          </w:rPr>
          <w:instrText xml:space="preserve"> PAGEREF _Toc480902642 \h </w:instrText>
        </w:r>
        <w:r w:rsidR="00F24017">
          <w:rPr>
            <w:noProof/>
            <w:webHidden/>
          </w:rPr>
        </w:r>
        <w:r w:rsidR="00F24017">
          <w:rPr>
            <w:noProof/>
            <w:webHidden/>
          </w:rPr>
          <w:fldChar w:fldCharType="separate"/>
        </w:r>
        <w:r w:rsidR="00F24017">
          <w:rPr>
            <w:noProof/>
            <w:webHidden/>
          </w:rPr>
          <w:t>94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3" w:history="1">
        <w:r w:rsidR="00F24017" w:rsidRPr="00F50CF8">
          <w:rPr>
            <w:rStyle w:val="Hyperlinkki"/>
            <w:noProof/>
          </w:rPr>
          <w:t>Kuvio 40. Todennus MAC-Binding toiminnasta pääkonttorin työasemalta</w:t>
        </w:r>
        <w:r w:rsidR="00F24017">
          <w:rPr>
            <w:noProof/>
            <w:webHidden/>
          </w:rPr>
          <w:tab/>
        </w:r>
        <w:r w:rsidR="00F24017">
          <w:rPr>
            <w:noProof/>
            <w:webHidden/>
          </w:rPr>
          <w:fldChar w:fldCharType="begin"/>
        </w:r>
        <w:r w:rsidR="00F24017">
          <w:rPr>
            <w:noProof/>
            <w:webHidden/>
          </w:rPr>
          <w:instrText xml:space="preserve"> PAGEREF _Toc480902643 \h </w:instrText>
        </w:r>
        <w:r w:rsidR="00F24017">
          <w:rPr>
            <w:noProof/>
            <w:webHidden/>
          </w:rPr>
        </w:r>
        <w:r w:rsidR="00F24017">
          <w:rPr>
            <w:noProof/>
            <w:webHidden/>
          </w:rPr>
          <w:fldChar w:fldCharType="separate"/>
        </w:r>
        <w:r w:rsidR="00F24017">
          <w:rPr>
            <w:noProof/>
            <w:webHidden/>
          </w:rPr>
          <w:t>94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4" w:history="1">
        <w:r w:rsidR="00F24017" w:rsidRPr="00F50CF8">
          <w:rPr>
            <w:rStyle w:val="Hyperlinkki"/>
            <w:noProof/>
          </w:rPr>
          <w:t>Kuvio 41. Ryhmäkäytänteissä ennalta määritelty taustakuva ja levyjaot</w:t>
        </w:r>
        <w:r w:rsidR="00F24017">
          <w:rPr>
            <w:noProof/>
            <w:webHidden/>
          </w:rPr>
          <w:tab/>
        </w:r>
        <w:r w:rsidR="00F24017">
          <w:rPr>
            <w:noProof/>
            <w:webHidden/>
          </w:rPr>
          <w:fldChar w:fldCharType="begin"/>
        </w:r>
        <w:r w:rsidR="00F24017">
          <w:rPr>
            <w:noProof/>
            <w:webHidden/>
          </w:rPr>
          <w:instrText xml:space="preserve"> PAGEREF _Toc480902644 \h </w:instrText>
        </w:r>
        <w:r w:rsidR="00F24017">
          <w:rPr>
            <w:noProof/>
            <w:webHidden/>
          </w:rPr>
        </w:r>
        <w:r w:rsidR="00F24017">
          <w:rPr>
            <w:noProof/>
            <w:webHidden/>
          </w:rPr>
          <w:fldChar w:fldCharType="separate"/>
        </w:r>
        <w:r w:rsidR="00F24017">
          <w:rPr>
            <w:noProof/>
            <w:webHidden/>
          </w:rPr>
          <w:t>95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5" w:history="1">
        <w:r w:rsidR="00F24017" w:rsidRPr="00F50CF8">
          <w:rPr>
            <w:rStyle w:val="Hyperlinkki"/>
            <w:noProof/>
          </w:rPr>
          <w:t>Kuvio 42. Yleinen kansion tyhjennys scripti</w:t>
        </w:r>
        <w:r w:rsidR="00F24017">
          <w:rPr>
            <w:noProof/>
            <w:webHidden/>
          </w:rPr>
          <w:tab/>
        </w:r>
        <w:r w:rsidR="00F24017">
          <w:rPr>
            <w:noProof/>
            <w:webHidden/>
          </w:rPr>
          <w:fldChar w:fldCharType="begin"/>
        </w:r>
        <w:r w:rsidR="00F24017">
          <w:rPr>
            <w:noProof/>
            <w:webHidden/>
          </w:rPr>
          <w:instrText xml:space="preserve"> PAGEREF _Toc480902645 \h </w:instrText>
        </w:r>
        <w:r w:rsidR="00F24017">
          <w:rPr>
            <w:noProof/>
            <w:webHidden/>
          </w:rPr>
        </w:r>
        <w:r w:rsidR="00F24017">
          <w:rPr>
            <w:noProof/>
            <w:webHidden/>
          </w:rPr>
          <w:fldChar w:fldCharType="separate"/>
        </w:r>
        <w:r w:rsidR="00F24017">
          <w:rPr>
            <w:noProof/>
            <w:webHidden/>
          </w:rPr>
          <w:t>95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6" w:history="1">
        <w:r w:rsidR="00F24017" w:rsidRPr="00F50CF8">
          <w:rPr>
            <w:rStyle w:val="Hyperlinkki"/>
            <w:noProof/>
          </w:rPr>
          <w:t>Kuvio 43. Käyttäjän sisäänkirjautumisen todennus</w:t>
        </w:r>
        <w:r w:rsidR="00F24017">
          <w:rPr>
            <w:noProof/>
            <w:webHidden/>
          </w:rPr>
          <w:tab/>
        </w:r>
        <w:r w:rsidR="00F24017">
          <w:rPr>
            <w:noProof/>
            <w:webHidden/>
          </w:rPr>
          <w:fldChar w:fldCharType="begin"/>
        </w:r>
        <w:r w:rsidR="00F24017">
          <w:rPr>
            <w:noProof/>
            <w:webHidden/>
          </w:rPr>
          <w:instrText xml:space="preserve"> PAGEREF _Toc480902646 \h </w:instrText>
        </w:r>
        <w:r w:rsidR="00F24017">
          <w:rPr>
            <w:noProof/>
            <w:webHidden/>
          </w:rPr>
        </w:r>
        <w:r w:rsidR="00F24017">
          <w:rPr>
            <w:noProof/>
            <w:webHidden/>
          </w:rPr>
          <w:fldChar w:fldCharType="separate"/>
        </w:r>
        <w:r w:rsidR="00F24017">
          <w:rPr>
            <w:noProof/>
            <w:webHidden/>
          </w:rPr>
          <w:t>96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7" w:history="1">
        <w:r w:rsidR="00F24017" w:rsidRPr="00F50CF8">
          <w:rPr>
            <w:rStyle w:val="Hyperlinkki"/>
            <w:noProof/>
          </w:rPr>
          <w:t>Kuvio 44. Ajastimen todennus</w:t>
        </w:r>
        <w:r w:rsidR="00F24017">
          <w:rPr>
            <w:noProof/>
            <w:webHidden/>
          </w:rPr>
          <w:tab/>
        </w:r>
        <w:r w:rsidR="00F24017">
          <w:rPr>
            <w:noProof/>
            <w:webHidden/>
          </w:rPr>
          <w:fldChar w:fldCharType="begin"/>
        </w:r>
        <w:r w:rsidR="00F24017">
          <w:rPr>
            <w:noProof/>
            <w:webHidden/>
          </w:rPr>
          <w:instrText xml:space="preserve"> PAGEREF _Toc480902647 \h </w:instrText>
        </w:r>
        <w:r w:rsidR="00F24017">
          <w:rPr>
            <w:noProof/>
            <w:webHidden/>
          </w:rPr>
        </w:r>
        <w:r w:rsidR="00F24017">
          <w:rPr>
            <w:noProof/>
            <w:webHidden/>
          </w:rPr>
          <w:fldChar w:fldCharType="separate"/>
        </w:r>
        <w:r w:rsidR="00F24017">
          <w:rPr>
            <w:noProof/>
            <w:webHidden/>
          </w:rPr>
          <w:t>96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8" w:history="1">
        <w:r w:rsidR="00F24017" w:rsidRPr="00F50CF8">
          <w:rPr>
            <w:rStyle w:val="Hyperlinkki"/>
            <w:noProof/>
          </w:rPr>
          <w:t>Kuvio 45. Todennus ajettavista toiminnoista</w:t>
        </w:r>
        <w:r w:rsidR="00F24017">
          <w:rPr>
            <w:noProof/>
            <w:webHidden/>
          </w:rPr>
          <w:tab/>
        </w:r>
        <w:r w:rsidR="00F24017">
          <w:rPr>
            <w:noProof/>
            <w:webHidden/>
          </w:rPr>
          <w:fldChar w:fldCharType="begin"/>
        </w:r>
        <w:r w:rsidR="00F24017">
          <w:rPr>
            <w:noProof/>
            <w:webHidden/>
          </w:rPr>
          <w:instrText xml:space="preserve"> PAGEREF _Toc480902648 \h </w:instrText>
        </w:r>
        <w:r w:rsidR="00F24017">
          <w:rPr>
            <w:noProof/>
            <w:webHidden/>
          </w:rPr>
        </w:r>
        <w:r w:rsidR="00F24017">
          <w:rPr>
            <w:noProof/>
            <w:webHidden/>
          </w:rPr>
          <w:fldChar w:fldCharType="separate"/>
        </w:r>
        <w:r w:rsidR="00F24017">
          <w:rPr>
            <w:noProof/>
            <w:webHidden/>
          </w:rPr>
          <w:t>97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49" w:history="1">
        <w:r w:rsidR="00F24017" w:rsidRPr="00F50CF8">
          <w:rPr>
            <w:rStyle w:val="Hyperlinkki"/>
            <w:noProof/>
          </w:rPr>
          <w:t>Kuvio 46. Volume Shadow Copy ajoitettu joka yö klo.01.00</w:t>
        </w:r>
        <w:r w:rsidR="00F24017">
          <w:rPr>
            <w:noProof/>
            <w:webHidden/>
          </w:rPr>
          <w:tab/>
        </w:r>
        <w:r w:rsidR="00F24017">
          <w:rPr>
            <w:noProof/>
            <w:webHidden/>
          </w:rPr>
          <w:fldChar w:fldCharType="begin"/>
        </w:r>
        <w:r w:rsidR="00F24017">
          <w:rPr>
            <w:noProof/>
            <w:webHidden/>
          </w:rPr>
          <w:instrText xml:space="preserve"> PAGEREF _Toc480902649 \h </w:instrText>
        </w:r>
        <w:r w:rsidR="00F24017">
          <w:rPr>
            <w:noProof/>
            <w:webHidden/>
          </w:rPr>
        </w:r>
        <w:r w:rsidR="00F24017">
          <w:rPr>
            <w:noProof/>
            <w:webHidden/>
          </w:rPr>
          <w:fldChar w:fldCharType="separate"/>
        </w:r>
        <w:r w:rsidR="00F24017">
          <w:rPr>
            <w:noProof/>
            <w:webHidden/>
          </w:rPr>
          <w:t>97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0" w:history="1">
        <w:r w:rsidR="00F24017" w:rsidRPr="00F50CF8">
          <w:rPr>
            <w:rStyle w:val="Hyperlinkki"/>
            <w:noProof/>
          </w:rPr>
          <w:t>Kuvio 47. FS1 replikointi FS2:lle</w:t>
        </w:r>
        <w:r w:rsidR="00F24017">
          <w:rPr>
            <w:noProof/>
            <w:webHidden/>
          </w:rPr>
          <w:tab/>
        </w:r>
        <w:r w:rsidR="00F24017">
          <w:rPr>
            <w:noProof/>
            <w:webHidden/>
          </w:rPr>
          <w:fldChar w:fldCharType="begin"/>
        </w:r>
        <w:r w:rsidR="00F24017">
          <w:rPr>
            <w:noProof/>
            <w:webHidden/>
          </w:rPr>
          <w:instrText xml:space="preserve"> PAGEREF _Toc480902650 \h </w:instrText>
        </w:r>
        <w:r w:rsidR="00F24017">
          <w:rPr>
            <w:noProof/>
            <w:webHidden/>
          </w:rPr>
        </w:r>
        <w:r w:rsidR="00F24017">
          <w:rPr>
            <w:noProof/>
            <w:webHidden/>
          </w:rPr>
          <w:fldChar w:fldCharType="separate"/>
        </w:r>
        <w:r w:rsidR="00F24017">
          <w:rPr>
            <w:noProof/>
            <w:webHidden/>
          </w:rPr>
          <w:t>98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1" w:history="1">
        <w:r w:rsidR="00F24017" w:rsidRPr="00F50CF8">
          <w:rPr>
            <w:rStyle w:val="Hyperlinkki"/>
            <w:noProof/>
          </w:rPr>
          <w:t>Kuvio 48. Todennus replikoinnista</w:t>
        </w:r>
        <w:r w:rsidR="00F24017">
          <w:rPr>
            <w:noProof/>
            <w:webHidden/>
          </w:rPr>
          <w:tab/>
        </w:r>
        <w:r w:rsidR="00F24017">
          <w:rPr>
            <w:noProof/>
            <w:webHidden/>
          </w:rPr>
          <w:fldChar w:fldCharType="begin"/>
        </w:r>
        <w:r w:rsidR="00F24017">
          <w:rPr>
            <w:noProof/>
            <w:webHidden/>
          </w:rPr>
          <w:instrText xml:space="preserve"> PAGEREF _Toc480902651 \h </w:instrText>
        </w:r>
        <w:r w:rsidR="00F24017">
          <w:rPr>
            <w:noProof/>
            <w:webHidden/>
          </w:rPr>
        </w:r>
        <w:r w:rsidR="00F24017">
          <w:rPr>
            <w:noProof/>
            <w:webHidden/>
          </w:rPr>
          <w:fldChar w:fldCharType="separate"/>
        </w:r>
        <w:r w:rsidR="00F24017">
          <w:rPr>
            <w:noProof/>
            <w:webHidden/>
          </w:rPr>
          <w:t>98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2" w:history="1">
        <w:r w:rsidR="00F24017" w:rsidRPr="00F50CF8">
          <w:rPr>
            <w:rStyle w:val="Hyperlinkki"/>
            <w:noProof/>
          </w:rPr>
          <w:t>Kuvio 49. Replikointi ajoitettu klo.01.00 joka päivä</w:t>
        </w:r>
        <w:r w:rsidR="00F24017">
          <w:rPr>
            <w:noProof/>
            <w:webHidden/>
          </w:rPr>
          <w:tab/>
        </w:r>
        <w:r w:rsidR="00F24017">
          <w:rPr>
            <w:noProof/>
            <w:webHidden/>
          </w:rPr>
          <w:fldChar w:fldCharType="begin"/>
        </w:r>
        <w:r w:rsidR="00F24017">
          <w:rPr>
            <w:noProof/>
            <w:webHidden/>
          </w:rPr>
          <w:instrText xml:space="preserve"> PAGEREF _Toc480902652 \h </w:instrText>
        </w:r>
        <w:r w:rsidR="00F24017">
          <w:rPr>
            <w:noProof/>
            <w:webHidden/>
          </w:rPr>
        </w:r>
        <w:r w:rsidR="00F24017">
          <w:rPr>
            <w:noProof/>
            <w:webHidden/>
          </w:rPr>
          <w:fldChar w:fldCharType="separate"/>
        </w:r>
        <w:r w:rsidR="00F24017">
          <w:rPr>
            <w:noProof/>
            <w:webHidden/>
          </w:rPr>
          <w:t>99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3" w:history="1">
        <w:r w:rsidR="00F24017" w:rsidRPr="00F50CF8">
          <w:rPr>
            <w:rStyle w:val="Hyperlinkki"/>
            <w:noProof/>
          </w:rPr>
          <w:t>Kuvio 50. Roaming profiles kansio tehty FS1-HQ:lle</w:t>
        </w:r>
        <w:r w:rsidR="00F24017">
          <w:rPr>
            <w:noProof/>
            <w:webHidden/>
          </w:rPr>
          <w:tab/>
        </w:r>
        <w:r w:rsidR="00F24017">
          <w:rPr>
            <w:noProof/>
            <w:webHidden/>
          </w:rPr>
          <w:fldChar w:fldCharType="begin"/>
        </w:r>
        <w:r w:rsidR="00F24017">
          <w:rPr>
            <w:noProof/>
            <w:webHidden/>
          </w:rPr>
          <w:instrText xml:space="preserve"> PAGEREF _Toc480902653 \h </w:instrText>
        </w:r>
        <w:r w:rsidR="00F24017">
          <w:rPr>
            <w:noProof/>
            <w:webHidden/>
          </w:rPr>
        </w:r>
        <w:r w:rsidR="00F24017">
          <w:rPr>
            <w:noProof/>
            <w:webHidden/>
          </w:rPr>
          <w:fldChar w:fldCharType="separate"/>
        </w:r>
        <w:r w:rsidR="00F24017">
          <w:rPr>
            <w:noProof/>
            <w:webHidden/>
          </w:rPr>
          <w:t>100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4" w:history="1">
        <w:r w:rsidR="00F24017" w:rsidRPr="00F50CF8">
          <w:rPr>
            <w:rStyle w:val="Hyperlinkki"/>
            <w:noProof/>
          </w:rPr>
          <w:t>Kuvio 51. Kansiopolun liittäminen</w:t>
        </w:r>
        <w:r w:rsidR="00F24017">
          <w:rPr>
            <w:noProof/>
            <w:webHidden/>
          </w:rPr>
          <w:tab/>
        </w:r>
        <w:r w:rsidR="00F24017">
          <w:rPr>
            <w:noProof/>
            <w:webHidden/>
          </w:rPr>
          <w:fldChar w:fldCharType="begin"/>
        </w:r>
        <w:r w:rsidR="00F24017">
          <w:rPr>
            <w:noProof/>
            <w:webHidden/>
          </w:rPr>
          <w:instrText xml:space="preserve"> PAGEREF _Toc480902654 \h </w:instrText>
        </w:r>
        <w:r w:rsidR="00F24017">
          <w:rPr>
            <w:noProof/>
            <w:webHidden/>
          </w:rPr>
        </w:r>
        <w:r w:rsidR="00F24017">
          <w:rPr>
            <w:noProof/>
            <w:webHidden/>
          </w:rPr>
          <w:fldChar w:fldCharType="separate"/>
        </w:r>
        <w:r w:rsidR="00F24017">
          <w:rPr>
            <w:noProof/>
            <w:webHidden/>
          </w:rPr>
          <w:t>100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5" w:history="1">
        <w:r w:rsidR="00F24017" w:rsidRPr="00F50CF8">
          <w:rPr>
            <w:rStyle w:val="Hyperlinkki"/>
            <w:noProof/>
          </w:rPr>
          <w:t>Kuvio 52. Testitiedosto säilynyt työpöydällä konetta vaihdettaessa</w:t>
        </w:r>
        <w:r w:rsidR="00F24017">
          <w:rPr>
            <w:noProof/>
            <w:webHidden/>
          </w:rPr>
          <w:tab/>
        </w:r>
        <w:r w:rsidR="00F24017">
          <w:rPr>
            <w:noProof/>
            <w:webHidden/>
          </w:rPr>
          <w:fldChar w:fldCharType="begin"/>
        </w:r>
        <w:r w:rsidR="00F24017">
          <w:rPr>
            <w:noProof/>
            <w:webHidden/>
          </w:rPr>
          <w:instrText xml:space="preserve"> PAGEREF _Toc480902655 \h </w:instrText>
        </w:r>
        <w:r w:rsidR="00F24017">
          <w:rPr>
            <w:noProof/>
            <w:webHidden/>
          </w:rPr>
        </w:r>
        <w:r w:rsidR="00F24017">
          <w:rPr>
            <w:noProof/>
            <w:webHidden/>
          </w:rPr>
          <w:fldChar w:fldCharType="separate"/>
        </w:r>
        <w:r w:rsidR="00F24017">
          <w:rPr>
            <w:noProof/>
            <w:webHidden/>
          </w:rPr>
          <w:t>101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6" w:history="1">
        <w:r w:rsidR="00F24017" w:rsidRPr="00F50CF8">
          <w:rPr>
            <w:rStyle w:val="Hyperlinkki"/>
            <w:noProof/>
          </w:rPr>
          <w:t>Kuvio 53. Roaming profiilin haun todennus</w:t>
        </w:r>
        <w:r w:rsidR="00F24017">
          <w:rPr>
            <w:noProof/>
            <w:webHidden/>
          </w:rPr>
          <w:tab/>
        </w:r>
        <w:r w:rsidR="00F24017">
          <w:rPr>
            <w:noProof/>
            <w:webHidden/>
          </w:rPr>
          <w:fldChar w:fldCharType="begin"/>
        </w:r>
        <w:r w:rsidR="00F24017">
          <w:rPr>
            <w:noProof/>
            <w:webHidden/>
          </w:rPr>
          <w:instrText xml:space="preserve"> PAGEREF _Toc480902656 \h </w:instrText>
        </w:r>
        <w:r w:rsidR="00F24017">
          <w:rPr>
            <w:noProof/>
            <w:webHidden/>
          </w:rPr>
        </w:r>
        <w:r w:rsidR="00F24017">
          <w:rPr>
            <w:noProof/>
            <w:webHidden/>
          </w:rPr>
          <w:fldChar w:fldCharType="separate"/>
        </w:r>
        <w:r w:rsidR="00F24017">
          <w:rPr>
            <w:noProof/>
            <w:webHidden/>
          </w:rPr>
          <w:t>102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7" w:history="1">
        <w:r w:rsidR="00F24017" w:rsidRPr="00F50CF8">
          <w:rPr>
            <w:rStyle w:val="Hyperlinkki"/>
            <w:noProof/>
          </w:rPr>
          <w:t>Kuvio 54. VyOs backup scripti</w:t>
        </w:r>
        <w:r w:rsidR="00F24017">
          <w:rPr>
            <w:noProof/>
            <w:webHidden/>
          </w:rPr>
          <w:tab/>
        </w:r>
        <w:r w:rsidR="00F24017">
          <w:rPr>
            <w:noProof/>
            <w:webHidden/>
          </w:rPr>
          <w:fldChar w:fldCharType="begin"/>
        </w:r>
        <w:r w:rsidR="00F24017">
          <w:rPr>
            <w:noProof/>
            <w:webHidden/>
          </w:rPr>
          <w:instrText xml:space="preserve"> PAGEREF _Toc480902657 \h </w:instrText>
        </w:r>
        <w:r w:rsidR="00F24017">
          <w:rPr>
            <w:noProof/>
            <w:webHidden/>
          </w:rPr>
        </w:r>
        <w:r w:rsidR="00F24017">
          <w:rPr>
            <w:noProof/>
            <w:webHidden/>
          </w:rPr>
          <w:fldChar w:fldCharType="separate"/>
        </w:r>
        <w:r w:rsidR="00F24017">
          <w:rPr>
            <w:noProof/>
            <w:webHidden/>
          </w:rPr>
          <w:t>103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8" w:history="1">
        <w:r w:rsidR="00F24017" w:rsidRPr="00F50CF8">
          <w:rPr>
            <w:rStyle w:val="Hyperlinkki"/>
            <w:noProof/>
          </w:rPr>
          <w:t>Kuvio 55. VyOs backup todennus</w:t>
        </w:r>
        <w:r w:rsidR="00F24017">
          <w:rPr>
            <w:noProof/>
            <w:webHidden/>
          </w:rPr>
          <w:tab/>
        </w:r>
        <w:r w:rsidR="00F24017">
          <w:rPr>
            <w:noProof/>
            <w:webHidden/>
          </w:rPr>
          <w:fldChar w:fldCharType="begin"/>
        </w:r>
        <w:r w:rsidR="00F24017">
          <w:rPr>
            <w:noProof/>
            <w:webHidden/>
          </w:rPr>
          <w:instrText xml:space="preserve"> PAGEREF _Toc480902658 \h </w:instrText>
        </w:r>
        <w:r w:rsidR="00F24017">
          <w:rPr>
            <w:noProof/>
            <w:webHidden/>
          </w:rPr>
        </w:r>
        <w:r w:rsidR="00F24017">
          <w:rPr>
            <w:noProof/>
            <w:webHidden/>
          </w:rPr>
          <w:fldChar w:fldCharType="separate"/>
        </w:r>
        <w:r w:rsidR="00F24017">
          <w:rPr>
            <w:noProof/>
            <w:webHidden/>
          </w:rPr>
          <w:t>103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59" w:history="1">
        <w:r w:rsidR="00F24017" w:rsidRPr="00F50CF8">
          <w:rPr>
            <w:rStyle w:val="Hyperlinkki"/>
            <w:noProof/>
          </w:rPr>
          <w:t>Kuvio 56. VyOS:lle luodut NAT-säännöt</w:t>
        </w:r>
        <w:r w:rsidR="00F24017">
          <w:rPr>
            <w:noProof/>
            <w:webHidden/>
          </w:rPr>
          <w:tab/>
        </w:r>
        <w:r w:rsidR="00F24017">
          <w:rPr>
            <w:noProof/>
            <w:webHidden/>
          </w:rPr>
          <w:fldChar w:fldCharType="begin"/>
        </w:r>
        <w:r w:rsidR="00F24017">
          <w:rPr>
            <w:noProof/>
            <w:webHidden/>
          </w:rPr>
          <w:instrText xml:space="preserve"> PAGEREF _Toc480902659 \h </w:instrText>
        </w:r>
        <w:r w:rsidR="00F24017">
          <w:rPr>
            <w:noProof/>
            <w:webHidden/>
          </w:rPr>
        </w:r>
        <w:r w:rsidR="00F24017">
          <w:rPr>
            <w:noProof/>
            <w:webHidden/>
          </w:rPr>
          <w:fldChar w:fldCharType="separate"/>
        </w:r>
        <w:r w:rsidR="00F24017">
          <w:rPr>
            <w:noProof/>
            <w:webHidden/>
          </w:rPr>
          <w:t>104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0" w:history="1">
        <w:r w:rsidR="00F24017" w:rsidRPr="00F50CF8">
          <w:rPr>
            <w:rStyle w:val="Hyperlinkki"/>
            <w:noProof/>
          </w:rPr>
          <w:t>Kuvio 57. Harrin RSA-avainparin luonti ja sertifikaattipyyntö</w:t>
        </w:r>
        <w:r w:rsidR="00F24017">
          <w:rPr>
            <w:noProof/>
            <w:webHidden/>
          </w:rPr>
          <w:tab/>
        </w:r>
        <w:r w:rsidR="00F24017">
          <w:rPr>
            <w:noProof/>
            <w:webHidden/>
          </w:rPr>
          <w:fldChar w:fldCharType="begin"/>
        </w:r>
        <w:r w:rsidR="00F24017">
          <w:rPr>
            <w:noProof/>
            <w:webHidden/>
          </w:rPr>
          <w:instrText xml:space="preserve"> PAGEREF _Toc480902660 \h </w:instrText>
        </w:r>
        <w:r w:rsidR="00F24017">
          <w:rPr>
            <w:noProof/>
            <w:webHidden/>
          </w:rPr>
        </w:r>
        <w:r w:rsidR="00F24017">
          <w:rPr>
            <w:noProof/>
            <w:webHidden/>
          </w:rPr>
          <w:fldChar w:fldCharType="separate"/>
        </w:r>
        <w:r w:rsidR="00F24017">
          <w:rPr>
            <w:noProof/>
            <w:webHidden/>
          </w:rPr>
          <w:t>105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1" w:history="1">
        <w:r w:rsidR="00F24017" w:rsidRPr="00F50CF8">
          <w:rPr>
            <w:rStyle w:val="Hyperlinkki"/>
            <w:noProof/>
          </w:rPr>
          <w:t>Kuvio 58. Jäsenten avaimet ja csr-tiedostot</w:t>
        </w:r>
        <w:r w:rsidR="00F24017">
          <w:rPr>
            <w:noProof/>
            <w:webHidden/>
          </w:rPr>
          <w:tab/>
        </w:r>
        <w:r w:rsidR="00F24017">
          <w:rPr>
            <w:noProof/>
            <w:webHidden/>
          </w:rPr>
          <w:fldChar w:fldCharType="begin"/>
        </w:r>
        <w:r w:rsidR="00F24017">
          <w:rPr>
            <w:noProof/>
            <w:webHidden/>
          </w:rPr>
          <w:instrText xml:space="preserve"> PAGEREF _Toc480902661 \h </w:instrText>
        </w:r>
        <w:r w:rsidR="00F24017">
          <w:rPr>
            <w:noProof/>
            <w:webHidden/>
          </w:rPr>
        </w:r>
        <w:r w:rsidR="00F24017">
          <w:rPr>
            <w:noProof/>
            <w:webHidden/>
          </w:rPr>
          <w:fldChar w:fldCharType="separate"/>
        </w:r>
        <w:r w:rsidR="00F24017">
          <w:rPr>
            <w:noProof/>
            <w:webHidden/>
          </w:rPr>
          <w:t>105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2" w:history="1">
        <w:r w:rsidR="00F24017" w:rsidRPr="00F50CF8">
          <w:rPr>
            <w:rStyle w:val="Hyperlinkki"/>
            <w:noProof/>
          </w:rPr>
          <w:t>Kuvio 59. Papankki sertifikaatin luonti</w:t>
        </w:r>
        <w:r w:rsidR="00F24017">
          <w:rPr>
            <w:noProof/>
            <w:webHidden/>
          </w:rPr>
          <w:tab/>
        </w:r>
        <w:r w:rsidR="00F24017">
          <w:rPr>
            <w:noProof/>
            <w:webHidden/>
          </w:rPr>
          <w:fldChar w:fldCharType="begin"/>
        </w:r>
        <w:r w:rsidR="00F24017">
          <w:rPr>
            <w:noProof/>
            <w:webHidden/>
          </w:rPr>
          <w:instrText xml:space="preserve"> PAGEREF _Toc480902662 \h </w:instrText>
        </w:r>
        <w:r w:rsidR="00F24017">
          <w:rPr>
            <w:noProof/>
            <w:webHidden/>
          </w:rPr>
        </w:r>
        <w:r w:rsidR="00F24017">
          <w:rPr>
            <w:noProof/>
            <w:webHidden/>
          </w:rPr>
          <w:fldChar w:fldCharType="separate"/>
        </w:r>
        <w:r w:rsidR="00F24017">
          <w:rPr>
            <w:noProof/>
            <w:webHidden/>
          </w:rPr>
          <w:t>106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3" w:history="1">
        <w:r w:rsidR="00F24017" w:rsidRPr="00F50CF8">
          <w:rPr>
            <w:rStyle w:val="Hyperlinkki"/>
            <w:noProof/>
          </w:rPr>
          <w:t>Kuvio 60. Harri.crt tarkastelu</w:t>
        </w:r>
        <w:r w:rsidR="00F24017">
          <w:rPr>
            <w:noProof/>
            <w:webHidden/>
          </w:rPr>
          <w:tab/>
        </w:r>
        <w:r w:rsidR="00F24017">
          <w:rPr>
            <w:noProof/>
            <w:webHidden/>
          </w:rPr>
          <w:fldChar w:fldCharType="begin"/>
        </w:r>
        <w:r w:rsidR="00F24017">
          <w:rPr>
            <w:noProof/>
            <w:webHidden/>
          </w:rPr>
          <w:instrText xml:space="preserve"> PAGEREF _Toc480902663 \h </w:instrText>
        </w:r>
        <w:r w:rsidR="00F24017">
          <w:rPr>
            <w:noProof/>
            <w:webHidden/>
          </w:rPr>
        </w:r>
        <w:r w:rsidR="00F24017">
          <w:rPr>
            <w:noProof/>
            <w:webHidden/>
          </w:rPr>
          <w:fldChar w:fldCharType="separate"/>
        </w:r>
        <w:r w:rsidR="00F24017">
          <w:rPr>
            <w:noProof/>
            <w:webHidden/>
          </w:rPr>
          <w:t>106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4" w:history="1">
        <w:r w:rsidR="00F24017" w:rsidRPr="00F50CF8">
          <w:rPr>
            <w:rStyle w:val="Hyperlinkki"/>
            <w:noProof/>
          </w:rPr>
          <w:t>Kuvio 61. Kayttajat sertifikaattipohja</w:t>
        </w:r>
        <w:r w:rsidR="00F24017">
          <w:rPr>
            <w:noProof/>
            <w:webHidden/>
          </w:rPr>
          <w:tab/>
        </w:r>
        <w:r w:rsidR="00F24017">
          <w:rPr>
            <w:noProof/>
            <w:webHidden/>
          </w:rPr>
          <w:fldChar w:fldCharType="begin"/>
        </w:r>
        <w:r w:rsidR="00F24017">
          <w:rPr>
            <w:noProof/>
            <w:webHidden/>
          </w:rPr>
          <w:instrText xml:space="preserve"> PAGEREF _Toc480902664 \h </w:instrText>
        </w:r>
        <w:r w:rsidR="00F24017">
          <w:rPr>
            <w:noProof/>
            <w:webHidden/>
          </w:rPr>
        </w:r>
        <w:r w:rsidR="00F24017">
          <w:rPr>
            <w:noProof/>
            <w:webHidden/>
          </w:rPr>
          <w:fldChar w:fldCharType="separate"/>
        </w:r>
        <w:r w:rsidR="00F24017">
          <w:rPr>
            <w:noProof/>
            <w:webHidden/>
          </w:rPr>
          <w:t>107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5" w:history="1">
        <w:r w:rsidR="00F24017" w:rsidRPr="00F50CF8">
          <w:rPr>
            <w:rStyle w:val="Hyperlinkki"/>
            <w:noProof/>
          </w:rPr>
          <w:t>Kuvio 62. Harrin sertifikaattipolku</w:t>
        </w:r>
        <w:r w:rsidR="00F24017">
          <w:rPr>
            <w:noProof/>
            <w:webHidden/>
          </w:rPr>
          <w:tab/>
        </w:r>
        <w:r w:rsidR="00F24017">
          <w:rPr>
            <w:noProof/>
            <w:webHidden/>
          </w:rPr>
          <w:fldChar w:fldCharType="begin"/>
        </w:r>
        <w:r w:rsidR="00F24017">
          <w:rPr>
            <w:noProof/>
            <w:webHidden/>
          </w:rPr>
          <w:instrText xml:space="preserve"> PAGEREF _Toc480902665 \h </w:instrText>
        </w:r>
        <w:r w:rsidR="00F24017">
          <w:rPr>
            <w:noProof/>
            <w:webHidden/>
          </w:rPr>
        </w:r>
        <w:r w:rsidR="00F24017">
          <w:rPr>
            <w:noProof/>
            <w:webHidden/>
          </w:rPr>
          <w:fldChar w:fldCharType="separate"/>
        </w:r>
        <w:r w:rsidR="00F24017">
          <w:rPr>
            <w:noProof/>
            <w:webHidden/>
          </w:rPr>
          <w:t>107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6" w:history="1">
        <w:r w:rsidR="00F24017" w:rsidRPr="00F50CF8">
          <w:rPr>
            <w:rStyle w:val="Hyperlinkki"/>
            <w:noProof/>
          </w:rPr>
          <w:t>Kuvio 63. Käyttäjien sertifikaatit</w:t>
        </w:r>
        <w:r w:rsidR="00F24017">
          <w:rPr>
            <w:noProof/>
            <w:webHidden/>
          </w:rPr>
          <w:tab/>
        </w:r>
        <w:r w:rsidR="00F24017">
          <w:rPr>
            <w:noProof/>
            <w:webHidden/>
          </w:rPr>
          <w:fldChar w:fldCharType="begin"/>
        </w:r>
        <w:r w:rsidR="00F24017">
          <w:rPr>
            <w:noProof/>
            <w:webHidden/>
          </w:rPr>
          <w:instrText xml:space="preserve"> PAGEREF _Toc480902666 \h </w:instrText>
        </w:r>
        <w:r w:rsidR="00F24017">
          <w:rPr>
            <w:noProof/>
            <w:webHidden/>
          </w:rPr>
        </w:r>
        <w:r w:rsidR="00F24017">
          <w:rPr>
            <w:noProof/>
            <w:webHidden/>
          </w:rPr>
          <w:fldChar w:fldCharType="separate"/>
        </w:r>
        <w:r w:rsidR="00F24017">
          <w:rPr>
            <w:noProof/>
            <w:webHidden/>
          </w:rPr>
          <w:t>108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7" w:history="1">
        <w:r w:rsidR="00F24017" w:rsidRPr="00F50CF8">
          <w:rPr>
            <w:rStyle w:val="Hyperlinkki"/>
            <w:noProof/>
          </w:rPr>
          <w:t>Kuvio 64. MySQL tietokanta palvelimella</w:t>
        </w:r>
        <w:r w:rsidR="00F24017">
          <w:rPr>
            <w:noProof/>
            <w:webHidden/>
          </w:rPr>
          <w:tab/>
        </w:r>
        <w:r w:rsidR="00F24017">
          <w:rPr>
            <w:noProof/>
            <w:webHidden/>
          </w:rPr>
          <w:fldChar w:fldCharType="begin"/>
        </w:r>
        <w:r w:rsidR="00F24017">
          <w:rPr>
            <w:noProof/>
            <w:webHidden/>
          </w:rPr>
          <w:instrText xml:space="preserve"> PAGEREF _Toc480902667 \h </w:instrText>
        </w:r>
        <w:r w:rsidR="00F24017">
          <w:rPr>
            <w:noProof/>
            <w:webHidden/>
          </w:rPr>
        </w:r>
        <w:r w:rsidR="00F24017">
          <w:rPr>
            <w:noProof/>
            <w:webHidden/>
          </w:rPr>
          <w:fldChar w:fldCharType="separate"/>
        </w:r>
        <w:r w:rsidR="00F24017">
          <w:rPr>
            <w:noProof/>
            <w:webHidden/>
          </w:rPr>
          <w:t>108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8" w:history="1">
        <w:r w:rsidR="00F24017" w:rsidRPr="00F50CF8">
          <w:rPr>
            <w:rStyle w:val="Hyperlinkki"/>
            <w:noProof/>
          </w:rPr>
          <w:t>Kuvio 65. Ubuntu-palvelin nostettu papankki domainiin</w:t>
        </w:r>
        <w:r w:rsidR="00F24017">
          <w:rPr>
            <w:noProof/>
            <w:webHidden/>
          </w:rPr>
          <w:tab/>
        </w:r>
        <w:r w:rsidR="00F24017">
          <w:rPr>
            <w:noProof/>
            <w:webHidden/>
          </w:rPr>
          <w:fldChar w:fldCharType="begin"/>
        </w:r>
        <w:r w:rsidR="00F24017">
          <w:rPr>
            <w:noProof/>
            <w:webHidden/>
          </w:rPr>
          <w:instrText xml:space="preserve"> PAGEREF _Toc480902668 \h </w:instrText>
        </w:r>
        <w:r w:rsidR="00F24017">
          <w:rPr>
            <w:noProof/>
            <w:webHidden/>
          </w:rPr>
        </w:r>
        <w:r w:rsidR="00F24017">
          <w:rPr>
            <w:noProof/>
            <w:webHidden/>
          </w:rPr>
          <w:fldChar w:fldCharType="separate"/>
        </w:r>
        <w:r w:rsidR="00F24017">
          <w:rPr>
            <w:noProof/>
            <w:webHidden/>
          </w:rPr>
          <w:t>108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69" w:history="1">
        <w:r w:rsidR="00F24017" w:rsidRPr="00F50CF8">
          <w:rPr>
            <w:rStyle w:val="Hyperlinkki"/>
            <w:noProof/>
          </w:rPr>
          <w:t>Kuvio 66. Backup.sh scripti</w:t>
        </w:r>
        <w:r w:rsidR="00F24017">
          <w:rPr>
            <w:noProof/>
            <w:webHidden/>
          </w:rPr>
          <w:tab/>
        </w:r>
        <w:r w:rsidR="00F24017">
          <w:rPr>
            <w:noProof/>
            <w:webHidden/>
          </w:rPr>
          <w:fldChar w:fldCharType="begin"/>
        </w:r>
        <w:r w:rsidR="00F24017">
          <w:rPr>
            <w:noProof/>
            <w:webHidden/>
          </w:rPr>
          <w:instrText xml:space="preserve"> PAGEREF _Toc480902669 \h </w:instrText>
        </w:r>
        <w:r w:rsidR="00F24017">
          <w:rPr>
            <w:noProof/>
            <w:webHidden/>
          </w:rPr>
        </w:r>
        <w:r w:rsidR="00F24017">
          <w:rPr>
            <w:noProof/>
            <w:webHidden/>
          </w:rPr>
          <w:fldChar w:fldCharType="separate"/>
        </w:r>
        <w:r w:rsidR="00F24017">
          <w:rPr>
            <w:noProof/>
            <w:webHidden/>
          </w:rPr>
          <w:t>109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0" w:history="1">
        <w:r w:rsidR="00F24017" w:rsidRPr="00F50CF8">
          <w:rPr>
            <w:rStyle w:val="Hyperlinkki"/>
            <w:noProof/>
          </w:rPr>
          <w:t>Kuvio 67. Varmuuskopiointi todennus</w:t>
        </w:r>
        <w:r w:rsidR="00F24017">
          <w:rPr>
            <w:noProof/>
            <w:webHidden/>
          </w:rPr>
          <w:tab/>
        </w:r>
        <w:r w:rsidR="00F24017">
          <w:rPr>
            <w:noProof/>
            <w:webHidden/>
          </w:rPr>
          <w:fldChar w:fldCharType="begin"/>
        </w:r>
        <w:r w:rsidR="00F24017">
          <w:rPr>
            <w:noProof/>
            <w:webHidden/>
          </w:rPr>
          <w:instrText xml:space="preserve"> PAGEREF _Toc480902670 \h </w:instrText>
        </w:r>
        <w:r w:rsidR="00F24017">
          <w:rPr>
            <w:noProof/>
            <w:webHidden/>
          </w:rPr>
        </w:r>
        <w:r w:rsidR="00F24017">
          <w:rPr>
            <w:noProof/>
            <w:webHidden/>
          </w:rPr>
          <w:fldChar w:fldCharType="separate"/>
        </w:r>
        <w:r w:rsidR="00F24017">
          <w:rPr>
            <w:noProof/>
            <w:webHidden/>
          </w:rPr>
          <w:t>109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1" w:history="1">
        <w:r w:rsidR="00F24017" w:rsidRPr="00F50CF8">
          <w:rPr>
            <w:rStyle w:val="Hyperlinkki"/>
            <w:noProof/>
          </w:rPr>
          <w:t>Kuvio 68. Branch:lle luodut subnetit</w:t>
        </w:r>
        <w:r w:rsidR="00F24017">
          <w:rPr>
            <w:noProof/>
            <w:webHidden/>
          </w:rPr>
          <w:tab/>
        </w:r>
        <w:r w:rsidR="00F24017">
          <w:rPr>
            <w:noProof/>
            <w:webHidden/>
          </w:rPr>
          <w:fldChar w:fldCharType="begin"/>
        </w:r>
        <w:r w:rsidR="00F24017">
          <w:rPr>
            <w:noProof/>
            <w:webHidden/>
          </w:rPr>
          <w:instrText xml:space="preserve"> PAGEREF _Toc480902671 \h </w:instrText>
        </w:r>
        <w:r w:rsidR="00F24017">
          <w:rPr>
            <w:noProof/>
            <w:webHidden/>
          </w:rPr>
        </w:r>
        <w:r w:rsidR="00F24017">
          <w:rPr>
            <w:noProof/>
            <w:webHidden/>
          </w:rPr>
          <w:fldChar w:fldCharType="separate"/>
        </w:r>
        <w:r w:rsidR="00F24017">
          <w:rPr>
            <w:noProof/>
            <w:webHidden/>
          </w:rPr>
          <w:t>110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2" w:history="1">
        <w:r w:rsidR="00F24017" w:rsidRPr="00F50CF8">
          <w:rPr>
            <w:rStyle w:val="Hyperlinkki"/>
            <w:noProof/>
          </w:rPr>
          <w:t>Kuvio 69. Pääkonttorin ja branchien välille luodut Bridgehead Serverit</w:t>
        </w:r>
        <w:r w:rsidR="00F24017">
          <w:rPr>
            <w:noProof/>
            <w:webHidden/>
          </w:rPr>
          <w:tab/>
        </w:r>
        <w:r w:rsidR="00F24017">
          <w:rPr>
            <w:noProof/>
            <w:webHidden/>
          </w:rPr>
          <w:fldChar w:fldCharType="begin"/>
        </w:r>
        <w:r w:rsidR="00F24017">
          <w:rPr>
            <w:noProof/>
            <w:webHidden/>
          </w:rPr>
          <w:instrText xml:space="preserve"> PAGEREF _Toc480902672 \h </w:instrText>
        </w:r>
        <w:r w:rsidR="00F24017">
          <w:rPr>
            <w:noProof/>
            <w:webHidden/>
          </w:rPr>
        </w:r>
        <w:r w:rsidR="00F24017">
          <w:rPr>
            <w:noProof/>
            <w:webHidden/>
          </w:rPr>
          <w:fldChar w:fldCharType="separate"/>
        </w:r>
        <w:r w:rsidR="00F24017">
          <w:rPr>
            <w:noProof/>
            <w:webHidden/>
          </w:rPr>
          <w:t>110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3" w:history="1">
        <w:r w:rsidR="00F24017" w:rsidRPr="00F50CF8">
          <w:rPr>
            <w:rStyle w:val="Hyperlinkki"/>
            <w:noProof/>
          </w:rPr>
          <w:t>Kuvio 70. Pääkonttorin ja branchien väliset IPSec-tunnelit</w:t>
        </w:r>
        <w:r w:rsidR="00F24017">
          <w:rPr>
            <w:noProof/>
            <w:webHidden/>
          </w:rPr>
          <w:tab/>
        </w:r>
        <w:r w:rsidR="00F24017">
          <w:rPr>
            <w:noProof/>
            <w:webHidden/>
          </w:rPr>
          <w:fldChar w:fldCharType="begin"/>
        </w:r>
        <w:r w:rsidR="00F24017">
          <w:rPr>
            <w:noProof/>
            <w:webHidden/>
          </w:rPr>
          <w:instrText xml:space="preserve"> PAGEREF _Toc480902673 \h </w:instrText>
        </w:r>
        <w:r w:rsidR="00F24017">
          <w:rPr>
            <w:noProof/>
            <w:webHidden/>
          </w:rPr>
        </w:r>
        <w:r w:rsidR="00F24017">
          <w:rPr>
            <w:noProof/>
            <w:webHidden/>
          </w:rPr>
          <w:fldChar w:fldCharType="separate"/>
        </w:r>
        <w:r w:rsidR="00F24017">
          <w:rPr>
            <w:noProof/>
            <w:webHidden/>
          </w:rPr>
          <w:t>111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4" w:history="1">
        <w:r w:rsidR="00F24017" w:rsidRPr="00F50CF8">
          <w:rPr>
            <w:rStyle w:val="Hyperlinkki"/>
            <w:noProof/>
          </w:rPr>
          <w:t>Kuvio 71. Pohjois-Suomen käyttäjät</w:t>
        </w:r>
        <w:r w:rsidR="00F24017">
          <w:rPr>
            <w:noProof/>
            <w:webHidden/>
          </w:rPr>
          <w:tab/>
        </w:r>
        <w:r w:rsidR="00F24017">
          <w:rPr>
            <w:noProof/>
            <w:webHidden/>
          </w:rPr>
          <w:fldChar w:fldCharType="begin"/>
        </w:r>
        <w:r w:rsidR="00F24017">
          <w:rPr>
            <w:noProof/>
            <w:webHidden/>
          </w:rPr>
          <w:instrText xml:space="preserve"> PAGEREF _Toc480902674 \h </w:instrText>
        </w:r>
        <w:r w:rsidR="00F24017">
          <w:rPr>
            <w:noProof/>
            <w:webHidden/>
          </w:rPr>
        </w:r>
        <w:r w:rsidR="00F24017">
          <w:rPr>
            <w:noProof/>
            <w:webHidden/>
          </w:rPr>
          <w:fldChar w:fldCharType="separate"/>
        </w:r>
        <w:r w:rsidR="00F24017">
          <w:rPr>
            <w:noProof/>
            <w:webHidden/>
          </w:rPr>
          <w:t>112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5" w:history="1">
        <w:r w:rsidR="00F24017" w:rsidRPr="00F50CF8">
          <w:rPr>
            <w:rStyle w:val="Hyperlinkki"/>
            <w:noProof/>
          </w:rPr>
          <w:t>Kuvio 72. Käyttäjän kirjautuminen ps.papankki.com domainiin.</w:t>
        </w:r>
        <w:r w:rsidR="00F24017">
          <w:rPr>
            <w:noProof/>
            <w:webHidden/>
          </w:rPr>
          <w:tab/>
        </w:r>
        <w:r w:rsidR="00F24017">
          <w:rPr>
            <w:noProof/>
            <w:webHidden/>
          </w:rPr>
          <w:fldChar w:fldCharType="begin"/>
        </w:r>
        <w:r w:rsidR="00F24017">
          <w:rPr>
            <w:noProof/>
            <w:webHidden/>
          </w:rPr>
          <w:instrText xml:space="preserve"> PAGEREF _Toc480902675 \h </w:instrText>
        </w:r>
        <w:r w:rsidR="00F24017">
          <w:rPr>
            <w:noProof/>
            <w:webHidden/>
          </w:rPr>
        </w:r>
        <w:r w:rsidR="00F24017">
          <w:rPr>
            <w:noProof/>
            <w:webHidden/>
          </w:rPr>
          <w:fldChar w:fldCharType="separate"/>
        </w:r>
        <w:r w:rsidR="00F24017">
          <w:rPr>
            <w:noProof/>
            <w:webHidden/>
          </w:rPr>
          <w:t>112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6" w:history="1">
        <w:r w:rsidR="00F24017" w:rsidRPr="00F50CF8">
          <w:rPr>
            <w:rStyle w:val="Hyperlinkki"/>
            <w:noProof/>
          </w:rPr>
          <w:t>Kuvio 73. Yleinen levyjako</w:t>
        </w:r>
        <w:r w:rsidR="00F24017">
          <w:rPr>
            <w:noProof/>
            <w:webHidden/>
          </w:rPr>
          <w:tab/>
        </w:r>
        <w:r w:rsidR="00F24017">
          <w:rPr>
            <w:noProof/>
            <w:webHidden/>
          </w:rPr>
          <w:fldChar w:fldCharType="begin"/>
        </w:r>
        <w:r w:rsidR="00F24017">
          <w:rPr>
            <w:noProof/>
            <w:webHidden/>
          </w:rPr>
          <w:instrText xml:space="preserve"> PAGEREF _Toc480902676 \h </w:instrText>
        </w:r>
        <w:r w:rsidR="00F24017">
          <w:rPr>
            <w:noProof/>
            <w:webHidden/>
          </w:rPr>
        </w:r>
        <w:r w:rsidR="00F24017">
          <w:rPr>
            <w:noProof/>
            <w:webHidden/>
          </w:rPr>
          <w:fldChar w:fldCharType="separate"/>
        </w:r>
        <w:r w:rsidR="00F24017">
          <w:rPr>
            <w:noProof/>
            <w:webHidden/>
          </w:rPr>
          <w:t>113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7" w:history="1">
        <w:r w:rsidR="00F24017" w:rsidRPr="00F50CF8">
          <w:rPr>
            <w:rStyle w:val="Hyperlinkki"/>
            <w:noProof/>
          </w:rPr>
          <w:t>Kuvio 74. Yleisen levyjaon GPO Pohjois-Suomen ohjainpalvelin DC1:ltä</w:t>
        </w:r>
        <w:r w:rsidR="00F24017">
          <w:rPr>
            <w:noProof/>
            <w:webHidden/>
          </w:rPr>
          <w:tab/>
        </w:r>
        <w:r w:rsidR="00F24017">
          <w:rPr>
            <w:noProof/>
            <w:webHidden/>
          </w:rPr>
          <w:fldChar w:fldCharType="begin"/>
        </w:r>
        <w:r w:rsidR="00F24017">
          <w:rPr>
            <w:noProof/>
            <w:webHidden/>
          </w:rPr>
          <w:instrText xml:space="preserve"> PAGEREF _Toc480902677 \h </w:instrText>
        </w:r>
        <w:r w:rsidR="00F24017">
          <w:rPr>
            <w:noProof/>
            <w:webHidden/>
          </w:rPr>
        </w:r>
        <w:r w:rsidR="00F24017">
          <w:rPr>
            <w:noProof/>
            <w:webHidden/>
          </w:rPr>
          <w:fldChar w:fldCharType="separate"/>
        </w:r>
        <w:r w:rsidR="00F24017">
          <w:rPr>
            <w:noProof/>
            <w:webHidden/>
          </w:rPr>
          <w:t>113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8" w:history="1">
        <w:r w:rsidR="00F24017" w:rsidRPr="00F50CF8">
          <w:rPr>
            <w:rStyle w:val="Hyperlinkki"/>
            <w:noProof/>
          </w:rPr>
          <w:t>Kuvio 75. PS toimipisteen käyttäjän taustakuva</w:t>
        </w:r>
        <w:r w:rsidR="00F24017">
          <w:rPr>
            <w:noProof/>
            <w:webHidden/>
          </w:rPr>
          <w:tab/>
        </w:r>
        <w:r w:rsidR="00F24017">
          <w:rPr>
            <w:noProof/>
            <w:webHidden/>
          </w:rPr>
          <w:fldChar w:fldCharType="begin"/>
        </w:r>
        <w:r w:rsidR="00F24017">
          <w:rPr>
            <w:noProof/>
            <w:webHidden/>
          </w:rPr>
          <w:instrText xml:space="preserve"> PAGEREF _Toc480902678 \h </w:instrText>
        </w:r>
        <w:r w:rsidR="00F24017">
          <w:rPr>
            <w:noProof/>
            <w:webHidden/>
          </w:rPr>
        </w:r>
        <w:r w:rsidR="00F24017">
          <w:rPr>
            <w:noProof/>
            <w:webHidden/>
          </w:rPr>
          <w:fldChar w:fldCharType="separate"/>
        </w:r>
        <w:r w:rsidR="00F24017">
          <w:rPr>
            <w:noProof/>
            <w:webHidden/>
          </w:rPr>
          <w:t>114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79" w:history="1">
        <w:r w:rsidR="00F24017" w:rsidRPr="00F50CF8">
          <w:rPr>
            <w:rStyle w:val="Hyperlinkki"/>
            <w:noProof/>
          </w:rPr>
          <w:t>Kuvio 76. Todennus PS:n IPSec tunnelin toimivuudesta.</w:t>
        </w:r>
        <w:r w:rsidR="00F24017">
          <w:rPr>
            <w:noProof/>
            <w:webHidden/>
          </w:rPr>
          <w:tab/>
        </w:r>
        <w:r w:rsidR="00F24017">
          <w:rPr>
            <w:noProof/>
            <w:webHidden/>
          </w:rPr>
          <w:fldChar w:fldCharType="begin"/>
        </w:r>
        <w:r w:rsidR="00F24017">
          <w:rPr>
            <w:noProof/>
            <w:webHidden/>
          </w:rPr>
          <w:instrText xml:space="preserve"> PAGEREF _Toc480902679 \h </w:instrText>
        </w:r>
        <w:r w:rsidR="00F24017">
          <w:rPr>
            <w:noProof/>
            <w:webHidden/>
          </w:rPr>
        </w:r>
        <w:r w:rsidR="00F24017">
          <w:rPr>
            <w:noProof/>
            <w:webHidden/>
          </w:rPr>
          <w:fldChar w:fldCharType="separate"/>
        </w:r>
        <w:r w:rsidR="00F24017">
          <w:rPr>
            <w:noProof/>
            <w:webHidden/>
          </w:rPr>
          <w:t>114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0" w:history="1">
        <w:r w:rsidR="00F24017" w:rsidRPr="00F50CF8">
          <w:rPr>
            <w:rStyle w:val="Hyperlinkki"/>
            <w:noProof/>
          </w:rPr>
          <w:t>Kuvio 77. Ping pääkonttorin ohjainpalvelimelta</w:t>
        </w:r>
        <w:r w:rsidR="00F24017">
          <w:rPr>
            <w:noProof/>
            <w:webHidden/>
          </w:rPr>
          <w:tab/>
        </w:r>
        <w:r w:rsidR="00F24017">
          <w:rPr>
            <w:noProof/>
            <w:webHidden/>
          </w:rPr>
          <w:fldChar w:fldCharType="begin"/>
        </w:r>
        <w:r w:rsidR="00F24017">
          <w:rPr>
            <w:noProof/>
            <w:webHidden/>
          </w:rPr>
          <w:instrText xml:space="preserve"> PAGEREF _Toc480902680 \h </w:instrText>
        </w:r>
        <w:r w:rsidR="00F24017">
          <w:rPr>
            <w:noProof/>
            <w:webHidden/>
          </w:rPr>
        </w:r>
        <w:r w:rsidR="00F24017">
          <w:rPr>
            <w:noProof/>
            <w:webHidden/>
          </w:rPr>
          <w:fldChar w:fldCharType="separate"/>
        </w:r>
        <w:r w:rsidR="00F24017">
          <w:rPr>
            <w:noProof/>
            <w:webHidden/>
          </w:rPr>
          <w:t>115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1" w:history="1">
        <w:r w:rsidR="00F24017" w:rsidRPr="00F50CF8">
          <w:rPr>
            <w:rStyle w:val="Hyperlinkki"/>
            <w:noProof/>
          </w:rPr>
          <w:t>Kuvio 78. Tracert Itä-Suomen ohjainpalvelimelle</w:t>
        </w:r>
        <w:r w:rsidR="00F24017">
          <w:rPr>
            <w:noProof/>
            <w:webHidden/>
          </w:rPr>
          <w:tab/>
        </w:r>
        <w:r w:rsidR="00F24017">
          <w:rPr>
            <w:noProof/>
            <w:webHidden/>
          </w:rPr>
          <w:fldChar w:fldCharType="begin"/>
        </w:r>
        <w:r w:rsidR="00F24017">
          <w:rPr>
            <w:noProof/>
            <w:webHidden/>
          </w:rPr>
          <w:instrText xml:space="preserve"> PAGEREF _Toc480902681 \h </w:instrText>
        </w:r>
        <w:r w:rsidR="00F24017">
          <w:rPr>
            <w:noProof/>
            <w:webHidden/>
          </w:rPr>
        </w:r>
        <w:r w:rsidR="00F24017">
          <w:rPr>
            <w:noProof/>
            <w:webHidden/>
          </w:rPr>
          <w:fldChar w:fldCharType="separate"/>
        </w:r>
        <w:r w:rsidR="00F24017">
          <w:rPr>
            <w:noProof/>
            <w:webHidden/>
          </w:rPr>
          <w:t>115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2" w:history="1">
        <w:r w:rsidR="00F24017" w:rsidRPr="00F50CF8">
          <w:rPr>
            <w:rStyle w:val="Hyperlinkki"/>
            <w:noProof/>
          </w:rPr>
          <w:t>Kuvio 79. DC1 domain</w:t>
        </w:r>
        <w:r w:rsidR="00F24017">
          <w:rPr>
            <w:noProof/>
            <w:webHidden/>
          </w:rPr>
          <w:tab/>
        </w:r>
        <w:r w:rsidR="00F24017">
          <w:rPr>
            <w:noProof/>
            <w:webHidden/>
          </w:rPr>
          <w:fldChar w:fldCharType="begin"/>
        </w:r>
        <w:r w:rsidR="00F24017">
          <w:rPr>
            <w:noProof/>
            <w:webHidden/>
          </w:rPr>
          <w:instrText xml:space="preserve"> PAGEREF _Toc480902682 \h </w:instrText>
        </w:r>
        <w:r w:rsidR="00F24017">
          <w:rPr>
            <w:noProof/>
            <w:webHidden/>
          </w:rPr>
        </w:r>
        <w:r w:rsidR="00F24017">
          <w:rPr>
            <w:noProof/>
            <w:webHidden/>
          </w:rPr>
          <w:fldChar w:fldCharType="separate"/>
        </w:r>
        <w:r w:rsidR="00F24017">
          <w:rPr>
            <w:noProof/>
            <w:webHidden/>
          </w:rPr>
          <w:t>116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3" w:history="1">
        <w:r w:rsidR="00F24017" w:rsidRPr="00F50CF8">
          <w:rPr>
            <w:rStyle w:val="Hyperlinkki"/>
            <w:noProof/>
            <w:lang w:val="en-US"/>
          </w:rPr>
          <w:t>Kuvio 80. Ping KS-DC1 to HQ-FS1</w:t>
        </w:r>
        <w:r w:rsidR="00F24017">
          <w:rPr>
            <w:noProof/>
            <w:webHidden/>
          </w:rPr>
          <w:tab/>
        </w:r>
        <w:r w:rsidR="00F24017">
          <w:rPr>
            <w:noProof/>
            <w:webHidden/>
          </w:rPr>
          <w:fldChar w:fldCharType="begin"/>
        </w:r>
        <w:r w:rsidR="00F24017">
          <w:rPr>
            <w:noProof/>
            <w:webHidden/>
          </w:rPr>
          <w:instrText xml:space="preserve"> PAGEREF _Toc480902683 \h </w:instrText>
        </w:r>
        <w:r w:rsidR="00F24017">
          <w:rPr>
            <w:noProof/>
            <w:webHidden/>
          </w:rPr>
        </w:r>
        <w:r w:rsidR="00F24017">
          <w:rPr>
            <w:noProof/>
            <w:webHidden/>
          </w:rPr>
          <w:fldChar w:fldCharType="separate"/>
        </w:r>
        <w:r w:rsidR="00F24017">
          <w:rPr>
            <w:noProof/>
            <w:webHidden/>
          </w:rPr>
          <w:t>116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4" w:history="1">
        <w:r w:rsidR="00F24017" w:rsidRPr="00F50CF8">
          <w:rPr>
            <w:rStyle w:val="Hyperlinkki"/>
            <w:noProof/>
          </w:rPr>
          <w:t>Kuvio 81. NTP KS-VyOS</w:t>
        </w:r>
        <w:r w:rsidR="00F24017">
          <w:rPr>
            <w:noProof/>
            <w:webHidden/>
          </w:rPr>
          <w:tab/>
        </w:r>
        <w:r w:rsidR="00F24017">
          <w:rPr>
            <w:noProof/>
            <w:webHidden/>
          </w:rPr>
          <w:fldChar w:fldCharType="begin"/>
        </w:r>
        <w:r w:rsidR="00F24017">
          <w:rPr>
            <w:noProof/>
            <w:webHidden/>
          </w:rPr>
          <w:instrText xml:space="preserve"> PAGEREF _Toc480902684 \h </w:instrText>
        </w:r>
        <w:r w:rsidR="00F24017">
          <w:rPr>
            <w:noProof/>
            <w:webHidden/>
          </w:rPr>
        </w:r>
        <w:r w:rsidR="00F24017">
          <w:rPr>
            <w:noProof/>
            <w:webHidden/>
          </w:rPr>
          <w:fldChar w:fldCharType="separate"/>
        </w:r>
        <w:r w:rsidR="00F24017">
          <w:rPr>
            <w:noProof/>
            <w:webHidden/>
          </w:rPr>
          <w:t>117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5" w:history="1">
        <w:r w:rsidR="00F24017" w:rsidRPr="00F50CF8">
          <w:rPr>
            <w:rStyle w:val="Hyperlinkki"/>
            <w:noProof/>
          </w:rPr>
          <w:t>Kuvio 82. Yleinen levyjako todennus</w:t>
        </w:r>
        <w:r w:rsidR="00F24017">
          <w:rPr>
            <w:noProof/>
            <w:webHidden/>
          </w:rPr>
          <w:tab/>
        </w:r>
        <w:r w:rsidR="00F24017">
          <w:rPr>
            <w:noProof/>
            <w:webHidden/>
          </w:rPr>
          <w:fldChar w:fldCharType="begin"/>
        </w:r>
        <w:r w:rsidR="00F24017">
          <w:rPr>
            <w:noProof/>
            <w:webHidden/>
          </w:rPr>
          <w:instrText xml:space="preserve"> PAGEREF _Toc480902685 \h </w:instrText>
        </w:r>
        <w:r w:rsidR="00F24017">
          <w:rPr>
            <w:noProof/>
            <w:webHidden/>
          </w:rPr>
        </w:r>
        <w:r w:rsidR="00F24017">
          <w:rPr>
            <w:noProof/>
            <w:webHidden/>
          </w:rPr>
          <w:fldChar w:fldCharType="separate"/>
        </w:r>
        <w:r w:rsidR="00F24017">
          <w:rPr>
            <w:noProof/>
            <w:webHidden/>
          </w:rPr>
          <w:t>117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6" w:history="1">
        <w:r w:rsidR="00F24017" w:rsidRPr="00F50CF8">
          <w:rPr>
            <w:rStyle w:val="Hyperlinkki"/>
            <w:noProof/>
          </w:rPr>
          <w:t>Kuvio 83. Ahvenanmaan palvelinten pingaus.</w:t>
        </w:r>
        <w:r w:rsidR="00F24017">
          <w:rPr>
            <w:noProof/>
            <w:webHidden/>
          </w:rPr>
          <w:tab/>
        </w:r>
        <w:r w:rsidR="00F24017">
          <w:rPr>
            <w:noProof/>
            <w:webHidden/>
          </w:rPr>
          <w:fldChar w:fldCharType="begin"/>
        </w:r>
        <w:r w:rsidR="00F24017">
          <w:rPr>
            <w:noProof/>
            <w:webHidden/>
          </w:rPr>
          <w:instrText xml:space="preserve"> PAGEREF _Toc480902686 \h </w:instrText>
        </w:r>
        <w:r w:rsidR="00F24017">
          <w:rPr>
            <w:noProof/>
            <w:webHidden/>
          </w:rPr>
        </w:r>
        <w:r w:rsidR="00F24017">
          <w:rPr>
            <w:noProof/>
            <w:webHidden/>
          </w:rPr>
          <w:fldChar w:fldCharType="separate"/>
        </w:r>
        <w:r w:rsidR="00F24017">
          <w:rPr>
            <w:noProof/>
            <w:webHidden/>
          </w:rPr>
          <w:t>118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7" w:history="1">
        <w:r w:rsidR="00F24017" w:rsidRPr="00F50CF8">
          <w:rPr>
            <w:rStyle w:val="Hyperlinkki"/>
            <w:noProof/>
          </w:rPr>
          <w:t>Kuvio 84. IPSec tunneli toiminnassa</w:t>
        </w:r>
        <w:r w:rsidR="00F24017">
          <w:rPr>
            <w:noProof/>
            <w:webHidden/>
          </w:rPr>
          <w:tab/>
        </w:r>
        <w:r w:rsidR="00F24017">
          <w:rPr>
            <w:noProof/>
            <w:webHidden/>
          </w:rPr>
          <w:fldChar w:fldCharType="begin"/>
        </w:r>
        <w:r w:rsidR="00F24017">
          <w:rPr>
            <w:noProof/>
            <w:webHidden/>
          </w:rPr>
          <w:instrText xml:space="preserve"> PAGEREF _Toc480902687 \h </w:instrText>
        </w:r>
        <w:r w:rsidR="00F24017">
          <w:rPr>
            <w:noProof/>
            <w:webHidden/>
          </w:rPr>
        </w:r>
        <w:r w:rsidR="00F24017">
          <w:rPr>
            <w:noProof/>
            <w:webHidden/>
          </w:rPr>
          <w:fldChar w:fldCharType="separate"/>
        </w:r>
        <w:r w:rsidR="00F24017">
          <w:rPr>
            <w:noProof/>
            <w:webHidden/>
          </w:rPr>
          <w:t>118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8" w:history="1">
        <w:r w:rsidR="00F24017" w:rsidRPr="00F50CF8">
          <w:rPr>
            <w:rStyle w:val="Hyperlinkki"/>
            <w:noProof/>
          </w:rPr>
          <w:t>Kuvio 85. Käyttäjät lisätty Ahvenanmaahan</w:t>
        </w:r>
        <w:r w:rsidR="00F24017">
          <w:rPr>
            <w:noProof/>
            <w:webHidden/>
          </w:rPr>
          <w:tab/>
        </w:r>
        <w:r w:rsidR="00F24017">
          <w:rPr>
            <w:noProof/>
            <w:webHidden/>
          </w:rPr>
          <w:fldChar w:fldCharType="begin"/>
        </w:r>
        <w:r w:rsidR="00F24017">
          <w:rPr>
            <w:noProof/>
            <w:webHidden/>
          </w:rPr>
          <w:instrText xml:space="preserve"> PAGEREF _Toc480902688 \h </w:instrText>
        </w:r>
        <w:r w:rsidR="00F24017">
          <w:rPr>
            <w:noProof/>
            <w:webHidden/>
          </w:rPr>
        </w:r>
        <w:r w:rsidR="00F24017">
          <w:rPr>
            <w:noProof/>
            <w:webHidden/>
          </w:rPr>
          <w:fldChar w:fldCharType="separate"/>
        </w:r>
        <w:r w:rsidR="00F24017">
          <w:rPr>
            <w:noProof/>
            <w:webHidden/>
          </w:rPr>
          <w:t>119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89" w:history="1">
        <w:r w:rsidR="00F24017" w:rsidRPr="00F50CF8">
          <w:rPr>
            <w:rStyle w:val="Hyperlinkki"/>
            <w:noProof/>
          </w:rPr>
          <w:t>Kuvio 86. Ahvenanmaan käyttäjien oikeudet</w:t>
        </w:r>
        <w:r w:rsidR="00F24017">
          <w:rPr>
            <w:noProof/>
            <w:webHidden/>
          </w:rPr>
          <w:tab/>
        </w:r>
        <w:r w:rsidR="00F24017">
          <w:rPr>
            <w:noProof/>
            <w:webHidden/>
          </w:rPr>
          <w:fldChar w:fldCharType="begin"/>
        </w:r>
        <w:r w:rsidR="00F24017">
          <w:rPr>
            <w:noProof/>
            <w:webHidden/>
          </w:rPr>
          <w:instrText xml:space="preserve"> PAGEREF _Toc480902689 \h </w:instrText>
        </w:r>
        <w:r w:rsidR="00F24017">
          <w:rPr>
            <w:noProof/>
            <w:webHidden/>
          </w:rPr>
        </w:r>
        <w:r w:rsidR="00F24017">
          <w:rPr>
            <w:noProof/>
            <w:webHidden/>
          </w:rPr>
          <w:fldChar w:fldCharType="separate"/>
        </w:r>
        <w:r w:rsidR="00F24017">
          <w:rPr>
            <w:noProof/>
            <w:webHidden/>
          </w:rPr>
          <w:t>119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0" w:history="1">
        <w:r w:rsidR="00F24017" w:rsidRPr="00F50CF8">
          <w:rPr>
            <w:rStyle w:val="Hyperlinkki"/>
            <w:noProof/>
          </w:rPr>
          <w:t>Kuvio 87. Ahvenanmaan Roaming profilet</w:t>
        </w:r>
        <w:r w:rsidR="00F24017">
          <w:rPr>
            <w:noProof/>
            <w:webHidden/>
          </w:rPr>
          <w:tab/>
        </w:r>
        <w:r w:rsidR="00F24017">
          <w:rPr>
            <w:noProof/>
            <w:webHidden/>
          </w:rPr>
          <w:fldChar w:fldCharType="begin"/>
        </w:r>
        <w:r w:rsidR="00F24017">
          <w:rPr>
            <w:noProof/>
            <w:webHidden/>
          </w:rPr>
          <w:instrText xml:space="preserve"> PAGEREF _Toc480902690 \h </w:instrText>
        </w:r>
        <w:r w:rsidR="00F24017">
          <w:rPr>
            <w:noProof/>
            <w:webHidden/>
          </w:rPr>
        </w:r>
        <w:r w:rsidR="00F24017">
          <w:rPr>
            <w:noProof/>
            <w:webHidden/>
          </w:rPr>
          <w:fldChar w:fldCharType="separate"/>
        </w:r>
        <w:r w:rsidR="00F24017">
          <w:rPr>
            <w:noProof/>
            <w:webHidden/>
          </w:rPr>
          <w:t>120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1" w:history="1">
        <w:r w:rsidR="00F24017" w:rsidRPr="00F50CF8">
          <w:rPr>
            <w:rStyle w:val="Hyperlinkki"/>
            <w:noProof/>
          </w:rPr>
          <w:t>Kuvio 88. Ahvenanmaan DC1 hakee HQ:lta ajan</w:t>
        </w:r>
        <w:r w:rsidR="00F24017">
          <w:rPr>
            <w:noProof/>
            <w:webHidden/>
          </w:rPr>
          <w:tab/>
        </w:r>
        <w:r w:rsidR="00F24017">
          <w:rPr>
            <w:noProof/>
            <w:webHidden/>
          </w:rPr>
          <w:fldChar w:fldCharType="begin"/>
        </w:r>
        <w:r w:rsidR="00F24017">
          <w:rPr>
            <w:noProof/>
            <w:webHidden/>
          </w:rPr>
          <w:instrText xml:space="preserve"> PAGEREF _Toc480902691 \h </w:instrText>
        </w:r>
        <w:r w:rsidR="00F24017">
          <w:rPr>
            <w:noProof/>
            <w:webHidden/>
          </w:rPr>
        </w:r>
        <w:r w:rsidR="00F24017">
          <w:rPr>
            <w:noProof/>
            <w:webHidden/>
          </w:rPr>
          <w:fldChar w:fldCharType="separate"/>
        </w:r>
        <w:r w:rsidR="00F24017">
          <w:rPr>
            <w:noProof/>
            <w:webHidden/>
          </w:rPr>
          <w:t>120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2" w:history="1">
        <w:r w:rsidR="00F24017" w:rsidRPr="00F50CF8">
          <w:rPr>
            <w:rStyle w:val="Hyperlinkki"/>
            <w:noProof/>
          </w:rPr>
          <w:t>Kuvio 89. DC1 domainissa</w:t>
        </w:r>
        <w:r w:rsidR="00F24017">
          <w:rPr>
            <w:noProof/>
            <w:webHidden/>
          </w:rPr>
          <w:tab/>
        </w:r>
        <w:r w:rsidR="00F24017">
          <w:rPr>
            <w:noProof/>
            <w:webHidden/>
          </w:rPr>
          <w:fldChar w:fldCharType="begin"/>
        </w:r>
        <w:r w:rsidR="00F24017">
          <w:rPr>
            <w:noProof/>
            <w:webHidden/>
          </w:rPr>
          <w:instrText xml:space="preserve"> PAGEREF _Toc480902692 \h </w:instrText>
        </w:r>
        <w:r w:rsidR="00F24017">
          <w:rPr>
            <w:noProof/>
            <w:webHidden/>
          </w:rPr>
        </w:r>
        <w:r w:rsidR="00F24017">
          <w:rPr>
            <w:noProof/>
            <w:webHidden/>
          </w:rPr>
          <w:fldChar w:fldCharType="separate"/>
        </w:r>
        <w:r w:rsidR="00F24017">
          <w:rPr>
            <w:noProof/>
            <w:webHidden/>
          </w:rPr>
          <w:t>121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3" w:history="1">
        <w:r w:rsidR="00F24017" w:rsidRPr="00F50CF8">
          <w:rPr>
            <w:rStyle w:val="Hyperlinkki"/>
            <w:noProof/>
          </w:rPr>
          <w:t>Kuvio 90. IS-DC1 OU- ja ryhmärakenne</w:t>
        </w:r>
        <w:r w:rsidR="00F24017">
          <w:rPr>
            <w:noProof/>
            <w:webHidden/>
          </w:rPr>
          <w:tab/>
        </w:r>
        <w:r w:rsidR="00F24017">
          <w:rPr>
            <w:noProof/>
            <w:webHidden/>
          </w:rPr>
          <w:fldChar w:fldCharType="begin"/>
        </w:r>
        <w:r w:rsidR="00F24017">
          <w:rPr>
            <w:noProof/>
            <w:webHidden/>
          </w:rPr>
          <w:instrText xml:space="preserve"> PAGEREF _Toc480902693 \h </w:instrText>
        </w:r>
        <w:r w:rsidR="00F24017">
          <w:rPr>
            <w:noProof/>
            <w:webHidden/>
          </w:rPr>
        </w:r>
        <w:r w:rsidR="00F24017">
          <w:rPr>
            <w:noProof/>
            <w:webHidden/>
          </w:rPr>
          <w:fldChar w:fldCharType="separate"/>
        </w:r>
        <w:r w:rsidR="00F24017">
          <w:rPr>
            <w:noProof/>
            <w:webHidden/>
          </w:rPr>
          <w:t>122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4" w:history="1">
        <w:r w:rsidR="00F24017" w:rsidRPr="00F50CF8">
          <w:rPr>
            <w:rStyle w:val="Hyperlinkki"/>
            <w:noProof/>
          </w:rPr>
          <w:t>Kuvio 91. GPO-rakenne</w:t>
        </w:r>
        <w:r w:rsidR="00F24017">
          <w:rPr>
            <w:noProof/>
            <w:webHidden/>
          </w:rPr>
          <w:tab/>
        </w:r>
        <w:r w:rsidR="00F24017">
          <w:rPr>
            <w:noProof/>
            <w:webHidden/>
          </w:rPr>
          <w:fldChar w:fldCharType="begin"/>
        </w:r>
        <w:r w:rsidR="00F24017">
          <w:rPr>
            <w:noProof/>
            <w:webHidden/>
          </w:rPr>
          <w:instrText xml:space="preserve"> PAGEREF _Toc480902694 \h </w:instrText>
        </w:r>
        <w:r w:rsidR="00F24017">
          <w:rPr>
            <w:noProof/>
            <w:webHidden/>
          </w:rPr>
        </w:r>
        <w:r w:rsidR="00F24017">
          <w:rPr>
            <w:noProof/>
            <w:webHidden/>
          </w:rPr>
          <w:fldChar w:fldCharType="separate"/>
        </w:r>
        <w:r w:rsidR="00F24017">
          <w:rPr>
            <w:noProof/>
            <w:webHidden/>
          </w:rPr>
          <w:t>122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5" w:history="1">
        <w:r w:rsidR="00F24017" w:rsidRPr="00F50CF8">
          <w:rPr>
            <w:rStyle w:val="Hyperlinkki"/>
            <w:noProof/>
          </w:rPr>
          <w:t>Kuvio 92. Levyjako todennus</w:t>
        </w:r>
        <w:r w:rsidR="00F24017">
          <w:rPr>
            <w:noProof/>
            <w:webHidden/>
          </w:rPr>
          <w:tab/>
        </w:r>
        <w:r w:rsidR="00F24017">
          <w:rPr>
            <w:noProof/>
            <w:webHidden/>
          </w:rPr>
          <w:fldChar w:fldCharType="begin"/>
        </w:r>
        <w:r w:rsidR="00F24017">
          <w:rPr>
            <w:noProof/>
            <w:webHidden/>
          </w:rPr>
          <w:instrText xml:space="preserve"> PAGEREF _Toc480902695 \h </w:instrText>
        </w:r>
        <w:r w:rsidR="00F24017">
          <w:rPr>
            <w:noProof/>
            <w:webHidden/>
          </w:rPr>
        </w:r>
        <w:r w:rsidR="00F24017">
          <w:rPr>
            <w:noProof/>
            <w:webHidden/>
          </w:rPr>
          <w:fldChar w:fldCharType="separate"/>
        </w:r>
        <w:r w:rsidR="00F24017">
          <w:rPr>
            <w:noProof/>
            <w:webHidden/>
          </w:rPr>
          <w:t>123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6" w:history="1">
        <w:r w:rsidR="00F24017" w:rsidRPr="00F50CF8">
          <w:rPr>
            <w:rStyle w:val="Hyperlinkki"/>
            <w:noProof/>
          </w:rPr>
          <w:t>Kuvio 93. NTP- ja IP-osoite</w:t>
        </w:r>
        <w:r w:rsidR="00F24017">
          <w:rPr>
            <w:noProof/>
            <w:webHidden/>
          </w:rPr>
          <w:tab/>
        </w:r>
        <w:r w:rsidR="00F24017">
          <w:rPr>
            <w:noProof/>
            <w:webHidden/>
          </w:rPr>
          <w:fldChar w:fldCharType="begin"/>
        </w:r>
        <w:r w:rsidR="00F24017">
          <w:rPr>
            <w:noProof/>
            <w:webHidden/>
          </w:rPr>
          <w:instrText xml:space="preserve"> PAGEREF _Toc480902696 \h </w:instrText>
        </w:r>
        <w:r w:rsidR="00F24017">
          <w:rPr>
            <w:noProof/>
            <w:webHidden/>
          </w:rPr>
        </w:r>
        <w:r w:rsidR="00F24017">
          <w:rPr>
            <w:noProof/>
            <w:webHidden/>
          </w:rPr>
          <w:fldChar w:fldCharType="separate"/>
        </w:r>
        <w:r w:rsidR="00F24017">
          <w:rPr>
            <w:noProof/>
            <w:webHidden/>
          </w:rPr>
          <w:t>123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7" w:history="1">
        <w:r w:rsidR="00F24017" w:rsidRPr="00F50CF8">
          <w:rPr>
            <w:rStyle w:val="Hyperlinkki"/>
            <w:noProof/>
          </w:rPr>
          <w:t>Kuvio 94. Ekonomistien levyn oikeusmäärittely</w:t>
        </w:r>
        <w:r w:rsidR="00F24017">
          <w:rPr>
            <w:noProof/>
            <w:webHidden/>
          </w:rPr>
          <w:tab/>
        </w:r>
        <w:r w:rsidR="00F24017">
          <w:rPr>
            <w:noProof/>
            <w:webHidden/>
          </w:rPr>
          <w:fldChar w:fldCharType="begin"/>
        </w:r>
        <w:r w:rsidR="00F24017">
          <w:rPr>
            <w:noProof/>
            <w:webHidden/>
          </w:rPr>
          <w:instrText xml:space="preserve"> PAGEREF _Toc480902697 \h </w:instrText>
        </w:r>
        <w:r w:rsidR="00F24017">
          <w:rPr>
            <w:noProof/>
            <w:webHidden/>
          </w:rPr>
        </w:r>
        <w:r w:rsidR="00F24017">
          <w:rPr>
            <w:noProof/>
            <w:webHidden/>
          </w:rPr>
          <w:fldChar w:fldCharType="separate"/>
        </w:r>
        <w:r w:rsidR="00F24017">
          <w:rPr>
            <w:noProof/>
            <w:webHidden/>
          </w:rPr>
          <w:t>124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8" w:history="1">
        <w:r w:rsidR="00F24017" w:rsidRPr="00F50CF8">
          <w:rPr>
            <w:rStyle w:val="Hyperlinkki"/>
            <w:noProof/>
          </w:rPr>
          <w:t>Kuvio 95. VyOS reititystaulu</w:t>
        </w:r>
        <w:r w:rsidR="00F24017">
          <w:rPr>
            <w:noProof/>
            <w:webHidden/>
          </w:rPr>
          <w:tab/>
        </w:r>
        <w:r w:rsidR="00F24017">
          <w:rPr>
            <w:noProof/>
            <w:webHidden/>
          </w:rPr>
          <w:fldChar w:fldCharType="begin"/>
        </w:r>
        <w:r w:rsidR="00F24017">
          <w:rPr>
            <w:noProof/>
            <w:webHidden/>
          </w:rPr>
          <w:instrText xml:space="preserve"> PAGEREF _Toc480902698 \h </w:instrText>
        </w:r>
        <w:r w:rsidR="00F24017">
          <w:rPr>
            <w:noProof/>
            <w:webHidden/>
          </w:rPr>
        </w:r>
        <w:r w:rsidR="00F24017">
          <w:rPr>
            <w:noProof/>
            <w:webHidden/>
          </w:rPr>
          <w:fldChar w:fldCharType="separate"/>
        </w:r>
        <w:r w:rsidR="00F24017">
          <w:rPr>
            <w:noProof/>
            <w:webHidden/>
          </w:rPr>
          <w:t>125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699" w:history="1">
        <w:r w:rsidR="00F24017" w:rsidRPr="00F50CF8">
          <w:rPr>
            <w:rStyle w:val="Hyperlinkki"/>
            <w:noProof/>
          </w:rPr>
          <w:t>Kuvio 96. OSPF database</w:t>
        </w:r>
        <w:r w:rsidR="00F24017">
          <w:rPr>
            <w:noProof/>
            <w:webHidden/>
          </w:rPr>
          <w:tab/>
        </w:r>
        <w:r w:rsidR="00F24017">
          <w:rPr>
            <w:noProof/>
            <w:webHidden/>
          </w:rPr>
          <w:fldChar w:fldCharType="begin"/>
        </w:r>
        <w:r w:rsidR="00F24017">
          <w:rPr>
            <w:noProof/>
            <w:webHidden/>
          </w:rPr>
          <w:instrText xml:space="preserve"> PAGEREF _Toc480902699 \h </w:instrText>
        </w:r>
        <w:r w:rsidR="00F24017">
          <w:rPr>
            <w:noProof/>
            <w:webHidden/>
          </w:rPr>
        </w:r>
        <w:r w:rsidR="00F24017">
          <w:rPr>
            <w:noProof/>
            <w:webHidden/>
          </w:rPr>
          <w:fldChar w:fldCharType="separate"/>
        </w:r>
        <w:r w:rsidR="00F24017">
          <w:rPr>
            <w:noProof/>
            <w:webHidden/>
          </w:rPr>
          <w:t>125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0" w:history="1">
        <w:r w:rsidR="00F24017" w:rsidRPr="00F50CF8">
          <w:rPr>
            <w:rStyle w:val="Hyperlinkki"/>
            <w:noProof/>
          </w:rPr>
          <w:t>Kuvio 97. IPSec-tunnelin todennus</w:t>
        </w:r>
        <w:r w:rsidR="00F24017">
          <w:rPr>
            <w:noProof/>
            <w:webHidden/>
          </w:rPr>
          <w:tab/>
        </w:r>
        <w:r w:rsidR="00F24017">
          <w:rPr>
            <w:noProof/>
            <w:webHidden/>
          </w:rPr>
          <w:fldChar w:fldCharType="begin"/>
        </w:r>
        <w:r w:rsidR="00F24017">
          <w:rPr>
            <w:noProof/>
            <w:webHidden/>
          </w:rPr>
          <w:instrText xml:space="preserve"> PAGEREF _Toc480902700 \h </w:instrText>
        </w:r>
        <w:r w:rsidR="00F24017">
          <w:rPr>
            <w:noProof/>
            <w:webHidden/>
          </w:rPr>
        </w:r>
        <w:r w:rsidR="00F24017">
          <w:rPr>
            <w:noProof/>
            <w:webHidden/>
          </w:rPr>
          <w:fldChar w:fldCharType="separate"/>
        </w:r>
        <w:r w:rsidR="00F24017">
          <w:rPr>
            <w:noProof/>
            <w:webHidden/>
          </w:rPr>
          <w:t>126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1" w:history="1">
        <w:r w:rsidR="00F24017" w:rsidRPr="00F50CF8">
          <w:rPr>
            <w:rStyle w:val="Hyperlinkki"/>
            <w:noProof/>
          </w:rPr>
          <w:t>Kuvio 98. LS IPSec tunneli</w:t>
        </w:r>
        <w:r w:rsidR="00F24017">
          <w:rPr>
            <w:noProof/>
            <w:webHidden/>
          </w:rPr>
          <w:tab/>
        </w:r>
        <w:r w:rsidR="00F24017">
          <w:rPr>
            <w:noProof/>
            <w:webHidden/>
          </w:rPr>
          <w:fldChar w:fldCharType="begin"/>
        </w:r>
        <w:r w:rsidR="00F24017">
          <w:rPr>
            <w:noProof/>
            <w:webHidden/>
          </w:rPr>
          <w:instrText xml:space="preserve"> PAGEREF _Toc480902701 \h </w:instrText>
        </w:r>
        <w:r w:rsidR="00F24017">
          <w:rPr>
            <w:noProof/>
            <w:webHidden/>
          </w:rPr>
        </w:r>
        <w:r w:rsidR="00F24017">
          <w:rPr>
            <w:noProof/>
            <w:webHidden/>
          </w:rPr>
          <w:fldChar w:fldCharType="separate"/>
        </w:r>
        <w:r w:rsidR="00F24017">
          <w:rPr>
            <w:noProof/>
            <w:webHidden/>
          </w:rPr>
          <w:t>126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2" w:history="1">
        <w:r w:rsidR="00F24017" w:rsidRPr="00F50CF8">
          <w:rPr>
            <w:rStyle w:val="Hyperlinkki"/>
            <w:noProof/>
          </w:rPr>
          <w:t>Kuvio 99. LS Yhteyksien todennus</w:t>
        </w:r>
        <w:r w:rsidR="00F24017">
          <w:rPr>
            <w:noProof/>
            <w:webHidden/>
          </w:rPr>
          <w:tab/>
        </w:r>
        <w:r w:rsidR="00F24017">
          <w:rPr>
            <w:noProof/>
            <w:webHidden/>
          </w:rPr>
          <w:fldChar w:fldCharType="begin"/>
        </w:r>
        <w:r w:rsidR="00F24017">
          <w:rPr>
            <w:noProof/>
            <w:webHidden/>
          </w:rPr>
          <w:instrText xml:space="preserve"> PAGEREF _Toc480902702 \h </w:instrText>
        </w:r>
        <w:r w:rsidR="00F24017">
          <w:rPr>
            <w:noProof/>
            <w:webHidden/>
          </w:rPr>
        </w:r>
        <w:r w:rsidR="00F24017">
          <w:rPr>
            <w:noProof/>
            <w:webHidden/>
          </w:rPr>
          <w:fldChar w:fldCharType="separate"/>
        </w:r>
        <w:r w:rsidR="00F24017">
          <w:rPr>
            <w:noProof/>
            <w:webHidden/>
          </w:rPr>
          <w:t>127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3" w:history="1">
        <w:r w:rsidR="00F24017" w:rsidRPr="00F50CF8">
          <w:rPr>
            <w:rStyle w:val="Hyperlinkki"/>
            <w:noProof/>
          </w:rPr>
          <w:t>Kuvio 100. GPO todennus LS</w:t>
        </w:r>
        <w:r w:rsidR="00F24017">
          <w:rPr>
            <w:noProof/>
            <w:webHidden/>
          </w:rPr>
          <w:tab/>
        </w:r>
        <w:r w:rsidR="00F24017">
          <w:rPr>
            <w:noProof/>
            <w:webHidden/>
          </w:rPr>
          <w:fldChar w:fldCharType="begin"/>
        </w:r>
        <w:r w:rsidR="00F24017">
          <w:rPr>
            <w:noProof/>
            <w:webHidden/>
          </w:rPr>
          <w:instrText xml:space="preserve"> PAGEREF _Toc480902703 \h </w:instrText>
        </w:r>
        <w:r w:rsidR="00F24017">
          <w:rPr>
            <w:noProof/>
            <w:webHidden/>
          </w:rPr>
        </w:r>
        <w:r w:rsidR="00F24017">
          <w:rPr>
            <w:noProof/>
            <w:webHidden/>
          </w:rPr>
          <w:fldChar w:fldCharType="separate"/>
        </w:r>
        <w:r w:rsidR="00F24017">
          <w:rPr>
            <w:noProof/>
            <w:webHidden/>
          </w:rPr>
          <w:t>127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4" w:history="1">
        <w:r w:rsidR="00F24017" w:rsidRPr="00F50CF8">
          <w:rPr>
            <w:rStyle w:val="Hyperlinkki"/>
            <w:noProof/>
          </w:rPr>
          <w:t>Kuvio 101. Levyjakojen oikeudet LS</w:t>
        </w:r>
        <w:r w:rsidR="00F24017">
          <w:rPr>
            <w:noProof/>
            <w:webHidden/>
          </w:rPr>
          <w:tab/>
        </w:r>
        <w:r w:rsidR="00F24017">
          <w:rPr>
            <w:noProof/>
            <w:webHidden/>
          </w:rPr>
          <w:fldChar w:fldCharType="begin"/>
        </w:r>
        <w:r w:rsidR="00F24017">
          <w:rPr>
            <w:noProof/>
            <w:webHidden/>
          </w:rPr>
          <w:instrText xml:space="preserve"> PAGEREF _Toc480902704 \h </w:instrText>
        </w:r>
        <w:r w:rsidR="00F24017">
          <w:rPr>
            <w:noProof/>
            <w:webHidden/>
          </w:rPr>
        </w:r>
        <w:r w:rsidR="00F24017">
          <w:rPr>
            <w:noProof/>
            <w:webHidden/>
          </w:rPr>
          <w:fldChar w:fldCharType="separate"/>
        </w:r>
        <w:r w:rsidR="00F24017">
          <w:rPr>
            <w:noProof/>
            <w:webHidden/>
          </w:rPr>
          <w:t>128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5" w:history="1">
        <w:r w:rsidR="00F24017" w:rsidRPr="00F50CF8">
          <w:rPr>
            <w:rStyle w:val="Hyperlinkki"/>
            <w:noProof/>
          </w:rPr>
          <w:t>Kuvio 102. Levyjaot LS</w:t>
        </w:r>
        <w:r w:rsidR="00F24017">
          <w:rPr>
            <w:noProof/>
            <w:webHidden/>
          </w:rPr>
          <w:tab/>
        </w:r>
        <w:r w:rsidR="00F24017">
          <w:rPr>
            <w:noProof/>
            <w:webHidden/>
          </w:rPr>
          <w:fldChar w:fldCharType="begin"/>
        </w:r>
        <w:r w:rsidR="00F24017">
          <w:rPr>
            <w:noProof/>
            <w:webHidden/>
          </w:rPr>
          <w:instrText xml:space="preserve"> PAGEREF _Toc480902705 \h </w:instrText>
        </w:r>
        <w:r w:rsidR="00F24017">
          <w:rPr>
            <w:noProof/>
            <w:webHidden/>
          </w:rPr>
        </w:r>
        <w:r w:rsidR="00F24017">
          <w:rPr>
            <w:noProof/>
            <w:webHidden/>
          </w:rPr>
          <w:fldChar w:fldCharType="separate"/>
        </w:r>
        <w:r w:rsidR="00F24017">
          <w:rPr>
            <w:noProof/>
            <w:webHidden/>
          </w:rPr>
          <w:t>128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6" w:history="1">
        <w:r w:rsidR="00F24017" w:rsidRPr="00F50CF8">
          <w:rPr>
            <w:rStyle w:val="Hyperlinkki"/>
            <w:noProof/>
          </w:rPr>
          <w:t>Kuvio 103. NTP DC1-LS</w:t>
        </w:r>
        <w:r w:rsidR="00F24017">
          <w:rPr>
            <w:noProof/>
            <w:webHidden/>
          </w:rPr>
          <w:tab/>
        </w:r>
        <w:r w:rsidR="00F24017">
          <w:rPr>
            <w:noProof/>
            <w:webHidden/>
          </w:rPr>
          <w:fldChar w:fldCharType="begin"/>
        </w:r>
        <w:r w:rsidR="00F24017">
          <w:rPr>
            <w:noProof/>
            <w:webHidden/>
          </w:rPr>
          <w:instrText xml:space="preserve"> PAGEREF _Toc480902706 \h </w:instrText>
        </w:r>
        <w:r w:rsidR="00F24017">
          <w:rPr>
            <w:noProof/>
            <w:webHidden/>
          </w:rPr>
        </w:r>
        <w:r w:rsidR="00F24017">
          <w:rPr>
            <w:noProof/>
            <w:webHidden/>
          </w:rPr>
          <w:fldChar w:fldCharType="separate"/>
        </w:r>
        <w:r w:rsidR="00F24017">
          <w:rPr>
            <w:noProof/>
            <w:webHidden/>
          </w:rPr>
          <w:t>129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7" w:history="1">
        <w:r w:rsidR="00F24017" w:rsidRPr="00F50CF8">
          <w:rPr>
            <w:rStyle w:val="Hyperlinkki"/>
            <w:noProof/>
          </w:rPr>
          <w:t>Kuvio 104. Powershell- komennot</w:t>
        </w:r>
        <w:r w:rsidR="00F24017">
          <w:rPr>
            <w:noProof/>
            <w:webHidden/>
          </w:rPr>
          <w:tab/>
        </w:r>
        <w:r w:rsidR="00F24017">
          <w:rPr>
            <w:noProof/>
            <w:webHidden/>
          </w:rPr>
          <w:fldChar w:fldCharType="begin"/>
        </w:r>
        <w:r w:rsidR="00F24017">
          <w:rPr>
            <w:noProof/>
            <w:webHidden/>
          </w:rPr>
          <w:instrText xml:space="preserve"> PAGEREF _Toc480902707 \h </w:instrText>
        </w:r>
        <w:r w:rsidR="00F24017">
          <w:rPr>
            <w:noProof/>
            <w:webHidden/>
          </w:rPr>
        </w:r>
        <w:r w:rsidR="00F24017">
          <w:rPr>
            <w:noProof/>
            <w:webHidden/>
          </w:rPr>
          <w:fldChar w:fldCharType="separate"/>
        </w:r>
        <w:r w:rsidR="00F24017">
          <w:rPr>
            <w:noProof/>
            <w:webHidden/>
          </w:rPr>
          <w:t>129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8" w:history="1">
        <w:r w:rsidR="00F24017" w:rsidRPr="00F50CF8">
          <w:rPr>
            <w:rStyle w:val="Hyperlinkki"/>
            <w:noProof/>
          </w:rPr>
          <w:t>Kuvio 105. HQ NTP status</w:t>
        </w:r>
        <w:r w:rsidR="00F24017">
          <w:rPr>
            <w:noProof/>
            <w:webHidden/>
          </w:rPr>
          <w:tab/>
        </w:r>
        <w:r w:rsidR="00F24017">
          <w:rPr>
            <w:noProof/>
            <w:webHidden/>
          </w:rPr>
          <w:fldChar w:fldCharType="begin"/>
        </w:r>
        <w:r w:rsidR="00F24017">
          <w:rPr>
            <w:noProof/>
            <w:webHidden/>
          </w:rPr>
          <w:instrText xml:space="preserve"> PAGEREF _Toc480902708 \h </w:instrText>
        </w:r>
        <w:r w:rsidR="00F24017">
          <w:rPr>
            <w:noProof/>
            <w:webHidden/>
          </w:rPr>
        </w:r>
        <w:r w:rsidR="00F24017">
          <w:rPr>
            <w:noProof/>
            <w:webHidden/>
          </w:rPr>
          <w:fldChar w:fldCharType="separate"/>
        </w:r>
        <w:r w:rsidR="00F24017">
          <w:rPr>
            <w:noProof/>
            <w:webHidden/>
          </w:rPr>
          <w:t>130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09" w:history="1">
        <w:r w:rsidR="00F24017" w:rsidRPr="00F50CF8">
          <w:rPr>
            <w:rStyle w:val="Hyperlinkki"/>
            <w:noProof/>
          </w:rPr>
          <w:t>Kuvio 106. Event Viewer todennus</w:t>
        </w:r>
        <w:r w:rsidR="00F24017">
          <w:rPr>
            <w:noProof/>
            <w:webHidden/>
          </w:rPr>
          <w:tab/>
        </w:r>
        <w:r w:rsidR="00F24017">
          <w:rPr>
            <w:noProof/>
            <w:webHidden/>
          </w:rPr>
          <w:fldChar w:fldCharType="begin"/>
        </w:r>
        <w:r w:rsidR="00F24017">
          <w:rPr>
            <w:noProof/>
            <w:webHidden/>
          </w:rPr>
          <w:instrText xml:space="preserve"> PAGEREF _Toc480902709 \h </w:instrText>
        </w:r>
        <w:r w:rsidR="00F24017">
          <w:rPr>
            <w:noProof/>
            <w:webHidden/>
          </w:rPr>
        </w:r>
        <w:r w:rsidR="00F24017">
          <w:rPr>
            <w:noProof/>
            <w:webHidden/>
          </w:rPr>
          <w:fldChar w:fldCharType="separate"/>
        </w:r>
        <w:r w:rsidR="00F24017">
          <w:rPr>
            <w:noProof/>
            <w:webHidden/>
          </w:rPr>
          <w:t>130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0" w:history="1">
        <w:r w:rsidR="00F24017" w:rsidRPr="00F50CF8">
          <w:rPr>
            <w:rStyle w:val="Hyperlinkki"/>
            <w:noProof/>
          </w:rPr>
          <w:t>Kuvio 107. HQ vyOS konfiguraatio</w:t>
        </w:r>
        <w:r w:rsidR="00F24017">
          <w:rPr>
            <w:noProof/>
            <w:webHidden/>
          </w:rPr>
          <w:tab/>
        </w:r>
        <w:r w:rsidR="00F24017">
          <w:rPr>
            <w:noProof/>
            <w:webHidden/>
          </w:rPr>
          <w:fldChar w:fldCharType="begin"/>
        </w:r>
        <w:r w:rsidR="00F24017">
          <w:rPr>
            <w:noProof/>
            <w:webHidden/>
          </w:rPr>
          <w:instrText xml:space="preserve"> PAGEREF _Toc480902710 \h </w:instrText>
        </w:r>
        <w:r w:rsidR="00F24017">
          <w:rPr>
            <w:noProof/>
            <w:webHidden/>
          </w:rPr>
        </w:r>
        <w:r w:rsidR="00F24017">
          <w:rPr>
            <w:noProof/>
            <w:webHidden/>
          </w:rPr>
          <w:fldChar w:fldCharType="separate"/>
        </w:r>
        <w:r w:rsidR="00F24017">
          <w:rPr>
            <w:noProof/>
            <w:webHidden/>
          </w:rPr>
          <w:t>131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1" w:history="1">
        <w:r w:rsidR="00F24017" w:rsidRPr="00F50CF8">
          <w:rPr>
            <w:rStyle w:val="Hyperlinkki"/>
            <w:noProof/>
          </w:rPr>
          <w:t>Kuvio 108. NTP todennus HQ VyOS</w:t>
        </w:r>
        <w:r w:rsidR="00F24017">
          <w:rPr>
            <w:noProof/>
            <w:webHidden/>
          </w:rPr>
          <w:tab/>
        </w:r>
        <w:r w:rsidR="00F24017">
          <w:rPr>
            <w:noProof/>
            <w:webHidden/>
          </w:rPr>
          <w:fldChar w:fldCharType="begin"/>
        </w:r>
        <w:r w:rsidR="00F24017">
          <w:rPr>
            <w:noProof/>
            <w:webHidden/>
          </w:rPr>
          <w:instrText xml:space="preserve"> PAGEREF _Toc480902711 \h </w:instrText>
        </w:r>
        <w:r w:rsidR="00F24017">
          <w:rPr>
            <w:noProof/>
            <w:webHidden/>
          </w:rPr>
        </w:r>
        <w:r w:rsidR="00F24017">
          <w:rPr>
            <w:noProof/>
            <w:webHidden/>
          </w:rPr>
          <w:fldChar w:fldCharType="separate"/>
        </w:r>
        <w:r w:rsidR="00F24017">
          <w:rPr>
            <w:noProof/>
            <w:webHidden/>
          </w:rPr>
          <w:t>131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2" w:history="1">
        <w:r w:rsidR="00F24017" w:rsidRPr="00F50CF8">
          <w:rPr>
            <w:rStyle w:val="Hyperlinkki"/>
            <w:noProof/>
          </w:rPr>
          <w:t>Kuvio 109. HQ VyOS komennot</w:t>
        </w:r>
        <w:r w:rsidR="00F24017">
          <w:rPr>
            <w:noProof/>
            <w:webHidden/>
          </w:rPr>
          <w:tab/>
        </w:r>
        <w:r w:rsidR="00F24017">
          <w:rPr>
            <w:noProof/>
            <w:webHidden/>
          </w:rPr>
          <w:fldChar w:fldCharType="begin"/>
        </w:r>
        <w:r w:rsidR="00F24017">
          <w:rPr>
            <w:noProof/>
            <w:webHidden/>
          </w:rPr>
          <w:instrText xml:space="preserve"> PAGEREF _Toc480902712 \h </w:instrText>
        </w:r>
        <w:r w:rsidR="00F24017">
          <w:rPr>
            <w:noProof/>
            <w:webHidden/>
          </w:rPr>
        </w:r>
        <w:r w:rsidR="00F24017">
          <w:rPr>
            <w:noProof/>
            <w:webHidden/>
          </w:rPr>
          <w:fldChar w:fldCharType="separate"/>
        </w:r>
        <w:r w:rsidR="00F24017">
          <w:rPr>
            <w:noProof/>
            <w:webHidden/>
          </w:rPr>
          <w:t>131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3" w:history="1">
        <w:r w:rsidR="00F24017" w:rsidRPr="00F50CF8">
          <w:rPr>
            <w:rStyle w:val="Hyperlinkki"/>
            <w:noProof/>
          </w:rPr>
          <w:t>Kuvio 110. Branchien VyOS komennot</w:t>
        </w:r>
        <w:r w:rsidR="00F24017">
          <w:rPr>
            <w:noProof/>
            <w:webHidden/>
          </w:rPr>
          <w:tab/>
        </w:r>
        <w:r w:rsidR="00F24017">
          <w:rPr>
            <w:noProof/>
            <w:webHidden/>
          </w:rPr>
          <w:fldChar w:fldCharType="begin"/>
        </w:r>
        <w:r w:rsidR="00F24017">
          <w:rPr>
            <w:noProof/>
            <w:webHidden/>
          </w:rPr>
          <w:instrText xml:space="preserve"> PAGEREF _Toc480902713 \h </w:instrText>
        </w:r>
        <w:r w:rsidR="00F24017">
          <w:rPr>
            <w:noProof/>
            <w:webHidden/>
          </w:rPr>
        </w:r>
        <w:r w:rsidR="00F24017">
          <w:rPr>
            <w:noProof/>
            <w:webHidden/>
          </w:rPr>
          <w:fldChar w:fldCharType="separate"/>
        </w:r>
        <w:r w:rsidR="00F24017">
          <w:rPr>
            <w:noProof/>
            <w:webHidden/>
          </w:rPr>
          <w:t>132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4" w:history="1">
        <w:r w:rsidR="00F24017" w:rsidRPr="00F50CF8">
          <w:rPr>
            <w:rStyle w:val="Hyperlinkki"/>
            <w:noProof/>
          </w:rPr>
          <w:t>Kuvio 111. Länsi-Suomi branchin VyOS NTP konfiguraatio</w:t>
        </w:r>
        <w:r w:rsidR="00F24017">
          <w:rPr>
            <w:noProof/>
            <w:webHidden/>
          </w:rPr>
          <w:tab/>
        </w:r>
        <w:r w:rsidR="00F24017">
          <w:rPr>
            <w:noProof/>
            <w:webHidden/>
          </w:rPr>
          <w:fldChar w:fldCharType="begin"/>
        </w:r>
        <w:r w:rsidR="00F24017">
          <w:rPr>
            <w:noProof/>
            <w:webHidden/>
          </w:rPr>
          <w:instrText xml:space="preserve"> PAGEREF _Toc480902714 \h </w:instrText>
        </w:r>
        <w:r w:rsidR="00F24017">
          <w:rPr>
            <w:noProof/>
            <w:webHidden/>
          </w:rPr>
        </w:r>
        <w:r w:rsidR="00F24017">
          <w:rPr>
            <w:noProof/>
            <w:webHidden/>
          </w:rPr>
          <w:fldChar w:fldCharType="separate"/>
        </w:r>
        <w:r w:rsidR="00F24017">
          <w:rPr>
            <w:noProof/>
            <w:webHidden/>
          </w:rPr>
          <w:t>132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5" w:history="1">
        <w:r w:rsidR="00F24017" w:rsidRPr="00F50CF8">
          <w:rPr>
            <w:rStyle w:val="Hyperlinkki"/>
            <w:noProof/>
          </w:rPr>
          <w:t>Kuvio 112. Show ntp Länsi-Suomen branchilta</w:t>
        </w:r>
        <w:r w:rsidR="00F24017">
          <w:rPr>
            <w:noProof/>
            <w:webHidden/>
          </w:rPr>
          <w:tab/>
        </w:r>
        <w:r w:rsidR="00F24017">
          <w:rPr>
            <w:noProof/>
            <w:webHidden/>
          </w:rPr>
          <w:fldChar w:fldCharType="begin"/>
        </w:r>
        <w:r w:rsidR="00F24017">
          <w:rPr>
            <w:noProof/>
            <w:webHidden/>
          </w:rPr>
          <w:instrText xml:space="preserve"> PAGEREF _Toc480902715 \h </w:instrText>
        </w:r>
        <w:r w:rsidR="00F24017">
          <w:rPr>
            <w:noProof/>
            <w:webHidden/>
          </w:rPr>
        </w:r>
        <w:r w:rsidR="00F24017">
          <w:rPr>
            <w:noProof/>
            <w:webHidden/>
          </w:rPr>
          <w:fldChar w:fldCharType="separate"/>
        </w:r>
        <w:r w:rsidR="00F24017">
          <w:rPr>
            <w:noProof/>
            <w:webHidden/>
          </w:rPr>
          <w:t>132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6" w:history="1">
        <w:r w:rsidR="00F24017" w:rsidRPr="00F50CF8">
          <w:rPr>
            <w:rStyle w:val="Hyperlinkki"/>
            <w:noProof/>
          </w:rPr>
          <w:t>Kuvio 113. Pohjois-Suomen reitittimen NTP-aika</w:t>
        </w:r>
        <w:r w:rsidR="00F24017">
          <w:rPr>
            <w:noProof/>
            <w:webHidden/>
          </w:rPr>
          <w:tab/>
        </w:r>
        <w:r w:rsidR="00F24017">
          <w:rPr>
            <w:noProof/>
            <w:webHidden/>
          </w:rPr>
          <w:fldChar w:fldCharType="begin"/>
        </w:r>
        <w:r w:rsidR="00F24017">
          <w:rPr>
            <w:noProof/>
            <w:webHidden/>
          </w:rPr>
          <w:instrText xml:space="preserve"> PAGEREF _Toc480902716 \h </w:instrText>
        </w:r>
        <w:r w:rsidR="00F24017">
          <w:rPr>
            <w:noProof/>
            <w:webHidden/>
          </w:rPr>
        </w:r>
        <w:r w:rsidR="00F24017">
          <w:rPr>
            <w:noProof/>
            <w:webHidden/>
          </w:rPr>
          <w:fldChar w:fldCharType="separate"/>
        </w:r>
        <w:r w:rsidR="00F24017">
          <w:rPr>
            <w:noProof/>
            <w:webHidden/>
          </w:rPr>
          <w:t>133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7" w:history="1">
        <w:r w:rsidR="00F24017" w:rsidRPr="00F50CF8">
          <w:rPr>
            <w:rStyle w:val="Hyperlinkki"/>
            <w:noProof/>
          </w:rPr>
          <w:t>Kuvio 114. Branch DC:n NTP todennus</w:t>
        </w:r>
        <w:r w:rsidR="00F24017">
          <w:rPr>
            <w:noProof/>
            <w:webHidden/>
          </w:rPr>
          <w:tab/>
        </w:r>
        <w:r w:rsidR="00F24017">
          <w:rPr>
            <w:noProof/>
            <w:webHidden/>
          </w:rPr>
          <w:fldChar w:fldCharType="begin"/>
        </w:r>
        <w:r w:rsidR="00F24017">
          <w:rPr>
            <w:noProof/>
            <w:webHidden/>
          </w:rPr>
          <w:instrText xml:space="preserve"> PAGEREF _Toc480902717 \h </w:instrText>
        </w:r>
        <w:r w:rsidR="00F24017">
          <w:rPr>
            <w:noProof/>
            <w:webHidden/>
          </w:rPr>
        </w:r>
        <w:r w:rsidR="00F24017">
          <w:rPr>
            <w:noProof/>
            <w:webHidden/>
          </w:rPr>
          <w:fldChar w:fldCharType="separate"/>
        </w:r>
        <w:r w:rsidR="00F24017">
          <w:rPr>
            <w:noProof/>
            <w:webHidden/>
          </w:rPr>
          <w:t>133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8" w:history="1">
        <w:r w:rsidR="00F24017" w:rsidRPr="00F50CF8">
          <w:rPr>
            <w:rStyle w:val="Hyperlinkki"/>
            <w:noProof/>
          </w:rPr>
          <w:t>Kuvio 115. MFA todennus</w:t>
        </w:r>
        <w:r w:rsidR="00F24017">
          <w:rPr>
            <w:noProof/>
            <w:webHidden/>
          </w:rPr>
          <w:tab/>
        </w:r>
        <w:r w:rsidR="00F24017">
          <w:rPr>
            <w:noProof/>
            <w:webHidden/>
          </w:rPr>
          <w:fldChar w:fldCharType="begin"/>
        </w:r>
        <w:r w:rsidR="00F24017">
          <w:rPr>
            <w:noProof/>
            <w:webHidden/>
          </w:rPr>
          <w:instrText xml:space="preserve"> PAGEREF _Toc480902718 \h </w:instrText>
        </w:r>
        <w:r w:rsidR="00F24017">
          <w:rPr>
            <w:noProof/>
            <w:webHidden/>
          </w:rPr>
        </w:r>
        <w:r w:rsidR="00F24017">
          <w:rPr>
            <w:noProof/>
            <w:webHidden/>
          </w:rPr>
          <w:fldChar w:fldCharType="separate"/>
        </w:r>
        <w:r w:rsidR="00F24017">
          <w:rPr>
            <w:noProof/>
            <w:webHidden/>
          </w:rPr>
          <w:t>134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19" w:history="1">
        <w:r w:rsidR="00F24017" w:rsidRPr="00F50CF8">
          <w:rPr>
            <w:rStyle w:val="Hyperlinkki"/>
            <w:noProof/>
          </w:rPr>
          <w:t>Kuvio 116. DNS Conditional Forwarders</w:t>
        </w:r>
        <w:r w:rsidR="00F24017">
          <w:rPr>
            <w:noProof/>
            <w:webHidden/>
          </w:rPr>
          <w:tab/>
        </w:r>
        <w:r w:rsidR="00F24017">
          <w:rPr>
            <w:noProof/>
            <w:webHidden/>
          </w:rPr>
          <w:fldChar w:fldCharType="begin"/>
        </w:r>
        <w:r w:rsidR="00F24017">
          <w:rPr>
            <w:noProof/>
            <w:webHidden/>
          </w:rPr>
          <w:instrText xml:space="preserve"> PAGEREF _Toc480902719 \h </w:instrText>
        </w:r>
        <w:r w:rsidR="00F24017">
          <w:rPr>
            <w:noProof/>
            <w:webHidden/>
          </w:rPr>
        </w:r>
        <w:r w:rsidR="00F24017">
          <w:rPr>
            <w:noProof/>
            <w:webHidden/>
          </w:rPr>
          <w:fldChar w:fldCharType="separate"/>
        </w:r>
        <w:r w:rsidR="00F24017">
          <w:rPr>
            <w:noProof/>
            <w:webHidden/>
          </w:rPr>
          <w:t>134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0" w:history="1">
        <w:r w:rsidR="00F24017" w:rsidRPr="00F50CF8">
          <w:rPr>
            <w:rStyle w:val="Hyperlinkki"/>
            <w:noProof/>
          </w:rPr>
          <w:t>Kuvio 117. BGP asetukset</w:t>
        </w:r>
        <w:r w:rsidR="00F24017">
          <w:rPr>
            <w:noProof/>
            <w:webHidden/>
          </w:rPr>
          <w:tab/>
        </w:r>
        <w:r w:rsidR="00F24017">
          <w:rPr>
            <w:noProof/>
            <w:webHidden/>
          </w:rPr>
          <w:fldChar w:fldCharType="begin"/>
        </w:r>
        <w:r w:rsidR="00F24017">
          <w:rPr>
            <w:noProof/>
            <w:webHidden/>
          </w:rPr>
          <w:instrText xml:space="preserve"> PAGEREF _Toc480902720 \h </w:instrText>
        </w:r>
        <w:r w:rsidR="00F24017">
          <w:rPr>
            <w:noProof/>
            <w:webHidden/>
          </w:rPr>
        </w:r>
        <w:r w:rsidR="00F24017">
          <w:rPr>
            <w:noProof/>
            <w:webHidden/>
          </w:rPr>
          <w:fldChar w:fldCharType="separate"/>
        </w:r>
        <w:r w:rsidR="00F24017">
          <w:rPr>
            <w:noProof/>
            <w:webHidden/>
          </w:rPr>
          <w:t>135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1" w:history="1">
        <w:r w:rsidR="00F24017" w:rsidRPr="00F50CF8">
          <w:rPr>
            <w:rStyle w:val="Hyperlinkki"/>
            <w:noProof/>
            <w:lang w:val="en-US"/>
          </w:rPr>
          <w:t>Kuvio 118. Show ip bgp</w:t>
        </w:r>
        <w:r w:rsidR="00F24017">
          <w:rPr>
            <w:noProof/>
            <w:webHidden/>
          </w:rPr>
          <w:tab/>
        </w:r>
        <w:r w:rsidR="00F24017">
          <w:rPr>
            <w:noProof/>
            <w:webHidden/>
          </w:rPr>
          <w:fldChar w:fldCharType="begin"/>
        </w:r>
        <w:r w:rsidR="00F24017">
          <w:rPr>
            <w:noProof/>
            <w:webHidden/>
          </w:rPr>
          <w:instrText xml:space="preserve"> PAGEREF _Toc480902721 \h </w:instrText>
        </w:r>
        <w:r w:rsidR="00F24017">
          <w:rPr>
            <w:noProof/>
            <w:webHidden/>
          </w:rPr>
        </w:r>
        <w:r w:rsidR="00F24017">
          <w:rPr>
            <w:noProof/>
            <w:webHidden/>
          </w:rPr>
          <w:fldChar w:fldCharType="separate"/>
        </w:r>
        <w:r w:rsidR="00F24017">
          <w:rPr>
            <w:noProof/>
            <w:webHidden/>
          </w:rPr>
          <w:t>135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2" w:history="1">
        <w:r w:rsidR="00F24017" w:rsidRPr="00F50CF8">
          <w:rPr>
            <w:rStyle w:val="Hyperlinkki"/>
            <w:noProof/>
          </w:rPr>
          <w:t>Kuvio 119. Sähköpostien sijainti</w:t>
        </w:r>
        <w:r w:rsidR="00F24017">
          <w:rPr>
            <w:noProof/>
            <w:webHidden/>
          </w:rPr>
          <w:tab/>
        </w:r>
        <w:r w:rsidR="00F24017">
          <w:rPr>
            <w:noProof/>
            <w:webHidden/>
          </w:rPr>
          <w:fldChar w:fldCharType="begin"/>
        </w:r>
        <w:r w:rsidR="00F24017">
          <w:rPr>
            <w:noProof/>
            <w:webHidden/>
          </w:rPr>
          <w:instrText xml:space="preserve"> PAGEREF _Toc480902722 \h </w:instrText>
        </w:r>
        <w:r w:rsidR="00F24017">
          <w:rPr>
            <w:noProof/>
            <w:webHidden/>
          </w:rPr>
        </w:r>
        <w:r w:rsidR="00F24017">
          <w:rPr>
            <w:noProof/>
            <w:webHidden/>
          </w:rPr>
          <w:fldChar w:fldCharType="separate"/>
        </w:r>
        <w:r w:rsidR="00F24017">
          <w:rPr>
            <w:noProof/>
            <w:webHidden/>
          </w:rPr>
          <w:t>136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3" w:history="1">
        <w:r w:rsidR="00F24017" w:rsidRPr="00F50CF8">
          <w:rPr>
            <w:rStyle w:val="Hyperlinkki"/>
            <w:noProof/>
          </w:rPr>
          <w:t>Kuvio 120. Postfixin konfigurointitiedosto</w:t>
        </w:r>
        <w:r w:rsidR="00F24017">
          <w:rPr>
            <w:noProof/>
            <w:webHidden/>
          </w:rPr>
          <w:tab/>
        </w:r>
        <w:r w:rsidR="00F24017">
          <w:rPr>
            <w:noProof/>
            <w:webHidden/>
          </w:rPr>
          <w:fldChar w:fldCharType="begin"/>
        </w:r>
        <w:r w:rsidR="00F24017">
          <w:rPr>
            <w:noProof/>
            <w:webHidden/>
          </w:rPr>
          <w:instrText xml:space="preserve"> PAGEREF _Toc480902723 \h </w:instrText>
        </w:r>
        <w:r w:rsidR="00F24017">
          <w:rPr>
            <w:noProof/>
            <w:webHidden/>
          </w:rPr>
        </w:r>
        <w:r w:rsidR="00F24017">
          <w:rPr>
            <w:noProof/>
            <w:webHidden/>
          </w:rPr>
          <w:fldChar w:fldCharType="separate"/>
        </w:r>
        <w:r w:rsidR="00F24017">
          <w:rPr>
            <w:noProof/>
            <w:webHidden/>
          </w:rPr>
          <w:t>137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4" w:history="1">
        <w:r w:rsidR="00F24017" w:rsidRPr="00F50CF8">
          <w:rPr>
            <w:rStyle w:val="Hyperlinkki"/>
            <w:noProof/>
          </w:rPr>
          <w:t>Kuvio 121. SSL:n luonti postfixille</w:t>
        </w:r>
        <w:r w:rsidR="00F24017">
          <w:rPr>
            <w:noProof/>
            <w:webHidden/>
          </w:rPr>
          <w:tab/>
        </w:r>
        <w:r w:rsidR="00F24017">
          <w:rPr>
            <w:noProof/>
            <w:webHidden/>
          </w:rPr>
          <w:fldChar w:fldCharType="begin"/>
        </w:r>
        <w:r w:rsidR="00F24017">
          <w:rPr>
            <w:noProof/>
            <w:webHidden/>
          </w:rPr>
          <w:instrText xml:space="preserve"> PAGEREF _Toc480902724 \h </w:instrText>
        </w:r>
        <w:r w:rsidR="00F24017">
          <w:rPr>
            <w:noProof/>
            <w:webHidden/>
          </w:rPr>
        </w:r>
        <w:r w:rsidR="00F24017">
          <w:rPr>
            <w:noProof/>
            <w:webHidden/>
          </w:rPr>
          <w:fldChar w:fldCharType="separate"/>
        </w:r>
        <w:r w:rsidR="00F24017">
          <w:rPr>
            <w:noProof/>
            <w:webHidden/>
          </w:rPr>
          <w:t>137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5" w:history="1">
        <w:r w:rsidR="00F24017" w:rsidRPr="00F50CF8">
          <w:rPr>
            <w:rStyle w:val="Hyperlinkki"/>
            <w:noProof/>
          </w:rPr>
          <w:t>Kuvio 122. Palvelimen nimen asetus</w:t>
        </w:r>
        <w:r w:rsidR="00F24017">
          <w:rPr>
            <w:noProof/>
            <w:webHidden/>
          </w:rPr>
          <w:tab/>
        </w:r>
        <w:r w:rsidR="00F24017">
          <w:rPr>
            <w:noProof/>
            <w:webHidden/>
          </w:rPr>
          <w:fldChar w:fldCharType="begin"/>
        </w:r>
        <w:r w:rsidR="00F24017">
          <w:rPr>
            <w:noProof/>
            <w:webHidden/>
          </w:rPr>
          <w:instrText xml:space="preserve"> PAGEREF _Toc480902725 \h </w:instrText>
        </w:r>
        <w:r w:rsidR="00F24017">
          <w:rPr>
            <w:noProof/>
            <w:webHidden/>
          </w:rPr>
        </w:r>
        <w:r w:rsidR="00F24017">
          <w:rPr>
            <w:noProof/>
            <w:webHidden/>
          </w:rPr>
          <w:fldChar w:fldCharType="separate"/>
        </w:r>
        <w:r w:rsidR="00F24017">
          <w:rPr>
            <w:noProof/>
            <w:webHidden/>
          </w:rPr>
          <w:t>138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6" w:history="1">
        <w:r w:rsidR="00F24017" w:rsidRPr="00F50CF8">
          <w:rPr>
            <w:rStyle w:val="Hyperlinkki"/>
            <w:noProof/>
          </w:rPr>
          <w:t>Kuvio 123. Squirrelmailn konfiguraatiotiedosto</w:t>
        </w:r>
        <w:r w:rsidR="00F24017">
          <w:rPr>
            <w:noProof/>
            <w:webHidden/>
          </w:rPr>
          <w:tab/>
        </w:r>
        <w:r w:rsidR="00F24017">
          <w:rPr>
            <w:noProof/>
            <w:webHidden/>
          </w:rPr>
          <w:fldChar w:fldCharType="begin"/>
        </w:r>
        <w:r w:rsidR="00F24017">
          <w:rPr>
            <w:noProof/>
            <w:webHidden/>
          </w:rPr>
          <w:instrText xml:space="preserve"> PAGEREF _Toc480902726 \h </w:instrText>
        </w:r>
        <w:r w:rsidR="00F24017">
          <w:rPr>
            <w:noProof/>
            <w:webHidden/>
          </w:rPr>
        </w:r>
        <w:r w:rsidR="00F24017">
          <w:rPr>
            <w:noProof/>
            <w:webHidden/>
          </w:rPr>
          <w:fldChar w:fldCharType="separate"/>
        </w:r>
        <w:r w:rsidR="00F24017">
          <w:rPr>
            <w:noProof/>
            <w:webHidden/>
          </w:rPr>
          <w:t>138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7" w:history="1">
        <w:r w:rsidR="00F24017" w:rsidRPr="00F50CF8">
          <w:rPr>
            <w:rStyle w:val="Hyperlinkki"/>
            <w:noProof/>
          </w:rPr>
          <w:t>Kuvio 124. Kissa@papankki.com saapuneet viestit</w:t>
        </w:r>
        <w:r w:rsidR="00F24017">
          <w:rPr>
            <w:noProof/>
            <w:webHidden/>
          </w:rPr>
          <w:tab/>
        </w:r>
        <w:r w:rsidR="00F24017">
          <w:rPr>
            <w:noProof/>
            <w:webHidden/>
          </w:rPr>
          <w:fldChar w:fldCharType="begin"/>
        </w:r>
        <w:r w:rsidR="00F24017">
          <w:rPr>
            <w:noProof/>
            <w:webHidden/>
          </w:rPr>
          <w:instrText xml:space="preserve"> PAGEREF _Toc480902727 \h </w:instrText>
        </w:r>
        <w:r w:rsidR="00F24017">
          <w:rPr>
            <w:noProof/>
            <w:webHidden/>
          </w:rPr>
        </w:r>
        <w:r w:rsidR="00F24017">
          <w:rPr>
            <w:noProof/>
            <w:webHidden/>
          </w:rPr>
          <w:fldChar w:fldCharType="separate"/>
        </w:r>
        <w:r w:rsidR="00F24017">
          <w:rPr>
            <w:noProof/>
            <w:webHidden/>
          </w:rPr>
          <w:t>139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8" w:history="1">
        <w:r w:rsidR="00F24017" w:rsidRPr="00F50CF8">
          <w:rPr>
            <w:rStyle w:val="Hyperlinkki"/>
            <w:noProof/>
          </w:rPr>
          <w:t>Kuvio 125. Testiviesti vastaanotettu</w:t>
        </w:r>
        <w:r w:rsidR="00F24017">
          <w:rPr>
            <w:noProof/>
            <w:webHidden/>
          </w:rPr>
          <w:tab/>
        </w:r>
        <w:r w:rsidR="00F24017">
          <w:rPr>
            <w:noProof/>
            <w:webHidden/>
          </w:rPr>
          <w:fldChar w:fldCharType="begin"/>
        </w:r>
        <w:r w:rsidR="00F24017">
          <w:rPr>
            <w:noProof/>
            <w:webHidden/>
          </w:rPr>
          <w:instrText xml:space="preserve"> PAGEREF _Toc480902728 \h </w:instrText>
        </w:r>
        <w:r w:rsidR="00F24017">
          <w:rPr>
            <w:noProof/>
            <w:webHidden/>
          </w:rPr>
        </w:r>
        <w:r w:rsidR="00F24017">
          <w:rPr>
            <w:noProof/>
            <w:webHidden/>
          </w:rPr>
          <w:fldChar w:fldCharType="separate"/>
        </w:r>
        <w:r w:rsidR="00F24017">
          <w:rPr>
            <w:noProof/>
            <w:webHidden/>
          </w:rPr>
          <w:t>139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29" w:history="1">
        <w:r w:rsidR="00F24017" w:rsidRPr="00F50CF8">
          <w:rPr>
            <w:rStyle w:val="Hyperlinkki"/>
            <w:noProof/>
          </w:rPr>
          <w:t>Kuvio 126. Domainiin liittyminen</w:t>
        </w:r>
        <w:r w:rsidR="00F24017">
          <w:rPr>
            <w:noProof/>
            <w:webHidden/>
          </w:rPr>
          <w:tab/>
        </w:r>
        <w:r w:rsidR="00F24017">
          <w:rPr>
            <w:noProof/>
            <w:webHidden/>
          </w:rPr>
          <w:fldChar w:fldCharType="begin"/>
        </w:r>
        <w:r w:rsidR="00F24017">
          <w:rPr>
            <w:noProof/>
            <w:webHidden/>
          </w:rPr>
          <w:instrText xml:space="preserve"> PAGEREF _Toc480902729 \h </w:instrText>
        </w:r>
        <w:r w:rsidR="00F24017">
          <w:rPr>
            <w:noProof/>
            <w:webHidden/>
          </w:rPr>
        </w:r>
        <w:r w:rsidR="00F24017">
          <w:rPr>
            <w:noProof/>
            <w:webHidden/>
          </w:rPr>
          <w:fldChar w:fldCharType="separate"/>
        </w:r>
        <w:r w:rsidR="00F24017">
          <w:rPr>
            <w:noProof/>
            <w:webHidden/>
          </w:rPr>
          <w:t>140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0" w:history="1">
        <w:r w:rsidR="00F24017" w:rsidRPr="00F50CF8">
          <w:rPr>
            <w:rStyle w:val="Hyperlinkki"/>
            <w:noProof/>
          </w:rPr>
          <w:t>Kuvio 127. Domainin käyttäjät</w:t>
        </w:r>
        <w:r w:rsidR="00F24017">
          <w:rPr>
            <w:noProof/>
            <w:webHidden/>
          </w:rPr>
          <w:tab/>
        </w:r>
        <w:r w:rsidR="00F24017">
          <w:rPr>
            <w:noProof/>
            <w:webHidden/>
          </w:rPr>
          <w:fldChar w:fldCharType="begin"/>
        </w:r>
        <w:r w:rsidR="00F24017">
          <w:rPr>
            <w:noProof/>
            <w:webHidden/>
          </w:rPr>
          <w:instrText xml:space="preserve"> PAGEREF _Toc480902730 \h </w:instrText>
        </w:r>
        <w:r w:rsidR="00F24017">
          <w:rPr>
            <w:noProof/>
            <w:webHidden/>
          </w:rPr>
        </w:r>
        <w:r w:rsidR="00F24017">
          <w:rPr>
            <w:noProof/>
            <w:webHidden/>
          </w:rPr>
          <w:fldChar w:fldCharType="separate"/>
        </w:r>
        <w:r w:rsidR="00F24017">
          <w:rPr>
            <w:noProof/>
            <w:webHidden/>
          </w:rPr>
          <w:t>140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1" w:history="1">
        <w:r w:rsidR="00F24017" w:rsidRPr="00F50CF8">
          <w:rPr>
            <w:rStyle w:val="Hyperlinkki"/>
            <w:noProof/>
          </w:rPr>
          <w:t>Kuvio 128. Scripti millä tehdään kotikansiot</w:t>
        </w:r>
        <w:r w:rsidR="00F24017">
          <w:rPr>
            <w:noProof/>
            <w:webHidden/>
          </w:rPr>
          <w:tab/>
        </w:r>
        <w:r w:rsidR="00F24017">
          <w:rPr>
            <w:noProof/>
            <w:webHidden/>
          </w:rPr>
          <w:fldChar w:fldCharType="begin"/>
        </w:r>
        <w:r w:rsidR="00F24017">
          <w:rPr>
            <w:noProof/>
            <w:webHidden/>
          </w:rPr>
          <w:instrText xml:space="preserve"> PAGEREF _Toc480902731 \h </w:instrText>
        </w:r>
        <w:r w:rsidR="00F24017">
          <w:rPr>
            <w:noProof/>
            <w:webHidden/>
          </w:rPr>
        </w:r>
        <w:r w:rsidR="00F24017">
          <w:rPr>
            <w:noProof/>
            <w:webHidden/>
          </w:rPr>
          <w:fldChar w:fldCharType="separate"/>
        </w:r>
        <w:r w:rsidR="00F24017">
          <w:rPr>
            <w:noProof/>
            <w:webHidden/>
          </w:rPr>
          <w:t>141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2" w:history="1">
        <w:r w:rsidR="00F24017" w:rsidRPr="00F50CF8">
          <w:rPr>
            <w:rStyle w:val="Hyperlinkki"/>
            <w:noProof/>
          </w:rPr>
          <w:t>Kuvio 129. ISS:n alkuvalikko</w:t>
        </w:r>
        <w:r w:rsidR="00F24017">
          <w:rPr>
            <w:noProof/>
            <w:webHidden/>
          </w:rPr>
          <w:tab/>
        </w:r>
        <w:r w:rsidR="00F24017">
          <w:rPr>
            <w:noProof/>
            <w:webHidden/>
          </w:rPr>
          <w:fldChar w:fldCharType="begin"/>
        </w:r>
        <w:r w:rsidR="00F24017">
          <w:rPr>
            <w:noProof/>
            <w:webHidden/>
          </w:rPr>
          <w:instrText xml:space="preserve"> PAGEREF _Toc480902732 \h </w:instrText>
        </w:r>
        <w:r w:rsidR="00F24017">
          <w:rPr>
            <w:noProof/>
            <w:webHidden/>
          </w:rPr>
        </w:r>
        <w:r w:rsidR="00F24017">
          <w:rPr>
            <w:noProof/>
            <w:webHidden/>
          </w:rPr>
          <w:fldChar w:fldCharType="separate"/>
        </w:r>
        <w:r w:rsidR="00F24017">
          <w:rPr>
            <w:noProof/>
            <w:webHidden/>
          </w:rPr>
          <w:t>142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3" w:history="1">
        <w:r w:rsidR="00F24017" w:rsidRPr="00F50CF8">
          <w:rPr>
            <w:rStyle w:val="Hyperlinkki"/>
            <w:noProof/>
          </w:rPr>
          <w:t>Kuvio 130. Wordpress ja sille tietokanta asennettu</w:t>
        </w:r>
        <w:r w:rsidR="00F24017">
          <w:rPr>
            <w:noProof/>
            <w:webHidden/>
          </w:rPr>
          <w:tab/>
        </w:r>
        <w:r w:rsidR="00F24017">
          <w:rPr>
            <w:noProof/>
            <w:webHidden/>
          </w:rPr>
          <w:fldChar w:fldCharType="begin"/>
        </w:r>
        <w:r w:rsidR="00F24017">
          <w:rPr>
            <w:noProof/>
            <w:webHidden/>
          </w:rPr>
          <w:instrText xml:space="preserve"> PAGEREF _Toc480902733 \h </w:instrText>
        </w:r>
        <w:r w:rsidR="00F24017">
          <w:rPr>
            <w:noProof/>
            <w:webHidden/>
          </w:rPr>
        </w:r>
        <w:r w:rsidR="00F24017">
          <w:rPr>
            <w:noProof/>
            <w:webHidden/>
          </w:rPr>
          <w:fldChar w:fldCharType="separate"/>
        </w:r>
        <w:r w:rsidR="00F24017">
          <w:rPr>
            <w:noProof/>
            <w:webHidden/>
          </w:rPr>
          <w:t>142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4" w:history="1">
        <w:r w:rsidR="00F24017" w:rsidRPr="00F50CF8">
          <w:rPr>
            <w:rStyle w:val="Hyperlinkki"/>
            <w:noProof/>
          </w:rPr>
          <w:t>Kuvio 131. Wordpress adminsivu</w:t>
        </w:r>
        <w:r w:rsidR="00F24017">
          <w:rPr>
            <w:noProof/>
            <w:webHidden/>
          </w:rPr>
          <w:tab/>
        </w:r>
        <w:r w:rsidR="00F24017">
          <w:rPr>
            <w:noProof/>
            <w:webHidden/>
          </w:rPr>
          <w:fldChar w:fldCharType="begin"/>
        </w:r>
        <w:r w:rsidR="00F24017">
          <w:rPr>
            <w:noProof/>
            <w:webHidden/>
          </w:rPr>
          <w:instrText xml:space="preserve"> PAGEREF _Toc480902734 \h </w:instrText>
        </w:r>
        <w:r w:rsidR="00F24017">
          <w:rPr>
            <w:noProof/>
            <w:webHidden/>
          </w:rPr>
        </w:r>
        <w:r w:rsidR="00F24017">
          <w:rPr>
            <w:noProof/>
            <w:webHidden/>
          </w:rPr>
          <w:fldChar w:fldCharType="separate"/>
        </w:r>
        <w:r w:rsidR="00F24017">
          <w:rPr>
            <w:noProof/>
            <w:webHidden/>
          </w:rPr>
          <w:t>143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5" w:history="1">
        <w:r w:rsidR="00F24017" w:rsidRPr="00F50CF8">
          <w:rPr>
            <w:rStyle w:val="Hyperlinkki"/>
            <w:noProof/>
          </w:rPr>
          <w:t>Kuvio 132. URL:n asettaminen Wordpressiin</w:t>
        </w:r>
        <w:r w:rsidR="00F24017">
          <w:rPr>
            <w:noProof/>
            <w:webHidden/>
          </w:rPr>
          <w:tab/>
        </w:r>
        <w:r w:rsidR="00F24017">
          <w:rPr>
            <w:noProof/>
            <w:webHidden/>
          </w:rPr>
          <w:fldChar w:fldCharType="begin"/>
        </w:r>
        <w:r w:rsidR="00F24017">
          <w:rPr>
            <w:noProof/>
            <w:webHidden/>
          </w:rPr>
          <w:instrText xml:space="preserve"> PAGEREF _Toc480902735 \h </w:instrText>
        </w:r>
        <w:r w:rsidR="00F24017">
          <w:rPr>
            <w:noProof/>
            <w:webHidden/>
          </w:rPr>
        </w:r>
        <w:r w:rsidR="00F24017">
          <w:rPr>
            <w:noProof/>
            <w:webHidden/>
          </w:rPr>
          <w:fldChar w:fldCharType="separate"/>
        </w:r>
        <w:r w:rsidR="00F24017">
          <w:rPr>
            <w:noProof/>
            <w:webHidden/>
          </w:rPr>
          <w:t>144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6" w:history="1">
        <w:r w:rsidR="00F24017" w:rsidRPr="00F50CF8">
          <w:rPr>
            <w:rStyle w:val="Hyperlinkki"/>
            <w:noProof/>
          </w:rPr>
          <w:t>Kuvio 133. Intrasivun etusivu</w:t>
        </w:r>
        <w:r w:rsidR="00F24017">
          <w:rPr>
            <w:noProof/>
            <w:webHidden/>
          </w:rPr>
          <w:tab/>
        </w:r>
        <w:r w:rsidR="00F24017">
          <w:rPr>
            <w:noProof/>
            <w:webHidden/>
          </w:rPr>
          <w:fldChar w:fldCharType="begin"/>
        </w:r>
        <w:r w:rsidR="00F24017">
          <w:rPr>
            <w:noProof/>
            <w:webHidden/>
          </w:rPr>
          <w:instrText xml:space="preserve"> PAGEREF _Toc480902736 \h </w:instrText>
        </w:r>
        <w:r w:rsidR="00F24017">
          <w:rPr>
            <w:noProof/>
            <w:webHidden/>
          </w:rPr>
        </w:r>
        <w:r w:rsidR="00F24017">
          <w:rPr>
            <w:noProof/>
            <w:webHidden/>
          </w:rPr>
          <w:fldChar w:fldCharType="separate"/>
        </w:r>
        <w:r w:rsidR="00F24017">
          <w:rPr>
            <w:noProof/>
            <w:webHidden/>
          </w:rPr>
          <w:t>145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7" w:history="1">
        <w:r w:rsidR="00F24017" w:rsidRPr="00F50CF8">
          <w:rPr>
            <w:rStyle w:val="Hyperlinkki"/>
            <w:noProof/>
          </w:rPr>
          <w:t>Kuvio 134. Kuvien lataus sivulle toimii</w:t>
        </w:r>
        <w:r w:rsidR="00F24017">
          <w:rPr>
            <w:noProof/>
            <w:webHidden/>
          </w:rPr>
          <w:tab/>
        </w:r>
        <w:r w:rsidR="00F24017">
          <w:rPr>
            <w:noProof/>
            <w:webHidden/>
          </w:rPr>
          <w:fldChar w:fldCharType="begin"/>
        </w:r>
        <w:r w:rsidR="00F24017">
          <w:rPr>
            <w:noProof/>
            <w:webHidden/>
          </w:rPr>
          <w:instrText xml:space="preserve"> PAGEREF _Toc480902737 \h </w:instrText>
        </w:r>
        <w:r w:rsidR="00F24017">
          <w:rPr>
            <w:noProof/>
            <w:webHidden/>
          </w:rPr>
        </w:r>
        <w:r w:rsidR="00F24017">
          <w:rPr>
            <w:noProof/>
            <w:webHidden/>
          </w:rPr>
          <w:fldChar w:fldCharType="separate"/>
        </w:r>
        <w:r w:rsidR="00F24017">
          <w:rPr>
            <w:noProof/>
            <w:webHidden/>
          </w:rPr>
          <w:t>146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8" w:history="1">
        <w:r w:rsidR="00F24017" w:rsidRPr="00F50CF8">
          <w:rPr>
            <w:rStyle w:val="Hyperlinkki"/>
            <w:noProof/>
          </w:rPr>
          <w:t>Kuvio 135. AutoEnrollment GPO</w:t>
        </w:r>
        <w:r w:rsidR="00F24017">
          <w:rPr>
            <w:noProof/>
            <w:webHidden/>
          </w:rPr>
          <w:tab/>
        </w:r>
        <w:r w:rsidR="00F24017">
          <w:rPr>
            <w:noProof/>
            <w:webHidden/>
          </w:rPr>
          <w:fldChar w:fldCharType="begin"/>
        </w:r>
        <w:r w:rsidR="00F24017">
          <w:rPr>
            <w:noProof/>
            <w:webHidden/>
          </w:rPr>
          <w:instrText xml:space="preserve"> PAGEREF _Toc480902738 \h </w:instrText>
        </w:r>
        <w:r w:rsidR="00F24017">
          <w:rPr>
            <w:noProof/>
            <w:webHidden/>
          </w:rPr>
        </w:r>
        <w:r w:rsidR="00F24017">
          <w:rPr>
            <w:noProof/>
            <w:webHidden/>
          </w:rPr>
          <w:fldChar w:fldCharType="separate"/>
        </w:r>
        <w:r w:rsidR="00F24017">
          <w:rPr>
            <w:noProof/>
            <w:webHidden/>
          </w:rPr>
          <w:t>146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39" w:history="1">
        <w:r w:rsidR="00F24017" w:rsidRPr="00F50CF8">
          <w:rPr>
            <w:rStyle w:val="Hyperlinkki"/>
            <w:noProof/>
          </w:rPr>
          <w:t>Kuvio 136. FS1-HQ sertifikaatti</w:t>
        </w:r>
        <w:r w:rsidR="00F24017">
          <w:rPr>
            <w:noProof/>
            <w:webHidden/>
          </w:rPr>
          <w:tab/>
        </w:r>
        <w:r w:rsidR="00F24017">
          <w:rPr>
            <w:noProof/>
            <w:webHidden/>
          </w:rPr>
          <w:fldChar w:fldCharType="begin"/>
        </w:r>
        <w:r w:rsidR="00F24017">
          <w:rPr>
            <w:noProof/>
            <w:webHidden/>
          </w:rPr>
          <w:instrText xml:space="preserve"> PAGEREF _Toc480902739 \h </w:instrText>
        </w:r>
        <w:r w:rsidR="00F24017">
          <w:rPr>
            <w:noProof/>
            <w:webHidden/>
          </w:rPr>
        </w:r>
        <w:r w:rsidR="00F24017">
          <w:rPr>
            <w:noProof/>
            <w:webHidden/>
          </w:rPr>
          <w:fldChar w:fldCharType="separate"/>
        </w:r>
        <w:r w:rsidR="00F24017">
          <w:rPr>
            <w:noProof/>
            <w:webHidden/>
          </w:rPr>
          <w:t>147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0" w:history="1">
        <w:r w:rsidR="00F24017" w:rsidRPr="00F50CF8">
          <w:rPr>
            <w:rStyle w:val="Hyperlinkki"/>
            <w:noProof/>
          </w:rPr>
          <w:t>Kuvio 137. Intran varmenne</w:t>
        </w:r>
        <w:r w:rsidR="00F24017">
          <w:rPr>
            <w:noProof/>
            <w:webHidden/>
          </w:rPr>
          <w:tab/>
        </w:r>
        <w:r w:rsidR="00F24017">
          <w:rPr>
            <w:noProof/>
            <w:webHidden/>
          </w:rPr>
          <w:fldChar w:fldCharType="begin"/>
        </w:r>
        <w:r w:rsidR="00F24017">
          <w:rPr>
            <w:noProof/>
            <w:webHidden/>
          </w:rPr>
          <w:instrText xml:space="preserve"> PAGEREF _Toc480902740 \h </w:instrText>
        </w:r>
        <w:r w:rsidR="00F24017">
          <w:rPr>
            <w:noProof/>
            <w:webHidden/>
          </w:rPr>
        </w:r>
        <w:r w:rsidR="00F24017">
          <w:rPr>
            <w:noProof/>
            <w:webHidden/>
          </w:rPr>
          <w:fldChar w:fldCharType="separate"/>
        </w:r>
        <w:r w:rsidR="00F24017">
          <w:rPr>
            <w:noProof/>
            <w:webHidden/>
          </w:rPr>
          <w:t>148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1" w:history="1">
        <w:r w:rsidR="00F24017" w:rsidRPr="00F50CF8">
          <w:rPr>
            <w:rStyle w:val="Hyperlinkki"/>
            <w:noProof/>
          </w:rPr>
          <w:t>Kuvio 138. HTTPS-yhteys intraan</w:t>
        </w:r>
        <w:r w:rsidR="00F24017">
          <w:rPr>
            <w:noProof/>
            <w:webHidden/>
          </w:rPr>
          <w:tab/>
        </w:r>
        <w:r w:rsidR="00F24017">
          <w:rPr>
            <w:noProof/>
            <w:webHidden/>
          </w:rPr>
          <w:fldChar w:fldCharType="begin"/>
        </w:r>
        <w:r w:rsidR="00F24017">
          <w:rPr>
            <w:noProof/>
            <w:webHidden/>
          </w:rPr>
          <w:instrText xml:space="preserve"> PAGEREF _Toc480902741 \h </w:instrText>
        </w:r>
        <w:r w:rsidR="00F24017">
          <w:rPr>
            <w:noProof/>
            <w:webHidden/>
          </w:rPr>
        </w:r>
        <w:r w:rsidR="00F24017">
          <w:rPr>
            <w:noProof/>
            <w:webHidden/>
          </w:rPr>
          <w:fldChar w:fldCharType="separate"/>
        </w:r>
        <w:r w:rsidR="00F24017">
          <w:rPr>
            <w:noProof/>
            <w:webHidden/>
          </w:rPr>
          <w:t>148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2" w:history="1">
        <w:r w:rsidR="00F24017" w:rsidRPr="00F50CF8">
          <w:rPr>
            <w:rStyle w:val="Hyperlinkki"/>
            <w:noProof/>
          </w:rPr>
          <w:t>Kuvio 139. OSPF kovennukset HQ</w:t>
        </w:r>
        <w:r w:rsidR="00F24017">
          <w:rPr>
            <w:noProof/>
            <w:webHidden/>
          </w:rPr>
          <w:tab/>
        </w:r>
        <w:r w:rsidR="00F24017">
          <w:rPr>
            <w:noProof/>
            <w:webHidden/>
          </w:rPr>
          <w:fldChar w:fldCharType="begin"/>
        </w:r>
        <w:r w:rsidR="00F24017">
          <w:rPr>
            <w:noProof/>
            <w:webHidden/>
          </w:rPr>
          <w:instrText xml:space="preserve"> PAGEREF _Toc480902742 \h </w:instrText>
        </w:r>
        <w:r w:rsidR="00F24017">
          <w:rPr>
            <w:noProof/>
            <w:webHidden/>
          </w:rPr>
        </w:r>
        <w:r w:rsidR="00F24017">
          <w:rPr>
            <w:noProof/>
            <w:webHidden/>
          </w:rPr>
          <w:fldChar w:fldCharType="separate"/>
        </w:r>
        <w:r w:rsidR="00F24017">
          <w:rPr>
            <w:noProof/>
            <w:webHidden/>
          </w:rPr>
          <w:t>149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3" w:history="1">
        <w:r w:rsidR="00F24017" w:rsidRPr="00F50CF8">
          <w:rPr>
            <w:rStyle w:val="Hyperlinkki"/>
            <w:noProof/>
          </w:rPr>
          <w:t>Kuvio 140. LS OSPF</w:t>
        </w:r>
        <w:r w:rsidR="00F24017">
          <w:rPr>
            <w:noProof/>
            <w:webHidden/>
          </w:rPr>
          <w:tab/>
        </w:r>
        <w:r w:rsidR="00F24017">
          <w:rPr>
            <w:noProof/>
            <w:webHidden/>
          </w:rPr>
          <w:fldChar w:fldCharType="begin"/>
        </w:r>
        <w:r w:rsidR="00F24017">
          <w:rPr>
            <w:noProof/>
            <w:webHidden/>
          </w:rPr>
          <w:instrText xml:space="preserve"> PAGEREF _Toc480902743 \h </w:instrText>
        </w:r>
        <w:r w:rsidR="00F24017">
          <w:rPr>
            <w:noProof/>
            <w:webHidden/>
          </w:rPr>
        </w:r>
        <w:r w:rsidR="00F24017">
          <w:rPr>
            <w:noProof/>
            <w:webHidden/>
          </w:rPr>
          <w:fldChar w:fldCharType="separate"/>
        </w:r>
        <w:r w:rsidR="00F24017">
          <w:rPr>
            <w:noProof/>
            <w:webHidden/>
          </w:rPr>
          <w:t>150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4" w:history="1">
        <w:r w:rsidR="00F24017" w:rsidRPr="00F50CF8">
          <w:rPr>
            <w:rStyle w:val="Hyperlinkki"/>
            <w:noProof/>
          </w:rPr>
          <w:t>Kuvio 141. DNS- palvelimen rajapinnan osoitteet</w:t>
        </w:r>
        <w:r w:rsidR="00F24017">
          <w:rPr>
            <w:noProof/>
            <w:webHidden/>
          </w:rPr>
          <w:tab/>
        </w:r>
        <w:r w:rsidR="00F24017">
          <w:rPr>
            <w:noProof/>
            <w:webHidden/>
          </w:rPr>
          <w:fldChar w:fldCharType="begin"/>
        </w:r>
        <w:r w:rsidR="00F24017">
          <w:rPr>
            <w:noProof/>
            <w:webHidden/>
          </w:rPr>
          <w:instrText xml:space="preserve"> PAGEREF _Toc480902744 \h </w:instrText>
        </w:r>
        <w:r w:rsidR="00F24017">
          <w:rPr>
            <w:noProof/>
            <w:webHidden/>
          </w:rPr>
        </w:r>
        <w:r w:rsidR="00F24017">
          <w:rPr>
            <w:noProof/>
            <w:webHidden/>
          </w:rPr>
          <w:fldChar w:fldCharType="separate"/>
        </w:r>
        <w:r w:rsidR="00F24017">
          <w:rPr>
            <w:noProof/>
            <w:webHidden/>
          </w:rPr>
          <w:t>150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5" w:history="1">
        <w:r w:rsidR="00F24017" w:rsidRPr="00F50CF8">
          <w:rPr>
            <w:rStyle w:val="Hyperlinkki"/>
            <w:noProof/>
          </w:rPr>
          <w:t>Kuvio 142. Bind9 konfiguraatiotiedostot</w:t>
        </w:r>
        <w:r w:rsidR="00F24017">
          <w:rPr>
            <w:noProof/>
            <w:webHidden/>
          </w:rPr>
          <w:tab/>
        </w:r>
        <w:r w:rsidR="00F24017">
          <w:rPr>
            <w:noProof/>
            <w:webHidden/>
          </w:rPr>
          <w:fldChar w:fldCharType="begin"/>
        </w:r>
        <w:r w:rsidR="00F24017">
          <w:rPr>
            <w:noProof/>
            <w:webHidden/>
          </w:rPr>
          <w:instrText xml:space="preserve"> PAGEREF _Toc480902745 \h </w:instrText>
        </w:r>
        <w:r w:rsidR="00F24017">
          <w:rPr>
            <w:noProof/>
            <w:webHidden/>
          </w:rPr>
        </w:r>
        <w:r w:rsidR="00F24017">
          <w:rPr>
            <w:noProof/>
            <w:webHidden/>
          </w:rPr>
          <w:fldChar w:fldCharType="separate"/>
        </w:r>
        <w:r w:rsidR="00F24017">
          <w:rPr>
            <w:noProof/>
            <w:webHidden/>
          </w:rPr>
          <w:t>151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6" w:history="1">
        <w:r w:rsidR="00F24017" w:rsidRPr="00F50CF8">
          <w:rPr>
            <w:rStyle w:val="Hyperlinkki"/>
            <w:noProof/>
          </w:rPr>
          <w:t>Kuvio 143. Db.papankki.com tiedostoon lisätyt laitteet ja julkiset osoitteet</w:t>
        </w:r>
        <w:r w:rsidR="00F24017">
          <w:rPr>
            <w:noProof/>
            <w:webHidden/>
          </w:rPr>
          <w:tab/>
        </w:r>
        <w:r w:rsidR="00F24017">
          <w:rPr>
            <w:noProof/>
            <w:webHidden/>
          </w:rPr>
          <w:fldChar w:fldCharType="begin"/>
        </w:r>
        <w:r w:rsidR="00F24017">
          <w:rPr>
            <w:noProof/>
            <w:webHidden/>
          </w:rPr>
          <w:instrText xml:space="preserve"> PAGEREF _Toc480902746 \h </w:instrText>
        </w:r>
        <w:r w:rsidR="00F24017">
          <w:rPr>
            <w:noProof/>
            <w:webHidden/>
          </w:rPr>
        </w:r>
        <w:r w:rsidR="00F24017">
          <w:rPr>
            <w:noProof/>
            <w:webHidden/>
          </w:rPr>
          <w:fldChar w:fldCharType="separate"/>
        </w:r>
        <w:r w:rsidR="00F24017">
          <w:rPr>
            <w:noProof/>
            <w:webHidden/>
          </w:rPr>
          <w:t>151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7" w:history="1">
        <w:r w:rsidR="00F24017" w:rsidRPr="00F50CF8">
          <w:rPr>
            <w:rStyle w:val="Hyperlinkki"/>
            <w:noProof/>
          </w:rPr>
          <w:t>Kuvio 144. Ulkoverkon DNS- palvelinten osoitteet</w:t>
        </w:r>
        <w:r w:rsidR="00F24017">
          <w:rPr>
            <w:noProof/>
            <w:webHidden/>
          </w:rPr>
          <w:tab/>
        </w:r>
        <w:r w:rsidR="00F24017">
          <w:rPr>
            <w:noProof/>
            <w:webHidden/>
          </w:rPr>
          <w:fldChar w:fldCharType="begin"/>
        </w:r>
        <w:r w:rsidR="00F24017">
          <w:rPr>
            <w:noProof/>
            <w:webHidden/>
          </w:rPr>
          <w:instrText xml:space="preserve"> PAGEREF _Toc480902747 \h </w:instrText>
        </w:r>
        <w:r w:rsidR="00F24017">
          <w:rPr>
            <w:noProof/>
            <w:webHidden/>
          </w:rPr>
        </w:r>
        <w:r w:rsidR="00F24017">
          <w:rPr>
            <w:noProof/>
            <w:webHidden/>
          </w:rPr>
          <w:fldChar w:fldCharType="separate"/>
        </w:r>
        <w:r w:rsidR="00F24017">
          <w:rPr>
            <w:noProof/>
            <w:webHidden/>
          </w:rPr>
          <w:t>152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8" w:history="1">
        <w:r w:rsidR="00F24017" w:rsidRPr="00F50CF8">
          <w:rPr>
            <w:rStyle w:val="Hyperlinkki"/>
            <w:noProof/>
          </w:rPr>
          <w:t>Kuvio 145. Zone db.10</w:t>
        </w:r>
        <w:r w:rsidR="00F24017">
          <w:rPr>
            <w:noProof/>
            <w:webHidden/>
          </w:rPr>
          <w:tab/>
        </w:r>
        <w:r w:rsidR="00F24017">
          <w:rPr>
            <w:noProof/>
            <w:webHidden/>
          </w:rPr>
          <w:fldChar w:fldCharType="begin"/>
        </w:r>
        <w:r w:rsidR="00F24017">
          <w:rPr>
            <w:noProof/>
            <w:webHidden/>
          </w:rPr>
          <w:instrText xml:space="preserve"> PAGEREF _Toc480902748 \h </w:instrText>
        </w:r>
        <w:r w:rsidR="00F24017">
          <w:rPr>
            <w:noProof/>
            <w:webHidden/>
          </w:rPr>
        </w:r>
        <w:r w:rsidR="00F24017">
          <w:rPr>
            <w:noProof/>
            <w:webHidden/>
          </w:rPr>
          <w:fldChar w:fldCharType="separate"/>
        </w:r>
        <w:r w:rsidR="00F24017">
          <w:rPr>
            <w:noProof/>
            <w:webHidden/>
          </w:rPr>
          <w:t>152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49" w:history="1">
        <w:r w:rsidR="00F24017" w:rsidRPr="00F50CF8">
          <w:rPr>
            <w:rStyle w:val="Hyperlinkki"/>
            <w:noProof/>
          </w:rPr>
          <w:t>Kuvio 146. db.10- tiedosto</w:t>
        </w:r>
        <w:r w:rsidR="00F24017">
          <w:rPr>
            <w:noProof/>
            <w:webHidden/>
          </w:rPr>
          <w:tab/>
        </w:r>
        <w:r w:rsidR="00F24017">
          <w:rPr>
            <w:noProof/>
            <w:webHidden/>
          </w:rPr>
          <w:fldChar w:fldCharType="begin"/>
        </w:r>
        <w:r w:rsidR="00F24017">
          <w:rPr>
            <w:noProof/>
            <w:webHidden/>
          </w:rPr>
          <w:instrText xml:space="preserve"> PAGEREF _Toc480902749 \h </w:instrText>
        </w:r>
        <w:r w:rsidR="00F24017">
          <w:rPr>
            <w:noProof/>
            <w:webHidden/>
          </w:rPr>
        </w:r>
        <w:r w:rsidR="00F24017">
          <w:rPr>
            <w:noProof/>
            <w:webHidden/>
          </w:rPr>
          <w:fldChar w:fldCharType="separate"/>
        </w:r>
        <w:r w:rsidR="00F24017">
          <w:rPr>
            <w:noProof/>
            <w:webHidden/>
          </w:rPr>
          <w:t>153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0" w:history="1">
        <w:r w:rsidR="00F24017" w:rsidRPr="00F50CF8">
          <w:rPr>
            <w:rStyle w:val="Hyperlinkki"/>
            <w:noProof/>
          </w:rPr>
          <w:t>Kuvio 147. Nimikyselyn testaus</w:t>
        </w:r>
        <w:r w:rsidR="00F24017">
          <w:rPr>
            <w:noProof/>
            <w:webHidden/>
          </w:rPr>
          <w:tab/>
        </w:r>
        <w:r w:rsidR="00F24017">
          <w:rPr>
            <w:noProof/>
            <w:webHidden/>
          </w:rPr>
          <w:fldChar w:fldCharType="begin"/>
        </w:r>
        <w:r w:rsidR="00F24017">
          <w:rPr>
            <w:noProof/>
            <w:webHidden/>
          </w:rPr>
          <w:instrText xml:space="preserve"> PAGEREF _Toc480902750 \h </w:instrText>
        </w:r>
        <w:r w:rsidR="00F24017">
          <w:rPr>
            <w:noProof/>
            <w:webHidden/>
          </w:rPr>
        </w:r>
        <w:r w:rsidR="00F24017">
          <w:rPr>
            <w:noProof/>
            <w:webHidden/>
          </w:rPr>
          <w:fldChar w:fldCharType="separate"/>
        </w:r>
        <w:r w:rsidR="00F24017">
          <w:rPr>
            <w:noProof/>
            <w:webHidden/>
          </w:rPr>
          <w:t>153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1" w:history="1">
        <w:r w:rsidR="00F24017" w:rsidRPr="00F50CF8">
          <w:rPr>
            <w:rStyle w:val="Hyperlinkki"/>
            <w:noProof/>
          </w:rPr>
          <w:t>Kuvio 148. Rajapintojen osoitteet muutoksen jälkeen</w:t>
        </w:r>
        <w:r w:rsidR="00F24017">
          <w:rPr>
            <w:noProof/>
            <w:webHidden/>
          </w:rPr>
          <w:tab/>
        </w:r>
        <w:r w:rsidR="00F24017">
          <w:rPr>
            <w:noProof/>
            <w:webHidden/>
          </w:rPr>
          <w:fldChar w:fldCharType="begin"/>
        </w:r>
        <w:r w:rsidR="00F24017">
          <w:rPr>
            <w:noProof/>
            <w:webHidden/>
          </w:rPr>
          <w:instrText xml:space="preserve"> PAGEREF _Toc480902751 \h </w:instrText>
        </w:r>
        <w:r w:rsidR="00F24017">
          <w:rPr>
            <w:noProof/>
            <w:webHidden/>
          </w:rPr>
        </w:r>
        <w:r w:rsidR="00F24017">
          <w:rPr>
            <w:noProof/>
            <w:webHidden/>
          </w:rPr>
          <w:fldChar w:fldCharType="separate"/>
        </w:r>
        <w:r w:rsidR="00F24017">
          <w:rPr>
            <w:noProof/>
            <w:webHidden/>
          </w:rPr>
          <w:t>154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2" w:history="1">
        <w:r w:rsidR="00F24017" w:rsidRPr="00F50CF8">
          <w:rPr>
            <w:rStyle w:val="Hyperlinkki"/>
            <w:noProof/>
          </w:rPr>
          <w:t>Kuvio 149. Uudet staattiset reitit</w:t>
        </w:r>
        <w:r w:rsidR="00F24017">
          <w:rPr>
            <w:noProof/>
            <w:webHidden/>
          </w:rPr>
          <w:tab/>
        </w:r>
        <w:r w:rsidR="00F24017">
          <w:rPr>
            <w:noProof/>
            <w:webHidden/>
          </w:rPr>
          <w:fldChar w:fldCharType="begin"/>
        </w:r>
        <w:r w:rsidR="00F24017">
          <w:rPr>
            <w:noProof/>
            <w:webHidden/>
          </w:rPr>
          <w:instrText xml:space="preserve"> PAGEREF _Toc480902752 \h </w:instrText>
        </w:r>
        <w:r w:rsidR="00F24017">
          <w:rPr>
            <w:noProof/>
            <w:webHidden/>
          </w:rPr>
        </w:r>
        <w:r w:rsidR="00F24017">
          <w:rPr>
            <w:noProof/>
            <w:webHidden/>
          </w:rPr>
          <w:fldChar w:fldCharType="separate"/>
        </w:r>
        <w:r w:rsidR="00F24017">
          <w:rPr>
            <w:noProof/>
            <w:webHidden/>
          </w:rPr>
          <w:t>154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3" w:history="1">
        <w:r w:rsidR="00F24017" w:rsidRPr="00F50CF8">
          <w:rPr>
            <w:rStyle w:val="Hyperlinkki"/>
            <w:noProof/>
          </w:rPr>
          <w:t>Kuvio 150. pfSense rajapinnat</w:t>
        </w:r>
        <w:r w:rsidR="00F24017">
          <w:rPr>
            <w:noProof/>
            <w:webHidden/>
          </w:rPr>
          <w:tab/>
        </w:r>
        <w:r w:rsidR="00F24017">
          <w:rPr>
            <w:noProof/>
            <w:webHidden/>
          </w:rPr>
          <w:fldChar w:fldCharType="begin"/>
        </w:r>
        <w:r w:rsidR="00F24017">
          <w:rPr>
            <w:noProof/>
            <w:webHidden/>
          </w:rPr>
          <w:instrText xml:space="preserve"> PAGEREF _Toc480902753 \h </w:instrText>
        </w:r>
        <w:r w:rsidR="00F24017">
          <w:rPr>
            <w:noProof/>
            <w:webHidden/>
          </w:rPr>
        </w:r>
        <w:r w:rsidR="00F24017">
          <w:rPr>
            <w:noProof/>
            <w:webHidden/>
          </w:rPr>
          <w:fldChar w:fldCharType="separate"/>
        </w:r>
        <w:r w:rsidR="00F24017">
          <w:rPr>
            <w:noProof/>
            <w:webHidden/>
          </w:rPr>
          <w:t>155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4" w:history="1">
        <w:r w:rsidR="00F24017" w:rsidRPr="00F50CF8">
          <w:rPr>
            <w:rStyle w:val="Hyperlinkki"/>
            <w:noProof/>
          </w:rPr>
          <w:t>Kuvio 151. pfSense aloitussivu</w:t>
        </w:r>
        <w:r w:rsidR="00F24017">
          <w:rPr>
            <w:noProof/>
            <w:webHidden/>
          </w:rPr>
          <w:tab/>
        </w:r>
        <w:r w:rsidR="00F24017">
          <w:rPr>
            <w:noProof/>
            <w:webHidden/>
          </w:rPr>
          <w:fldChar w:fldCharType="begin"/>
        </w:r>
        <w:r w:rsidR="00F24017">
          <w:rPr>
            <w:noProof/>
            <w:webHidden/>
          </w:rPr>
          <w:instrText xml:space="preserve"> PAGEREF _Toc480902754 \h </w:instrText>
        </w:r>
        <w:r w:rsidR="00F24017">
          <w:rPr>
            <w:noProof/>
            <w:webHidden/>
          </w:rPr>
        </w:r>
        <w:r w:rsidR="00F24017">
          <w:rPr>
            <w:noProof/>
            <w:webHidden/>
          </w:rPr>
          <w:fldChar w:fldCharType="separate"/>
        </w:r>
        <w:r w:rsidR="00F24017">
          <w:rPr>
            <w:noProof/>
            <w:webHidden/>
          </w:rPr>
          <w:t>155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5" w:history="1">
        <w:r w:rsidR="00F24017" w:rsidRPr="00F50CF8">
          <w:rPr>
            <w:rStyle w:val="Hyperlinkki"/>
            <w:noProof/>
          </w:rPr>
          <w:t>Kuvio 152. Domain, DNS ja NTP</w:t>
        </w:r>
        <w:r w:rsidR="00F24017">
          <w:rPr>
            <w:noProof/>
            <w:webHidden/>
          </w:rPr>
          <w:tab/>
        </w:r>
        <w:r w:rsidR="00F24017">
          <w:rPr>
            <w:noProof/>
            <w:webHidden/>
          </w:rPr>
          <w:fldChar w:fldCharType="begin"/>
        </w:r>
        <w:r w:rsidR="00F24017">
          <w:rPr>
            <w:noProof/>
            <w:webHidden/>
          </w:rPr>
          <w:instrText xml:space="preserve"> PAGEREF _Toc480902755 \h </w:instrText>
        </w:r>
        <w:r w:rsidR="00F24017">
          <w:rPr>
            <w:noProof/>
            <w:webHidden/>
          </w:rPr>
        </w:r>
        <w:r w:rsidR="00F24017">
          <w:rPr>
            <w:noProof/>
            <w:webHidden/>
          </w:rPr>
          <w:fldChar w:fldCharType="separate"/>
        </w:r>
        <w:r w:rsidR="00F24017">
          <w:rPr>
            <w:noProof/>
            <w:webHidden/>
          </w:rPr>
          <w:t>156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6" w:history="1">
        <w:r w:rsidR="00F24017" w:rsidRPr="00F50CF8">
          <w:rPr>
            <w:rStyle w:val="Hyperlinkki"/>
            <w:noProof/>
          </w:rPr>
          <w:t>Kuvio 153. DHCP asetus pfSense:ssä</w:t>
        </w:r>
        <w:r w:rsidR="00F24017">
          <w:rPr>
            <w:noProof/>
            <w:webHidden/>
          </w:rPr>
          <w:tab/>
        </w:r>
        <w:r w:rsidR="00F24017">
          <w:rPr>
            <w:noProof/>
            <w:webHidden/>
          </w:rPr>
          <w:fldChar w:fldCharType="begin"/>
        </w:r>
        <w:r w:rsidR="00F24017">
          <w:rPr>
            <w:noProof/>
            <w:webHidden/>
          </w:rPr>
          <w:instrText xml:space="preserve"> PAGEREF _Toc480902756 \h </w:instrText>
        </w:r>
        <w:r w:rsidR="00F24017">
          <w:rPr>
            <w:noProof/>
            <w:webHidden/>
          </w:rPr>
        </w:r>
        <w:r w:rsidR="00F24017">
          <w:rPr>
            <w:noProof/>
            <w:webHidden/>
          </w:rPr>
          <w:fldChar w:fldCharType="separate"/>
        </w:r>
        <w:r w:rsidR="00F24017">
          <w:rPr>
            <w:noProof/>
            <w:webHidden/>
          </w:rPr>
          <w:t>157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7" w:history="1">
        <w:r w:rsidR="00F24017" w:rsidRPr="00F50CF8">
          <w:rPr>
            <w:rStyle w:val="Hyperlinkki"/>
            <w:noProof/>
          </w:rPr>
          <w:t>Kuvio 154. NAT kytketty pois päältä</w:t>
        </w:r>
        <w:r w:rsidR="00F24017">
          <w:rPr>
            <w:noProof/>
            <w:webHidden/>
          </w:rPr>
          <w:tab/>
        </w:r>
        <w:r w:rsidR="00F24017">
          <w:rPr>
            <w:noProof/>
            <w:webHidden/>
          </w:rPr>
          <w:fldChar w:fldCharType="begin"/>
        </w:r>
        <w:r w:rsidR="00F24017">
          <w:rPr>
            <w:noProof/>
            <w:webHidden/>
          </w:rPr>
          <w:instrText xml:space="preserve"> PAGEREF _Toc480902757 \h </w:instrText>
        </w:r>
        <w:r w:rsidR="00F24017">
          <w:rPr>
            <w:noProof/>
            <w:webHidden/>
          </w:rPr>
        </w:r>
        <w:r w:rsidR="00F24017">
          <w:rPr>
            <w:noProof/>
            <w:webHidden/>
          </w:rPr>
          <w:fldChar w:fldCharType="separate"/>
        </w:r>
        <w:r w:rsidR="00F24017">
          <w:rPr>
            <w:noProof/>
            <w:webHidden/>
          </w:rPr>
          <w:t>157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8" w:history="1">
        <w:r w:rsidR="00F24017" w:rsidRPr="00F50CF8">
          <w:rPr>
            <w:rStyle w:val="Hyperlinkki"/>
            <w:noProof/>
          </w:rPr>
          <w:t>Kuvio 155. SSH päälle</w:t>
        </w:r>
        <w:r w:rsidR="00F24017">
          <w:rPr>
            <w:noProof/>
            <w:webHidden/>
          </w:rPr>
          <w:tab/>
        </w:r>
        <w:r w:rsidR="00F24017">
          <w:rPr>
            <w:noProof/>
            <w:webHidden/>
          </w:rPr>
          <w:fldChar w:fldCharType="begin"/>
        </w:r>
        <w:r w:rsidR="00F24017">
          <w:rPr>
            <w:noProof/>
            <w:webHidden/>
          </w:rPr>
          <w:instrText xml:space="preserve"> PAGEREF _Toc480902758 \h </w:instrText>
        </w:r>
        <w:r w:rsidR="00F24017">
          <w:rPr>
            <w:noProof/>
            <w:webHidden/>
          </w:rPr>
        </w:r>
        <w:r w:rsidR="00F24017">
          <w:rPr>
            <w:noProof/>
            <w:webHidden/>
          </w:rPr>
          <w:fldChar w:fldCharType="separate"/>
        </w:r>
        <w:r w:rsidR="00F24017">
          <w:rPr>
            <w:noProof/>
            <w:webHidden/>
          </w:rPr>
          <w:t>158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59" w:history="1">
        <w:r w:rsidR="00F24017" w:rsidRPr="00F50CF8">
          <w:rPr>
            <w:rStyle w:val="Hyperlinkki"/>
            <w:noProof/>
            <w:lang w:val="en-US"/>
          </w:rPr>
          <w:t>Kuvio 156. Floating any sääntö</w:t>
        </w:r>
        <w:r w:rsidR="00F24017">
          <w:rPr>
            <w:noProof/>
            <w:webHidden/>
          </w:rPr>
          <w:tab/>
        </w:r>
        <w:r w:rsidR="00F24017">
          <w:rPr>
            <w:noProof/>
            <w:webHidden/>
          </w:rPr>
          <w:fldChar w:fldCharType="begin"/>
        </w:r>
        <w:r w:rsidR="00F24017">
          <w:rPr>
            <w:noProof/>
            <w:webHidden/>
          </w:rPr>
          <w:instrText xml:space="preserve"> PAGEREF _Toc480902759 \h </w:instrText>
        </w:r>
        <w:r w:rsidR="00F24017">
          <w:rPr>
            <w:noProof/>
            <w:webHidden/>
          </w:rPr>
        </w:r>
        <w:r w:rsidR="00F24017">
          <w:rPr>
            <w:noProof/>
            <w:webHidden/>
          </w:rPr>
          <w:fldChar w:fldCharType="separate"/>
        </w:r>
        <w:r w:rsidR="00F24017">
          <w:rPr>
            <w:noProof/>
            <w:webHidden/>
          </w:rPr>
          <w:t>158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0" w:history="1">
        <w:r w:rsidR="00F24017" w:rsidRPr="00F50CF8">
          <w:rPr>
            <w:rStyle w:val="Hyperlinkki"/>
            <w:noProof/>
          </w:rPr>
          <w:t>Kuvio 157. Floating säännöt</w:t>
        </w:r>
        <w:r w:rsidR="00F24017">
          <w:rPr>
            <w:noProof/>
            <w:webHidden/>
          </w:rPr>
          <w:tab/>
        </w:r>
        <w:r w:rsidR="00F24017">
          <w:rPr>
            <w:noProof/>
            <w:webHidden/>
          </w:rPr>
          <w:fldChar w:fldCharType="begin"/>
        </w:r>
        <w:r w:rsidR="00F24017">
          <w:rPr>
            <w:noProof/>
            <w:webHidden/>
          </w:rPr>
          <w:instrText xml:space="preserve"> PAGEREF _Toc480902760 \h </w:instrText>
        </w:r>
        <w:r w:rsidR="00F24017">
          <w:rPr>
            <w:noProof/>
            <w:webHidden/>
          </w:rPr>
        </w:r>
        <w:r w:rsidR="00F24017">
          <w:rPr>
            <w:noProof/>
            <w:webHidden/>
          </w:rPr>
          <w:fldChar w:fldCharType="separate"/>
        </w:r>
        <w:r w:rsidR="00F24017">
          <w:rPr>
            <w:noProof/>
            <w:webHidden/>
          </w:rPr>
          <w:t>159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1" w:history="1">
        <w:r w:rsidR="00F24017" w:rsidRPr="00F50CF8">
          <w:rPr>
            <w:rStyle w:val="Hyperlinkki"/>
            <w:noProof/>
          </w:rPr>
          <w:t>Kuvio 158. Public säännöt</w:t>
        </w:r>
        <w:r w:rsidR="00F24017">
          <w:rPr>
            <w:noProof/>
            <w:webHidden/>
          </w:rPr>
          <w:tab/>
        </w:r>
        <w:r w:rsidR="00F24017">
          <w:rPr>
            <w:noProof/>
            <w:webHidden/>
          </w:rPr>
          <w:fldChar w:fldCharType="begin"/>
        </w:r>
        <w:r w:rsidR="00F24017">
          <w:rPr>
            <w:noProof/>
            <w:webHidden/>
          </w:rPr>
          <w:instrText xml:space="preserve"> PAGEREF _Toc480902761 \h </w:instrText>
        </w:r>
        <w:r w:rsidR="00F24017">
          <w:rPr>
            <w:noProof/>
            <w:webHidden/>
          </w:rPr>
        </w:r>
        <w:r w:rsidR="00F24017">
          <w:rPr>
            <w:noProof/>
            <w:webHidden/>
          </w:rPr>
          <w:fldChar w:fldCharType="separate"/>
        </w:r>
        <w:r w:rsidR="00F24017">
          <w:rPr>
            <w:noProof/>
            <w:webHidden/>
          </w:rPr>
          <w:t>159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2" w:history="1">
        <w:r w:rsidR="00F24017" w:rsidRPr="00F50CF8">
          <w:rPr>
            <w:rStyle w:val="Hyperlinkki"/>
            <w:noProof/>
          </w:rPr>
          <w:t>Kuvio 159. Servers säänöt</w:t>
        </w:r>
        <w:r w:rsidR="00F24017">
          <w:rPr>
            <w:noProof/>
            <w:webHidden/>
          </w:rPr>
          <w:tab/>
        </w:r>
        <w:r w:rsidR="00F24017">
          <w:rPr>
            <w:noProof/>
            <w:webHidden/>
          </w:rPr>
          <w:fldChar w:fldCharType="begin"/>
        </w:r>
        <w:r w:rsidR="00F24017">
          <w:rPr>
            <w:noProof/>
            <w:webHidden/>
          </w:rPr>
          <w:instrText xml:space="preserve"> PAGEREF _Toc480902762 \h </w:instrText>
        </w:r>
        <w:r w:rsidR="00F24017">
          <w:rPr>
            <w:noProof/>
            <w:webHidden/>
          </w:rPr>
        </w:r>
        <w:r w:rsidR="00F24017">
          <w:rPr>
            <w:noProof/>
            <w:webHidden/>
          </w:rPr>
          <w:fldChar w:fldCharType="separate"/>
        </w:r>
        <w:r w:rsidR="00F24017">
          <w:rPr>
            <w:noProof/>
            <w:webHidden/>
          </w:rPr>
          <w:t>160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3" w:history="1">
        <w:r w:rsidR="00F24017" w:rsidRPr="00F50CF8">
          <w:rPr>
            <w:rStyle w:val="Hyperlinkki"/>
            <w:noProof/>
          </w:rPr>
          <w:t>Kuvio 160. WS säännöt</w:t>
        </w:r>
        <w:r w:rsidR="00F24017">
          <w:rPr>
            <w:noProof/>
            <w:webHidden/>
          </w:rPr>
          <w:tab/>
        </w:r>
        <w:r w:rsidR="00F24017">
          <w:rPr>
            <w:noProof/>
            <w:webHidden/>
          </w:rPr>
          <w:fldChar w:fldCharType="begin"/>
        </w:r>
        <w:r w:rsidR="00F24017">
          <w:rPr>
            <w:noProof/>
            <w:webHidden/>
          </w:rPr>
          <w:instrText xml:space="preserve"> PAGEREF _Toc480902763 \h </w:instrText>
        </w:r>
        <w:r w:rsidR="00F24017">
          <w:rPr>
            <w:noProof/>
            <w:webHidden/>
          </w:rPr>
        </w:r>
        <w:r w:rsidR="00F24017">
          <w:rPr>
            <w:noProof/>
            <w:webHidden/>
          </w:rPr>
          <w:fldChar w:fldCharType="separate"/>
        </w:r>
        <w:r w:rsidR="00F24017">
          <w:rPr>
            <w:noProof/>
            <w:webHidden/>
          </w:rPr>
          <w:t>160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4" w:history="1">
        <w:r w:rsidR="00F24017" w:rsidRPr="00F50CF8">
          <w:rPr>
            <w:rStyle w:val="Hyperlinkki"/>
            <w:noProof/>
          </w:rPr>
          <w:t>Kuvio 161. WAN säännöt</w:t>
        </w:r>
        <w:r w:rsidR="00F24017">
          <w:rPr>
            <w:noProof/>
            <w:webHidden/>
          </w:rPr>
          <w:tab/>
        </w:r>
        <w:r w:rsidR="00F24017">
          <w:rPr>
            <w:noProof/>
            <w:webHidden/>
          </w:rPr>
          <w:fldChar w:fldCharType="begin"/>
        </w:r>
        <w:r w:rsidR="00F24017">
          <w:rPr>
            <w:noProof/>
            <w:webHidden/>
          </w:rPr>
          <w:instrText xml:space="preserve"> PAGEREF _Toc480902764 \h </w:instrText>
        </w:r>
        <w:r w:rsidR="00F24017">
          <w:rPr>
            <w:noProof/>
            <w:webHidden/>
          </w:rPr>
        </w:r>
        <w:r w:rsidR="00F24017">
          <w:rPr>
            <w:noProof/>
            <w:webHidden/>
          </w:rPr>
          <w:fldChar w:fldCharType="separate"/>
        </w:r>
        <w:r w:rsidR="00F24017">
          <w:rPr>
            <w:noProof/>
            <w:webHidden/>
          </w:rPr>
          <w:t>161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5" w:history="1">
        <w:r w:rsidR="00F24017" w:rsidRPr="00F50CF8">
          <w:rPr>
            <w:rStyle w:val="Hyperlinkki"/>
            <w:noProof/>
          </w:rPr>
          <w:t>Kuvio 162. Sivutoimipaikkojen alias</w:t>
        </w:r>
        <w:r w:rsidR="00F24017">
          <w:rPr>
            <w:noProof/>
            <w:webHidden/>
          </w:rPr>
          <w:tab/>
        </w:r>
        <w:r w:rsidR="00F24017">
          <w:rPr>
            <w:noProof/>
            <w:webHidden/>
          </w:rPr>
          <w:fldChar w:fldCharType="begin"/>
        </w:r>
        <w:r w:rsidR="00F24017">
          <w:rPr>
            <w:noProof/>
            <w:webHidden/>
          </w:rPr>
          <w:instrText xml:space="preserve"> PAGEREF _Toc480902765 \h </w:instrText>
        </w:r>
        <w:r w:rsidR="00F24017">
          <w:rPr>
            <w:noProof/>
            <w:webHidden/>
          </w:rPr>
        </w:r>
        <w:r w:rsidR="00F24017">
          <w:rPr>
            <w:noProof/>
            <w:webHidden/>
          </w:rPr>
          <w:fldChar w:fldCharType="separate"/>
        </w:r>
        <w:r w:rsidR="00F24017">
          <w:rPr>
            <w:noProof/>
            <w:webHidden/>
          </w:rPr>
          <w:t>161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6" w:history="1">
        <w:r w:rsidR="00F24017" w:rsidRPr="00F50CF8">
          <w:rPr>
            <w:rStyle w:val="Hyperlinkki"/>
            <w:noProof/>
          </w:rPr>
          <w:t>Kuvio 163. ICMP- liikenne sallitaan</w:t>
        </w:r>
        <w:r w:rsidR="00F24017">
          <w:rPr>
            <w:noProof/>
            <w:webHidden/>
          </w:rPr>
          <w:tab/>
        </w:r>
        <w:r w:rsidR="00F24017">
          <w:rPr>
            <w:noProof/>
            <w:webHidden/>
          </w:rPr>
          <w:fldChar w:fldCharType="begin"/>
        </w:r>
        <w:r w:rsidR="00F24017">
          <w:rPr>
            <w:noProof/>
            <w:webHidden/>
          </w:rPr>
          <w:instrText xml:space="preserve"> PAGEREF _Toc480902766 \h </w:instrText>
        </w:r>
        <w:r w:rsidR="00F24017">
          <w:rPr>
            <w:noProof/>
            <w:webHidden/>
          </w:rPr>
        </w:r>
        <w:r w:rsidR="00F24017">
          <w:rPr>
            <w:noProof/>
            <w:webHidden/>
          </w:rPr>
          <w:fldChar w:fldCharType="separate"/>
        </w:r>
        <w:r w:rsidR="00F24017">
          <w:rPr>
            <w:noProof/>
            <w:webHidden/>
          </w:rPr>
          <w:t>162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7" w:history="1">
        <w:r w:rsidR="00F24017" w:rsidRPr="00F50CF8">
          <w:rPr>
            <w:rStyle w:val="Hyperlinkki"/>
            <w:noProof/>
          </w:rPr>
          <w:t>Kuvio 164. ICMP- liikenne sallittu kaikkiin rajapintoihin</w:t>
        </w:r>
        <w:r w:rsidR="00F24017">
          <w:rPr>
            <w:noProof/>
            <w:webHidden/>
          </w:rPr>
          <w:tab/>
        </w:r>
        <w:r w:rsidR="00F24017">
          <w:rPr>
            <w:noProof/>
            <w:webHidden/>
          </w:rPr>
          <w:fldChar w:fldCharType="begin"/>
        </w:r>
        <w:r w:rsidR="00F24017">
          <w:rPr>
            <w:noProof/>
            <w:webHidden/>
          </w:rPr>
          <w:instrText xml:space="preserve"> PAGEREF _Toc480902767 \h </w:instrText>
        </w:r>
        <w:r w:rsidR="00F24017">
          <w:rPr>
            <w:noProof/>
            <w:webHidden/>
          </w:rPr>
        </w:r>
        <w:r w:rsidR="00F24017">
          <w:rPr>
            <w:noProof/>
            <w:webHidden/>
          </w:rPr>
          <w:fldChar w:fldCharType="separate"/>
        </w:r>
        <w:r w:rsidR="00F24017">
          <w:rPr>
            <w:noProof/>
            <w:webHidden/>
          </w:rPr>
          <w:t>163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8" w:history="1">
        <w:r w:rsidR="00F24017" w:rsidRPr="00F50CF8">
          <w:rPr>
            <w:rStyle w:val="Hyperlinkki"/>
            <w:noProof/>
          </w:rPr>
          <w:t>Kuvio 165. Ping työasemalta ohjainpalvelimelle onnistuu</w:t>
        </w:r>
        <w:r w:rsidR="00F24017">
          <w:rPr>
            <w:noProof/>
            <w:webHidden/>
          </w:rPr>
          <w:tab/>
        </w:r>
        <w:r w:rsidR="00F24017">
          <w:rPr>
            <w:noProof/>
            <w:webHidden/>
          </w:rPr>
          <w:fldChar w:fldCharType="begin"/>
        </w:r>
        <w:r w:rsidR="00F24017">
          <w:rPr>
            <w:noProof/>
            <w:webHidden/>
          </w:rPr>
          <w:instrText xml:space="preserve"> PAGEREF _Toc480902768 \h </w:instrText>
        </w:r>
        <w:r w:rsidR="00F24017">
          <w:rPr>
            <w:noProof/>
            <w:webHidden/>
          </w:rPr>
        </w:r>
        <w:r w:rsidR="00F24017">
          <w:rPr>
            <w:noProof/>
            <w:webHidden/>
          </w:rPr>
          <w:fldChar w:fldCharType="separate"/>
        </w:r>
        <w:r w:rsidR="00F24017">
          <w:rPr>
            <w:noProof/>
            <w:webHidden/>
          </w:rPr>
          <w:t>163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69" w:history="1">
        <w:r w:rsidR="00F24017" w:rsidRPr="00F50CF8">
          <w:rPr>
            <w:rStyle w:val="Hyperlinkki"/>
            <w:noProof/>
          </w:rPr>
          <w:t>Kuvio 166. Block ICMP</w:t>
        </w:r>
        <w:r w:rsidR="00F24017">
          <w:rPr>
            <w:noProof/>
            <w:webHidden/>
          </w:rPr>
          <w:tab/>
        </w:r>
        <w:r w:rsidR="00F24017">
          <w:rPr>
            <w:noProof/>
            <w:webHidden/>
          </w:rPr>
          <w:fldChar w:fldCharType="begin"/>
        </w:r>
        <w:r w:rsidR="00F24017">
          <w:rPr>
            <w:noProof/>
            <w:webHidden/>
          </w:rPr>
          <w:instrText xml:space="preserve"> PAGEREF _Toc480902769 \h </w:instrText>
        </w:r>
        <w:r w:rsidR="00F24017">
          <w:rPr>
            <w:noProof/>
            <w:webHidden/>
          </w:rPr>
        </w:r>
        <w:r w:rsidR="00F24017">
          <w:rPr>
            <w:noProof/>
            <w:webHidden/>
          </w:rPr>
          <w:fldChar w:fldCharType="separate"/>
        </w:r>
        <w:r w:rsidR="00F24017">
          <w:rPr>
            <w:noProof/>
            <w:webHidden/>
          </w:rPr>
          <w:t>164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0" w:history="1">
        <w:r w:rsidR="00F24017" w:rsidRPr="00F50CF8">
          <w:rPr>
            <w:rStyle w:val="Hyperlinkki"/>
            <w:noProof/>
          </w:rPr>
          <w:t>Kuvio 167. ICMP blokattu kaikissa rajapinnoissa</w:t>
        </w:r>
        <w:r w:rsidR="00F24017">
          <w:rPr>
            <w:noProof/>
            <w:webHidden/>
          </w:rPr>
          <w:tab/>
        </w:r>
        <w:r w:rsidR="00F24017">
          <w:rPr>
            <w:noProof/>
            <w:webHidden/>
          </w:rPr>
          <w:fldChar w:fldCharType="begin"/>
        </w:r>
        <w:r w:rsidR="00F24017">
          <w:rPr>
            <w:noProof/>
            <w:webHidden/>
          </w:rPr>
          <w:instrText xml:space="preserve"> PAGEREF _Toc480902770 \h </w:instrText>
        </w:r>
        <w:r w:rsidR="00F24017">
          <w:rPr>
            <w:noProof/>
            <w:webHidden/>
          </w:rPr>
        </w:r>
        <w:r w:rsidR="00F24017">
          <w:rPr>
            <w:noProof/>
            <w:webHidden/>
          </w:rPr>
          <w:fldChar w:fldCharType="separate"/>
        </w:r>
        <w:r w:rsidR="00F24017">
          <w:rPr>
            <w:noProof/>
            <w:webHidden/>
          </w:rPr>
          <w:t>164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1" w:history="1">
        <w:r w:rsidR="00F24017" w:rsidRPr="00F50CF8">
          <w:rPr>
            <w:rStyle w:val="Hyperlinkki"/>
            <w:noProof/>
          </w:rPr>
          <w:t>Kuvio 168. ICMP- todennus sääntömuutoksen jälkeen</w:t>
        </w:r>
        <w:r w:rsidR="00F24017">
          <w:rPr>
            <w:noProof/>
            <w:webHidden/>
          </w:rPr>
          <w:tab/>
        </w:r>
        <w:r w:rsidR="00F24017">
          <w:rPr>
            <w:noProof/>
            <w:webHidden/>
          </w:rPr>
          <w:fldChar w:fldCharType="begin"/>
        </w:r>
        <w:r w:rsidR="00F24017">
          <w:rPr>
            <w:noProof/>
            <w:webHidden/>
          </w:rPr>
          <w:instrText xml:space="preserve"> PAGEREF _Toc480902771 \h </w:instrText>
        </w:r>
        <w:r w:rsidR="00F24017">
          <w:rPr>
            <w:noProof/>
            <w:webHidden/>
          </w:rPr>
        </w:r>
        <w:r w:rsidR="00F24017">
          <w:rPr>
            <w:noProof/>
            <w:webHidden/>
          </w:rPr>
          <w:fldChar w:fldCharType="separate"/>
        </w:r>
        <w:r w:rsidR="00F24017">
          <w:rPr>
            <w:noProof/>
            <w:webHidden/>
          </w:rPr>
          <w:t>164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2" w:history="1">
        <w:r w:rsidR="00F24017" w:rsidRPr="00F50CF8">
          <w:rPr>
            <w:rStyle w:val="Hyperlinkki"/>
            <w:noProof/>
          </w:rPr>
          <w:t>Kuvio 169. PfSense tilataulu</w:t>
        </w:r>
        <w:r w:rsidR="00F24017">
          <w:rPr>
            <w:noProof/>
            <w:webHidden/>
          </w:rPr>
          <w:tab/>
        </w:r>
        <w:r w:rsidR="00F24017">
          <w:rPr>
            <w:noProof/>
            <w:webHidden/>
          </w:rPr>
          <w:fldChar w:fldCharType="begin"/>
        </w:r>
        <w:r w:rsidR="00F24017">
          <w:rPr>
            <w:noProof/>
            <w:webHidden/>
          </w:rPr>
          <w:instrText xml:space="preserve"> PAGEREF _Toc480902772 \h </w:instrText>
        </w:r>
        <w:r w:rsidR="00F24017">
          <w:rPr>
            <w:noProof/>
            <w:webHidden/>
          </w:rPr>
        </w:r>
        <w:r w:rsidR="00F24017">
          <w:rPr>
            <w:noProof/>
            <w:webHidden/>
          </w:rPr>
          <w:fldChar w:fldCharType="separate"/>
        </w:r>
        <w:r w:rsidR="00F24017">
          <w:rPr>
            <w:noProof/>
            <w:webHidden/>
          </w:rPr>
          <w:t>165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3" w:history="1">
        <w:r w:rsidR="00F24017" w:rsidRPr="00F50CF8">
          <w:rPr>
            <w:rStyle w:val="Hyperlinkki"/>
            <w:noProof/>
          </w:rPr>
          <w:t>Kuvio 170. Kohdepolku, mistä Owncloud pystyy lataamaan halutut paketit</w:t>
        </w:r>
        <w:r w:rsidR="00F24017">
          <w:rPr>
            <w:noProof/>
            <w:webHidden/>
          </w:rPr>
          <w:tab/>
        </w:r>
        <w:r w:rsidR="00F24017">
          <w:rPr>
            <w:noProof/>
            <w:webHidden/>
          </w:rPr>
          <w:fldChar w:fldCharType="begin"/>
        </w:r>
        <w:r w:rsidR="00F24017">
          <w:rPr>
            <w:noProof/>
            <w:webHidden/>
          </w:rPr>
          <w:instrText xml:space="preserve"> PAGEREF _Toc480902773 \h </w:instrText>
        </w:r>
        <w:r w:rsidR="00F24017">
          <w:rPr>
            <w:noProof/>
            <w:webHidden/>
          </w:rPr>
        </w:r>
        <w:r w:rsidR="00F24017">
          <w:rPr>
            <w:noProof/>
            <w:webHidden/>
          </w:rPr>
          <w:fldChar w:fldCharType="separate"/>
        </w:r>
        <w:r w:rsidR="00F24017">
          <w:rPr>
            <w:noProof/>
            <w:webHidden/>
          </w:rPr>
          <w:t>166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4" w:history="1">
        <w:r w:rsidR="00F24017" w:rsidRPr="00F50CF8">
          <w:rPr>
            <w:rStyle w:val="Hyperlinkki"/>
            <w:noProof/>
          </w:rPr>
          <w:t>Kuvio 171. Tietokannan luonti Owncloudille</w:t>
        </w:r>
        <w:r w:rsidR="00F24017">
          <w:rPr>
            <w:noProof/>
            <w:webHidden/>
          </w:rPr>
          <w:tab/>
        </w:r>
        <w:r w:rsidR="00F24017">
          <w:rPr>
            <w:noProof/>
            <w:webHidden/>
          </w:rPr>
          <w:fldChar w:fldCharType="begin"/>
        </w:r>
        <w:r w:rsidR="00F24017">
          <w:rPr>
            <w:noProof/>
            <w:webHidden/>
          </w:rPr>
          <w:instrText xml:space="preserve"> PAGEREF _Toc480902774 \h </w:instrText>
        </w:r>
        <w:r w:rsidR="00F24017">
          <w:rPr>
            <w:noProof/>
            <w:webHidden/>
          </w:rPr>
        </w:r>
        <w:r w:rsidR="00F24017">
          <w:rPr>
            <w:noProof/>
            <w:webHidden/>
          </w:rPr>
          <w:fldChar w:fldCharType="separate"/>
        </w:r>
        <w:r w:rsidR="00F24017">
          <w:rPr>
            <w:noProof/>
            <w:webHidden/>
          </w:rPr>
          <w:t>166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5" w:history="1">
        <w:r w:rsidR="00F24017" w:rsidRPr="00F50CF8">
          <w:rPr>
            <w:rStyle w:val="Hyperlinkki"/>
            <w:noProof/>
          </w:rPr>
          <w:t>Kuvio 172. Admin käyttäjän luonti asennuksen jälkeen</w:t>
        </w:r>
        <w:r w:rsidR="00F24017">
          <w:rPr>
            <w:noProof/>
            <w:webHidden/>
          </w:rPr>
          <w:tab/>
        </w:r>
        <w:r w:rsidR="00F24017">
          <w:rPr>
            <w:noProof/>
            <w:webHidden/>
          </w:rPr>
          <w:fldChar w:fldCharType="begin"/>
        </w:r>
        <w:r w:rsidR="00F24017">
          <w:rPr>
            <w:noProof/>
            <w:webHidden/>
          </w:rPr>
          <w:instrText xml:space="preserve"> PAGEREF _Toc480902775 \h </w:instrText>
        </w:r>
        <w:r w:rsidR="00F24017">
          <w:rPr>
            <w:noProof/>
            <w:webHidden/>
          </w:rPr>
        </w:r>
        <w:r w:rsidR="00F24017">
          <w:rPr>
            <w:noProof/>
            <w:webHidden/>
          </w:rPr>
          <w:fldChar w:fldCharType="separate"/>
        </w:r>
        <w:r w:rsidR="00F24017">
          <w:rPr>
            <w:noProof/>
            <w:webHidden/>
          </w:rPr>
          <w:t>167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6" w:history="1">
        <w:r w:rsidR="00F24017" w:rsidRPr="00F50CF8">
          <w:rPr>
            <w:rStyle w:val="Hyperlinkki"/>
            <w:noProof/>
          </w:rPr>
          <w:t>Kuvio 173. Testikäyttäjien luonti</w:t>
        </w:r>
        <w:r w:rsidR="00F24017">
          <w:rPr>
            <w:noProof/>
            <w:webHidden/>
          </w:rPr>
          <w:tab/>
        </w:r>
        <w:r w:rsidR="00F24017">
          <w:rPr>
            <w:noProof/>
            <w:webHidden/>
          </w:rPr>
          <w:fldChar w:fldCharType="begin"/>
        </w:r>
        <w:r w:rsidR="00F24017">
          <w:rPr>
            <w:noProof/>
            <w:webHidden/>
          </w:rPr>
          <w:instrText xml:space="preserve"> PAGEREF _Toc480902776 \h </w:instrText>
        </w:r>
        <w:r w:rsidR="00F24017">
          <w:rPr>
            <w:noProof/>
            <w:webHidden/>
          </w:rPr>
        </w:r>
        <w:r w:rsidR="00F24017">
          <w:rPr>
            <w:noProof/>
            <w:webHidden/>
          </w:rPr>
          <w:fldChar w:fldCharType="separate"/>
        </w:r>
        <w:r w:rsidR="00F24017">
          <w:rPr>
            <w:noProof/>
            <w:webHidden/>
          </w:rPr>
          <w:t>167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7" w:history="1">
        <w:r w:rsidR="00F24017" w:rsidRPr="00F50CF8">
          <w:rPr>
            <w:rStyle w:val="Hyperlinkki"/>
            <w:noProof/>
          </w:rPr>
          <w:t>Kuvio 174. Tiedoston lisääminen pilveen onnistui</w:t>
        </w:r>
        <w:r w:rsidR="00F24017">
          <w:rPr>
            <w:noProof/>
            <w:webHidden/>
          </w:rPr>
          <w:tab/>
        </w:r>
        <w:r w:rsidR="00F24017">
          <w:rPr>
            <w:noProof/>
            <w:webHidden/>
          </w:rPr>
          <w:fldChar w:fldCharType="begin"/>
        </w:r>
        <w:r w:rsidR="00F24017">
          <w:rPr>
            <w:noProof/>
            <w:webHidden/>
          </w:rPr>
          <w:instrText xml:space="preserve"> PAGEREF _Toc480902777 \h </w:instrText>
        </w:r>
        <w:r w:rsidR="00F24017">
          <w:rPr>
            <w:noProof/>
            <w:webHidden/>
          </w:rPr>
        </w:r>
        <w:r w:rsidR="00F24017">
          <w:rPr>
            <w:noProof/>
            <w:webHidden/>
          </w:rPr>
          <w:fldChar w:fldCharType="separate"/>
        </w:r>
        <w:r w:rsidR="00F24017">
          <w:rPr>
            <w:noProof/>
            <w:webHidden/>
          </w:rPr>
          <w:t>168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8" w:history="1">
        <w:r w:rsidR="00F24017" w:rsidRPr="00F50CF8">
          <w:rPr>
            <w:rStyle w:val="Hyperlinkki"/>
            <w:noProof/>
          </w:rPr>
          <w:t>Kuvio 175. NTP:n asettaminen</w:t>
        </w:r>
        <w:r w:rsidR="00F24017">
          <w:rPr>
            <w:noProof/>
            <w:webHidden/>
          </w:rPr>
          <w:tab/>
        </w:r>
        <w:r w:rsidR="00F24017">
          <w:rPr>
            <w:noProof/>
            <w:webHidden/>
          </w:rPr>
          <w:fldChar w:fldCharType="begin"/>
        </w:r>
        <w:r w:rsidR="00F24017">
          <w:rPr>
            <w:noProof/>
            <w:webHidden/>
          </w:rPr>
          <w:instrText xml:space="preserve"> PAGEREF _Toc480902778 \h </w:instrText>
        </w:r>
        <w:r w:rsidR="00F24017">
          <w:rPr>
            <w:noProof/>
            <w:webHidden/>
          </w:rPr>
        </w:r>
        <w:r w:rsidR="00F24017">
          <w:rPr>
            <w:noProof/>
            <w:webHidden/>
          </w:rPr>
          <w:fldChar w:fldCharType="separate"/>
        </w:r>
        <w:r w:rsidR="00F24017">
          <w:rPr>
            <w:noProof/>
            <w:webHidden/>
          </w:rPr>
          <w:t>168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79" w:history="1">
        <w:r w:rsidR="00F24017" w:rsidRPr="00F50CF8">
          <w:rPr>
            <w:rStyle w:val="Hyperlinkki"/>
            <w:noProof/>
          </w:rPr>
          <w:t>Kuvio 176. Konfiguraatioiden asettaminen palvelimen löytämiseksi</w:t>
        </w:r>
        <w:r w:rsidR="00F24017">
          <w:rPr>
            <w:noProof/>
            <w:webHidden/>
          </w:rPr>
          <w:tab/>
        </w:r>
        <w:r w:rsidR="00F24017">
          <w:rPr>
            <w:noProof/>
            <w:webHidden/>
          </w:rPr>
          <w:fldChar w:fldCharType="begin"/>
        </w:r>
        <w:r w:rsidR="00F24017">
          <w:rPr>
            <w:noProof/>
            <w:webHidden/>
          </w:rPr>
          <w:instrText xml:space="preserve"> PAGEREF _Toc480902779 \h </w:instrText>
        </w:r>
        <w:r w:rsidR="00F24017">
          <w:rPr>
            <w:noProof/>
            <w:webHidden/>
          </w:rPr>
        </w:r>
        <w:r w:rsidR="00F24017">
          <w:rPr>
            <w:noProof/>
            <w:webHidden/>
          </w:rPr>
          <w:fldChar w:fldCharType="separate"/>
        </w:r>
        <w:r w:rsidR="00F24017">
          <w:rPr>
            <w:noProof/>
            <w:webHidden/>
          </w:rPr>
          <w:t>169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0" w:history="1">
        <w:r w:rsidR="00F24017" w:rsidRPr="00F50CF8">
          <w:rPr>
            <w:rStyle w:val="Hyperlinkki"/>
            <w:noProof/>
          </w:rPr>
          <w:t>Kuvio 177. Yhteys DC1:seen testattiin</w:t>
        </w:r>
        <w:r w:rsidR="00F24017">
          <w:rPr>
            <w:noProof/>
            <w:webHidden/>
          </w:rPr>
          <w:tab/>
        </w:r>
        <w:r w:rsidR="00F24017">
          <w:rPr>
            <w:noProof/>
            <w:webHidden/>
          </w:rPr>
          <w:fldChar w:fldCharType="begin"/>
        </w:r>
        <w:r w:rsidR="00F24017">
          <w:rPr>
            <w:noProof/>
            <w:webHidden/>
          </w:rPr>
          <w:instrText xml:space="preserve"> PAGEREF _Toc480902780 \h </w:instrText>
        </w:r>
        <w:r w:rsidR="00F24017">
          <w:rPr>
            <w:noProof/>
            <w:webHidden/>
          </w:rPr>
        </w:r>
        <w:r w:rsidR="00F24017">
          <w:rPr>
            <w:noProof/>
            <w:webHidden/>
          </w:rPr>
          <w:fldChar w:fldCharType="separate"/>
        </w:r>
        <w:r w:rsidR="00F24017">
          <w:rPr>
            <w:noProof/>
            <w:webHidden/>
          </w:rPr>
          <w:t>169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1" w:history="1">
        <w:r w:rsidR="00F24017" w:rsidRPr="00F50CF8">
          <w:rPr>
            <w:rStyle w:val="Hyperlinkki"/>
            <w:noProof/>
          </w:rPr>
          <w:t>Kuvio 178. Samban konfiguraation testaus</w:t>
        </w:r>
        <w:r w:rsidR="00F24017">
          <w:rPr>
            <w:noProof/>
            <w:webHidden/>
          </w:rPr>
          <w:tab/>
        </w:r>
        <w:r w:rsidR="00F24017">
          <w:rPr>
            <w:noProof/>
            <w:webHidden/>
          </w:rPr>
          <w:fldChar w:fldCharType="begin"/>
        </w:r>
        <w:r w:rsidR="00F24017">
          <w:rPr>
            <w:noProof/>
            <w:webHidden/>
          </w:rPr>
          <w:instrText xml:space="preserve"> PAGEREF _Toc480902781 \h </w:instrText>
        </w:r>
        <w:r w:rsidR="00F24017">
          <w:rPr>
            <w:noProof/>
            <w:webHidden/>
          </w:rPr>
        </w:r>
        <w:r w:rsidR="00F24017">
          <w:rPr>
            <w:noProof/>
            <w:webHidden/>
          </w:rPr>
          <w:fldChar w:fldCharType="separate"/>
        </w:r>
        <w:r w:rsidR="00F24017">
          <w:rPr>
            <w:noProof/>
            <w:webHidden/>
          </w:rPr>
          <w:t>169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2" w:history="1">
        <w:r w:rsidR="00F24017" w:rsidRPr="00F50CF8">
          <w:rPr>
            <w:rStyle w:val="Hyperlinkki"/>
            <w:noProof/>
          </w:rPr>
          <w:t>Kuvio 179. Ubuntu palvelin yhdistetään AD:hen</w:t>
        </w:r>
        <w:r w:rsidR="00F24017">
          <w:rPr>
            <w:noProof/>
            <w:webHidden/>
          </w:rPr>
          <w:tab/>
        </w:r>
        <w:r w:rsidR="00F24017">
          <w:rPr>
            <w:noProof/>
            <w:webHidden/>
          </w:rPr>
          <w:fldChar w:fldCharType="begin"/>
        </w:r>
        <w:r w:rsidR="00F24017">
          <w:rPr>
            <w:noProof/>
            <w:webHidden/>
          </w:rPr>
          <w:instrText xml:space="preserve"> PAGEREF _Toc480902782 \h </w:instrText>
        </w:r>
        <w:r w:rsidR="00F24017">
          <w:rPr>
            <w:noProof/>
            <w:webHidden/>
          </w:rPr>
        </w:r>
        <w:r w:rsidR="00F24017">
          <w:rPr>
            <w:noProof/>
            <w:webHidden/>
          </w:rPr>
          <w:fldChar w:fldCharType="separate"/>
        </w:r>
        <w:r w:rsidR="00F24017">
          <w:rPr>
            <w:noProof/>
            <w:webHidden/>
          </w:rPr>
          <w:t>170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3" w:history="1">
        <w:r w:rsidR="00F24017" w:rsidRPr="00F50CF8">
          <w:rPr>
            <w:rStyle w:val="Hyperlinkki"/>
            <w:noProof/>
          </w:rPr>
          <w:t>Kuvio 180. Winbind saa oikeudet kirjautua</w:t>
        </w:r>
        <w:r w:rsidR="00F24017">
          <w:rPr>
            <w:noProof/>
            <w:webHidden/>
          </w:rPr>
          <w:tab/>
        </w:r>
        <w:r w:rsidR="00F24017">
          <w:rPr>
            <w:noProof/>
            <w:webHidden/>
          </w:rPr>
          <w:fldChar w:fldCharType="begin"/>
        </w:r>
        <w:r w:rsidR="00F24017">
          <w:rPr>
            <w:noProof/>
            <w:webHidden/>
          </w:rPr>
          <w:instrText xml:space="preserve"> PAGEREF _Toc480902783 \h </w:instrText>
        </w:r>
        <w:r w:rsidR="00F24017">
          <w:rPr>
            <w:noProof/>
            <w:webHidden/>
          </w:rPr>
        </w:r>
        <w:r w:rsidR="00F24017">
          <w:rPr>
            <w:noProof/>
            <w:webHidden/>
          </w:rPr>
          <w:fldChar w:fldCharType="separate"/>
        </w:r>
        <w:r w:rsidR="00F24017">
          <w:rPr>
            <w:noProof/>
            <w:webHidden/>
          </w:rPr>
          <w:t>170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4" w:history="1">
        <w:r w:rsidR="00F24017" w:rsidRPr="00F50CF8">
          <w:rPr>
            <w:rStyle w:val="Hyperlinkki"/>
            <w:noProof/>
          </w:rPr>
          <w:t>Kuvio 181. Winbind:n pääsy asetus kolmeen tiedostoon</w:t>
        </w:r>
        <w:r w:rsidR="00F24017">
          <w:rPr>
            <w:noProof/>
            <w:webHidden/>
          </w:rPr>
          <w:tab/>
        </w:r>
        <w:r w:rsidR="00F24017">
          <w:rPr>
            <w:noProof/>
            <w:webHidden/>
          </w:rPr>
          <w:fldChar w:fldCharType="begin"/>
        </w:r>
        <w:r w:rsidR="00F24017">
          <w:rPr>
            <w:noProof/>
            <w:webHidden/>
          </w:rPr>
          <w:instrText xml:space="preserve"> PAGEREF _Toc480902784 \h </w:instrText>
        </w:r>
        <w:r w:rsidR="00F24017">
          <w:rPr>
            <w:noProof/>
            <w:webHidden/>
          </w:rPr>
        </w:r>
        <w:r w:rsidR="00F24017">
          <w:rPr>
            <w:noProof/>
            <w:webHidden/>
          </w:rPr>
          <w:fldChar w:fldCharType="separate"/>
        </w:r>
        <w:r w:rsidR="00F24017">
          <w:rPr>
            <w:noProof/>
            <w:webHidden/>
          </w:rPr>
          <w:t>170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5" w:history="1">
        <w:r w:rsidR="00F24017" w:rsidRPr="00F50CF8">
          <w:rPr>
            <w:rStyle w:val="Hyperlinkki"/>
            <w:noProof/>
          </w:rPr>
          <w:t>Kuvio 182. LDAP lisäosan ottaminen käyttöön</w:t>
        </w:r>
        <w:r w:rsidR="00F24017">
          <w:rPr>
            <w:noProof/>
            <w:webHidden/>
          </w:rPr>
          <w:tab/>
        </w:r>
        <w:r w:rsidR="00F24017">
          <w:rPr>
            <w:noProof/>
            <w:webHidden/>
          </w:rPr>
          <w:fldChar w:fldCharType="begin"/>
        </w:r>
        <w:r w:rsidR="00F24017">
          <w:rPr>
            <w:noProof/>
            <w:webHidden/>
          </w:rPr>
          <w:instrText xml:space="preserve"> PAGEREF _Toc480902785 \h </w:instrText>
        </w:r>
        <w:r w:rsidR="00F24017">
          <w:rPr>
            <w:noProof/>
            <w:webHidden/>
          </w:rPr>
        </w:r>
        <w:r w:rsidR="00F24017">
          <w:rPr>
            <w:noProof/>
            <w:webHidden/>
          </w:rPr>
          <w:fldChar w:fldCharType="separate"/>
        </w:r>
        <w:r w:rsidR="00F24017">
          <w:rPr>
            <w:noProof/>
            <w:webHidden/>
          </w:rPr>
          <w:t>171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6" w:history="1">
        <w:r w:rsidR="00F24017" w:rsidRPr="00F50CF8">
          <w:rPr>
            <w:rStyle w:val="Hyperlinkki"/>
            <w:noProof/>
          </w:rPr>
          <w:t>Kuvio 183. Owncloud LDAP asetukset</w:t>
        </w:r>
        <w:r w:rsidR="00F24017">
          <w:rPr>
            <w:noProof/>
            <w:webHidden/>
          </w:rPr>
          <w:tab/>
        </w:r>
        <w:r w:rsidR="00F24017">
          <w:rPr>
            <w:noProof/>
            <w:webHidden/>
          </w:rPr>
          <w:fldChar w:fldCharType="begin"/>
        </w:r>
        <w:r w:rsidR="00F24017">
          <w:rPr>
            <w:noProof/>
            <w:webHidden/>
          </w:rPr>
          <w:instrText xml:space="preserve"> PAGEREF _Toc480902786 \h </w:instrText>
        </w:r>
        <w:r w:rsidR="00F24017">
          <w:rPr>
            <w:noProof/>
            <w:webHidden/>
          </w:rPr>
        </w:r>
        <w:r w:rsidR="00F24017">
          <w:rPr>
            <w:noProof/>
            <w:webHidden/>
          </w:rPr>
          <w:fldChar w:fldCharType="separate"/>
        </w:r>
        <w:r w:rsidR="00F24017">
          <w:rPr>
            <w:noProof/>
            <w:webHidden/>
          </w:rPr>
          <w:t>171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7" w:history="1">
        <w:r w:rsidR="00F24017" w:rsidRPr="00F50CF8">
          <w:rPr>
            <w:rStyle w:val="Hyperlinkki"/>
            <w:noProof/>
          </w:rPr>
          <w:t>Kuvio 184. Testikirjautuminen käyttäjällä JussiJohtaja</w:t>
        </w:r>
        <w:r w:rsidR="00F24017">
          <w:rPr>
            <w:noProof/>
            <w:webHidden/>
          </w:rPr>
          <w:tab/>
        </w:r>
        <w:r w:rsidR="00F24017">
          <w:rPr>
            <w:noProof/>
            <w:webHidden/>
          </w:rPr>
          <w:fldChar w:fldCharType="begin"/>
        </w:r>
        <w:r w:rsidR="00F24017">
          <w:rPr>
            <w:noProof/>
            <w:webHidden/>
          </w:rPr>
          <w:instrText xml:space="preserve"> PAGEREF _Toc480902787 \h </w:instrText>
        </w:r>
        <w:r w:rsidR="00F24017">
          <w:rPr>
            <w:noProof/>
            <w:webHidden/>
          </w:rPr>
        </w:r>
        <w:r w:rsidR="00F24017">
          <w:rPr>
            <w:noProof/>
            <w:webHidden/>
          </w:rPr>
          <w:fldChar w:fldCharType="separate"/>
        </w:r>
        <w:r w:rsidR="00F24017">
          <w:rPr>
            <w:noProof/>
            <w:webHidden/>
          </w:rPr>
          <w:t>172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8" w:history="1">
        <w:r w:rsidR="00F24017" w:rsidRPr="00F50CF8">
          <w:rPr>
            <w:rStyle w:val="Hyperlinkki"/>
            <w:noProof/>
          </w:rPr>
          <w:t>Kuvio 185. Kirjautumistapojen hyväksyminen</w:t>
        </w:r>
        <w:r w:rsidR="00F24017">
          <w:rPr>
            <w:noProof/>
            <w:webHidden/>
          </w:rPr>
          <w:tab/>
        </w:r>
        <w:r w:rsidR="00F24017">
          <w:rPr>
            <w:noProof/>
            <w:webHidden/>
          </w:rPr>
          <w:fldChar w:fldCharType="begin"/>
        </w:r>
        <w:r w:rsidR="00F24017">
          <w:rPr>
            <w:noProof/>
            <w:webHidden/>
          </w:rPr>
          <w:instrText xml:space="preserve"> PAGEREF _Toc480902788 \h </w:instrText>
        </w:r>
        <w:r w:rsidR="00F24017">
          <w:rPr>
            <w:noProof/>
            <w:webHidden/>
          </w:rPr>
        </w:r>
        <w:r w:rsidR="00F24017">
          <w:rPr>
            <w:noProof/>
            <w:webHidden/>
          </w:rPr>
          <w:fldChar w:fldCharType="separate"/>
        </w:r>
        <w:r w:rsidR="00F24017">
          <w:rPr>
            <w:noProof/>
            <w:webHidden/>
          </w:rPr>
          <w:t>172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89" w:history="1">
        <w:r w:rsidR="00F24017" w:rsidRPr="00F50CF8">
          <w:rPr>
            <w:rStyle w:val="Hyperlinkki"/>
            <w:noProof/>
          </w:rPr>
          <w:t>Kuvio 186. Jussi Johtajan kirjautumistiedot</w:t>
        </w:r>
        <w:r w:rsidR="00F24017">
          <w:rPr>
            <w:noProof/>
            <w:webHidden/>
          </w:rPr>
          <w:tab/>
        </w:r>
        <w:r w:rsidR="00F24017">
          <w:rPr>
            <w:noProof/>
            <w:webHidden/>
          </w:rPr>
          <w:fldChar w:fldCharType="begin"/>
        </w:r>
        <w:r w:rsidR="00F24017">
          <w:rPr>
            <w:noProof/>
            <w:webHidden/>
          </w:rPr>
          <w:instrText xml:space="preserve"> PAGEREF _Toc480902789 \h </w:instrText>
        </w:r>
        <w:r w:rsidR="00F24017">
          <w:rPr>
            <w:noProof/>
            <w:webHidden/>
          </w:rPr>
        </w:r>
        <w:r w:rsidR="00F24017">
          <w:rPr>
            <w:noProof/>
            <w:webHidden/>
          </w:rPr>
          <w:fldChar w:fldCharType="separate"/>
        </w:r>
        <w:r w:rsidR="00F24017">
          <w:rPr>
            <w:noProof/>
            <w:webHidden/>
          </w:rPr>
          <w:t>173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0" w:history="1">
        <w:r w:rsidR="00F24017" w:rsidRPr="00F50CF8">
          <w:rPr>
            <w:rStyle w:val="Hyperlinkki"/>
            <w:noProof/>
          </w:rPr>
          <w:t>Kuvio 187. Jussi Johtajan tiedostot</w:t>
        </w:r>
        <w:r w:rsidR="00F24017">
          <w:rPr>
            <w:noProof/>
            <w:webHidden/>
          </w:rPr>
          <w:tab/>
        </w:r>
        <w:r w:rsidR="00F24017">
          <w:rPr>
            <w:noProof/>
            <w:webHidden/>
          </w:rPr>
          <w:fldChar w:fldCharType="begin"/>
        </w:r>
        <w:r w:rsidR="00F24017">
          <w:rPr>
            <w:noProof/>
            <w:webHidden/>
          </w:rPr>
          <w:instrText xml:space="preserve"> PAGEREF _Toc480902790 \h </w:instrText>
        </w:r>
        <w:r w:rsidR="00F24017">
          <w:rPr>
            <w:noProof/>
            <w:webHidden/>
          </w:rPr>
        </w:r>
        <w:r w:rsidR="00F24017">
          <w:rPr>
            <w:noProof/>
            <w:webHidden/>
          </w:rPr>
          <w:fldChar w:fldCharType="separate"/>
        </w:r>
        <w:r w:rsidR="00F24017">
          <w:rPr>
            <w:noProof/>
            <w:webHidden/>
          </w:rPr>
          <w:t>173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1" w:history="1">
        <w:r w:rsidR="00F24017" w:rsidRPr="00F50CF8">
          <w:rPr>
            <w:rStyle w:val="Hyperlinkki"/>
            <w:noProof/>
          </w:rPr>
          <w:t>Kuvio 188. Pate Palvelimen kirjautuminen</w:t>
        </w:r>
        <w:r w:rsidR="00F24017">
          <w:rPr>
            <w:noProof/>
            <w:webHidden/>
          </w:rPr>
          <w:tab/>
        </w:r>
        <w:r w:rsidR="00F24017">
          <w:rPr>
            <w:noProof/>
            <w:webHidden/>
          </w:rPr>
          <w:fldChar w:fldCharType="begin"/>
        </w:r>
        <w:r w:rsidR="00F24017">
          <w:rPr>
            <w:noProof/>
            <w:webHidden/>
          </w:rPr>
          <w:instrText xml:space="preserve"> PAGEREF _Toc480902791 \h </w:instrText>
        </w:r>
        <w:r w:rsidR="00F24017">
          <w:rPr>
            <w:noProof/>
            <w:webHidden/>
          </w:rPr>
        </w:r>
        <w:r w:rsidR="00F24017">
          <w:rPr>
            <w:noProof/>
            <w:webHidden/>
          </w:rPr>
          <w:fldChar w:fldCharType="separate"/>
        </w:r>
        <w:r w:rsidR="00F24017">
          <w:rPr>
            <w:noProof/>
            <w:webHidden/>
          </w:rPr>
          <w:t>174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2" w:history="1">
        <w:r w:rsidR="00F24017" w:rsidRPr="00F50CF8">
          <w:rPr>
            <w:rStyle w:val="Hyperlinkki"/>
            <w:noProof/>
          </w:rPr>
          <w:t>Kuvio 189. Zenmap</w:t>
        </w:r>
        <w:r w:rsidR="00F24017">
          <w:rPr>
            <w:noProof/>
            <w:webHidden/>
          </w:rPr>
          <w:tab/>
        </w:r>
        <w:r w:rsidR="00F24017">
          <w:rPr>
            <w:noProof/>
            <w:webHidden/>
          </w:rPr>
          <w:fldChar w:fldCharType="begin"/>
        </w:r>
        <w:r w:rsidR="00F24017">
          <w:rPr>
            <w:noProof/>
            <w:webHidden/>
          </w:rPr>
          <w:instrText xml:space="preserve"> PAGEREF _Toc480902792 \h </w:instrText>
        </w:r>
        <w:r w:rsidR="00F24017">
          <w:rPr>
            <w:noProof/>
            <w:webHidden/>
          </w:rPr>
        </w:r>
        <w:r w:rsidR="00F24017">
          <w:rPr>
            <w:noProof/>
            <w:webHidden/>
          </w:rPr>
          <w:fldChar w:fldCharType="separate"/>
        </w:r>
        <w:r w:rsidR="00F24017">
          <w:rPr>
            <w:noProof/>
            <w:webHidden/>
          </w:rPr>
          <w:t>175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3" w:history="1">
        <w:r w:rsidR="00F24017" w:rsidRPr="00F50CF8">
          <w:rPr>
            <w:rStyle w:val="Hyperlinkki"/>
            <w:noProof/>
          </w:rPr>
          <w:t>Kuvio 190. Snort Alert</w:t>
        </w:r>
        <w:r w:rsidR="00F24017">
          <w:rPr>
            <w:noProof/>
            <w:webHidden/>
          </w:rPr>
          <w:tab/>
        </w:r>
        <w:r w:rsidR="00F24017">
          <w:rPr>
            <w:noProof/>
            <w:webHidden/>
          </w:rPr>
          <w:fldChar w:fldCharType="begin"/>
        </w:r>
        <w:r w:rsidR="00F24017">
          <w:rPr>
            <w:noProof/>
            <w:webHidden/>
          </w:rPr>
          <w:instrText xml:space="preserve"> PAGEREF _Toc480902793 \h </w:instrText>
        </w:r>
        <w:r w:rsidR="00F24017">
          <w:rPr>
            <w:noProof/>
            <w:webHidden/>
          </w:rPr>
        </w:r>
        <w:r w:rsidR="00F24017">
          <w:rPr>
            <w:noProof/>
            <w:webHidden/>
          </w:rPr>
          <w:fldChar w:fldCharType="separate"/>
        </w:r>
        <w:r w:rsidR="00F24017">
          <w:rPr>
            <w:noProof/>
            <w:webHidden/>
          </w:rPr>
          <w:t>176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4" w:history="1">
        <w:r w:rsidR="00F24017" w:rsidRPr="00F50CF8">
          <w:rPr>
            <w:rStyle w:val="Hyperlinkki"/>
            <w:noProof/>
          </w:rPr>
          <w:t>Kuvio 191. Snort IPS</w:t>
        </w:r>
        <w:r w:rsidR="00F24017">
          <w:rPr>
            <w:noProof/>
            <w:webHidden/>
          </w:rPr>
          <w:tab/>
        </w:r>
        <w:r w:rsidR="00F24017">
          <w:rPr>
            <w:noProof/>
            <w:webHidden/>
          </w:rPr>
          <w:fldChar w:fldCharType="begin"/>
        </w:r>
        <w:r w:rsidR="00F24017">
          <w:rPr>
            <w:noProof/>
            <w:webHidden/>
          </w:rPr>
          <w:instrText xml:space="preserve"> PAGEREF _Toc480902794 \h </w:instrText>
        </w:r>
        <w:r w:rsidR="00F24017">
          <w:rPr>
            <w:noProof/>
            <w:webHidden/>
          </w:rPr>
        </w:r>
        <w:r w:rsidR="00F24017">
          <w:rPr>
            <w:noProof/>
            <w:webHidden/>
          </w:rPr>
          <w:fldChar w:fldCharType="separate"/>
        </w:r>
        <w:r w:rsidR="00F24017">
          <w:rPr>
            <w:noProof/>
            <w:webHidden/>
          </w:rPr>
          <w:t>176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5" w:history="1">
        <w:r w:rsidR="00F24017" w:rsidRPr="00F50CF8">
          <w:rPr>
            <w:rStyle w:val="Hyperlinkki"/>
            <w:noProof/>
          </w:rPr>
          <w:t>Kuvio 192. Zenmap Snort IPS</w:t>
        </w:r>
        <w:r w:rsidR="00F24017">
          <w:rPr>
            <w:noProof/>
            <w:webHidden/>
          </w:rPr>
          <w:tab/>
        </w:r>
        <w:r w:rsidR="00F24017">
          <w:rPr>
            <w:noProof/>
            <w:webHidden/>
          </w:rPr>
          <w:fldChar w:fldCharType="begin"/>
        </w:r>
        <w:r w:rsidR="00F24017">
          <w:rPr>
            <w:noProof/>
            <w:webHidden/>
          </w:rPr>
          <w:instrText xml:space="preserve"> PAGEREF _Toc480902795 \h </w:instrText>
        </w:r>
        <w:r w:rsidR="00F24017">
          <w:rPr>
            <w:noProof/>
            <w:webHidden/>
          </w:rPr>
        </w:r>
        <w:r w:rsidR="00F24017">
          <w:rPr>
            <w:noProof/>
            <w:webHidden/>
          </w:rPr>
          <w:fldChar w:fldCharType="separate"/>
        </w:r>
        <w:r w:rsidR="00F24017">
          <w:rPr>
            <w:noProof/>
            <w:webHidden/>
          </w:rPr>
          <w:t>177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6" w:history="1">
        <w:r w:rsidR="00F24017" w:rsidRPr="00F50CF8">
          <w:rPr>
            <w:rStyle w:val="Hyperlinkki"/>
            <w:noProof/>
          </w:rPr>
          <w:t>Kuvio 193. Snort ei hälytystä</w:t>
        </w:r>
        <w:r w:rsidR="00F24017">
          <w:rPr>
            <w:noProof/>
            <w:webHidden/>
          </w:rPr>
          <w:tab/>
        </w:r>
        <w:r w:rsidR="00F24017">
          <w:rPr>
            <w:noProof/>
            <w:webHidden/>
          </w:rPr>
          <w:fldChar w:fldCharType="begin"/>
        </w:r>
        <w:r w:rsidR="00F24017">
          <w:rPr>
            <w:noProof/>
            <w:webHidden/>
          </w:rPr>
          <w:instrText xml:space="preserve"> PAGEREF _Toc480902796 \h </w:instrText>
        </w:r>
        <w:r w:rsidR="00F24017">
          <w:rPr>
            <w:noProof/>
            <w:webHidden/>
          </w:rPr>
        </w:r>
        <w:r w:rsidR="00F24017">
          <w:rPr>
            <w:noProof/>
            <w:webHidden/>
          </w:rPr>
          <w:fldChar w:fldCharType="separate"/>
        </w:r>
        <w:r w:rsidR="00F24017">
          <w:rPr>
            <w:noProof/>
            <w:webHidden/>
          </w:rPr>
          <w:t>177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7" w:history="1">
        <w:r w:rsidR="00F24017" w:rsidRPr="00F50CF8">
          <w:rPr>
            <w:rStyle w:val="Hyperlinkki"/>
            <w:noProof/>
          </w:rPr>
          <w:t>Kuvio 194. LDAP servereiden osoitteet</w:t>
        </w:r>
        <w:r w:rsidR="00F24017">
          <w:rPr>
            <w:noProof/>
            <w:webHidden/>
          </w:rPr>
          <w:tab/>
        </w:r>
        <w:r w:rsidR="00F24017">
          <w:rPr>
            <w:noProof/>
            <w:webHidden/>
          </w:rPr>
          <w:fldChar w:fldCharType="begin"/>
        </w:r>
        <w:r w:rsidR="00F24017">
          <w:rPr>
            <w:noProof/>
            <w:webHidden/>
          </w:rPr>
          <w:instrText xml:space="preserve"> PAGEREF _Toc480902797 \h </w:instrText>
        </w:r>
        <w:r w:rsidR="00F24017">
          <w:rPr>
            <w:noProof/>
            <w:webHidden/>
          </w:rPr>
        </w:r>
        <w:r w:rsidR="00F24017">
          <w:rPr>
            <w:noProof/>
            <w:webHidden/>
          </w:rPr>
          <w:fldChar w:fldCharType="separate"/>
        </w:r>
        <w:r w:rsidR="00F24017">
          <w:rPr>
            <w:noProof/>
            <w:webHidden/>
          </w:rPr>
          <w:t>178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8" w:history="1">
        <w:r w:rsidR="00F24017" w:rsidRPr="00F50CF8">
          <w:rPr>
            <w:rStyle w:val="Hyperlinkki"/>
            <w:noProof/>
          </w:rPr>
          <w:t>Kuvio 195. LDAP bind</w:t>
        </w:r>
        <w:r w:rsidR="00F24017">
          <w:rPr>
            <w:noProof/>
            <w:webHidden/>
          </w:rPr>
          <w:tab/>
        </w:r>
        <w:r w:rsidR="00F24017">
          <w:rPr>
            <w:noProof/>
            <w:webHidden/>
          </w:rPr>
          <w:fldChar w:fldCharType="begin"/>
        </w:r>
        <w:r w:rsidR="00F24017">
          <w:rPr>
            <w:noProof/>
            <w:webHidden/>
          </w:rPr>
          <w:instrText xml:space="preserve"> PAGEREF _Toc480902798 \h </w:instrText>
        </w:r>
        <w:r w:rsidR="00F24017">
          <w:rPr>
            <w:noProof/>
            <w:webHidden/>
          </w:rPr>
        </w:r>
        <w:r w:rsidR="00F24017">
          <w:rPr>
            <w:noProof/>
            <w:webHidden/>
          </w:rPr>
          <w:fldChar w:fldCharType="separate"/>
        </w:r>
        <w:r w:rsidR="00F24017">
          <w:rPr>
            <w:noProof/>
            <w:webHidden/>
          </w:rPr>
          <w:t>178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799" w:history="1">
        <w:r w:rsidR="00F24017" w:rsidRPr="00F50CF8">
          <w:rPr>
            <w:rStyle w:val="Hyperlinkki"/>
            <w:noProof/>
          </w:rPr>
          <w:t>Kuvio 196. Ryhmät johon täytyy kuulua</w:t>
        </w:r>
        <w:r w:rsidR="00F24017">
          <w:rPr>
            <w:noProof/>
            <w:webHidden/>
          </w:rPr>
          <w:tab/>
        </w:r>
        <w:r w:rsidR="00F24017">
          <w:rPr>
            <w:noProof/>
            <w:webHidden/>
          </w:rPr>
          <w:fldChar w:fldCharType="begin"/>
        </w:r>
        <w:r w:rsidR="00F24017">
          <w:rPr>
            <w:noProof/>
            <w:webHidden/>
          </w:rPr>
          <w:instrText xml:space="preserve"> PAGEREF _Toc480902799 \h </w:instrText>
        </w:r>
        <w:r w:rsidR="00F24017">
          <w:rPr>
            <w:noProof/>
            <w:webHidden/>
          </w:rPr>
        </w:r>
        <w:r w:rsidR="00F24017">
          <w:rPr>
            <w:noProof/>
            <w:webHidden/>
          </w:rPr>
          <w:fldChar w:fldCharType="separate"/>
        </w:r>
        <w:r w:rsidR="00F24017">
          <w:rPr>
            <w:noProof/>
            <w:webHidden/>
          </w:rPr>
          <w:t>179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0" w:history="1">
        <w:r w:rsidR="00F24017" w:rsidRPr="00F50CF8">
          <w:rPr>
            <w:rStyle w:val="Hyperlinkki"/>
            <w:noProof/>
          </w:rPr>
          <w:t>Kuvio 197. Liikenne toimii HQ-VyOS</w:t>
        </w:r>
        <w:r w:rsidR="00F24017">
          <w:rPr>
            <w:noProof/>
            <w:webHidden/>
          </w:rPr>
          <w:tab/>
        </w:r>
        <w:r w:rsidR="00F24017">
          <w:rPr>
            <w:noProof/>
            <w:webHidden/>
          </w:rPr>
          <w:fldChar w:fldCharType="begin"/>
        </w:r>
        <w:r w:rsidR="00F24017">
          <w:rPr>
            <w:noProof/>
            <w:webHidden/>
          </w:rPr>
          <w:instrText xml:space="preserve"> PAGEREF _Toc480902800 \h </w:instrText>
        </w:r>
        <w:r w:rsidR="00F24017">
          <w:rPr>
            <w:noProof/>
            <w:webHidden/>
          </w:rPr>
        </w:r>
        <w:r w:rsidR="00F24017">
          <w:rPr>
            <w:noProof/>
            <w:webHidden/>
          </w:rPr>
          <w:fldChar w:fldCharType="separate"/>
        </w:r>
        <w:r w:rsidR="00F24017">
          <w:rPr>
            <w:noProof/>
            <w:webHidden/>
          </w:rPr>
          <w:t>180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1" w:history="1">
        <w:r w:rsidR="00F24017" w:rsidRPr="00F50CF8">
          <w:rPr>
            <w:rStyle w:val="Hyperlinkki"/>
            <w:noProof/>
          </w:rPr>
          <w:t>Kuvio 198. Ongelmia havaittu FS1-HQ</w:t>
        </w:r>
        <w:r w:rsidR="00F24017">
          <w:rPr>
            <w:noProof/>
            <w:webHidden/>
          </w:rPr>
          <w:tab/>
        </w:r>
        <w:r w:rsidR="00F24017">
          <w:rPr>
            <w:noProof/>
            <w:webHidden/>
          </w:rPr>
          <w:fldChar w:fldCharType="begin"/>
        </w:r>
        <w:r w:rsidR="00F24017">
          <w:rPr>
            <w:noProof/>
            <w:webHidden/>
          </w:rPr>
          <w:instrText xml:space="preserve"> PAGEREF _Toc480902801 \h </w:instrText>
        </w:r>
        <w:r w:rsidR="00F24017">
          <w:rPr>
            <w:noProof/>
            <w:webHidden/>
          </w:rPr>
        </w:r>
        <w:r w:rsidR="00F24017">
          <w:rPr>
            <w:noProof/>
            <w:webHidden/>
          </w:rPr>
          <w:fldChar w:fldCharType="separate"/>
        </w:r>
        <w:r w:rsidR="00F24017">
          <w:rPr>
            <w:noProof/>
            <w:webHidden/>
          </w:rPr>
          <w:t>180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2" w:history="1">
        <w:r w:rsidR="00F24017" w:rsidRPr="00F50CF8">
          <w:rPr>
            <w:rStyle w:val="Hyperlinkki"/>
            <w:noProof/>
          </w:rPr>
          <w:t>Kuvio 199. SNMP R1-HQ</w:t>
        </w:r>
        <w:r w:rsidR="00F24017">
          <w:rPr>
            <w:noProof/>
            <w:webHidden/>
          </w:rPr>
          <w:tab/>
        </w:r>
        <w:r w:rsidR="00F24017">
          <w:rPr>
            <w:noProof/>
            <w:webHidden/>
          </w:rPr>
          <w:fldChar w:fldCharType="begin"/>
        </w:r>
        <w:r w:rsidR="00F24017">
          <w:rPr>
            <w:noProof/>
            <w:webHidden/>
          </w:rPr>
          <w:instrText xml:space="preserve"> PAGEREF _Toc480902802 \h </w:instrText>
        </w:r>
        <w:r w:rsidR="00F24017">
          <w:rPr>
            <w:noProof/>
            <w:webHidden/>
          </w:rPr>
        </w:r>
        <w:r w:rsidR="00F24017">
          <w:rPr>
            <w:noProof/>
            <w:webHidden/>
          </w:rPr>
          <w:fldChar w:fldCharType="separate"/>
        </w:r>
        <w:r w:rsidR="00F24017">
          <w:rPr>
            <w:noProof/>
            <w:webHidden/>
          </w:rPr>
          <w:t>181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3" w:history="1">
        <w:r w:rsidR="00F24017" w:rsidRPr="00F50CF8">
          <w:rPr>
            <w:rStyle w:val="Hyperlinkki"/>
            <w:noProof/>
          </w:rPr>
          <w:t>Kuvio 200. Kovalevy liian täynnä</w:t>
        </w:r>
        <w:r w:rsidR="00F24017">
          <w:rPr>
            <w:noProof/>
            <w:webHidden/>
          </w:rPr>
          <w:tab/>
        </w:r>
        <w:r w:rsidR="00F24017">
          <w:rPr>
            <w:noProof/>
            <w:webHidden/>
          </w:rPr>
          <w:fldChar w:fldCharType="begin"/>
        </w:r>
        <w:r w:rsidR="00F24017">
          <w:rPr>
            <w:noProof/>
            <w:webHidden/>
          </w:rPr>
          <w:instrText xml:space="preserve"> PAGEREF _Toc480902803 \h </w:instrText>
        </w:r>
        <w:r w:rsidR="00F24017">
          <w:rPr>
            <w:noProof/>
            <w:webHidden/>
          </w:rPr>
        </w:r>
        <w:r w:rsidR="00F24017">
          <w:rPr>
            <w:noProof/>
            <w:webHidden/>
          </w:rPr>
          <w:fldChar w:fldCharType="separate"/>
        </w:r>
        <w:r w:rsidR="00F24017">
          <w:rPr>
            <w:noProof/>
            <w:webHidden/>
          </w:rPr>
          <w:t>181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4" w:history="1">
        <w:r w:rsidR="00F24017" w:rsidRPr="00F50CF8">
          <w:rPr>
            <w:rStyle w:val="Hyperlinkki"/>
            <w:noProof/>
          </w:rPr>
          <w:t>Kuvio 201. SNMP konfigurointi HQ-WEB palvelimelta</w:t>
        </w:r>
        <w:r w:rsidR="00F24017">
          <w:rPr>
            <w:noProof/>
            <w:webHidden/>
          </w:rPr>
          <w:tab/>
        </w:r>
        <w:r w:rsidR="00F24017">
          <w:rPr>
            <w:noProof/>
            <w:webHidden/>
          </w:rPr>
          <w:fldChar w:fldCharType="begin"/>
        </w:r>
        <w:r w:rsidR="00F24017">
          <w:rPr>
            <w:noProof/>
            <w:webHidden/>
          </w:rPr>
          <w:instrText xml:space="preserve"> PAGEREF _Toc480902804 \h </w:instrText>
        </w:r>
        <w:r w:rsidR="00F24017">
          <w:rPr>
            <w:noProof/>
            <w:webHidden/>
          </w:rPr>
        </w:r>
        <w:r w:rsidR="00F24017">
          <w:rPr>
            <w:noProof/>
            <w:webHidden/>
          </w:rPr>
          <w:fldChar w:fldCharType="separate"/>
        </w:r>
        <w:r w:rsidR="00F24017">
          <w:rPr>
            <w:noProof/>
            <w:webHidden/>
          </w:rPr>
          <w:t>181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5" w:history="1">
        <w:r w:rsidR="00F24017" w:rsidRPr="00F50CF8">
          <w:rPr>
            <w:rStyle w:val="Hyperlinkki"/>
            <w:noProof/>
          </w:rPr>
          <w:t>Kuvio 202. Sähköposti harri@papankki.com</w:t>
        </w:r>
        <w:r w:rsidR="00F24017">
          <w:rPr>
            <w:noProof/>
            <w:webHidden/>
          </w:rPr>
          <w:tab/>
        </w:r>
        <w:r w:rsidR="00F24017">
          <w:rPr>
            <w:noProof/>
            <w:webHidden/>
          </w:rPr>
          <w:fldChar w:fldCharType="begin"/>
        </w:r>
        <w:r w:rsidR="00F24017">
          <w:rPr>
            <w:noProof/>
            <w:webHidden/>
          </w:rPr>
          <w:instrText xml:space="preserve"> PAGEREF _Toc480902805 \h </w:instrText>
        </w:r>
        <w:r w:rsidR="00F24017">
          <w:rPr>
            <w:noProof/>
            <w:webHidden/>
          </w:rPr>
        </w:r>
        <w:r w:rsidR="00F24017">
          <w:rPr>
            <w:noProof/>
            <w:webHidden/>
          </w:rPr>
          <w:fldChar w:fldCharType="separate"/>
        </w:r>
        <w:r w:rsidR="00F24017">
          <w:rPr>
            <w:noProof/>
            <w:webHidden/>
          </w:rPr>
          <w:t>182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6" w:history="1">
        <w:r w:rsidR="00F24017" w:rsidRPr="00F50CF8">
          <w:rPr>
            <w:rStyle w:val="Hyperlinkki"/>
            <w:noProof/>
          </w:rPr>
          <w:t>Kuvio 203. Tikettijärjestelmän ifconfig-tiedot</w:t>
        </w:r>
        <w:r w:rsidR="00F24017">
          <w:rPr>
            <w:noProof/>
            <w:webHidden/>
          </w:rPr>
          <w:tab/>
        </w:r>
        <w:r w:rsidR="00F24017">
          <w:rPr>
            <w:noProof/>
            <w:webHidden/>
          </w:rPr>
          <w:fldChar w:fldCharType="begin"/>
        </w:r>
        <w:r w:rsidR="00F24017">
          <w:rPr>
            <w:noProof/>
            <w:webHidden/>
          </w:rPr>
          <w:instrText xml:space="preserve"> PAGEREF _Toc480902806 \h </w:instrText>
        </w:r>
        <w:r w:rsidR="00F24017">
          <w:rPr>
            <w:noProof/>
            <w:webHidden/>
          </w:rPr>
        </w:r>
        <w:r w:rsidR="00F24017">
          <w:rPr>
            <w:noProof/>
            <w:webHidden/>
          </w:rPr>
          <w:fldChar w:fldCharType="separate"/>
        </w:r>
        <w:r w:rsidR="00F24017">
          <w:rPr>
            <w:noProof/>
            <w:webHidden/>
          </w:rPr>
          <w:t>182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7" w:history="1">
        <w:r w:rsidR="00F24017" w:rsidRPr="00F50CF8">
          <w:rPr>
            <w:rStyle w:val="Hyperlinkki"/>
            <w:noProof/>
          </w:rPr>
          <w:t>Kuvio 204. Osticket-palvelimen /var/www/html-tiedosto</w:t>
        </w:r>
        <w:r w:rsidR="00F24017">
          <w:rPr>
            <w:noProof/>
            <w:webHidden/>
          </w:rPr>
          <w:tab/>
        </w:r>
        <w:r w:rsidR="00F24017">
          <w:rPr>
            <w:noProof/>
            <w:webHidden/>
          </w:rPr>
          <w:fldChar w:fldCharType="begin"/>
        </w:r>
        <w:r w:rsidR="00F24017">
          <w:rPr>
            <w:noProof/>
            <w:webHidden/>
          </w:rPr>
          <w:instrText xml:space="preserve"> PAGEREF _Toc480902807 \h </w:instrText>
        </w:r>
        <w:r w:rsidR="00F24017">
          <w:rPr>
            <w:noProof/>
            <w:webHidden/>
          </w:rPr>
        </w:r>
        <w:r w:rsidR="00F24017">
          <w:rPr>
            <w:noProof/>
            <w:webHidden/>
          </w:rPr>
          <w:fldChar w:fldCharType="separate"/>
        </w:r>
        <w:r w:rsidR="00F24017">
          <w:rPr>
            <w:noProof/>
            <w:webHidden/>
          </w:rPr>
          <w:t>182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8" w:history="1">
        <w:r w:rsidR="00F24017" w:rsidRPr="00F50CF8">
          <w:rPr>
            <w:rStyle w:val="Hyperlinkki"/>
            <w:noProof/>
          </w:rPr>
          <w:t>Kuvio 205. Osticket-palvelimen tietokanta</w:t>
        </w:r>
        <w:r w:rsidR="00F24017">
          <w:rPr>
            <w:noProof/>
            <w:webHidden/>
          </w:rPr>
          <w:tab/>
        </w:r>
        <w:r w:rsidR="00F24017">
          <w:rPr>
            <w:noProof/>
            <w:webHidden/>
          </w:rPr>
          <w:fldChar w:fldCharType="begin"/>
        </w:r>
        <w:r w:rsidR="00F24017">
          <w:rPr>
            <w:noProof/>
            <w:webHidden/>
          </w:rPr>
          <w:instrText xml:space="preserve"> PAGEREF _Toc480902808 \h </w:instrText>
        </w:r>
        <w:r w:rsidR="00F24017">
          <w:rPr>
            <w:noProof/>
            <w:webHidden/>
          </w:rPr>
        </w:r>
        <w:r w:rsidR="00F24017">
          <w:rPr>
            <w:noProof/>
            <w:webHidden/>
          </w:rPr>
          <w:fldChar w:fldCharType="separate"/>
        </w:r>
        <w:r w:rsidR="00F24017">
          <w:rPr>
            <w:noProof/>
            <w:webHidden/>
          </w:rPr>
          <w:t>183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09" w:history="1">
        <w:r w:rsidR="00F24017" w:rsidRPr="00F50CF8">
          <w:rPr>
            <w:rStyle w:val="Hyperlinkki"/>
            <w:noProof/>
          </w:rPr>
          <w:t>Kuvio 206. Osticket AD/LDAP-lisäosan asetukset</w:t>
        </w:r>
        <w:r w:rsidR="00F24017">
          <w:rPr>
            <w:noProof/>
            <w:webHidden/>
          </w:rPr>
          <w:tab/>
        </w:r>
        <w:r w:rsidR="00F24017">
          <w:rPr>
            <w:noProof/>
            <w:webHidden/>
          </w:rPr>
          <w:fldChar w:fldCharType="begin"/>
        </w:r>
        <w:r w:rsidR="00F24017">
          <w:rPr>
            <w:noProof/>
            <w:webHidden/>
          </w:rPr>
          <w:instrText xml:space="preserve"> PAGEREF _Toc480902809 \h </w:instrText>
        </w:r>
        <w:r w:rsidR="00F24017">
          <w:rPr>
            <w:noProof/>
            <w:webHidden/>
          </w:rPr>
        </w:r>
        <w:r w:rsidR="00F24017">
          <w:rPr>
            <w:noProof/>
            <w:webHidden/>
          </w:rPr>
          <w:fldChar w:fldCharType="separate"/>
        </w:r>
        <w:r w:rsidR="00F24017">
          <w:rPr>
            <w:noProof/>
            <w:webHidden/>
          </w:rPr>
          <w:t>184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0" w:history="1">
        <w:r w:rsidR="00F24017" w:rsidRPr="00F50CF8">
          <w:rPr>
            <w:rStyle w:val="Hyperlinkki"/>
            <w:noProof/>
          </w:rPr>
          <w:t>Kuvio 207. Tiketin lähetys Pate Palvelimella</w:t>
        </w:r>
        <w:r w:rsidR="00F24017">
          <w:rPr>
            <w:noProof/>
            <w:webHidden/>
          </w:rPr>
          <w:tab/>
        </w:r>
        <w:r w:rsidR="00F24017">
          <w:rPr>
            <w:noProof/>
            <w:webHidden/>
          </w:rPr>
          <w:fldChar w:fldCharType="begin"/>
        </w:r>
        <w:r w:rsidR="00F24017">
          <w:rPr>
            <w:noProof/>
            <w:webHidden/>
          </w:rPr>
          <w:instrText xml:space="preserve"> PAGEREF _Toc480902810 \h </w:instrText>
        </w:r>
        <w:r w:rsidR="00F24017">
          <w:rPr>
            <w:noProof/>
            <w:webHidden/>
          </w:rPr>
        </w:r>
        <w:r w:rsidR="00F24017">
          <w:rPr>
            <w:noProof/>
            <w:webHidden/>
          </w:rPr>
          <w:fldChar w:fldCharType="separate"/>
        </w:r>
        <w:r w:rsidR="00F24017">
          <w:rPr>
            <w:noProof/>
            <w:webHidden/>
          </w:rPr>
          <w:t>185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1" w:history="1">
        <w:r w:rsidR="00F24017" w:rsidRPr="00F50CF8">
          <w:rPr>
            <w:rStyle w:val="Hyperlinkki"/>
            <w:noProof/>
          </w:rPr>
          <w:t>Kuvio 208. Tiketin saapuminen</w:t>
        </w:r>
        <w:r w:rsidR="00F24017">
          <w:rPr>
            <w:noProof/>
            <w:webHidden/>
          </w:rPr>
          <w:tab/>
        </w:r>
        <w:r w:rsidR="00F24017">
          <w:rPr>
            <w:noProof/>
            <w:webHidden/>
          </w:rPr>
          <w:fldChar w:fldCharType="begin"/>
        </w:r>
        <w:r w:rsidR="00F24017">
          <w:rPr>
            <w:noProof/>
            <w:webHidden/>
          </w:rPr>
          <w:instrText xml:space="preserve"> PAGEREF _Toc480902811 \h </w:instrText>
        </w:r>
        <w:r w:rsidR="00F24017">
          <w:rPr>
            <w:noProof/>
            <w:webHidden/>
          </w:rPr>
        </w:r>
        <w:r w:rsidR="00F24017">
          <w:rPr>
            <w:noProof/>
            <w:webHidden/>
          </w:rPr>
          <w:fldChar w:fldCharType="separate"/>
        </w:r>
        <w:r w:rsidR="00F24017">
          <w:rPr>
            <w:noProof/>
            <w:webHidden/>
          </w:rPr>
          <w:t>185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2" w:history="1">
        <w:r w:rsidR="00F24017" w:rsidRPr="00F50CF8">
          <w:rPr>
            <w:rStyle w:val="Hyperlinkki"/>
            <w:noProof/>
          </w:rPr>
          <w:t>Kuvio 209. Tiketti.csr tiedosto</w:t>
        </w:r>
        <w:r w:rsidR="00F24017">
          <w:rPr>
            <w:noProof/>
            <w:webHidden/>
          </w:rPr>
          <w:tab/>
        </w:r>
        <w:r w:rsidR="00F24017">
          <w:rPr>
            <w:noProof/>
            <w:webHidden/>
          </w:rPr>
          <w:fldChar w:fldCharType="begin"/>
        </w:r>
        <w:r w:rsidR="00F24017">
          <w:rPr>
            <w:noProof/>
            <w:webHidden/>
          </w:rPr>
          <w:instrText xml:space="preserve"> PAGEREF _Toc480902812 \h </w:instrText>
        </w:r>
        <w:r w:rsidR="00F24017">
          <w:rPr>
            <w:noProof/>
            <w:webHidden/>
          </w:rPr>
        </w:r>
        <w:r w:rsidR="00F24017">
          <w:rPr>
            <w:noProof/>
            <w:webHidden/>
          </w:rPr>
          <w:fldChar w:fldCharType="separate"/>
        </w:r>
        <w:r w:rsidR="00F24017">
          <w:rPr>
            <w:noProof/>
            <w:webHidden/>
          </w:rPr>
          <w:t>186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3" w:history="1">
        <w:r w:rsidR="00F24017" w:rsidRPr="00F50CF8">
          <w:rPr>
            <w:rStyle w:val="Hyperlinkki"/>
            <w:noProof/>
          </w:rPr>
          <w:t>Kuvio 210. Tiketti.cer tiedosto</w:t>
        </w:r>
        <w:r w:rsidR="00F24017">
          <w:rPr>
            <w:noProof/>
            <w:webHidden/>
          </w:rPr>
          <w:tab/>
        </w:r>
        <w:r w:rsidR="00F24017">
          <w:rPr>
            <w:noProof/>
            <w:webHidden/>
          </w:rPr>
          <w:fldChar w:fldCharType="begin"/>
        </w:r>
        <w:r w:rsidR="00F24017">
          <w:rPr>
            <w:noProof/>
            <w:webHidden/>
          </w:rPr>
          <w:instrText xml:space="preserve"> PAGEREF _Toc480902813 \h </w:instrText>
        </w:r>
        <w:r w:rsidR="00F24017">
          <w:rPr>
            <w:noProof/>
            <w:webHidden/>
          </w:rPr>
        </w:r>
        <w:r w:rsidR="00F24017">
          <w:rPr>
            <w:noProof/>
            <w:webHidden/>
          </w:rPr>
          <w:fldChar w:fldCharType="separate"/>
        </w:r>
        <w:r w:rsidR="00F24017">
          <w:rPr>
            <w:noProof/>
            <w:webHidden/>
          </w:rPr>
          <w:t>187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4" w:history="1">
        <w:r w:rsidR="00F24017" w:rsidRPr="00F50CF8">
          <w:rPr>
            <w:rStyle w:val="Hyperlinkki"/>
            <w:noProof/>
          </w:rPr>
          <w:t>Kuvio 211. Apache2 default-ssl.conf tiedoston muutokset</w:t>
        </w:r>
        <w:r w:rsidR="00F24017">
          <w:rPr>
            <w:noProof/>
            <w:webHidden/>
          </w:rPr>
          <w:tab/>
        </w:r>
        <w:r w:rsidR="00F24017">
          <w:rPr>
            <w:noProof/>
            <w:webHidden/>
          </w:rPr>
          <w:fldChar w:fldCharType="begin"/>
        </w:r>
        <w:r w:rsidR="00F24017">
          <w:rPr>
            <w:noProof/>
            <w:webHidden/>
          </w:rPr>
          <w:instrText xml:space="preserve"> PAGEREF _Toc480902814 \h </w:instrText>
        </w:r>
        <w:r w:rsidR="00F24017">
          <w:rPr>
            <w:noProof/>
            <w:webHidden/>
          </w:rPr>
        </w:r>
        <w:r w:rsidR="00F24017">
          <w:rPr>
            <w:noProof/>
            <w:webHidden/>
          </w:rPr>
          <w:fldChar w:fldCharType="separate"/>
        </w:r>
        <w:r w:rsidR="00F24017">
          <w:rPr>
            <w:noProof/>
            <w:webHidden/>
          </w:rPr>
          <w:t>187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5" w:history="1">
        <w:r w:rsidR="00F24017" w:rsidRPr="00F50CF8">
          <w:rPr>
            <w:rStyle w:val="Hyperlinkki"/>
            <w:noProof/>
          </w:rPr>
          <w:t>Kuvio 212. OSticket:n HTTPS-varmenne</w:t>
        </w:r>
        <w:r w:rsidR="00F24017">
          <w:rPr>
            <w:noProof/>
            <w:webHidden/>
          </w:rPr>
          <w:tab/>
        </w:r>
        <w:r w:rsidR="00F24017">
          <w:rPr>
            <w:noProof/>
            <w:webHidden/>
          </w:rPr>
          <w:fldChar w:fldCharType="begin"/>
        </w:r>
        <w:r w:rsidR="00F24017">
          <w:rPr>
            <w:noProof/>
            <w:webHidden/>
          </w:rPr>
          <w:instrText xml:space="preserve"> PAGEREF _Toc480902815 \h </w:instrText>
        </w:r>
        <w:r w:rsidR="00F24017">
          <w:rPr>
            <w:noProof/>
            <w:webHidden/>
          </w:rPr>
        </w:r>
        <w:r w:rsidR="00F24017">
          <w:rPr>
            <w:noProof/>
            <w:webHidden/>
          </w:rPr>
          <w:fldChar w:fldCharType="separate"/>
        </w:r>
        <w:r w:rsidR="00F24017">
          <w:rPr>
            <w:noProof/>
            <w:webHidden/>
          </w:rPr>
          <w:t>188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6" w:history="1">
        <w:r w:rsidR="00F24017" w:rsidRPr="00F50CF8">
          <w:rPr>
            <w:rStyle w:val="Hyperlinkki"/>
            <w:noProof/>
          </w:rPr>
          <w:t>Kuvio 213. WG1-SW1 vlanit</w:t>
        </w:r>
        <w:r w:rsidR="00F24017">
          <w:rPr>
            <w:noProof/>
            <w:webHidden/>
          </w:rPr>
          <w:tab/>
        </w:r>
        <w:r w:rsidR="00F24017">
          <w:rPr>
            <w:noProof/>
            <w:webHidden/>
          </w:rPr>
          <w:fldChar w:fldCharType="begin"/>
        </w:r>
        <w:r w:rsidR="00F24017">
          <w:rPr>
            <w:noProof/>
            <w:webHidden/>
          </w:rPr>
          <w:instrText xml:space="preserve"> PAGEREF _Toc480902816 \h </w:instrText>
        </w:r>
        <w:r w:rsidR="00F24017">
          <w:rPr>
            <w:noProof/>
            <w:webHidden/>
          </w:rPr>
        </w:r>
        <w:r w:rsidR="00F24017">
          <w:rPr>
            <w:noProof/>
            <w:webHidden/>
          </w:rPr>
          <w:fldChar w:fldCharType="separate"/>
        </w:r>
        <w:r w:rsidR="00F24017">
          <w:rPr>
            <w:noProof/>
            <w:webHidden/>
          </w:rPr>
          <w:t>189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7" w:history="1">
        <w:r w:rsidR="00F24017" w:rsidRPr="00F50CF8">
          <w:rPr>
            <w:rStyle w:val="Hyperlinkki"/>
            <w:noProof/>
          </w:rPr>
          <w:t>Kuvio 214. WG1-SW2 vlanit</w:t>
        </w:r>
        <w:r w:rsidR="00F24017">
          <w:rPr>
            <w:noProof/>
            <w:webHidden/>
          </w:rPr>
          <w:tab/>
        </w:r>
        <w:r w:rsidR="00F24017">
          <w:rPr>
            <w:noProof/>
            <w:webHidden/>
          </w:rPr>
          <w:fldChar w:fldCharType="begin"/>
        </w:r>
        <w:r w:rsidR="00F24017">
          <w:rPr>
            <w:noProof/>
            <w:webHidden/>
          </w:rPr>
          <w:instrText xml:space="preserve"> PAGEREF _Toc480902817 \h </w:instrText>
        </w:r>
        <w:r w:rsidR="00F24017">
          <w:rPr>
            <w:noProof/>
            <w:webHidden/>
          </w:rPr>
        </w:r>
        <w:r w:rsidR="00F24017">
          <w:rPr>
            <w:noProof/>
            <w:webHidden/>
          </w:rPr>
          <w:fldChar w:fldCharType="separate"/>
        </w:r>
        <w:r w:rsidR="00F24017">
          <w:rPr>
            <w:noProof/>
            <w:webHidden/>
          </w:rPr>
          <w:t>189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8" w:history="1">
        <w:r w:rsidR="00F24017" w:rsidRPr="00F50CF8">
          <w:rPr>
            <w:rStyle w:val="Hyperlinkki"/>
            <w:noProof/>
          </w:rPr>
          <w:t>Kuvio 215. WG1-SW3 vlanit</w:t>
        </w:r>
        <w:r w:rsidR="00F24017">
          <w:rPr>
            <w:noProof/>
            <w:webHidden/>
          </w:rPr>
          <w:tab/>
        </w:r>
        <w:r w:rsidR="00F24017">
          <w:rPr>
            <w:noProof/>
            <w:webHidden/>
          </w:rPr>
          <w:fldChar w:fldCharType="begin"/>
        </w:r>
        <w:r w:rsidR="00F24017">
          <w:rPr>
            <w:noProof/>
            <w:webHidden/>
          </w:rPr>
          <w:instrText xml:space="preserve"> PAGEREF _Toc480902818 \h </w:instrText>
        </w:r>
        <w:r w:rsidR="00F24017">
          <w:rPr>
            <w:noProof/>
            <w:webHidden/>
          </w:rPr>
        </w:r>
        <w:r w:rsidR="00F24017">
          <w:rPr>
            <w:noProof/>
            <w:webHidden/>
          </w:rPr>
          <w:fldChar w:fldCharType="separate"/>
        </w:r>
        <w:r w:rsidR="00F24017">
          <w:rPr>
            <w:noProof/>
            <w:webHidden/>
          </w:rPr>
          <w:t>190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19" w:history="1">
        <w:r w:rsidR="00F24017" w:rsidRPr="00F50CF8">
          <w:rPr>
            <w:rStyle w:val="Hyperlinkki"/>
            <w:noProof/>
          </w:rPr>
          <w:t>Kuvio 216. WG1-SW4 vlanit</w:t>
        </w:r>
        <w:r w:rsidR="00F24017">
          <w:rPr>
            <w:noProof/>
            <w:webHidden/>
          </w:rPr>
          <w:tab/>
        </w:r>
        <w:r w:rsidR="00F24017">
          <w:rPr>
            <w:noProof/>
            <w:webHidden/>
          </w:rPr>
          <w:fldChar w:fldCharType="begin"/>
        </w:r>
        <w:r w:rsidR="00F24017">
          <w:rPr>
            <w:noProof/>
            <w:webHidden/>
          </w:rPr>
          <w:instrText xml:space="preserve"> PAGEREF _Toc480902819 \h </w:instrText>
        </w:r>
        <w:r w:rsidR="00F24017">
          <w:rPr>
            <w:noProof/>
            <w:webHidden/>
          </w:rPr>
        </w:r>
        <w:r w:rsidR="00F24017">
          <w:rPr>
            <w:noProof/>
            <w:webHidden/>
          </w:rPr>
          <w:fldChar w:fldCharType="separate"/>
        </w:r>
        <w:r w:rsidR="00F24017">
          <w:rPr>
            <w:noProof/>
            <w:webHidden/>
          </w:rPr>
          <w:t>190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0" w:history="1">
        <w:r w:rsidR="00F24017" w:rsidRPr="00F50CF8">
          <w:rPr>
            <w:rStyle w:val="Hyperlinkki"/>
            <w:noProof/>
          </w:rPr>
          <w:t>Kuvio 217. WG1-SW1 DHCP-snooping</w:t>
        </w:r>
        <w:r w:rsidR="00F24017">
          <w:rPr>
            <w:noProof/>
            <w:webHidden/>
          </w:rPr>
          <w:tab/>
        </w:r>
        <w:r w:rsidR="00F24017">
          <w:rPr>
            <w:noProof/>
            <w:webHidden/>
          </w:rPr>
          <w:fldChar w:fldCharType="begin"/>
        </w:r>
        <w:r w:rsidR="00F24017">
          <w:rPr>
            <w:noProof/>
            <w:webHidden/>
          </w:rPr>
          <w:instrText xml:space="preserve"> PAGEREF _Toc480902820 \h </w:instrText>
        </w:r>
        <w:r w:rsidR="00F24017">
          <w:rPr>
            <w:noProof/>
            <w:webHidden/>
          </w:rPr>
        </w:r>
        <w:r w:rsidR="00F24017">
          <w:rPr>
            <w:noProof/>
            <w:webHidden/>
          </w:rPr>
          <w:fldChar w:fldCharType="separate"/>
        </w:r>
        <w:r w:rsidR="00F24017">
          <w:rPr>
            <w:noProof/>
            <w:webHidden/>
          </w:rPr>
          <w:t>191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1" w:history="1">
        <w:r w:rsidR="00F24017" w:rsidRPr="00F50CF8">
          <w:rPr>
            <w:rStyle w:val="Hyperlinkki"/>
            <w:noProof/>
          </w:rPr>
          <w:t>Kuvio 218. WG1-SW2 DHCP-snooping</w:t>
        </w:r>
        <w:r w:rsidR="00F24017">
          <w:rPr>
            <w:noProof/>
            <w:webHidden/>
          </w:rPr>
          <w:tab/>
        </w:r>
        <w:r w:rsidR="00F24017">
          <w:rPr>
            <w:noProof/>
            <w:webHidden/>
          </w:rPr>
          <w:fldChar w:fldCharType="begin"/>
        </w:r>
        <w:r w:rsidR="00F24017">
          <w:rPr>
            <w:noProof/>
            <w:webHidden/>
          </w:rPr>
          <w:instrText xml:space="preserve"> PAGEREF _Toc480902821 \h </w:instrText>
        </w:r>
        <w:r w:rsidR="00F24017">
          <w:rPr>
            <w:noProof/>
            <w:webHidden/>
          </w:rPr>
        </w:r>
        <w:r w:rsidR="00F24017">
          <w:rPr>
            <w:noProof/>
            <w:webHidden/>
          </w:rPr>
          <w:fldChar w:fldCharType="separate"/>
        </w:r>
        <w:r w:rsidR="00F24017">
          <w:rPr>
            <w:noProof/>
            <w:webHidden/>
          </w:rPr>
          <w:t>191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2" w:history="1">
        <w:r w:rsidR="00F24017" w:rsidRPr="00F50CF8">
          <w:rPr>
            <w:rStyle w:val="Hyperlinkki"/>
            <w:noProof/>
          </w:rPr>
          <w:t>Kuvio 219. WG1-SW3 DHCP-snooping</w:t>
        </w:r>
        <w:r w:rsidR="00F24017">
          <w:rPr>
            <w:noProof/>
            <w:webHidden/>
          </w:rPr>
          <w:tab/>
        </w:r>
        <w:r w:rsidR="00F24017">
          <w:rPr>
            <w:noProof/>
            <w:webHidden/>
          </w:rPr>
          <w:fldChar w:fldCharType="begin"/>
        </w:r>
        <w:r w:rsidR="00F24017">
          <w:rPr>
            <w:noProof/>
            <w:webHidden/>
          </w:rPr>
          <w:instrText xml:space="preserve"> PAGEREF _Toc480902822 \h </w:instrText>
        </w:r>
        <w:r w:rsidR="00F24017">
          <w:rPr>
            <w:noProof/>
            <w:webHidden/>
          </w:rPr>
        </w:r>
        <w:r w:rsidR="00F24017">
          <w:rPr>
            <w:noProof/>
            <w:webHidden/>
          </w:rPr>
          <w:fldChar w:fldCharType="separate"/>
        </w:r>
        <w:r w:rsidR="00F24017">
          <w:rPr>
            <w:noProof/>
            <w:webHidden/>
          </w:rPr>
          <w:t>192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3" w:history="1">
        <w:r w:rsidR="00F24017" w:rsidRPr="00F50CF8">
          <w:rPr>
            <w:rStyle w:val="Hyperlinkki"/>
            <w:noProof/>
          </w:rPr>
          <w:t>Kuvio. 220 Zenmap Scan R7</w:t>
        </w:r>
        <w:r w:rsidR="00F24017">
          <w:rPr>
            <w:noProof/>
            <w:webHidden/>
          </w:rPr>
          <w:tab/>
        </w:r>
        <w:r w:rsidR="00F24017">
          <w:rPr>
            <w:noProof/>
            <w:webHidden/>
          </w:rPr>
          <w:fldChar w:fldCharType="begin"/>
        </w:r>
        <w:r w:rsidR="00F24017">
          <w:rPr>
            <w:noProof/>
            <w:webHidden/>
          </w:rPr>
          <w:instrText xml:space="preserve"> PAGEREF _Toc480902823 \h </w:instrText>
        </w:r>
        <w:r w:rsidR="00F24017">
          <w:rPr>
            <w:noProof/>
            <w:webHidden/>
          </w:rPr>
        </w:r>
        <w:r w:rsidR="00F24017">
          <w:rPr>
            <w:noProof/>
            <w:webHidden/>
          </w:rPr>
          <w:fldChar w:fldCharType="separate"/>
        </w:r>
        <w:r w:rsidR="00F24017">
          <w:rPr>
            <w:noProof/>
            <w:webHidden/>
          </w:rPr>
          <w:t>193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4" w:history="1">
        <w:r w:rsidR="00F24017" w:rsidRPr="00F50CF8">
          <w:rPr>
            <w:rStyle w:val="Hyperlinkki"/>
            <w:noProof/>
          </w:rPr>
          <w:t>Kuvio. 221 Zenmap topologia</w:t>
        </w:r>
        <w:r w:rsidR="00F24017">
          <w:rPr>
            <w:noProof/>
            <w:webHidden/>
          </w:rPr>
          <w:tab/>
        </w:r>
        <w:r w:rsidR="00F24017">
          <w:rPr>
            <w:noProof/>
            <w:webHidden/>
          </w:rPr>
          <w:fldChar w:fldCharType="begin"/>
        </w:r>
        <w:r w:rsidR="00F24017">
          <w:rPr>
            <w:noProof/>
            <w:webHidden/>
          </w:rPr>
          <w:instrText xml:space="preserve"> PAGEREF _Toc480902824 \h </w:instrText>
        </w:r>
        <w:r w:rsidR="00F24017">
          <w:rPr>
            <w:noProof/>
            <w:webHidden/>
          </w:rPr>
        </w:r>
        <w:r w:rsidR="00F24017">
          <w:rPr>
            <w:noProof/>
            <w:webHidden/>
          </w:rPr>
          <w:fldChar w:fldCharType="separate"/>
        </w:r>
        <w:r w:rsidR="00F24017">
          <w:rPr>
            <w:noProof/>
            <w:webHidden/>
          </w:rPr>
          <w:t>194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5" w:history="1">
        <w:r w:rsidR="00F24017" w:rsidRPr="00F50CF8">
          <w:rPr>
            <w:rStyle w:val="Hyperlinkki"/>
            <w:noProof/>
          </w:rPr>
          <w:t>Kuvio. 222 Zenmap VyOS</w:t>
        </w:r>
        <w:r w:rsidR="00F24017">
          <w:rPr>
            <w:noProof/>
            <w:webHidden/>
          </w:rPr>
          <w:tab/>
        </w:r>
        <w:r w:rsidR="00F24017">
          <w:rPr>
            <w:noProof/>
            <w:webHidden/>
          </w:rPr>
          <w:fldChar w:fldCharType="begin"/>
        </w:r>
        <w:r w:rsidR="00F24017">
          <w:rPr>
            <w:noProof/>
            <w:webHidden/>
          </w:rPr>
          <w:instrText xml:space="preserve"> PAGEREF _Toc480902825 \h </w:instrText>
        </w:r>
        <w:r w:rsidR="00F24017">
          <w:rPr>
            <w:noProof/>
            <w:webHidden/>
          </w:rPr>
        </w:r>
        <w:r w:rsidR="00F24017">
          <w:rPr>
            <w:noProof/>
            <w:webHidden/>
          </w:rPr>
          <w:fldChar w:fldCharType="separate"/>
        </w:r>
        <w:r w:rsidR="00F24017">
          <w:rPr>
            <w:noProof/>
            <w:webHidden/>
          </w:rPr>
          <w:t>195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6" w:history="1">
        <w:r w:rsidR="00F24017" w:rsidRPr="00F50CF8">
          <w:rPr>
            <w:rStyle w:val="Hyperlinkki"/>
            <w:noProof/>
          </w:rPr>
          <w:t>Kuvio. 223 VyOS SSH</w:t>
        </w:r>
        <w:r w:rsidR="00F24017">
          <w:rPr>
            <w:noProof/>
            <w:webHidden/>
          </w:rPr>
          <w:tab/>
        </w:r>
        <w:r w:rsidR="00F24017">
          <w:rPr>
            <w:noProof/>
            <w:webHidden/>
          </w:rPr>
          <w:fldChar w:fldCharType="begin"/>
        </w:r>
        <w:r w:rsidR="00F24017">
          <w:rPr>
            <w:noProof/>
            <w:webHidden/>
          </w:rPr>
          <w:instrText xml:space="preserve"> PAGEREF _Toc480902826 \h </w:instrText>
        </w:r>
        <w:r w:rsidR="00F24017">
          <w:rPr>
            <w:noProof/>
            <w:webHidden/>
          </w:rPr>
        </w:r>
        <w:r w:rsidR="00F24017">
          <w:rPr>
            <w:noProof/>
            <w:webHidden/>
          </w:rPr>
          <w:fldChar w:fldCharType="separate"/>
        </w:r>
        <w:r w:rsidR="00F24017">
          <w:rPr>
            <w:noProof/>
            <w:webHidden/>
          </w:rPr>
          <w:t>195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7" w:history="1">
        <w:r w:rsidR="00F24017" w:rsidRPr="00F50CF8">
          <w:rPr>
            <w:rStyle w:val="Hyperlinkki"/>
            <w:noProof/>
          </w:rPr>
          <w:t>Kuvio. 224 Kali dig</w:t>
        </w:r>
        <w:r w:rsidR="00F24017">
          <w:rPr>
            <w:noProof/>
            <w:webHidden/>
          </w:rPr>
          <w:tab/>
        </w:r>
        <w:r w:rsidR="00F24017">
          <w:rPr>
            <w:noProof/>
            <w:webHidden/>
          </w:rPr>
          <w:fldChar w:fldCharType="begin"/>
        </w:r>
        <w:r w:rsidR="00F24017">
          <w:rPr>
            <w:noProof/>
            <w:webHidden/>
          </w:rPr>
          <w:instrText xml:space="preserve"> PAGEREF _Toc480902827 \h </w:instrText>
        </w:r>
        <w:r w:rsidR="00F24017">
          <w:rPr>
            <w:noProof/>
            <w:webHidden/>
          </w:rPr>
        </w:r>
        <w:r w:rsidR="00F24017">
          <w:rPr>
            <w:noProof/>
            <w:webHidden/>
          </w:rPr>
          <w:fldChar w:fldCharType="separate"/>
        </w:r>
        <w:r w:rsidR="00F24017">
          <w:rPr>
            <w:noProof/>
            <w:webHidden/>
          </w:rPr>
          <w:t>196</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8" w:history="1">
        <w:r w:rsidR="00F24017" w:rsidRPr="00F50CF8">
          <w:rPr>
            <w:rStyle w:val="Hyperlinkki"/>
            <w:noProof/>
          </w:rPr>
          <w:t>Kuvio. 225 Kali Sparta</w:t>
        </w:r>
        <w:r w:rsidR="00F24017">
          <w:rPr>
            <w:noProof/>
            <w:webHidden/>
          </w:rPr>
          <w:tab/>
        </w:r>
        <w:r w:rsidR="00F24017">
          <w:rPr>
            <w:noProof/>
            <w:webHidden/>
          </w:rPr>
          <w:fldChar w:fldCharType="begin"/>
        </w:r>
        <w:r w:rsidR="00F24017">
          <w:rPr>
            <w:noProof/>
            <w:webHidden/>
          </w:rPr>
          <w:instrText xml:space="preserve"> PAGEREF _Toc480902828 \h </w:instrText>
        </w:r>
        <w:r w:rsidR="00F24017">
          <w:rPr>
            <w:noProof/>
            <w:webHidden/>
          </w:rPr>
        </w:r>
        <w:r w:rsidR="00F24017">
          <w:rPr>
            <w:noProof/>
            <w:webHidden/>
          </w:rPr>
          <w:fldChar w:fldCharType="separate"/>
        </w:r>
        <w:r w:rsidR="00F24017">
          <w:rPr>
            <w:noProof/>
            <w:webHidden/>
          </w:rPr>
          <w:t>197</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29" w:history="1">
        <w:r w:rsidR="00F24017" w:rsidRPr="00F50CF8">
          <w:rPr>
            <w:rStyle w:val="Hyperlinkki"/>
            <w:noProof/>
          </w:rPr>
          <w:t>Kuvio 226. Serveri Certit ja avain</w:t>
        </w:r>
        <w:r w:rsidR="00F24017">
          <w:rPr>
            <w:noProof/>
            <w:webHidden/>
          </w:rPr>
          <w:tab/>
        </w:r>
        <w:r w:rsidR="00F24017">
          <w:rPr>
            <w:noProof/>
            <w:webHidden/>
          </w:rPr>
          <w:fldChar w:fldCharType="begin"/>
        </w:r>
        <w:r w:rsidR="00F24017">
          <w:rPr>
            <w:noProof/>
            <w:webHidden/>
          </w:rPr>
          <w:instrText xml:space="preserve"> PAGEREF _Toc480902829 \h </w:instrText>
        </w:r>
        <w:r w:rsidR="00F24017">
          <w:rPr>
            <w:noProof/>
            <w:webHidden/>
          </w:rPr>
        </w:r>
        <w:r w:rsidR="00F24017">
          <w:rPr>
            <w:noProof/>
            <w:webHidden/>
          </w:rPr>
          <w:fldChar w:fldCharType="separate"/>
        </w:r>
        <w:r w:rsidR="00F24017">
          <w:rPr>
            <w:noProof/>
            <w:webHidden/>
          </w:rPr>
          <w:t>198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0" w:history="1">
        <w:r w:rsidR="00F24017" w:rsidRPr="00F50CF8">
          <w:rPr>
            <w:rStyle w:val="Hyperlinkki"/>
            <w:noProof/>
          </w:rPr>
          <w:t>Kuvio 227. OpenVPN toimii</w:t>
        </w:r>
        <w:r w:rsidR="00F24017">
          <w:rPr>
            <w:noProof/>
            <w:webHidden/>
          </w:rPr>
          <w:tab/>
        </w:r>
        <w:r w:rsidR="00F24017">
          <w:rPr>
            <w:noProof/>
            <w:webHidden/>
          </w:rPr>
          <w:fldChar w:fldCharType="begin"/>
        </w:r>
        <w:r w:rsidR="00F24017">
          <w:rPr>
            <w:noProof/>
            <w:webHidden/>
          </w:rPr>
          <w:instrText xml:space="preserve"> PAGEREF _Toc480902830 \h </w:instrText>
        </w:r>
        <w:r w:rsidR="00F24017">
          <w:rPr>
            <w:noProof/>
            <w:webHidden/>
          </w:rPr>
        </w:r>
        <w:r w:rsidR="00F24017">
          <w:rPr>
            <w:noProof/>
            <w:webHidden/>
          </w:rPr>
          <w:fldChar w:fldCharType="separate"/>
        </w:r>
        <w:r w:rsidR="00F24017">
          <w:rPr>
            <w:noProof/>
            <w:webHidden/>
          </w:rPr>
          <w:t>198</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1" w:history="1">
        <w:r w:rsidR="00F24017" w:rsidRPr="00F50CF8">
          <w:rPr>
            <w:rStyle w:val="Hyperlinkki"/>
            <w:noProof/>
          </w:rPr>
          <w:t>Kuvio 228. Radius-palvelimen testaus</w:t>
        </w:r>
        <w:r w:rsidR="00F24017">
          <w:rPr>
            <w:noProof/>
            <w:webHidden/>
          </w:rPr>
          <w:tab/>
        </w:r>
        <w:r w:rsidR="00F24017">
          <w:rPr>
            <w:noProof/>
            <w:webHidden/>
          </w:rPr>
          <w:fldChar w:fldCharType="begin"/>
        </w:r>
        <w:r w:rsidR="00F24017">
          <w:rPr>
            <w:noProof/>
            <w:webHidden/>
          </w:rPr>
          <w:instrText xml:space="preserve"> PAGEREF _Toc480902831 \h </w:instrText>
        </w:r>
        <w:r w:rsidR="00F24017">
          <w:rPr>
            <w:noProof/>
            <w:webHidden/>
          </w:rPr>
        </w:r>
        <w:r w:rsidR="00F24017">
          <w:rPr>
            <w:noProof/>
            <w:webHidden/>
          </w:rPr>
          <w:fldChar w:fldCharType="separate"/>
        </w:r>
        <w:r w:rsidR="00F24017">
          <w:rPr>
            <w:noProof/>
            <w:webHidden/>
          </w:rPr>
          <w:t>199</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2" w:history="1">
        <w:r w:rsidR="00F24017" w:rsidRPr="00F50CF8">
          <w:rPr>
            <w:rStyle w:val="Hyperlinkki"/>
            <w:noProof/>
          </w:rPr>
          <w:t>Kuvio 229. Logien hallintapalvelimen osat</w:t>
        </w:r>
        <w:r w:rsidR="00F24017">
          <w:rPr>
            <w:noProof/>
            <w:webHidden/>
          </w:rPr>
          <w:tab/>
        </w:r>
        <w:r w:rsidR="00F24017">
          <w:rPr>
            <w:noProof/>
            <w:webHidden/>
          </w:rPr>
          <w:fldChar w:fldCharType="begin"/>
        </w:r>
        <w:r w:rsidR="00F24017">
          <w:rPr>
            <w:noProof/>
            <w:webHidden/>
          </w:rPr>
          <w:instrText xml:space="preserve"> PAGEREF _Toc480902832 \h </w:instrText>
        </w:r>
        <w:r w:rsidR="00F24017">
          <w:rPr>
            <w:noProof/>
            <w:webHidden/>
          </w:rPr>
        </w:r>
        <w:r w:rsidR="00F24017">
          <w:rPr>
            <w:noProof/>
            <w:webHidden/>
          </w:rPr>
          <w:fldChar w:fldCharType="separate"/>
        </w:r>
        <w:r w:rsidR="00F24017">
          <w:rPr>
            <w:noProof/>
            <w:webHidden/>
          </w:rPr>
          <w:t>200</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3" w:history="1">
        <w:r w:rsidR="00F24017" w:rsidRPr="00F50CF8">
          <w:rPr>
            <w:rStyle w:val="Hyperlinkki"/>
            <w:noProof/>
          </w:rPr>
          <w:t>Kuvio 230. Javan asennus</w:t>
        </w:r>
        <w:r w:rsidR="00F24017">
          <w:rPr>
            <w:noProof/>
            <w:webHidden/>
          </w:rPr>
          <w:tab/>
        </w:r>
        <w:r w:rsidR="00F24017">
          <w:rPr>
            <w:noProof/>
            <w:webHidden/>
          </w:rPr>
          <w:fldChar w:fldCharType="begin"/>
        </w:r>
        <w:r w:rsidR="00F24017">
          <w:rPr>
            <w:noProof/>
            <w:webHidden/>
          </w:rPr>
          <w:instrText xml:space="preserve"> PAGEREF _Toc480902833 \h </w:instrText>
        </w:r>
        <w:r w:rsidR="00F24017">
          <w:rPr>
            <w:noProof/>
            <w:webHidden/>
          </w:rPr>
        </w:r>
        <w:r w:rsidR="00F24017">
          <w:rPr>
            <w:noProof/>
            <w:webHidden/>
          </w:rPr>
          <w:fldChar w:fldCharType="separate"/>
        </w:r>
        <w:r w:rsidR="00F24017">
          <w:rPr>
            <w:noProof/>
            <w:webHidden/>
          </w:rPr>
          <w:t>201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4" w:history="1">
        <w:r w:rsidR="00F24017" w:rsidRPr="00F50CF8">
          <w:rPr>
            <w:rStyle w:val="Hyperlinkki"/>
            <w:noProof/>
          </w:rPr>
          <w:t>Kuvio 231. Elasticsearch asennus ja conffi</w:t>
        </w:r>
        <w:r w:rsidR="00F24017">
          <w:rPr>
            <w:noProof/>
            <w:webHidden/>
          </w:rPr>
          <w:tab/>
        </w:r>
        <w:r w:rsidR="00F24017">
          <w:rPr>
            <w:noProof/>
            <w:webHidden/>
          </w:rPr>
          <w:fldChar w:fldCharType="begin"/>
        </w:r>
        <w:r w:rsidR="00F24017">
          <w:rPr>
            <w:noProof/>
            <w:webHidden/>
          </w:rPr>
          <w:instrText xml:space="preserve"> PAGEREF _Toc480902834 \h </w:instrText>
        </w:r>
        <w:r w:rsidR="00F24017">
          <w:rPr>
            <w:noProof/>
            <w:webHidden/>
          </w:rPr>
        </w:r>
        <w:r w:rsidR="00F24017">
          <w:rPr>
            <w:noProof/>
            <w:webHidden/>
          </w:rPr>
          <w:fldChar w:fldCharType="separate"/>
        </w:r>
        <w:r w:rsidR="00F24017">
          <w:rPr>
            <w:noProof/>
            <w:webHidden/>
          </w:rPr>
          <w:t>201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5" w:history="1">
        <w:r w:rsidR="00F24017" w:rsidRPr="00F50CF8">
          <w:rPr>
            <w:rStyle w:val="Hyperlinkki"/>
            <w:noProof/>
          </w:rPr>
          <w:t>Kuvio 232. Graylog serverin asennus</w:t>
        </w:r>
        <w:r w:rsidR="00F24017">
          <w:rPr>
            <w:noProof/>
            <w:webHidden/>
          </w:rPr>
          <w:tab/>
        </w:r>
        <w:r w:rsidR="00F24017">
          <w:rPr>
            <w:noProof/>
            <w:webHidden/>
          </w:rPr>
          <w:fldChar w:fldCharType="begin"/>
        </w:r>
        <w:r w:rsidR="00F24017">
          <w:rPr>
            <w:noProof/>
            <w:webHidden/>
          </w:rPr>
          <w:instrText xml:space="preserve"> PAGEREF _Toc480902835 \h </w:instrText>
        </w:r>
        <w:r w:rsidR="00F24017">
          <w:rPr>
            <w:noProof/>
            <w:webHidden/>
          </w:rPr>
        </w:r>
        <w:r w:rsidR="00F24017">
          <w:rPr>
            <w:noProof/>
            <w:webHidden/>
          </w:rPr>
          <w:fldChar w:fldCharType="separate"/>
        </w:r>
        <w:r w:rsidR="00F24017">
          <w:rPr>
            <w:noProof/>
            <w:webHidden/>
          </w:rPr>
          <w:t>202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6" w:history="1">
        <w:r w:rsidR="00F24017" w:rsidRPr="00F50CF8">
          <w:rPr>
            <w:rStyle w:val="Hyperlinkki"/>
            <w:noProof/>
          </w:rPr>
          <w:t>Kuvio 233. Salasanan luonti</w:t>
        </w:r>
        <w:r w:rsidR="00F24017">
          <w:rPr>
            <w:noProof/>
            <w:webHidden/>
          </w:rPr>
          <w:tab/>
        </w:r>
        <w:r w:rsidR="00F24017">
          <w:rPr>
            <w:noProof/>
            <w:webHidden/>
          </w:rPr>
          <w:fldChar w:fldCharType="begin"/>
        </w:r>
        <w:r w:rsidR="00F24017">
          <w:rPr>
            <w:noProof/>
            <w:webHidden/>
          </w:rPr>
          <w:instrText xml:space="preserve"> PAGEREF _Toc480902836 \h </w:instrText>
        </w:r>
        <w:r w:rsidR="00F24017">
          <w:rPr>
            <w:noProof/>
            <w:webHidden/>
          </w:rPr>
        </w:r>
        <w:r w:rsidR="00F24017">
          <w:rPr>
            <w:noProof/>
            <w:webHidden/>
          </w:rPr>
          <w:fldChar w:fldCharType="separate"/>
        </w:r>
        <w:r w:rsidR="00F24017">
          <w:rPr>
            <w:noProof/>
            <w:webHidden/>
          </w:rPr>
          <w:t>202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7" w:history="1">
        <w:r w:rsidR="00F24017" w:rsidRPr="00F50CF8">
          <w:rPr>
            <w:rStyle w:val="Hyperlinkki"/>
            <w:noProof/>
          </w:rPr>
          <w:t>Kuvio 234. Graylog Web- interfaces asennus</w:t>
        </w:r>
        <w:r w:rsidR="00F24017">
          <w:rPr>
            <w:noProof/>
            <w:webHidden/>
          </w:rPr>
          <w:tab/>
        </w:r>
        <w:r w:rsidR="00F24017">
          <w:rPr>
            <w:noProof/>
            <w:webHidden/>
          </w:rPr>
          <w:fldChar w:fldCharType="begin"/>
        </w:r>
        <w:r w:rsidR="00F24017">
          <w:rPr>
            <w:noProof/>
            <w:webHidden/>
          </w:rPr>
          <w:instrText xml:space="preserve"> PAGEREF _Toc480902837 \h </w:instrText>
        </w:r>
        <w:r w:rsidR="00F24017">
          <w:rPr>
            <w:noProof/>
            <w:webHidden/>
          </w:rPr>
        </w:r>
        <w:r w:rsidR="00F24017">
          <w:rPr>
            <w:noProof/>
            <w:webHidden/>
          </w:rPr>
          <w:fldChar w:fldCharType="separate"/>
        </w:r>
        <w:r w:rsidR="00F24017">
          <w:rPr>
            <w:noProof/>
            <w:webHidden/>
          </w:rPr>
          <w:t>202</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8" w:history="1">
        <w:r w:rsidR="00F24017" w:rsidRPr="00F50CF8">
          <w:rPr>
            <w:rStyle w:val="Hyperlinkki"/>
            <w:noProof/>
          </w:rPr>
          <w:t>Kuvio 235. Graylog Web-interfaces aloitussivu</w:t>
        </w:r>
        <w:r w:rsidR="00F24017">
          <w:rPr>
            <w:noProof/>
            <w:webHidden/>
          </w:rPr>
          <w:tab/>
        </w:r>
        <w:r w:rsidR="00F24017">
          <w:rPr>
            <w:noProof/>
            <w:webHidden/>
          </w:rPr>
          <w:fldChar w:fldCharType="begin"/>
        </w:r>
        <w:r w:rsidR="00F24017">
          <w:rPr>
            <w:noProof/>
            <w:webHidden/>
          </w:rPr>
          <w:instrText xml:space="preserve"> PAGEREF _Toc480902838 \h </w:instrText>
        </w:r>
        <w:r w:rsidR="00F24017">
          <w:rPr>
            <w:noProof/>
            <w:webHidden/>
          </w:rPr>
        </w:r>
        <w:r w:rsidR="00F24017">
          <w:rPr>
            <w:noProof/>
            <w:webHidden/>
          </w:rPr>
          <w:fldChar w:fldCharType="separate"/>
        </w:r>
        <w:r w:rsidR="00F24017">
          <w:rPr>
            <w:noProof/>
            <w:webHidden/>
          </w:rPr>
          <w:t>203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39" w:history="1">
        <w:r w:rsidR="00F24017" w:rsidRPr="00F50CF8">
          <w:rPr>
            <w:rStyle w:val="Hyperlinkki"/>
            <w:noProof/>
          </w:rPr>
          <w:t>Kuvio 236. Graylog- palvelimen kuuntelemat portit</w:t>
        </w:r>
        <w:r w:rsidR="00F24017">
          <w:rPr>
            <w:noProof/>
            <w:webHidden/>
          </w:rPr>
          <w:tab/>
        </w:r>
        <w:r w:rsidR="00F24017">
          <w:rPr>
            <w:noProof/>
            <w:webHidden/>
          </w:rPr>
          <w:fldChar w:fldCharType="begin"/>
        </w:r>
        <w:r w:rsidR="00F24017">
          <w:rPr>
            <w:noProof/>
            <w:webHidden/>
          </w:rPr>
          <w:instrText xml:space="preserve"> PAGEREF _Toc480902839 \h </w:instrText>
        </w:r>
        <w:r w:rsidR="00F24017">
          <w:rPr>
            <w:noProof/>
            <w:webHidden/>
          </w:rPr>
        </w:r>
        <w:r w:rsidR="00F24017">
          <w:rPr>
            <w:noProof/>
            <w:webHidden/>
          </w:rPr>
          <w:fldChar w:fldCharType="separate"/>
        </w:r>
        <w:r w:rsidR="00F24017">
          <w:rPr>
            <w:noProof/>
            <w:webHidden/>
          </w:rPr>
          <w:t>203</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0" w:history="1">
        <w:r w:rsidR="00F24017" w:rsidRPr="00F50CF8">
          <w:rPr>
            <w:rStyle w:val="Hyperlinkki"/>
            <w:noProof/>
          </w:rPr>
          <w:t>Kuvio 237. Lähdelista</w:t>
        </w:r>
        <w:r w:rsidR="00F24017">
          <w:rPr>
            <w:noProof/>
            <w:webHidden/>
          </w:rPr>
          <w:tab/>
        </w:r>
        <w:r w:rsidR="00F24017">
          <w:rPr>
            <w:noProof/>
            <w:webHidden/>
          </w:rPr>
          <w:fldChar w:fldCharType="begin"/>
        </w:r>
        <w:r w:rsidR="00F24017">
          <w:rPr>
            <w:noProof/>
            <w:webHidden/>
          </w:rPr>
          <w:instrText xml:space="preserve"> PAGEREF _Toc480902840 \h </w:instrText>
        </w:r>
        <w:r w:rsidR="00F24017">
          <w:rPr>
            <w:noProof/>
            <w:webHidden/>
          </w:rPr>
        </w:r>
        <w:r w:rsidR="00F24017">
          <w:rPr>
            <w:noProof/>
            <w:webHidden/>
          </w:rPr>
          <w:fldChar w:fldCharType="separate"/>
        </w:r>
        <w:r w:rsidR="00F24017">
          <w:rPr>
            <w:noProof/>
            <w:webHidden/>
          </w:rPr>
          <w:t>204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1" w:history="1">
        <w:r w:rsidR="00F24017" w:rsidRPr="00F50CF8">
          <w:rPr>
            <w:rStyle w:val="Hyperlinkki"/>
            <w:noProof/>
          </w:rPr>
          <w:t>Kuvio 238. DC1 saapuvat lokit</w:t>
        </w:r>
        <w:r w:rsidR="00F24017">
          <w:rPr>
            <w:noProof/>
            <w:webHidden/>
          </w:rPr>
          <w:tab/>
        </w:r>
        <w:r w:rsidR="00F24017">
          <w:rPr>
            <w:noProof/>
            <w:webHidden/>
          </w:rPr>
          <w:fldChar w:fldCharType="begin"/>
        </w:r>
        <w:r w:rsidR="00F24017">
          <w:rPr>
            <w:noProof/>
            <w:webHidden/>
          </w:rPr>
          <w:instrText xml:space="preserve"> PAGEREF _Toc480902841 \h </w:instrText>
        </w:r>
        <w:r w:rsidR="00F24017">
          <w:rPr>
            <w:noProof/>
            <w:webHidden/>
          </w:rPr>
        </w:r>
        <w:r w:rsidR="00F24017">
          <w:rPr>
            <w:noProof/>
            <w:webHidden/>
          </w:rPr>
          <w:fldChar w:fldCharType="separate"/>
        </w:r>
        <w:r w:rsidR="00F24017">
          <w:rPr>
            <w:noProof/>
            <w:webHidden/>
          </w:rPr>
          <w:t>204</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2" w:history="1">
        <w:r w:rsidR="00F24017" w:rsidRPr="00F50CF8">
          <w:rPr>
            <w:rStyle w:val="Hyperlinkki"/>
            <w:noProof/>
          </w:rPr>
          <w:t>Kuvio 239. Lokeja Harrin kirjautumisesta</w:t>
        </w:r>
        <w:r w:rsidR="00F24017">
          <w:rPr>
            <w:noProof/>
            <w:webHidden/>
          </w:rPr>
          <w:tab/>
        </w:r>
        <w:r w:rsidR="00F24017">
          <w:rPr>
            <w:noProof/>
            <w:webHidden/>
          </w:rPr>
          <w:fldChar w:fldCharType="begin"/>
        </w:r>
        <w:r w:rsidR="00F24017">
          <w:rPr>
            <w:noProof/>
            <w:webHidden/>
          </w:rPr>
          <w:instrText xml:space="preserve"> PAGEREF _Toc480902842 \h </w:instrText>
        </w:r>
        <w:r w:rsidR="00F24017">
          <w:rPr>
            <w:noProof/>
            <w:webHidden/>
          </w:rPr>
        </w:r>
        <w:r w:rsidR="00F24017">
          <w:rPr>
            <w:noProof/>
            <w:webHidden/>
          </w:rPr>
          <w:fldChar w:fldCharType="separate"/>
        </w:r>
        <w:r w:rsidR="00F24017">
          <w:rPr>
            <w:noProof/>
            <w:webHidden/>
          </w:rPr>
          <w:t>205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3" w:history="1">
        <w:r w:rsidR="00F24017" w:rsidRPr="00F50CF8">
          <w:rPr>
            <w:rStyle w:val="Hyperlinkki"/>
            <w:noProof/>
          </w:rPr>
          <w:t>Kuvio 240. Sähköpostin lähetyksen lokit</w:t>
        </w:r>
        <w:r w:rsidR="00F24017">
          <w:rPr>
            <w:noProof/>
            <w:webHidden/>
          </w:rPr>
          <w:tab/>
        </w:r>
        <w:r w:rsidR="00F24017">
          <w:rPr>
            <w:noProof/>
            <w:webHidden/>
          </w:rPr>
          <w:fldChar w:fldCharType="begin"/>
        </w:r>
        <w:r w:rsidR="00F24017">
          <w:rPr>
            <w:noProof/>
            <w:webHidden/>
          </w:rPr>
          <w:instrText xml:space="preserve"> PAGEREF _Toc480902843 \h </w:instrText>
        </w:r>
        <w:r w:rsidR="00F24017">
          <w:rPr>
            <w:noProof/>
            <w:webHidden/>
          </w:rPr>
        </w:r>
        <w:r w:rsidR="00F24017">
          <w:rPr>
            <w:noProof/>
            <w:webHidden/>
          </w:rPr>
          <w:fldChar w:fldCharType="separate"/>
        </w:r>
        <w:r w:rsidR="00F24017">
          <w:rPr>
            <w:noProof/>
            <w:webHidden/>
          </w:rPr>
          <w:t>205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4" w:history="1">
        <w:r w:rsidR="00F24017" w:rsidRPr="00F50CF8">
          <w:rPr>
            <w:rStyle w:val="Hyperlinkki"/>
            <w:noProof/>
          </w:rPr>
          <w:t>Kuvio 241. Harrin uloskirjautumisen loki</w:t>
        </w:r>
        <w:r w:rsidR="00F24017">
          <w:rPr>
            <w:noProof/>
            <w:webHidden/>
          </w:rPr>
          <w:tab/>
        </w:r>
        <w:r w:rsidR="00F24017">
          <w:rPr>
            <w:noProof/>
            <w:webHidden/>
          </w:rPr>
          <w:fldChar w:fldCharType="begin"/>
        </w:r>
        <w:r w:rsidR="00F24017">
          <w:rPr>
            <w:noProof/>
            <w:webHidden/>
          </w:rPr>
          <w:instrText xml:space="preserve"> PAGEREF _Toc480902844 \h </w:instrText>
        </w:r>
        <w:r w:rsidR="00F24017">
          <w:rPr>
            <w:noProof/>
            <w:webHidden/>
          </w:rPr>
        </w:r>
        <w:r w:rsidR="00F24017">
          <w:rPr>
            <w:noProof/>
            <w:webHidden/>
          </w:rPr>
          <w:fldChar w:fldCharType="separate"/>
        </w:r>
        <w:r w:rsidR="00F24017">
          <w:rPr>
            <w:noProof/>
            <w:webHidden/>
          </w:rPr>
          <w:t>206</w:t>
        </w:r>
        <w:r w:rsidR="00F24017">
          <w:rPr>
            <w:noProof/>
            <w:webHidden/>
          </w:rPr>
          <w:fldChar w:fldCharType="end"/>
        </w:r>
      </w:hyperlink>
    </w:p>
    <w:p w:rsidR="007F1F0E" w:rsidRPr="005E442B" w:rsidRDefault="00F25303" w:rsidP="005E324B">
      <w:pPr>
        <w:spacing w:line="259" w:lineRule="auto"/>
        <w:rPr>
          <w:b/>
          <w:sz w:val="28"/>
        </w:rPr>
      </w:pPr>
      <w:r w:rsidRPr="005E442B">
        <w:rPr>
          <w:b/>
          <w:sz w:val="28"/>
        </w:rPr>
        <w:fldChar w:fldCharType="end"/>
      </w:r>
    </w:p>
    <w:p w:rsidR="00F25303" w:rsidRPr="005E442B" w:rsidRDefault="00F25303" w:rsidP="005E324B">
      <w:pPr>
        <w:spacing w:line="259" w:lineRule="auto"/>
        <w:rPr>
          <w:b/>
          <w:sz w:val="28"/>
        </w:rPr>
      </w:pPr>
      <w:r w:rsidRPr="005E442B">
        <w:rPr>
          <w:b/>
        </w:rPr>
        <w:t>Taulukot</w:t>
      </w:r>
    </w:p>
    <w:p w:rsidR="00F24017" w:rsidRDefault="00F25303">
      <w:pPr>
        <w:pStyle w:val="Kuvaotsikkoluettelo"/>
        <w:tabs>
          <w:tab w:val="right" w:leader="dot" w:pos="8325"/>
        </w:tabs>
        <w:rPr>
          <w:rFonts w:asciiTheme="minorHAnsi" w:eastAsiaTheme="minorEastAsia" w:hAnsiTheme="minorHAnsi" w:cstheme="minorBidi"/>
          <w:noProof/>
          <w:sz w:val="22"/>
          <w:lang w:eastAsia="fi-FI"/>
        </w:rPr>
      </w:pPr>
      <w:r w:rsidRPr="005E442B">
        <w:fldChar w:fldCharType="begin"/>
      </w:r>
      <w:r w:rsidRPr="005E442B">
        <w:instrText xml:space="preserve"> TOC \h \z \c "Taulukko" </w:instrText>
      </w:r>
      <w:r w:rsidRPr="005E442B">
        <w:fldChar w:fldCharType="separate"/>
      </w:r>
      <w:hyperlink w:anchor="_Toc480902845" w:history="1">
        <w:r w:rsidR="00F24017" w:rsidRPr="001B3FEB">
          <w:rPr>
            <w:rStyle w:val="Hyperlinkki"/>
            <w:noProof/>
          </w:rPr>
          <w:t>Taulukko 1. VyOS toimintoja</w:t>
        </w:r>
        <w:r w:rsidR="00F24017">
          <w:rPr>
            <w:noProof/>
            <w:webHidden/>
          </w:rPr>
          <w:tab/>
        </w:r>
        <w:r w:rsidR="00F24017">
          <w:rPr>
            <w:noProof/>
            <w:webHidden/>
          </w:rPr>
          <w:fldChar w:fldCharType="begin"/>
        </w:r>
        <w:r w:rsidR="00F24017">
          <w:rPr>
            <w:noProof/>
            <w:webHidden/>
          </w:rPr>
          <w:instrText xml:space="preserve"> PAGEREF _Toc480902845 \h </w:instrText>
        </w:r>
        <w:r w:rsidR="00F24017">
          <w:rPr>
            <w:noProof/>
            <w:webHidden/>
          </w:rPr>
        </w:r>
        <w:r w:rsidR="00F24017">
          <w:rPr>
            <w:noProof/>
            <w:webHidden/>
          </w:rPr>
          <w:fldChar w:fldCharType="separate"/>
        </w:r>
        <w:r w:rsidR="00F24017">
          <w:rPr>
            <w:noProof/>
            <w:webHidden/>
          </w:rPr>
          <w:t>41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6" w:history="1">
        <w:r w:rsidR="00F24017" w:rsidRPr="001B3FEB">
          <w:rPr>
            <w:rStyle w:val="Hyperlinkki"/>
            <w:noProof/>
          </w:rPr>
          <w:t>Taulukko 2. Zenoss Core:n ominaisuuksia</w:t>
        </w:r>
        <w:r w:rsidR="00F24017">
          <w:rPr>
            <w:noProof/>
            <w:webHidden/>
          </w:rPr>
          <w:tab/>
        </w:r>
        <w:r w:rsidR="00F24017">
          <w:rPr>
            <w:noProof/>
            <w:webHidden/>
          </w:rPr>
          <w:fldChar w:fldCharType="begin"/>
        </w:r>
        <w:r w:rsidR="00F24017">
          <w:rPr>
            <w:noProof/>
            <w:webHidden/>
          </w:rPr>
          <w:instrText xml:space="preserve"> PAGEREF _Toc480902846 \h </w:instrText>
        </w:r>
        <w:r w:rsidR="00F24017">
          <w:rPr>
            <w:noProof/>
            <w:webHidden/>
          </w:rPr>
        </w:r>
        <w:r w:rsidR="00F24017">
          <w:rPr>
            <w:noProof/>
            <w:webHidden/>
          </w:rPr>
          <w:fldChar w:fldCharType="separate"/>
        </w:r>
        <w:r w:rsidR="00F24017">
          <w:rPr>
            <w:noProof/>
            <w:webHidden/>
          </w:rPr>
          <w:t>61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7" w:history="1">
        <w:r w:rsidR="00F24017" w:rsidRPr="001B3FEB">
          <w:rPr>
            <w:rStyle w:val="Hyperlinkki"/>
            <w:noProof/>
          </w:rPr>
          <w:t>Taulukko 3. MAC-Binding taulukko työasemille</w:t>
        </w:r>
        <w:r w:rsidR="00F24017">
          <w:rPr>
            <w:noProof/>
            <w:webHidden/>
          </w:rPr>
          <w:tab/>
        </w:r>
        <w:r w:rsidR="00F24017">
          <w:rPr>
            <w:noProof/>
            <w:webHidden/>
          </w:rPr>
          <w:fldChar w:fldCharType="begin"/>
        </w:r>
        <w:r w:rsidR="00F24017">
          <w:rPr>
            <w:noProof/>
            <w:webHidden/>
          </w:rPr>
          <w:instrText xml:space="preserve"> PAGEREF _Toc480902847 \h </w:instrText>
        </w:r>
        <w:r w:rsidR="00F24017">
          <w:rPr>
            <w:noProof/>
            <w:webHidden/>
          </w:rPr>
        </w:r>
        <w:r w:rsidR="00F24017">
          <w:rPr>
            <w:noProof/>
            <w:webHidden/>
          </w:rPr>
          <w:fldChar w:fldCharType="separate"/>
        </w:r>
        <w:r w:rsidR="00F24017">
          <w:rPr>
            <w:noProof/>
            <w:webHidden/>
          </w:rPr>
          <w:t>71</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8" w:history="1">
        <w:r w:rsidR="00F24017" w:rsidRPr="001B3FEB">
          <w:rPr>
            <w:rStyle w:val="Hyperlinkki"/>
            <w:noProof/>
          </w:rPr>
          <w:t>Taulukko 4. Levyjakojen oikeudet</w:t>
        </w:r>
        <w:r w:rsidR="00F24017">
          <w:rPr>
            <w:noProof/>
            <w:webHidden/>
          </w:rPr>
          <w:tab/>
        </w:r>
        <w:r w:rsidR="00F24017">
          <w:rPr>
            <w:noProof/>
            <w:webHidden/>
          </w:rPr>
          <w:fldChar w:fldCharType="begin"/>
        </w:r>
        <w:r w:rsidR="00F24017">
          <w:rPr>
            <w:noProof/>
            <w:webHidden/>
          </w:rPr>
          <w:instrText xml:space="preserve"> PAGEREF _Toc480902848 \h </w:instrText>
        </w:r>
        <w:r w:rsidR="00F24017">
          <w:rPr>
            <w:noProof/>
            <w:webHidden/>
          </w:rPr>
        </w:r>
        <w:r w:rsidR="00F24017">
          <w:rPr>
            <w:noProof/>
            <w:webHidden/>
          </w:rPr>
          <w:fldChar w:fldCharType="separate"/>
        </w:r>
        <w:r w:rsidR="00F24017">
          <w:rPr>
            <w:noProof/>
            <w:webHidden/>
          </w:rPr>
          <w:t>75</w:t>
        </w:r>
        <w:r w:rsidR="00F24017">
          <w:rPr>
            <w:noProof/>
            <w:webHidden/>
          </w:rPr>
          <w:fldChar w:fldCharType="end"/>
        </w:r>
      </w:hyperlink>
    </w:p>
    <w:p w:rsidR="00F24017" w:rsidRDefault="00554695">
      <w:pPr>
        <w:pStyle w:val="Kuvaotsikkoluettelo"/>
        <w:tabs>
          <w:tab w:val="right" w:leader="dot" w:pos="8325"/>
        </w:tabs>
        <w:rPr>
          <w:rFonts w:asciiTheme="minorHAnsi" w:eastAsiaTheme="minorEastAsia" w:hAnsiTheme="minorHAnsi" w:cstheme="minorBidi"/>
          <w:noProof/>
          <w:sz w:val="22"/>
          <w:lang w:eastAsia="fi-FI"/>
        </w:rPr>
      </w:pPr>
      <w:hyperlink w:anchor="_Toc480902849" w:history="1">
        <w:r w:rsidR="00F24017" w:rsidRPr="001B3FEB">
          <w:rPr>
            <w:rStyle w:val="Hyperlinkki"/>
            <w:noProof/>
          </w:rPr>
          <w:t>Taulukko 5. Toimipaikkojen IPSec- tunnelin osoitteet, tunnelin nro ja Router ID</w:t>
        </w:r>
        <w:r w:rsidR="00F24017">
          <w:rPr>
            <w:noProof/>
            <w:webHidden/>
          </w:rPr>
          <w:tab/>
        </w:r>
        <w:r w:rsidR="00F24017">
          <w:rPr>
            <w:noProof/>
            <w:webHidden/>
          </w:rPr>
          <w:fldChar w:fldCharType="begin"/>
        </w:r>
        <w:r w:rsidR="00F24017">
          <w:rPr>
            <w:noProof/>
            <w:webHidden/>
          </w:rPr>
          <w:instrText xml:space="preserve"> PAGEREF _Toc480902849 \h </w:instrText>
        </w:r>
        <w:r w:rsidR="00F24017">
          <w:rPr>
            <w:noProof/>
            <w:webHidden/>
          </w:rPr>
        </w:r>
        <w:r w:rsidR="00F24017">
          <w:rPr>
            <w:noProof/>
            <w:webHidden/>
          </w:rPr>
          <w:fldChar w:fldCharType="separate"/>
        </w:r>
        <w:r w:rsidR="00F24017">
          <w:rPr>
            <w:noProof/>
            <w:webHidden/>
          </w:rPr>
          <w:t>111</w:t>
        </w:r>
        <w:r w:rsidR="00F24017">
          <w:rPr>
            <w:noProof/>
            <w:webHidden/>
          </w:rPr>
          <w:fldChar w:fldCharType="end"/>
        </w:r>
      </w:hyperlink>
    </w:p>
    <w:p w:rsidR="00602BD9" w:rsidRPr="005E442B" w:rsidRDefault="00F25303" w:rsidP="00F25303">
      <w:r w:rsidRPr="005E442B">
        <w:fldChar w:fldCharType="end"/>
      </w:r>
      <w:r w:rsidR="00602BD9" w:rsidRPr="005E442B">
        <w:br w:type="page"/>
      </w:r>
    </w:p>
    <w:p w:rsidR="003D5193" w:rsidRPr="005E442B" w:rsidRDefault="003D5193">
      <w:pPr>
        <w:spacing w:line="259" w:lineRule="auto"/>
        <w:rPr>
          <w:b/>
          <w:lang w:val="en-US"/>
        </w:rPr>
      </w:pPr>
      <w:r w:rsidRPr="005E442B">
        <w:rPr>
          <w:b/>
          <w:lang w:val="en-US"/>
        </w:rPr>
        <w:lastRenderedPageBreak/>
        <w:t>Lyhenteet</w:t>
      </w:r>
    </w:p>
    <w:p w:rsidR="003D5193" w:rsidRPr="005E442B" w:rsidRDefault="003D5193">
      <w:pPr>
        <w:spacing w:line="259" w:lineRule="auto"/>
        <w:rPr>
          <w:b/>
          <w:lang w:val="en-US"/>
        </w:rPr>
      </w:pPr>
    </w:p>
    <w:p w:rsidR="001D1B9B" w:rsidRPr="005E442B" w:rsidRDefault="001D1B9B" w:rsidP="00D84F83">
      <w:pPr>
        <w:spacing w:after="0"/>
        <w:ind w:left="3690" w:hanging="3690"/>
        <w:rPr>
          <w:rFonts w:cs="Calibri"/>
          <w:b/>
          <w:sz w:val="22"/>
          <w:lang w:val="en-US"/>
        </w:rPr>
      </w:pPr>
      <w:r w:rsidRPr="005E442B">
        <w:rPr>
          <w:rFonts w:cs="Calibri"/>
          <w:sz w:val="22"/>
          <w:lang w:val="en-US" w:eastAsia="fi-FI"/>
        </w:rPr>
        <w:t>AAA</w:t>
      </w:r>
      <w:r w:rsidR="00394A3F" w:rsidRPr="005E442B">
        <w:rPr>
          <w:rFonts w:cs="Calibri"/>
          <w:sz w:val="22"/>
          <w:lang w:val="en-US" w:eastAsia="fi-FI"/>
        </w:rPr>
        <w:tab/>
      </w:r>
      <w:r w:rsidR="00394A3F" w:rsidRPr="005E442B">
        <w:rPr>
          <w:rFonts w:cs="Calibri"/>
          <w:sz w:val="22"/>
          <w:lang w:val="en-US" w:eastAsia="fi-FI"/>
        </w:rPr>
        <w:tab/>
      </w:r>
      <w:r w:rsidRPr="005E442B">
        <w:rPr>
          <w:rFonts w:cs="Calibri"/>
          <w:sz w:val="22"/>
          <w:lang w:val="en-US" w:eastAsia="fi-FI"/>
        </w:rPr>
        <w:t>Authentication, Authorization and Accounting</w:t>
      </w:r>
    </w:p>
    <w:p w:rsidR="007E630C" w:rsidRPr="005E442B" w:rsidRDefault="00BF2B9D" w:rsidP="00D84F83">
      <w:pPr>
        <w:spacing w:after="0"/>
        <w:rPr>
          <w:rFonts w:cs="Calibri"/>
          <w:sz w:val="22"/>
          <w:lang w:val="en-US" w:eastAsia="fi-FI"/>
        </w:rPr>
      </w:pPr>
      <w:r w:rsidRPr="005E442B">
        <w:rPr>
          <w:rFonts w:cs="Calibri"/>
          <w:sz w:val="22"/>
          <w:lang w:val="en-US" w:eastAsia="fi-FI"/>
        </w:rPr>
        <w:t>ACE</w:t>
      </w:r>
      <w:r w:rsidR="007E630C" w:rsidRPr="005E442B">
        <w:rPr>
          <w:rFonts w:cs="Calibri"/>
          <w:sz w:val="22"/>
          <w:lang w:val="en-US" w:eastAsia="fi-FI"/>
        </w:rPr>
        <w:t xml:space="preserve"> </w:t>
      </w:r>
      <w:r w:rsidR="00394A3F" w:rsidRPr="005E442B">
        <w:rPr>
          <w:rFonts w:cs="Calibri"/>
          <w:sz w:val="22"/>
          <w:lang w:val="en-US" w:eastAsia="fi-FI"/>
        </w:rPr>
        <w:tab/>
      </w:r>
      <w:r w:rsidR="00394A3F" w:rsidRPr="005E442B">
        <w:rPr>
          <w:rFonts w:cs="Calibri"/>
          <w:sz w:val="22"/>
          <w:lang w:val="en-US" w:eastAsia="fi-FI"/>
        </w:rPr>
        <w:tab/>
      </w:r>
      <w:r w:rsidR="00394A3F" w:rsidRPr="005E442B">
        <w:rPr>
          <w:rFonts w:cs="Calibri"/>
          <w:sz w:val="22"/>
          <w:lang w:val="en-US" w:eastAsia="fi-FI"/>
        </w:rPr>
        <w:tab/>
      </w:r>
      <w:r w:rsidR="007E630C" w:rsidRPr="005E442B">
        <w:rPr>
          <w:rFonts w:cs="Calibri"/>
          <w:sz w:val="22"/>
          <w:lang w:val="en-US" w:eastAsia="fi-FI"/>
        </w:rPr>
        <w:t>Access Control Entries</w:t>
      </w:r>
    </w:p>
    <w:p w:rsidR="007E630C" w:rsidRPr="005E442B" w:rsidRDefault="007E630C" w:rsidP="00D84F83">
      <w:pPr>
        <w:spacing w:after="0"/>
        <w:rPr>
          <w:rFonts w:cs="Calibri"/>
          <w:sz w:val="22"/>
          <w:lang w:val="en-US" w:eastAsia="fi-FI"/>
        </w:rPr>
      </w:pPr>
      <w:r w:rsidRPr="005E442B">
        <w:rPr>
          <w:rFonts w:cs="Calibri"/>
          <w:sz w:val="22"/>
          <w:lang w:val="en-US" w:eastAsia="fi-FI"/>
        </w:rPr>
        <w:t xml:space="preserve">ACL </w:t>
      </w:r>
      <w:r w:rsidR="00394A3F" w:rsidRPr="005E442B">
        <w:rPr>
          <w:rFonts w:cs="Calibri"/>
          <w:sz w:val="22"/>
          <w:lang w:val="en-US" w:eastAsia="fi-FI"/>
        </w:rPr>
        <w:tab/>
      </w:r>
      <w:r w:rsidR="00394A3F" w:rsidRPr="005E442B">
        <w:rPr>
          <w:rFonts w:cs="Calibri"/>
          <w:sz w:val="22"/>
          <w:lang w:val="en-US" w:eastAsia="fi-FI"/>
        </w:rPr>
        <w:tab/>
      </w:r>
      <w:r w:rsidR="00394A3F" w:rsidRPr="005E442B">
        <w:rPr>
          <w:rFonts w:cs="Calibri"/>
          <w:sz w:val="22"/>
          <w:lang w:val="en-US" w:eastAsia="fi-FI"/>
        </w:rPr>
        <w:tab/>
      </w:r>
      <w:r w:rsidRPr="005E442B">
        <w:rPr>
          <w:rFonts w:cs="Calibri"/>
          <w:sz w:val="22"/>
          <w:lang w:val="en-US" w:eastAsia="fi-FI"/>
        </w:rPr>
        <w:t>Access Control List</w:t>
      </w:r>
    </w:p>
    <w:p w:rsidR="007E630C" w:rsidRPr="005E442B" w:rsidRDefault="007E630C" w:rsidP="00D84F83">
      <w:pPr>
        <w:spacing w:after="0"/>
        <w:rPr>
          <w:rFonts w:eastAsia="Times New Roman" w:cs="Calibri"/>
          <w:sz w:val="22"/>
          <w:lang w:val="en-US" w:eastAsia="fi-FI"/>
        </w:rPr>
      </w:pPr>
      <w:r w:rsidRPr="005E442B">
        <w:rPr>
          <w:rFonts w:eastAsia="Times New Roman" w:cs="Calibri"/>
          <w:sz w:val="22"/>
          <w:lang w:val="en-US" w:eastAsia="fi-FI"/>
        </w:rPr>
        <w:t xml:space="preserve">AD </w:t>
      </w:r>
      <w:r w:rsidR="00394A3F" w:rsidRPr="005E442B">
        <w:rPr>
          <w:rFonts w:eastAsia="Times New Roman" w:cs="Calibri"/>
          <w:sz w:val="22"/>
          <w:lang w:val="en-US" w:eastAsia="fi-FI"/>
        </w:rPr>
        <w:tab/>
      </w:r>
      <w:r w:rsidR="00394A3F" w:rsidRPr="005E442B">
        <w:rPr>
          <w:rFonts w:eastAsia="Times New Roman" w:cs="Calibri"/>
          <w:sz w:val="22"/>
          <w:lang w:val="en-US" w:eastAsia="fi-FI"/>
        </w:rPr>
        <w:tab/>
      </w:r>
      <w:r w:rsidR="00394A3F" w:rsidRPr="005E442B">
        <w:rPr>
          <w:rFonts w:eastAsia="Times New Roman" w:cs="Calibri"/>
          <w:sz w:val="22"/>
          <w:lang w:val="en-US" w:eastAsia="fi-FI"/>
        </w:rPr>
        <w:tab/>
      </w:r>
      <w:r w:rsidRPr="005E442B">
        <w:rPr>
          <w:rFonts w:eastAsia="Times New Roman" w:cs="Calibri"/>
          <w:sz w:val="22"/>
          <w:lang w:val="en-US" w:eastAsia="fi-FI"/>
        </w:rPr>
        <w:t>Active Directory</w:t>
      </w:r>
      <w:r w:rsidRPr="005E442B">
        <w:rPr>
          <w:rFonts w:eastAsia="Times New Roman" w:cs="Calibri"/>
          <w:sz w:val="22"/>
          <w:lang w:val="en-US" w:eastAsia="fi-FI"/>
        </w:rPr>
        <w:tab/>
      </w:r>
    </w:p>
    <w:p w:rsidR="007E630C" w:rsidRPr="005E442B" w:rsidRDefault="007E630C" w:rsidP="00D84F83">
      <w:pPr>
        <w:spacing w:after="0"/>
        <w:rPr>
          <w:rFonts w:cs="Calibri"/>
          <w:sz w:val="22"/>
          <w:lang w:val="en-US"/>
        </w:rPr>
      </w:pPr>
      <w:r w:rsidRPr="005E442B">
        <w:rPr>
          <w:rFonts w:cs="Calibri"/>
          <w:sz w:val="22"/>
          <w:lang w:val="en-US"/>
        </w:rPr>
        <w:t xml:space="preserve">AD DS </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Pr="005E442B">
        <w:rPr>
          <w:rFonts w:cs="Calibri"/>
          <w:sz w:val="22"/>
          <w:lang w:val="en-US"/>
        </w:rPr>
        <w:t>Active Dir</w:t>
      </w:r>
      <w:r w:rsidR="00394A3F" w:rsidRPr="005E442B">
        <w:rPr>
          <w:rFonts w:cs="Calibri"/>
          <w:sz w:val="22"/>
          <w:lang w:val="en-US"/>
        </w:rPr>
        <w:t xml:space="preserve">ectory Domain </w:t>
      </w:r>
      <w:r w:rsidRPr="005E442B">
        <w:rPr>
          <w:rFonts w:cs="Calibri"/>
          <w:sz w:val="22"/>
          <w:lang w:val="en-US"/>
        </w:rPr>
        <w:t>Services</w:t>
      </w:r>
    </w:p>
    <w:p w:rsidR="00934576" w:rsidRPr="005E442B" w:rsidRDefault="00394A3F" w:rsidP="00D84F83">
      <w:pPr>
        <w:spacing w:after="0"/>
        <w:rPr>
          <w:rFonts w:cs="Calibri"/>
          <w:sz w:val="22"/>
          <w:lang w:val="en-US"/>
        </w:rPr>
      </w:pPr>
      <w:r w:rsidRPr="005E442B">
        <w:rPr>
          <w:rFonts w:cs="Calibri"/>
          <w:sz w:val="22"/>
          <w:lang w:val="en-US"/>
        </w:rPr>
        <w:t>AS</w:t>
      </w:r>
      <w:r w:rsidRPr="005E442B">
        <w:rPr>
          <w:rFonts w:cs="Calibri"/>
          <w:sz w:val="22"/>
          <w:lang w:val="en-US"/>
        </w:rPr>
        <w:tab/>
      </w:r>
      <w:r w:rsidRPr="005E442B">
        <w:rPr>
          <w:rFonts w:cs="Calibri"/>
          <w:sz w:val="22"/>
          <w:lang w:val="en-US"/>
        </w:rPr>
        <w:tab/>
      </w:r>
      <w:r w:rsidRPr="005E442B">
        <w:rPr>
          <w:rFonts w:cs="Calibri"/>
          <w:sz w:val="22"/>
          <w:lang w:val="en-US"/>
        </w:rPr>
        <w:tab/>
      </w:r>
      <w:r w:rsidR="00934576" w:rsidRPr="005E442B">
        <w:rPr>
          <w:rFonts w:cs="Calibri"/>
          <w:sz w:val="22"/>
          <w:lang w:val="en-US"/>
        </w:rPr>
        <w:t>Autonomous System</w:t>
      </w:r>
    </w:p>
    <w:p w:rsidR="007E630C" w:rsidRDefault="007E630C" w:rsidP="00D84F83">
      <w:pPr>
        <w:spacing w:after="0"/>
        <w:rPr>
          <w:rStyle w:val="st"/>
          <w:rFonts w:cs="Calibri"/>
          <w:sz w:val="22"/>
          <w:lang w:val="en-US"/>
        </w:rPr>
      </w:pPr>
      <w:r w:rsidRPr="005E442B">
        <w:rPr>
          <w:rFonts w:cs="Calibri"/>
          <w:sz w:val="22"/>
          <w:lang w:val="en-US"/>
        </w:rPr>
        <w:t>AXFR</w:t>
      </w:r>
      <w:r w:rsidR="00394A3F" w:rsidRPr="005E442B">
        <w:rPr>
          <w:rStyle w:val="st"/>
          <w:rFonts w:cs="Calibri"/>
          <w:sz w:val="22"/>
          <w:lang w:val="en-US"/>
        </w:rPr>
        <w:tab/>
      </w:r>
      <w:r w:rsidR="00394A3F" w:rsidRPr="005E442B">
        <w:rPr>
          <w:rStyle w:val="st"/>
          <w:rFonts w:cs="Calibri"/>
          <w:sz w:val="22"/>
          <w:lang w:val="en-US"/>
        </w:rPr>
        <w:tab/>
      </w:r>
      <w:r w:rsidR="00394A3F" w:rsidRPr="005E442B">
        <w:rPr>
          <w:rStyle w:val="st"/>
          <w:rFonts w:cs="Calibri"/>
          <w:sz w:val="22"/>
          <w:lang w:val="en-US"/>
        </w:rPr>
        <w:tab/>
      </w:r>
      <w:r w:rsidRPr="005E442B">
        <w:rPr>
          <w:rStyle w:val="st"/>
          <w:rFonts w:cs="Calibri"/>
          <w:sz w:val="22"/>
          <w:lang w:val="en-US"/>
        </w:rPr>
        <w:t>Authoritative Transfer</w:t>
      </w:r>
    </w:p>
    <w:p w:rsidR="004B441C" w:rsidRPr="005E442B" w:rsidRDefault="004B441C" w:rsidP="00D84F83">
      <w:pPr>
        <w:spacing w:after="0"/>
        <w:rPr>
          <w:rStyle w:val="st"/>
          <w:rFonts w:cs="Calibri"/>
          <w:sz w:val="22"/>
          <w:lang w:val="en-US"/>
        </w:rPr>
      </w:pPr>
      <w:r>
        <w:rPr>
          <w:rStyle w:val="st"/>
          <w:rFonts w:cs="Calibri"/>
          <w:sz w:val="22"/>
          <w:lang w:val="en-US"/>
        </w:rPr>
        <w:t>BPDU</w:t>
      </w:r>
      <w:r>
        <w:rPr>
          <w:rStyle w:val="st"/>
          <w:rFonts w:cs="Calibri"/>
          <w:sz w:val="22"/>
          <w:lang w:val="en-US"/>
        </w:rPr>
        <w:tab/>
      </w:r>
      <w:r>
        <w:rPr>
          <w:rStyle w:val="st"/>
          <w:rFonts w:cs="Calibri"/>
          <w:sz w:val="22"/>
          <w:lang w:val="en-US"/>
        </w:rPr>
        <w:tab/>
      </w:r>
      <w:r>
        <w:rPr>
          <w:rStyle w:val="st"/>
          <w:rFonts w:cs="Calibri"/>
          <w:sz w:val="22"/>
          <w:lang w:val="en-US"/>
        </w:rPr>
        <w:tab/>
        <w:t>Bridge Protocol Data Unit</w:t>
      </w:r>
      <w:r>
        <w:rPr>
          <w:rStyle w:val="st"/>
          <w:rFonts w:cs="Calibri"/>
          <w:sz w:val="22"/>
          <w:lang w:val="en-US"/>
        </w:rPr>
        <w:tab/>
      </w:r>
    </w:p>
    <w:p w:rsidR="00934576" w:rsidRDefault="00394A3F" w:rsidP="00D84F83">
      <w:pPr>
        <w:spacing w:after="0"/>
        <w:rPr>
          <w:rStyle w:val="st"/>
          <w:rFonts w:cs="Calibri"/>
          <w:sz w:val="22"/>
          <w:lang w:val="en-US"/>
        </w:rPr>
      </w:pPr>
      <w:r w:rsidRPr="005E442B">
        <w:rPr>
          <w:rStyle w:val="st"/>
          <w:rFonts w:cs="Calibri"/>
          <w:sz w:val="22"/>
          <w:lang w:val="en-US"/>
        </w:rPr>
        <w:t>BGP</w:t>
      </w:r>
      <w:r w:rsidRPr="005E442B">
        <w:rPr>
          <w:rStyle w:val="st"/>
          <w:rFonts w:cs="Calibri"/>
          <w:sz w:val="22"/>
          <w:lang w:val="en-US"/>
        </w:rPr>
        <w:tab/>
      </w:r>
      <w:r w:rsidRPr="005E442B">
        <w:rPr>
          <w:rStyle w:val="st"/>
          <w:rFonts w:cs="Calibri"/>
          <w:sz w:val="22"/>
          <w:lang w:val="en-US"/>
        </w:rPr>
        <w:tab/>
      </w:r>
      <w:r w:rsidRPr="005E442B">
        <w:rPr>
          <w:rStyle w:val="st"/>
          <w:rFonts w:cs="Calibri"/>
          <w:sz w:val="22"/>
          <w:lang w:val="en-US"/>
        </w:rPr>
        <w:tab/>
      </w:r>
      <w:r w:rsidR="00934576" w:rsidRPr="005E442B">
        <w:rPr>
          <w:rStyle w:val="st"/>
          <w:rFonts w:cs="Calibri"/>
          <w:sz w:val="22"/>
          <w:lang w:val="en-US"/>
        </w:rPr>
        <w:t>Border Gateway Protocol</w:t>
      </w:r>
    </w:p>
    <w:p w:rsidR="004B441C" w:rsidRPr="005E442B" w:rsidRDefault="004B441C" w:rsidP="00D84F83">
      <w:pPr>
        <w:spacing w:after="0"/>
        <w:rPr>
          <w:rFonts w:cs="Calibri"/>
          <w:sz w:val="22"/>
          <w:lang w:val="en-US"/>
        </w:rPr>
      </w:pPr>
      <w:r>
        <w:rPr>
          <w:rStyle w:val="st"/>
          <w:rFonts w:cs="Calibri"/>
          <w:sz w:val="22"/>
          <w:lang w:val="en-US"/>
        </w:rPr>
        <w:t>CDP</w:t>
      </w:r>
      <w:r>
        <w:rPr>
          <w:rStyle w:val="st"/>
          <w:rFonts w:cs="Calibri"/>
          <w:sz w:val="22"/>
          <w:lang w:val="en-US"/>
        </w:rPr>
        <w:tab/>
      </w:r>
      <w:r>
        <w:rPr>
          <w:rStyle w:val="st"/>
          <w:rFonts w:cs="Calibri"/>
          <w:sz w:val="22"/>
          <w:lang w:val="en-US"/>
        </w:rPr>
        <w:tab/>
      </w:r>
      <w:r>
        <w:rPr>
          <w:rStyle w:val="st"/>
          <w:rFonts w:cs="Calibri"/>
          <w:sz w:val="22"/>
          <w:lang w:val="en-US"/>
        </w:rPr>
        <w:tab/>
        <w:t>Cisco Discovery Protocol</w:t>
      </w:r>
    </w:p>
    <w:p w:rsidR="000F167F" w:rsidRDefault="007E630C" w:rsidP="00D84F83">
      <w:pPr>
        <w:spacing w:after="0"/>
        <w:rPr>
          <w:rFonts w:cs="Calibri"/>
          <w:sz w:val="22"/>
          <w:lang w:val="en-US"/>
        </w:rPr>
      </w:pPr>
      <w:r w:rsidRPr="005E442B">
        <w:rPr>
          <w:rFonts w:cs="Calibri"/>
          <w:sz w:val="22"/>
          <w:lang w:val="en-US"/>
        </w:rPr>
        <w:t xml:space="preserve">DC </w:t>
      </w:r>
      <w:r w:rsidR="000F167F" w:rsidRPr="005E442B">
        <w:rPr>
          <w:rFonts w:cs="Calibri"/>
          <w:sz w:val="22"/>
          <w:lang w:val="en-US"/>
        </w:rPr>
        <w:tab/>
      </w:r>
      <w:r w:rsidR="000F167F" w:rsidRPr="005E442B">
        <w:rPr>
          <w:rFonts w:cs="Calibri"/>
          <w:sz w:val="22"/>
          <w:lang w:val="en-US"/>
        </w:rPr>
        <w:tab/>
      </w:r>
      <w:r w:rsidR="000F167F" w:rsidRPr="005E442B">
        <w:rPr>
          <w:rFonts w:cs="Calibri"/>
          <w:sz w:val="22"/>
          <w:lang w:val="en-US"/>
        </w:rPr>
        <w:tab/>
        <w:t>Domain Controller</w:t>
      </w:r>
    </w:p>
    <w:p w:rsidR="00DF6510" w:rsidRPr="005E442B" w:rsidRDefault="00DF6510" w:rsidP="00DF6510">
      <w:pPr>
        <w:spacing w:after="0"/>
        <w:rPr>
          <w:rStyle w:val="Korostus"/>
          <w:rFonts w:cs="Calibri"/>
          <w:i w:val="0"/>
          <w:sz w:val="22"/>
          <w:lang w:val="en-US"/>
        </w:rPr>
      </w:pPr>
      <w:r w:rsidRPr="005E442B">
        <w:rPr>
          <w:rStyle w:val="Korostus"/>
          <w:rFonts w:cs="Calibri"/>
          <w:i w:val="0"/>
          <w:sz w:val="22"/>
          <w:lang w:val="en-US"/>
        </w:rPr>
        <w:t xml:space="preserve">CNAME </w:t>
      </w:r>
      <w:r w:rsidRPr="005E442B">
        <w:rPr>
          <w:rStyle w:val="Korostus"/>
          <w:rFonts w:cs="Calibri"/>
          <w:i w:val="0"/>
          <w:sz w:val="22"/>
          <w:lang w:val="en-US"/>
        </w:rPr>
        <w:tab/>
      </w:r>
      <w:r w:rsidRPr="005E442B">
        <w:rPr>
          <w:rStyle w:val="Korostus"/>
          <w:rFonts w:cs="Calibri"/>
          <w:i w:val="0"/>
          <w:sz w:val="22"/>
          <w:lang w:val="en-US"/>
        </w:rPr>
        <w:tab/>
      </w:r>
      <w:r w:rsidRPr="005E442B">
        <w:rPr>
          <w:rStyle w:val="Korostus"/>
          <w:rFonts w:cs="Calibri"/>
          <w:i w:val="0"/>
          <w:sz w:val="22"/>
          <w:lang w:val="en-US"/>
        </w:rPr>
        <w:tab/>
        <w:t>Canonical Name record</w:t>
      </w:r>
    </w:p>
    <w:p w:rsidR="007E630C" w:rsidRPr="005E442B" w:rsidRDefault="000F167F" w:rsidP="00D84F83">
      <w:pPr>
        <w:spacing w:after="0"/>
        <w:rPr>
          <w:rFonts w:cs="Calibri"/>
          <w:sz w:val="22"/>
          <w:lang w:val="en-US"/>
        </w:rPr>
      </w:pPr>
      <w:r w:rsidRPr="005E442B">
        <w:rPr>
          <w:rFonts w:cs="Calibri"/>
          <w:sz w:val="22"/>
          <w:lang w:val="en-US"/>
        </w:rPr>
        <w:t xml:space="preserve">DHCP </w:t>
      </w:r>
      <w:r w:rsidRPr="005E442B">
        <w:rPr>
          <w:rFonts w:cs="Calibri"/>
          <w:sz w:val="22"/>
          <w:lang w:val="en-US"/>
        </w:rPr>
        <w:tab/>
      </w:r>
      <w:r w:rsidRPr="005E442B">
        <w:rPr>
          <w:rFonts w:cs="Calibri"/>
          <w:sz w:val="22"/>
          <w:lang w:val="en-US"/>
        </w:rPr>
        <w:tab/>
      </w:r>
      <w:r w:rsidRPr="005E442B">
        <w:rPr>
          <w:rFonts w:cs="Calibri"/>
          <w:sz w:val="22"/>
          <w:lang w:val="en-US"/>
        </w:rPr>
        <w:tab/>
        <w:t>Dynamic Host Configuration Protocol</w:t>
      </w:r>
      <w:r w:rsidR="00394A3F" w:rsidRPr="005E442B">
        <w:rPr>
          <w:rFonts w:cs="Calibri"/>
          <w:sz w:val="22"/>
          <w:lang w:val="en-US"/>
        </w:rPr>
        <w:tab/>
      </w:r>
    </w:p>
    <w:p w:rsidR="007E630C" w:rsidRPr="005E442B" w:rsidRDefault="007E630C" w:rsidP="00D84F83">
      <w:pPr>
        <w:spacing w:after="0"/>
        <w:rPr>
          <w:rFonts w:cs="Calibri"/>
          <w:sz w:val="22"/>
          <w:lang w:val="en-US"/>
        </w:rPr>
      </w:pPr>
      <w:r w:rsidRPr="005E442B">
        <w:rPr>
          <w:rFonts w:cs="Calibri"/>
          <w:sz w:val="22"/>
          <w:lang w:val="en-US"/>
        </w:rPr>
        <w:t xml:space="preserve">DKIM </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Pr="005E442B">
        <w:rPr>
          <w:rFonts w:cs="Calibri"/>
          <w:sz w:val="22"/>
          <w:lang w:val="en-US"/>
        </w:rPr>
        <w:t>Domain Keys Identified Mail</w:t>
      </w:r>
    </w:p>
    <w:p w:rsidR="002E219F" w:rsidRPr="005E442B" w:rsidRDefault="007E630C" w:rsidP="002E219F">
      <w:pPr>
        <w:spacing w:after="0"/>
        <w:rPr>
          <w:rFonts w:cs="Calibri"/>
          <w:sz w:val="22"/>
          <w:lang w:val="en-US"/>
        </w:rPr>
      </w:pPr>
      <w:r w:rsidRPr="005E442B">
        <w:rPr>
          <w:rFonts w:cs="Calibri"/>
          <w:sz w:val="22"/>
          <w:lang w:val="en-US"/>
        </w:rPr>
        <w:t xml:space="preserve">DNS </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002E219F" w:rsidRPr="005E442B">
        <w:rPr>
          <w:rFonts w:cs="Calibri"/>
          <w:sz w:val="22"/>
          <w:lang w:val="en-US"/>
        </w:rPr>
        <w:t>Domain Name System</w:t>
      </w:r>
    </w:p>
    <w:p w:rsidR="002E219F" w:rsidRPr="005E442B" w:rsidRDefault="002E219F" w:rsidP="002E219F">
      <w:pPr>
        <w:spacing w:after="0"/>
        <w:rPr>
          <w:rFonts w:cs="Calibri"/>
          <w:sz w:val="22"/>
          <w:lang w:val="en-US"/>
        </w:rPr>
      </w:pPr>
      <w:r w:rsidRPr="005E442B">
        <w:rPr>
          <w:rFonts w:cs="Calibri"/>
          <w:sz w:val="22"/>
          <w:lang w:val="en-US"/>
        </w:rPr>
        <w:t xml:space="preserve">DNSSEC </w:t>
      </w:r>
      <w:r w:rsidRPr="005E442B">
        <w:rPr>
          <w:rFonts w:cs="Calibri"/>
          <w:sz w:val="22"/>
          <w:lang w:val="en-US"/>
        </w:rPr>
        <w:tab/>
      </w:r>
      <w:r w:rsidRPr="005E442B">
        <w:rPr>
          <w:rFonts w:cs="Calibri"/>
          <w:sz w:val="22"/>
          <w:lang w:val="en-US"/>
        </w:rPr>
        <w:tab/>
      </w:r>
      <w:r w:rsidRPr="005E442B">
        <w:rPr>
          <w:rFonts w:cs="Calibri"/>
          <w:sz w:val="22"/>
          <w:lang w:val="en-US"/>
        </w:rPr>
        <w:tab/>
        <w:t>Domain Name System Security Extensions</w:t>
      </w:r>
    </w:p>
    <w:p w:rsidR="004B441C" w:rsidRDefault="00CC0DEB" w:rsidP="002E219F">
      <w:pPr>
        <w:spacing w:after="0"/>
        <w:rPr>
          <w:rFonts w:cs="Calibri"/>
          <w:sz w:val="22"/>
          <w:lang w:val="en-US"/>
        </w:rPr>
      </w:pPr>
      <w:r w:rsidRPr="005E442B">
        <w:rPr>
          <w:rFonts w:cs="Calibri"/>
          <w:sz w:val="22"/>
          <w:lang w:val="en-US"/>
        </w:rPr>
        <w:t>DMZ</w:t>
      </w:r>
      <w:r w:rsidRPr="005E442B">
        <w:rPr>
          <w:rFonts w:cs="Calibri"/>
          <w:sz w:val="22"/>
          <w:lang w:val="en-US"/>
        </w:rPr>
        <w:tab/>
      </w:r>
      <w:r w:rsidRPr="005E442B">
        <w:rPr>
          <w:rFonts w:cs="Calibri"/>
          <w:sz w:val="22"/>
          <w:lang w:val="en-US"/>
        </w:rPr>
        <w:tab/>
      </w:r>
      <w:r w:rsidRPr="005E442B">
        <w:rPr>
          <w:rFonts w:cs="Calibri"/>
          <w:sz w:val="22"/>
          <w:lang w:val="en-US"/>
        </w:rPr>
        <w:tab/>
        <w:t>Demilitarized Zone</w:t>
      </w:r>
    </w:p>
    <w:p w:rsidR="00896B95" w:rsidRDefault="004B441C" w:rsidP="002E219F">
      <w:pPr>
        <w:spacing w:after="0"/>
        <w:rPr>
          <w:rFonts w:cs="Calibri"/>
          <w:sz w:val="22"/>
          <w:lang w:val="en-US"/>
        </w:rPr>
      </w:pPr>
      <w:r>
        <w:rPr>
          <w:rFonts w:cs="Calibri"/>
          <w:sz w:val="22"/>
          <w:lang w:val="en-US"/>
        </w:rPr>
        <w:t>DoS</w:t>
      </w:r>
      <w:r>
        <w:rPr>
          <w:rFonts w:cs="Calibri"/>
          <w:sz w:val="22"/>
          <w:lang w:val="en-US"/>
        </w:rPr>
        <w:tab/>
      </w:r>
      <w:r>
        <w:rPr>
          <w:rFonts w:cs="Calibri"/>
          <w:sz w:val="22"/>
          <w:lang w:val="en-US"/>
        </w:rPr>
        <w:tab/>
      </w:r>
      <w:r>
        <w:rPr>
          <w:rFonts w:cs="Calibri"/>
          <w:sz w:val="22"/>
          <w:lang w:val="en-US"/>
        </w:rPr>
        <w:tab/>
        <w:t>Denial of Service</w:t>
      </w:r>
    </w:p>
    <w:p w:rsidR="00896B95" w:rsidRDefault="00896B95" w:rsidP="002E219F">
      <w:pPr>
        <w:spacing w:after="0"/>
        <w:rPr>
          <w:rFonts w:cs="Calibri"/>
          <w:sz w:val="22"/>
          <w:lang w:val="en-US"/>
        </w:rPr>
      </w:pPr>
      <w:r>
        <w:rPr>
          <w:rFonts w:cs="Calibri"/>
          <w:sz w:val="22"/>
          <w:lang w:val="en-US"/>
        </w:rPr>
        <w:t>EAP</w:t>
      </w:r>
      <w:r>
        <w:rPr>
          <w:rFonts w:cs="Calibri"/>
          <w:sz w:val="22"/>
          <w:lang w:val="en-US"/>
        </w:rPr>
        <w:tab/>
      </w:r>
      <w:r>
        <w:rPr>
          <w:rFonts w:cs="Calibri"/>
          <w:sz w:val="22"/>
          <w:lang w:val="en-US"/>
        </w:rPr>
        <w:tab/>
      </w:r>
      <w:r>
        <w:rPr>
          <w:rFonts w:cs="Calibri"/>
          <w:sz w:val="22"/>
          <w:lang w:val="en-US"/>
        </w:rPr>
        <w:tab/>
      </w:r>
      <w:r w:rsidRPr="00896B95">
        <w:rPr>
          <w:rFonts w:cs="Calibri"/>
          <w:sz w:val="22"/>
          <w:lang w:val="en-US"/>
        </w:rPr>
        <w:t>Extensible Authentication Protocol</w:t>
      </w:r>
    </w:p>
    <w:p w:rsidR="007E630C" w:rsidRPr="005E442B" w:rsidRDefault="00896B95" w:rsidP="00896B95">
      <w:pPr>
        <w:spacing w:after="0"/>
        <w:ind w:left="3912" w:hanging="3912"/>
        <w:rPr>
          <w:rFonts w:cs="Calibri"/>
          <w:sz w:val="22"/>
          <w:lang w:val="en-US"/>
        </w:rPr>
      </w:pPr>
      <w:r>
        <w:rPr>
          <w:rFonts w:cs="Calibri"/>
          <w:sz w:val="22"/>
          <w:lang w:val="en-US"/>
        </w:rPr>
        <w:t>EAPOL</w:t>
      </w:r>
      <w:r w:rsidR="007E630C" w:rsidRPr="005E442B">
        <w:rPr>
          <w:rFonts w:cs="Calibri"/>
          <w:sz w:val="22"/>
          <w:lang w:val="en-US"/>
        </w:rPr>
        <w:tab/>
      </w:r>
      <w:r w:rsidRPr="00896B95">
        <w:rPr>
          <w:rFonts w:cs="Calibri"/>
          <w:sz w:val="22"/>
          <w:lang w:val="en-US"/>
        </w:rPr>
        <w:t>Extensible Authentication Protocol Encapsulation over LANs</w:t>
      </w:r>
      <w:r w:rsidRPr="00896B95">
        <w:rPr>
          <w:rFonts w:cs="Calibri"/>
          <w:sz w:val="18"/>
          <w:lang w:val="en-US"/>
        </w:rPr>
        <w:t xml:space="preserve"> </w:t>
      </w:r>
    </w:p>
    <w:p w:rsidR="007E630C" w:rsidRPr="005E442B" w:rsidRDefault="007E630C" w:rsidP="00D84F83">
      <w:pPr>
        <w:spacing w:after="0"/>
        <w:rPr>
          <w:rFonts w:cs="Calibri"/>
          <w:sz w:val="22"/>
          <w:lang w:val="en-US" w:eastAsia="fi-FI"/>
        </w:rPr>
      </w:pPr>
      <w:r w:rsidRPr="005E442B">
        <w:rPr>
          <w:rFonts w:cs="Calibri"/>
          <w:sz w:val="22"/>
          <w:lang w:val="en-US" w:eastAsia="fi-FI"/>
        </w:rPr>
        <w:t xml:space="preserve">FAT32 </w:t>
      </w:r>
      <w:r w:rsidR="00394A3F" w:rsidRPr="005E442B">
        <w:rPr>
          <w:rFonts w:cs="Calibri"/>
          <w:sz w:val="22"/>
          <w:lang w:val="en-US" w:eastAsia="fi-FI"/>
        </w:rPr>
        <w:tab/>
      </w:r>
      <w:r w:rsidR="00394A3F" w:rsidRPr="005E442B">
        <w:rPr>
          <w:rFonts w:cs="Calibri"/>
          <w:sz w:val="22"/>
          <w:lang w:val="en-US" w:eastAsia="fi-FI"/>
        </w:rPr>
        <w:tab/>
      </w:r>
      <w:r w:rsidR="00394A3F" w:rsidRPr="005E442B">
        <w:rPr>
          <w:rFonts w:cs="Calibri"/>
          <w:sz w:val="22"/>
          <w:lang w:val="en-US" w:eastAsia="fi-FI"/>
        </w:rPr>
        <w:tab/>
      </w:r>
      <w:r w:rsidRPr="005E442B">
        <w:rPr>
          <w:rFonts w:cs="Calibri"/>
          <w:sz w:val="22"/>
          <w:lang w:val="en-US" w:eastAsia="fi-FI"/>
        </w:rPr>
        <w:t>File Allocation Table 32</w:t>
      </w:r>
      <w:r w:rsidRPr="005E442B">
        <w:rPr>
          <w:rFonts w:cs="Calibri"/>
          <w:sz w:val="22"/>
          <w:lang w:val="en-US" w:eastAsia="fi-FI"/>
        </w:rPr>
        <w:tab/>
      </w:r>
    </w:p>
    <w:p w:rsidR="007E630C" w:rsidRPr="005E442B" w:rsidRDefault="007E630C" w:rsidP="00D84F83">
      <w:pPr>
        <w:spacing w:after="0"/>
        <w:rPr>
          <w:rFonts w:cs="Calibri"/>
          <w:sz w:val="22"/>
          <w:lang w:val="en-US" w:eastAsia="fi-FI"/>
        </w:rPr>
      </w:pPr>
      <w:r w:rsidRPr="005E442B">
        <w:rPr>
          <w:rFonts w:cs="Calibri"/>
          <w:sz w:val="22"/>
          <w:lang w:val="en-US" w:eastAsia="fi-FI"/>
        </w:rPr>
        <w:t xml:space="preserve">FC </w:t>
      </w:r>
      <w:r w:rsidR="00394A3F" w:rsidRPr="005E442B">
        <w:rPr>
          <w:rFonts w:cs="Calibri"/>
          <w:sz w:val="22"/>
          <w:lang w:val="en-US" w:eastAsia="fi-FI"/>
        </w:rPr>
        <w:tab/>
      </w:r>
      <w:r w:rsidR="00394A3F" w:rsidRPr="005E442B">
        <w:rPr>
          <w:rFonts w:cs="Calibri"/>
          <w:sz w:val="22"/>
          <w:lang w:val="en-US" w:eastAsia="fi-FI"/>
        </w:rPr>
        <w:tab/>
      </w:r>
      <w:r w:rsidR="00394A3F" w:rsidRPr="005E442B">
        <w:rPr>
          <w:rFonts w:cs="Calibri"/>
          <w:sz w:val="22"/>
          <w:lang w:val="en-US" w:eastAsia="fi-FI"/>
        </w:rPr>
        <w:tab/>
      </w:r>
      <w:r w:rsidRPr="005E442B">
        <w:rPr>
          <w:rFonts w:cs="Calibri"/>
          <w:sz w:val="22"/>
          <w:lang w:val="en-US" w:eastAsia="fi-FI"/>
        </w:rPr>
        <w:t>Full Control</w:t>
      </w:r>
      <w:r w:rsidRPr="005E442B">
        <w:rPr>
          <w:rFonts w:cs="Calibri"/>
          <w:sz w:val="22"/>
          <w:lang w:val="en-US" w:eastAsia="fi-FI"/>
        </w:rPr>
        <w:tab/>
      </w:r>
    </w:p>
    <w:p w:rsidR="007E630C" w:rsidRPr="005E442B" w:rsidRDefault="007E630C" w:rsidP="00D84F83">
      <w:pPr>
        <w:spacing w:after="0"/>
        <w:rPr>
          <w:rFonts w:cs="Calibri"/>
          <w:sz w:val="22"/>
          <w:lang w:val="en-US"/>
        </w:rPr>
      </w:pPr>
      <w:r w:rsidRPr="005E442B">
        <w:rPr>
          <w:rFonts w:cs="Calibri"/>
          <w:sz w:val="22"/>
          <w:lang w:val="en-US"/>
        </w:rPr>
        <w:t xml:space="preserve">FQDN </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Pr="005E442B">
        <w:rPr>
          <w:rFonts w:cs="Calibri"/>
          <w:sz w:val="22"/>
          <w:lang w:val="en-US"/>
        </w:rPr>
        <w:t>Fully Qualified Domain Name</w:t>
      </w:r>
    </w:p>
    <w:p w:rsidR="0074236A" w:rsidRPr="005E442B" w:rsidRDefault="0074236A" w:rsidP="00D84F83">
      <w:pPr>
        <w:spacing w:after="0"/>
        <w:rPr>
          <w:rFonts w:cs="Calibri"/>
          <w:sz w:val="22"/>
          <w:lang w:val="en-US"/>
        </w:rPr>
      </w:pPr>
      <w:r w:rsidRPr="005E442B">
        <w:rPr>
          <w:rFonts w:cs="Calibri"/>
          <w:sz w:val="22"/>
          <w:lang w:val="en-US"/>
        </w:rPr>
        <w:t>ICMP</w:t>
      </w:r>
      <w:r w:rsidRPr="005E442B">
        <w:rPr>
          <w:rFonts w:cs="Calibri"/>
          <w:sz w:val="22"/>
          <w:lang w:val="en-US"/>
        </w:rPr>
        <w:tab/>
      </w:r>
      <w:r w:rsidRPr="005E442B">
        <w:rPr>
          <w:rFonts w:cs="Calibri"/>
          <w:sz w:val="22"/>
          <w:lang w:val="en-US"/>
        </w:rPr>
        <w:tab/>
      </w:r>
      <w:r w:rsidRPr="005E442B">
        <w:rPr>
          <w:rFonts w:cs="Calibri"/>
          <w:sz w:val="22"/>
          <w:lang w:val="en-US"/>
        </w:rPr>
        <w:tab/>
        <w:t>Internet Control Message Protocol</w:t>
      </w:r>
    </w:p>
    <w:p w:rsidR="009B542E" w:rsidRPr="005E442B" w:rsidRDefault="009B542E" w:rsidP="00D84F83">
      <w:pPr>
        <w:spacing w:after="0"/>
        <w:rPr>
          <w:rFonts w:cs="Calibri"/>
          <w:sz w:val="22"/>
          <w:lang w:val="en-US"/>
        </w:rPr>
      </w:pPr>
      <w:r w:rsidRPr="005E442B">
        <w:rPr>
          <w:rFonts w:cs="Calibri"/>
          <w:sz w:val="22"/>
          <w:lang w:val="en-US"/>
        </w:rPr>
        <w:t>IDS</w:t>
      </w:r>
      <w:r w:rsidRPr="005E442B">
        <w:rPr>
          <w:rFonts w:cs="Calibri"/>
          <w:sz w:val="22"/>
          <w:lang w:val="en-US"/>
        </w:rPr>
        <w:tab/>
      </w:r>
      <w:r w:rsidRPr="005E442B">
        <w:rPr>
          <w:rFonts w:cs="Calibri"/>
          <w:sz w:val="22"/>
          <w:lang w:val="en-US"/>
        </w:rPr>
        <w:tab/>
      </w:r>
      <w:r w:rsidRPr="005E442B">
        <w:rPr>
          <w:rFonts w:cs="Calibri"/>
          <w:sz w:val="22"/>
          <w:lang w:val="en-US"/>
        </w:rPr>
        <w:tab/>
        <w:t>Intrusion Detection System</w:t>
      </w:r>
    </w:p>
    <w:p w:rsidR="007E630C" w:rsidRPr="005E442B" w:rsidRDefault="007E630C" w:rsidP="00D84F83">
      <w:pPr>
        <w:spacing w:after="0"/>
        <w:rPr>
          <w:rFonts w:cs="Calibri"/>
          <w:sz w:val="22"/>
          <w:lang w:val="en-US"/>
        </w:rPr>
      </w:pPr>
      <w:r w:rsidRPr="005E442B">
        <w:rPr>
          <w:rFonts w:cs="Calibri"/>
          <w:sz w:val="22"/>
          <w:lang w:val="en-US"/>
        </w:rPr>
        <w:t xml:space="preserve">IETF </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Pr="005E442B">
        <w:rPr>
          <w:rFonts w:cs="Calibri"/>
          <w:sz w:val="22"/>
          <w:lang w:val="en-US"/>
        </w:rPr>
        <w:t>Internet Engineering Task Force</w:t>
      </w:r>
    </w:p>
    <w:p w:rsidR="004E12D2" w:rsidRPr="005E442B" w:rsidRDefault="004E12D2" w:rsidP="004E12D2">
      <w:pPr>
        <w:spacing w:after="0"/>
        <w:rPr>
          <w:rFonts w:cs="Calibri"/>
          <w:sz w:val="22"/>
          <w:lang w:val="en-US"/>
        </w:rPr>
      </w:pPr>
      <w:r w:rsidRPr="005E442B">
        <w:rPr>
          <w:rFonts w:cs="Calibri"/>
          <w:sz w:val="22"/>
          <w:lang w:val="en-US"/>
        </w:rPr>
        <w:t xml:space="preserve">IGP </w:t>
      </w:r>
      <w:r w:rsidRPr="005E442B">
        <w:rPr>
          <w:rFonts w:cs="Calibri"/>
          <w:sz w:val="22"/>
          <w:lang w:val="en-US"/>
        </w:rPr>
        <w:tab/>
      </w:r>
      <w:r w:rsidRPr="005E442B">
        <w:rPr>
          <w:rFonts w:cs="Calibri"/>
          <w:sz w:val="22"/>
          <w:lang w:val="en-US"/>
        </w:rPr>
        <w:tab/>
      </w:r>
      <w:r w:rsidRPr="005E442B">
        <w:rPr>
          <w:rFonts w:cs="Calibri"/>
          <w:sz w:val="22"/>
          <w:lang w:val="en-US"/>
        </w:rPr>
        <w:tab/>
        <w:t xml:space="preserve">Interior Gateway Protocol </w:t>
      </w:r>
    </w:p>
    <w:p w:rsidR="001B77FE" w:rsidRPr="005E442B" w:rsidRDefault="00394A3F" w:rsidP="00D84F83">
      <w:pPr>
        <w:spacing w:after="0"/>
        <w:rPr>
          <w:rFonts w:cs="Calibri"/>
          <w:sz w:val="22"/>
          <w:lang w:val="en-US"/>
        </w:rPr>
      </w:pPr>
      <w:r w:rsidRPr="005E442B">
        <w:rPr>
          <w:rFonts w:cs="Calibri"/>
          <w:sz w:val="22"/>
          <w:lang w:val="en-US"/>
        </w:rPr>
        <w:t>IKE</w:t>
      </w:r>
      <w:r w:rsidRPr="005E442B">
        <w:rPr>
          <w:rFonts w:cs="Calibri"/>
          <w:sz w:val="22"/>
          <w:lang w:val="en-US"/>
        </w:rPr>
        <w:tab/>
      </w:r>
      <w:r w:rsidRPr="005E442B">
        <w:rPr>
          <w:rFonts w:cs="Calibri"/>
          <w:sz w:val="22"/>
          <w:lang w:val="en-US"/>
        </w:rPr>
        <w:tab/>
      </w:r>
      <w:r w:rsidRPr="005E442B">
        <w:rPr>
          <w:rFonts w:cs="Calibri"/>
          <w:sz w:val="22"/>
          <w:lang w:val="en-US"/>
        </w:rPr>
        <w:tab/>
      </w:r>
      <w:r w:rsidR="001B77FE" w:rsidRPr="005E442B">
        <w:rPr>
          <w:rFonts w:cs="Calibri"/>
          <w:sz w:val="22"/>
          <w:lang w:val="en-US"/>
        </w:rPr>
        <w:t>Internet Key Exchange</w:t>
      </w:r>
    </w:p>
    <w:p w:rsidR="00BF0E7F" w:rsidRPr="005E442B" w:rsidRDefault="00BF0E7F" w:rsidP="00D84F83">
      <w:pPr>
        <w:spacing w:after="0"/>
        <w:rPr>
          <w:sz w:val="22"/>
          <w:lang w:val="en-US"/>
        </w:rPr>
      </w:pPr>
      <w:r w:rsidRPr="005E442B">
        <w:rPr>
          <w:sz w:val="22"/>
          <w:lang w:val="en-US"/>
        </w:rPr>
        <w:t>Intra</w:t>
      </w:r>
      <w:r w:rsidRPr="005E442B">
        <w:rPr>
          <w:sz w:val="22"/>
          <w:lang w:val="en-US"/>
        </w:rPr>
        <w:tab/>
      </w:r>
      <w:r w:rsidRPr="005E442B">
        <w:rPr>
          <w:sz w:val="22"/>
          <w:lang w:val="en-US"/>
        </w:rPr>
        <w:tab/>
      </w:r>
      <w:r w:rsidRPr="005E442B">
        <w:rPr>
          <w:sz w:val="22"/>
          <w:lang w:val="en-US"/>
        </w:rPr>
        <w:tab/>
        <w:t>Internal Network</w:t>
      </w:r>
    </w:p>
    <w:p w:rsidR="001B77FE" w:rsidRPr="005E442B" w:rsidRDefault="00394A3F" w:rsidP="00D84F83">
      <w:pPr>
        <w:spacing w:after="0"/>
        <w:rPr>
          <w:rFonts w:cs="Calibri"/>
          <w:sz w:val="22"/>
          <w:lang w:val="en-US"/>
        </w:rPr>
      </w:pPr>
      <w:r w:rsidRPr="005E442B">
        <w:rPr>
          <w:rFonts w:cs="Calibri"/>
          <w:sz w:val="22"/>
          <w:lang w:val="en-US"/>
        </w:rPr>
        <w:t>IP</w:t>
      </w:r>
      <w:r w:rsidRPr="005E442B">
        <w:rPr>
          <w:rFonts w:cs="Calibri"/>
          <w:sz w:val="22"/>
          <w:lang w:val="en-US"/>
        </w:rPr>
        <w:tab/>
      </w:r>
      <w:r w:rsidRPr="005E442B">
        <w:rPr>
          <w:rFonts w:cs="Calibri"/>
          <w:sz w:val="22"/>
          <w:lang w:val="en-US"/>
        </w:rPr>
        <w:tab/>
      </w:r>
      <w:r w:rsidRPr="005E442B">
        <w:rPr>
          <w:rFonts w:cs="Calibri"/>
          <w:sz w:val="22"/>
          <w:lang w:val="en-US"/>
        </w:rPr>
        <w:tab/>
      </w:r>
      <w:r w:rsidR="001B77FE" w:rsidRPr="005E442B">
        <w:rPr>
          <w:rFonts w:cs="Calibri"/>
          <w:sz w:val="22"/>
          <w:lang w:val="en-US"/>
        </w:rPr>
        <w:t>Internet Protocol</w:t>
      </w:r>
    </w:p>
    <w:p w:rsidR="009B542E" w:rsidRPr="005E442B" w:rsidRDefault="009B542E" w:rsidP="00D84F83">
      <w:pPr>
        <w:spacing w:after="0"/>
        <w:rPr>
          <w:rFonts w:cs="Calibri"/>
          <w:sz w:val="22"/>
          <w:lang w:val="en-US"/>
        </w:rPr>
      </w:pPr>
      <w:r w:rsidRPr="005E442B">
        <w:rPr>
          <w:rFonts w:cs="Calibri"/>
          <w:sz w:val="22"/>
          <w:lang w:val="en-US"/>
        </w:rPr>
        <w:t>IPS</w:t>
      </w:r>
      <w:r w:rsidRPr="005E442B">
        <w:rPr>
          <w:rFonts w:cs="Calibri"/>
          <w:sz w:val="22"/>
          <w:lang w:val="en-US"/>
        </w:rPr>
        <w:tab/>
      </w:r>
      <w:r w:rsidRPr="005E442B">
        <w:rPr>
          <w:rFonts w:cs="Calibri"/>
          <w:sz w:val="22"/>
          <w:lang w:val="en-US"/>
        </w:rPr>
        <w:tab/>
      </w:r>
      <w:r w:rsidRPr="005E442B">
        <w:rPr>
          <w:rFonts w:cs="Calibri"/>
          <w:sz w:val="22"/>
          <w:lang w:val="en-US"/>
        </w:rPr>
        <w:tab/>
        <w:t>Intelligent Protection System</w:t>
      </w:r>
    </w:p>
    <w:p w:rsidR="001B77FE" w:rsidRPr="005E442B" w:rsidRDefault="00DE07E5" w:rsidP="00D84F83">
      <w:pPr>
        <w:spacing w:after="0"/>
        <w:rPr>
          <w:rFonts w:cs="Calibri"/>
          <w:sz w:val="22"/>
          <w:lang w:val="en-US"/>
        </w:rPr>
      </w:pPr>
      <w:r w:rsidRPr="005E442B">
        <w:rPr>
          <w:rFonts w:cs="Calibri"/>
          <w:sz w:val="22"/>
          <w:lang w:val="en-US"/>
        </w:rPr>
        <w:lastRenderedPageBreak/>
        <w:t>IPS</w:t>
      </w:r>
      <w:r w:rsidR="00394A3F" w:rsidRPr="005E442B">
        <w:rPr>
          <w:rFonts w:cs="Calibri"/>
          <w:sz w:val="22"/>
          <w:lang w:val="en-US"/>
        </w:rPr>
        <w:t>ec</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001B77FE" w:rsidRPr="005E442B">
        <w:rPr>
          <w:rFonts w:cs="Calibri"/>
          <w:sz w:val="22"/>
          <w:lang w:val="en-US"/>
        </w:rPr>
        <w:t>IP Security Architecture</w:t>
      </w:r>
    </w:p>
    <w:p w:rsidR="001B7AFA" w:rsidRPr="005E442B" w:rsidRDefault="001B7AFA" w:rsidP="00D84F83">
      <w:pPr>
        <w:spacing w:after="0"/>
        <w:rPr>
          <w:rFonts w:cs="Calibri"/>
          <w:sz w:val="22"/>
          <w:lang w:val="en-US"/>
        </w:rPr>
      </w:pPr>
      <w:r w:rsidRPr="005E442B">
        <w:rPr>
          <w:rFonts w:cs="Calibri"/>
          <w:sz w:val="22"/>
          <w:lang w:val="en-US"/>
        </w:rPr>
        <w:t>ITIL</w:t>
      </w:r>
      <w:r w:rsidRPr="005E442B">
        <w:rPr>
          <w:rFonts w:cs="Calibri"/>
          <w:sz w:val="22"/>
          <w:lang w:val="en-US"/>
        </w:rPr>
        <w:tab/>
      </w:r>
      <w:r w:rsidRPr="005E442B">
        <w:rPr>
          <w:rFonts w:cs="Calibri"/>
          <w:sz w:val="22"/>
          <w:lang w:val="en-US"/>
        </w:rPr>
        <w:tab/>
      </w:r>
      <w:r w:rsidRPr="005E442B">
        <w:rPr>
          <w:rFonts w:cs="Calibri"/>
          <w:sz w:val="22"/>
          <w:lang w:val="en-US"/>
        </w:rPr>
        <w:tab/>
      </w:r>
      <w:r w:rsidR="00D054C8" w:rsidRPr="005E442B">
        <w:rPr>
          <w:rFonts w:cs="Calibri"/>
          <w:sz w:val="22"/>
          <w:lang w:val="en-US"/>
        </w:rPr>
        <w:t>Information Technology Infrastructure Library</w:t>
      </w:r>
    </w:p>
    <w:p w:rsidR="00452DC9" w:rsidRPr="00362830" w:rsidRDefault="00DE07E5" w:rsidP="00D84F83">
      <w:pPr>
        <w:spacing w:after="0"/>
        <w:rPr>
          <w:rFonts w:cs="Calibri"/>
          <w:sz w:val="22"/>
          <w:lang w:val="en-US"/>
        </w:rPr>
      </w:pPr>
      <w:r w:rsidRPr="00362830">
        <w:rPr>
          <w:rFonts w:cs="Calibri"/>
          <w:sz w:val="22"/>
          <w:lang w:val="en-US"/>
        </w:rPr>
        <w:t>JAMK</w:t>
      </w:r>
      <w:r w:rsidRPr="00362830">
        <w:rPr>
          <w:rFonts w:cs="Calibri"/>
          <w:sz w:val="22"/>
          <w:lang w:val="en-US"/>
        </w:rPr>
        <w:tab/>
      </w:r>
      <w:r w:rsidRPr="00362830">
        <w:rPr>
          <w:rFonts w:cs="Calibri"/>
          <w:sz w:val="22"/>
          <w:lang w:val="en-US"/>
        </w:rPr>
        <w:tab/>
      </w:r>
      <w:r w:rsidRPr="00362830">
        <w:rPr>
          <w:rFonts w:cs="Calibri"/>
          <w:sz w:val="22"/>
          <w:lang w:val="en-US"/>
        </w:rPr>
        <w:tab/>
        <w:t>Jyväskylän A</w:t>
      </w:r>
      <w:r w:rsidR="00452DC9" w:rsidRPr="00362830">
        <w:rPr>
          <w:rFonts w:cs="Calibri"/>
          <w:sz w:val="22"/>
          <w:lang w:val="en-US"/>
        </w:rPr>
        <w:t>mmattikorkeakoulu</w:t>
      </w:r>
    </w:p>
    <w:p w:rsidR="00452DC9" w:rsidRPr="00362830" w:rsidRDefault="00DE07E5" w:rsidP="00452DC9">
      <w:pPr>
        <w:spacing w:after="0"/>
        <w:rPr>
          <w:sz w:val="22"/>
          <w:lang w:val="en-US" w:eastAsia="fi-FI"/>
        </w:rPr>
      </w:pPr>
      <w:r w:rsidRPr="00362830">
        <w:rPr>
          <w:sz w:val="22"/>
          <w:lang w:val="en-US" w:eastAsia="fi-FI"/>
        </w:rPr>
        <w:t xml:space="preserve">LAN </w:t>
      </w:r>
      <w:r w:rsidRPr="00362830">
        <w:rPr>
          <w:sz w:val="22"/>
          <w:lang w:val="en-US" w:eastAsia="fi-FI"/>
        </w:rPr>
        <w:tab/>
      </w:r>
      <w:r w:rsidRPr="00362830">
        <w:rPr>
          <w:sz w:val="22"/>
          <w:lang w:val="en-US" w:eastAsia="fi-FI"/>
        </w:rPr>
        <w:tab/>
      </w:r>
      <w:r w:rsidRPr="00362830">
        <w:rPr>
          <w:sz w:val="22"/>
          <w:lang w:val="en-US" w:eastAsia="fi-FI"/>
        </w:rPr>
        <w:tab/>
        <w:t>Local Area Network</w:t>
      </w:r>
    </w:p>
    <w:p w:rsidR="00452DC9" w:rsidRPr="005E442B" w:rsidRDefault="00452DC9" w:rsidP="00452DC9">
      <w:pPr>
        <w:spacing w:after="0"/>
        <w:rPr>
          <w:rFonts w:cs="Calibri"/>
          <w:sz w:val="22"/>
          <w:lang w:val="en-US"/>
        </w:rPr>
      </w:pPr>
      <w:r w:rsidRPr="005E442B">
        <w:rPr>
          <w:rFonts w:cs="Calibri"/>
          <w:sz w:val="22"/>
          <w:lang w:val="en-US"/>
        </w:rPr>
        <w:t>LDAP</w:t>
      </w:r>
      <w:r w:rsidRPr="005E442B">
        <w:rPr>
          <w:rFonts w:cs="Calibri"/>
          <w:sz w:val="22"/>
          <w:lang w:val="en-US"/>
        </w:rPr>
        <w:tab/>
      </w:r>
      <w:r w:rsidRPr="005E442B">
        <w:rPr>
          <w:rFonts w:cs="Calibri"/>
          <w:sz w:val="22"/>
          <w:lang w:val="en-US"/>
        </w:rPr>
        <w:tab/>
      </w:r>
      <w:r w:rsidRPr="005E442B">
        <w:rPr>
          <w:rFonts w:cs="Calibri"/>
          <w:sz w:val="22"/>
          <w:lang w:val="en-US"/>
        </w:rPr>
        <w:tab/>
        <w:t>Lightweight Directory Access Protocol</w:t>
      </w:r>
    </w:p>
    <w:p w:rsidR="007E630C" w:rsidRDefault="007E630C" w:rsidP="00D84F83">
      <w:pPr>
        <w:spacing w:after="0"/>
        <w:rPr>
          <w:rFonts w:cs="Calibri"/>
          <w:sz w:val="22"/>
          <w:lang w:val="en-US" w:eastAsia="fi-FI"/>
        </w:rPr>
      </w:pPr>
      <w:r w:rsidRPr="005E442B">
        <w:rPr>
          <w:rFonts w:cs="Calibri"/>
          <w:sz w:val="22"/>
          <w:lang w:val="en-US" w:eastAsia="fi-FI"/>
        </w:rPr>
        <w:t xml:space="preserve">LFC </w:t>
      </w:r>
      <w:r w:rsidR="00394A3F" w:rsidRPr="005E442B">
        <w:rPr>
          <w:rFonts w:cs="Calibri"/>
          <w:sz w:val="22"/>
          <w:lang w:val="en-US" w:eastAsia="fi-FI"/>
        </w:rPr>
        <w:tab/>
      </w:r>
      <w:r w:rsidR="00394A3F" w:rsidRPr="005E442B">
        <w:rPr>
          <w:rFonts w:cs="Calibri"/>
          <w:sz w:val="22"/>
          <w:lang w:val="en-US" w:eastAsia="fi-FI"/>
        </w:rPr>
        <w:tab/>
      </w:r>
      <w:r w:rsidR="00394A3F" w:rsidRPr="005E442B">
        <w:rPr>
          <w:rFonts w:cs="Calibri"/>
          <w:sz w:val="22"/>
          <w:lang w:val="en-US" w:eastAsia="fi-FI"/>
        </w:rPr>
        <w:tab/>
      </w:r>
      <w:r w:rsidRPr="005E442B">
        <w:rPr>
          <w:rFonts w:cs="Calibri"/>
          <w:sz w:val="22"/>
          <w:lang w:val="en-US" w:eastAsia="fi-FI"/>
        </w:rPr>
        <w:t>List Folder Contents</w:t>
      </w:r>
    </w:p>
    <w:p w:rsidR="004B441C" w:rsidRPr="005E442B" w:rsidRDefault="004B441C" w:rsidP="00D84F83">
      <w:pPr>
        <w:spacing w:after="0"/>
        <w:rPr>
          <w:rFonts w:cs="Calibri"/>
          <w:sz w:val="22"/>
          <w:lang w:val="en-US" w:eastAsia="fi-FI"/>
        </w:rPr>
      </w:pPr>
      <w:r>
        <w:rPr>
          <w:rFonts w:cs="Calibri"/>
          <w:sz w:val="22"/>
          <w:lang w:val="en-US" w:eastAsia="fi-FI"/>
        </w:rPr>
        <w:t>LLDP</w:t>
      </w:r>
      <w:r>
        <w:rPr>
          <w:rFonts w:cs="Calibri"/>
          <w:sz w:val="22"/>
          <w:lang w:val="en-US" w:eastAsia="fi-FI"/>
        </w:rPr>
        <w:tab/>
      </w:r>
      <w:r>
        <w:rPr>
          <w:rFonts w:cs="Calibri"/>
          <w:sz w:val="22"/>
          <w:lang w:val="en-US" w:eastAsia="fi-FI"/>
        </w:rPr>
        <w:tab/>
      </w:r>
      <w:r>
        <w:rPr>
          <w:rFonts w:cs="Calibri"/>
          <w:sz w:val="22"/>
          <w:lang w:val="en-US" w:eastAsia="fi-FI"/>
        </w:rPr>
        <w:tab/>
        <w:t>Link Layer Discovery Protocol</w:t>
      </w:r>
    </w:p>
    <w:p w:rsidR="00713CE7" w:rsidRPr="005E442B" w:rsidRDefault="00713CE7" w:rsidP="00713CE7">
      <w:pPr>
        <w:spacing w:after="0"/>
        <w:rPr>
          <w:rFonts w:cs="Calibri"/>
          <w:sz w:val="22"/>
          <w:lang w:val="en-US" w:eastAsia="fi-FI"/>
        </w:rPr>
      </w:pPr>
      <w:r w:rsidRPr="005E442B">
        <w:rPr>
          <w:rFonts w:cs="Calibri"/>
          <w:sz w:val="22"/>
          <w:lang w:val="en-US" w:eastAsia="fi-FI"/>
        </w:rPr>
        <w:t>MDA</w:t>
      </w:r>
      <w:r w:rsidRPr="005E442B">
        <w:rPr>
          <w:rFonts w:cs="Calibri"/>
          <w:sz w:val="22"/>
          <w:lang w:val="en-US" w:eastAsia="fi-FI"/>
        </w:rPr>
        <w:tab/>
      </w:r>
      <w:r w:rsidRPr="005E442B">
        <w:rPr>
          <w:rFonts w:cs="Calibri"/>
          <w:sz w:val="22"/>
          <w:lang w:val="en-US" w:eastAsia="fi-FI"/>
        </w:rPr>
        <w:tab/>
      </w:r>
      <w:r w:rsidRPr="005E442B">
        <w:rPr>
          <w:rFonts w:cs="Calibri"/>
          <w:sz w:val="22"/>
          <w:lang w:val="en-US" w:eastAsia="fi-FI"/>
        </w:rPr>
        <w:tab/>
        <w:t>Mail Delivery Agent</w:t>
      </w:r>
    </w:p>
    <w:p w:rsidR="002E219F" w:rsidRDefault="00A12DAB" w:rsidP="00D84F83">
      <w:pPr>
        <w:spacing w:after="0"/>
        <w:rPr>
          <w:rFonts w:cs="Calibri"/>
          <w:sz w:val="22"/>
          <w:lang w:val="en-US"/>
        </w:rPr>
      </w:pPr>
      <w:r w:rsidRPr="005E442B">
        <w:rPr>
          <w:rFonts w:cs="Calibri"/>
          <w:sz w:val="22"/>
          <w:lang w:val="en-US"/>
        </w:rPr>
        <w:t>MFA</w:t>
      </w:r>
      <w:r w:rsidR="00394A3F" w:rsidRPr="005E442B">
        <w:rPr>
          <w:rFonts w:cs="Calibri"/>
          <w:sz w:val="22"/>
          <w:lang w:val="en-US"/>
        </w:rPr>
        <w:tab/>
      </w:r>
      <w:r w:rsidR="00394A3F" w:rsidRPr="005E442B">
        <w:rPr>
          <w:rFonts w:cs="Calibri"/>
          <w:sz w:val="22"/>
          <w:lang w:val="en-US"/>
        </w:rPr>
        <w:tab/>
      </w:r>
      <w:r w:rsidR="00394A3F" w:rsidRPr="005E442B">
        <w:rPr>
          <w:rFonts w:cs="Calibri"/>
          <w:sz w:val="22"/>
          <w:lang w:val="en-US"/>
        </w:rPr>
        <w:tab/>
      </w:r>
      <w:r w:rsidRPr="005E442B">
        <w:rPr>
          <w:rFonts w:cs="Calibri"/>
          <w:sz w:val="22"/>
          <w:lang w:val="en-US"/>
        </w:rPr>
        <w:t>Multifactor authentication</w:t>
      </w:r>
    </w:p>
    <w:p w:rsidR="004B441C" w:rsidRPr="005E442B" w:rsidRDefault="004B441C" w:rsidP="00D84F83">
      <w:pPr>
        <w:spacing w:after="0"/>
        <w:rPr>
          <w:rFonts w:cs="Calibri"/>
          <w:sz w:val="22"/>
          <w:lang w:val="en-US"/>
        </w:rPr>
      </w:pPr>
      <w:r>
        <w:rPr>
          <w:rFonts w:cs="Calibri"/>
          <w:sz w:val="22"/>
          <w:lang w:val="en-US"/>
        </w:rPr>
        <w:t>MIB</w:t>
      </w:r>
      <w:r>
        <w:rPr>
          <w:rFonts w:cs="Calibri"/>
          <w:sz w:val="22"/>
          <w:lang w:val="en-US"/>
        </w:rPr>
        <w:tab/>
      </w:r>
      <w:r>
        <w:rPr>
          <w:rFonts w:cs="Calibri"/>
          <w:sz w:val="22"/>
          <w:lang w:val="en-US"/>
        </w:rPr>
        <w:tab/>
      </w:r>
      <w:r>
        <w:rPr>
          <w:rFonts w:cs="Calibri"/>
          <w:sz w:val="22"/>
          <w:lang w:val="en-US"/>
        </w:rPr>
        <w:tab/>
        <w:t>Management Information Base</w:t>
      </w:r>
    </w:p>
    <w:p w:rsidR="00713CE7" w:rsidRPr="005E442B" w:rsidRDefault="00713CE7" w:rsidP="00713CE7">
      <w:pPr>
        <w:spacing w:after="0"/>
        <w:rPr>
          <w:rFonts w:cs="Calibri"/>
          <w:sz w:val="22"/>
          <w:lang w:val="en-US" w:eastAsia="fi-FI"/>
        </w:rPr>
      </w:pPr>
      <w:r w:rsidRPr="005E442B">
        <w:rPr>
          <w:rFonts w:cs="Calibri"/>
          <w:sz w:val="22"/>
          <w:lang w:val="en-US" w:eastAsia="fi-FI"/>
        </w:rPr>
        <w:t>MTA</w:t>
      </w:r>
      <w:r w:rsidRPr="005E442B">
        <w:rPr>
          <w:rFonts w:cs="Calibri"/>
          <w:sz w:val="22"/>
          <w:lang w:val="en-US" w:eastAsia="fi-FI"/>
        </w:rPr>
        <w:tab/>
      </w:r>
      <w:r w:rsidRPr="005E442B">
        <w:rPr>
          <w:rFonts w:cs="Calibri"/>
          <w:sz w:val="22"/>
          <w:lang w:val="en-US" w:eastAsia="fi-FI"/>
        </w:rPr>
        <w:tab/>
      </w:r>
      <w:r w:rsidRPr="005E442B">
        <w:rPr>
          <w:rFonts w:cs="Calibri"/>
          <w:sz w:val="22"/>
          <w:lang w:val="en-US" w:eastAsia="fi-FI"/>
        </w:rPr>
        <w:tab/>
        <w:t>Mail Transfer Agent</w:t>
      </w:r>
    </w:p>
    <w:p w:rsidR="009473A8" w:rsidRPr="005E442B" w:rsidRDefault="009473A8" w:rsidP="009473A8">
      <w:pPr>
        <w:spacing w:after="0"/>
        <w:rPr>
          <w:rFonts w:cs="Calibri"/>
          <w:sz w:val="22"/>
          <w:lang w:val="en-US" w:eastAsia="fi-FI"/>
        </w:rPr>
      </w:pPr>
      <w:r w:rsidRPr="005E442B">
        <w:rPr>
          <w:rFonts w:cs="Calibri"/>
          <w:sz w:val="22"/>
          <w:lang w:val="en-US" w:eastAsia="fi-FI"/>
        </w:rPr>
        <w:t>MUA</w:t>
      </w:r>
      <w:r w:rsidRPr="005E442B">
        <w:rPr>
          <w:rFonts w:cs="Calibri"/>
          <w:sz w:val="22"/>
          <w:lang w:val="en-US" w:eastAsia="fi-FI"/>
        </w:rPr>
        <w:tab/>
      </w:r>
      <w:r w:rsidRPr="005E442B">
        <w:rPr>
          <w:rFonts w:cs="Calibri"/>
          <w:sz w:val="22"/>
          <w:lang w:val="en-US" w:eastAsia="fi-FI"/>
        </w:rPr>
        <w:tab/>
      </w:r>
      <w:r w:rsidRPr="005E442B">
        <w:rPr>
          <w:rFonts w:cs="Calibri"/>
          <w:sz w:val="22"/>
          <w:lang w:val="en-US" w:eastAsia="fi-FI"/>
        </w:rPr>
        <w:tab/>
        <w:t>Mail User Agency</w:t>
      </w:r>
    </w:p>
    <w:p w:rsidR="009473A8" w:rsidRPr="005E442B" w:rsidRDefault="009473A8" w:rsidP="009473A8">
      <w:pPr>
        <w:spacing w:after="0"/>
        <w:rPr>
          <w:rFonts w:cs="Calibri"/>
          <w:sz w:val="22"/>
          <w:lang w:val="en-US" w:eastAsia="fi-FI"/>
        </w:rPr>
      </w:pPr>
      <w:r w:rsidRPr="005E442B">
        <w:rPr>
          <w:rFonts w:cs="Calibri"/>
          <w:sz w:val="22"/>
          <w:lang w:val="en-US" w:eastAsia="fi-FI"/>
        </w:rPr>
        <w:t>MX</w:t>
      </w:r>
      <w:r w:rsidRPr="005E442B">
        <w:rPr>
          <w:rFonts w:cs="Calibri"/>
          <w:sz w:val="22"/>
          <w:lang w:val="en-US" w:eastAsia="fi-FI"/>
        </w:rPr>
        <w:tab/>
      </w:r>
      <w:r w:rsidRPr="005E442B">
        <w:rPr>
          <w:rFonts w:cs="Calibri"/>
          <w:sz w:val="22"/>
          <w:lang w:val="en-US" w:eastAsia="fi-FI"/>
        </w:rPr>
        <w:tab/>
      </w:r>
      <w:r w:rsidRPr="005E442B">
        <w:rPr>
          <w:rFonts w:cs="Calibri"/>
          <w:sz w:val="22"/>
          <w:lang w:val="en-US" w:eastAsia="fi-FI"/>
        </w:rPr>
        <w:tab/>
        <w:t>Mail Exc</w:t>
      </w:r>
      <w:r w:rsidR="00DE07E5" w:rsidRPr="005E442B">
        <w:rPr>
          <w:rFonts w:cs="Calibri"/>
          <w:sz w:val="22"/>
          <w:lang w:val="en-US" w:eastAsia="fi-FI"/>
        </w:rPr>
        <w:t>hange</w:t>
      </w:r>
      <w:r w:rsidRPr="005E442B">
        <w:rPr>
          <w:rFonts w:cs="Calibri"/>
          <w:sz w:val="22"/>
          <w:lang w:val="en-US" w:eastAsia="fi-FI"/>
        </w:rPr>
        <w:t xml:space="preserve"> Record</w:t>
      </w:r>
    </w:p>
    <w:p w:rsidR="001B77FE" w:rsidRPr="005E442B" w:rsidRDefault="00394A3F" w:rsidP="00D84F83">
      <w:pPr>
        <w:spacing w:after="0"/>
        <w:rPr>
          <w:rFonts w:asciiTheme="minorHAnsi" w:hAnsiTheme="minorHAnsi"/>
          <w:sz w:val="22"/>
          <w:lang w:val="en-US"/>
        </w:rPr>
      </w:pPr>
      <w:r w:rsidRPr="005E442B">
        <w:rPr>
          <w:rFonts w:asciiTheme="minorHAnsi" w:hAnsiTheme="minorHAnsi"/>
          <w:sz w:val="22"/>
          <w:lang w:val="en-US"/>
        </w:rPr>
        <w:t>NAT</w:t>
      </w:r>
      <w:r w:rsidRPr="005E442B">
        <w:rPr>
          <w:rFonts w:asciiTheme="minorHAnsi" w:hAnsiTheme="minorHAnsi"/>
          <w:sz w:val="22"/>
          <w:lang w:val="en-US"/>
        </w:rPr>
        <w:tab/>
      </w:r>
      <w:r w:rsidRPr="005E442B">
        <w:rPr>
          <w:rFonts w:asciiTheme="minorHAnsi" w:hAnsiTheme="minorHAnsi"/>
          <w:sz w:val="22"/>
          <w:lang w:val="en-US"/>
        </w:rPr>
        <w:tab/>
      </w:r>
      <w:r w:rsidRPr="005E442B">
        <w:rPr>
          <w:rFonts w:asciiTheme="minorHAnsi" w:hAnsiTheme="minorHAnsi"/>
          <w:sz w:val="22"/>
          <w:lang w:val="en-US"/>
        </w:rPr>
        <w:tab/>
      </w:r>
      <w:r w:rsidR="001B77FE" w:rsidRPr="005E442B">
        <w:rPr>
          <w:rFonts w:asciiTheme="minorHAnsi" w:hAnsiTheme="minorHAnsi"/>
          <w:sz w:val="22"/>
          <w:lang w:val="en-US"/>
        </w:rPr>
        <w:t>Network Address Translation</w:t>
      </w:r>
    </w:p>
    <w:p w:rsidR="00B3435E" w:rsidRPr="005E442B" w:rsidRDefault="00B3435E" w:rsidP="00D84F83">
      <w:pPr>
        <w:spacing w:after="0"/>
        <w:rPr>
          <w:rFonts w:asciiTheme="minorHAnsi" w:hAnsiTheme="minorHAnsi"/>
          <w:sz w:val="22"/>
          <w:lang w:val="en-US"/>
        </w:rPr>
      </w:pPr>
      <w:r w:rsidRPr="005E442B">
        <w:rPr>
          <w:rFonts w:asciiTheme="minorHAnsi" w:hAnsiTheme="minorHAnsi"/>
          <w:sz w:val="22"/>
          <w:lang w:val="en-US"/>
        </w:rPr>
        <w:t xml:space="preserve">NS </w:t>
      </w:r>
      <w:r w:rsidR="00394A3F" w:rsidRPr="005E442B">
        <w:rPr>
          <w:rFonts w:asciiTheme="minorHAnsi" w:hAnsiTheme="minorHAnsi"/>
          <w:sz w:val="22"/>
          <w:lang w:val="en-US"/>
        </w:rPr>
        <w:tab/>
      </w:r>
      <w:r w:rsidR="00394A3F" w:rsidRPr="005E442B">
        <w:rPr>
          <w:rFonts w:asciiTheme="minorHAnsi" w:hAnsiTheme="minorHAnsi"/>
          <w:sz w:val="22"/>
          <w:lang w:val="en-US"/>
        </w:rPr>
        <w:tab/>
      </w:r>
      <w:r w:rsidR="00394A3F" w:rsidRPr="005E442B">
        <w:rPr>
          <w:rFonts w:asciiTheme="minorHAnsi" w:hAnsiTheme="minorHAnsi"/>
          <w:sz w:val="22"/>
          <w:lang w:val="en-US"/>
        </w:rPr>
        <w:tab/>
      </w:r>
      <w:r w:rsidRPr="005E442B">
        <w:rPr>
          <w:rFonts w:asciiTheme="minorHAnsi" w:hAnsiTheme="minorHAnsi"/>
          <w:sz w:val="22"/>
          <w:lang w:val="en-US"/>
        </w:rPr>
        <w:t>Name Server Records</w:t>
      </w:r>
    </w:p>
    <w:p w:rsidR="00B3435E" w:rsidRPr="005E442B" w:rsidRDefault="00B3435E" w:rsidP="00D84F83">
      <w:pPr>
        <w:spacing w:after="0"/>
        <w:rPr>
          <w:sz w:val="22"/>
          <w:lang w:val="en-US" w:eastAsia="fi-FI"/>
        </w:rPr>
      </w:pPr>
      <w:r w:rsidRPr="005E442B">
        <w:rPr>
          <w:sz w:val="22"/>
          <w:lang w:val="en-US" w:eastAsia="fi-FI"/>
        </w:rPr>
        <w:t xml:space="preserve">NTFS </w:t>
      </w:r>
      <w:r w:rsidR="00394A3F" w:rsidRPr="005E442B">
        <w:rPr>
          <w:sz w:val="22"/>
          <w:lang w:val="en-US" w:eastAsia="fi-FI"/>
        </w:rPr>
        <w:tab/>
      </w:r>
      <w:r w:rsidR="00394A3F" w:rsidRPr="005E442B">
        <w:rPr>
          <w:sz w:val="22"/>
          <w:lang w:val="en-US" w:eastAsia="fi-FI"/>
        </w:rPr>
        <w:tab/>
      </w:r>
      <w:r w:rsidR="00394A3F" w:rsidRPr="005E442B">
        <w:rPr>
          <w:sz w:val="22"/>
          <w:lang w:val="en-US" w:eastAsia="fi-FI"/>
        </w:rPr>
        <w:tab/>
      </w:r>
      <w:r w:rsidR="00CC0DEB" w:rsidRPr="005E442B">
        <w:rPr>
          <w:sz w:val="22"/>
          <w:lang w:val="en-US" w:eastAsia="fi-FI"/>
        </w:rPr>
        <w:t>New Technology</w:t>
      </w:r>
      <w:r w:rsidRPr="005E442B">
        <w:rPr>
          <w:sz w:val="22"/>
          <w:lang w:val="en-US" w:eastAsia="fi-FI"/>
        </w:rPr>
        <w:t xml:space="preserve"> File System</w:t>
      </w:r>
    </w:p>
    <w:p w:rsidR="007E630C" w:rsidRPr="005E442B" w:rsidRDefault="007E630C" w:rsidP="00D84F83">
      <w:pPr>
        <w:spacing w:after="0"/>
        <w:rPr>
          <w:sz w:val="22"/>
          <w:lang w:val="en-US"/>
        </w:rPr>
      </w:pPr>
      <w:r w:rsidRPr="005E442B">
        <w:rPr>
          <w:sz w:val="22"/>
          <w:lang w:val="en-US"/>
        </w:rPr>
        <w:t xml:space="preserve">NTP </w:t>
      </w:r>
      <w:r w:rsidR="00394A3F" w:rsidRPr="005E442B">
        <w:rPr>
          <w:sz w:val="22"/>
          <w:lang w:val="en-US"/>
        </w:rPr>
        <w:tab/>
      </w:r>
      <w:r w:rsidR="00394A3F" w:rsidRPr="005E442B">
        <w:rPr>
          <w:sz w:val="22"/>
          <w:lang w:val="en-US"/>
        </w:rPr>
        <w:tab/>
      </w:r>
      <w:r w:rsidR="00394A3F" w:rsidRPr="005E442B">
        <w:rPr>
          <w:sz w:val="22"/>
          <w:lang w:val="en-US"/>
        </w:rPr>
        <w:tab/>
      </w:r>
      <w:r w:rsidRPr="005E442B">
        <w:rPr>
          <w:sz w:val="22"/>
          <w:lang w:val="en-US"/>
        </w:rPr>
        <w:t>Network Time Protocol</w:t>
      </w:r>
    </w:p>
    <w:p w:rsidR="002E219F" w:rsidRPr="005E442B" w:rsidRDefault="002E219F" w:rsidP="00D84F83">
      <w:pPr>
        <w:spacing w:after="0"/>
        <w:rPr>
          <w:sz w:val="22"/>
          <w:lang w:val="en-US"/>
        </w:rPr>
      </w:pPr>
      <w:r w:rsidRPr="005E442B">
        <w:rPr>
          <w:sz w:val="22"/>
          <w:lang w:val="en-US"/>
        </w:rPr>
        <w:t xml:space="preserve">OSPF </w:t>
      </w:r>
      <w:r w:rsidRPr="005E442B">
        <w:rPr>
          <w:sz w:val="22"/>
          <w:lang w:val="en-US"/>
        </w:rPr>
        <w:tab/>
      </w:r>
      <w:r w:rsidRPr="005E442B">
        <w:rPr>
          <w:sz w:val="22"/>
          <w:lang w:val="en-US"/>
        </w:rPr>
        <w:tab/>
      </w:r>
      <w:r w:rsidRPr="005E442B">
        <w:rPr>
          <w:sz w:val="22"/>
          <w:lang w:val="en-US"/>
        </w:rPr>
        <w:tab/>
        <w:t>Open Shortest Path First</w:t>
      </w:r>
    </w:p>
    <w:p w:rsidR="002E219F" w:rsidRPr="005E442B" w:rsidRDefault="007E630C" w:rsidP="00D84F83">
      <w:pPr>
        <w:spacing w:after="0"/>
        <w:rPr>
          <w:sz w:val="22"/>
          <w:lang w:val="en-US"/>
        </w:rPr>
      </w:pPr>
      <w:r w:rsidRPr="005E442B">
        <w:rPr>
          <w:sz w:val="22"/>
          <w:lang w:val="en-US"/>
        </w:rPr>
        <w:t xml:space="preserve">OU </w:t>
      </w:r>
      <w:r w:rsidR="00394A3F" w:rsidRPr="005E442B">
        <w:rPr>
          <w:sz w:val="22"/>
          <w:lang w:val="en-US"/>
        </w:rPr>
        <w:tab/>
      </w:r>
      <w:r w:rsidR="00394A3F" w:rsidRPr="005E442B">
        <w:rPr>
          <w:sz w:val="22"/>
          <w:lang w:val="en-US"/>
        </w:rPr>
        <w:tab/>
      </w:r>
      <w:r w:rsidR="00394A3F" w:rsidRPr="005E442B">
        <w:rPr>
          <w:sz w:val="22"/>
          <w:lang w:val="en-US"/>
        </w:rPr>
        <w:tab/>
      </w:r>
      <w:r w:rsidRPr="005E442B">
        <w:rPr>
          <w:sz w:val="22"/>
          <w:lang w:val="en-US"/>
        </w:rPr>
        <w:t>Organization Units</w:t>
      </w:r>
    </w:p>
    <w:p w:rsidR="001B77FE" w:rsidRPr="005E442B" w:rsidRDefault="00394A3F" w:rsidP="00D84F83">
      <w:pPr>
        <w:spacing w:after="0"/>
        <w:rPr>
          <w:sz w:val="22"/>
          <w:lang w:val="en-US"/>
        </w:rPr>
      </w:pPr>
      <w:r w:rsidRPr="005E442B">
        <w:rPr>
          <w:sz w:val="22"/>
          <w:lang w:val="en-US"/>
        </w:rPr>
        <w:t>PAT</w:t>
      </w:r>
      <w:r w:rsidRPr="005E442B">
        <w:rPr>
          <w:sz w:val="22"/>
          <w:lang w:val="en-US"/>
        </w:rPr>
        <w:tab/>
      </w:r>
      <w:r w:rsidRPr="005E442B">
        <w:rPr>
          <w:sz w:val="22"/>
          <w:lang w:val="en-US"/>
        </w:rPr>
        <w:tab/>
      </w:r>
      <w:r w:rsidRPr="005E442B">
        <w:rPr>
          <w:sz w:val="22"/>
          <w:lang w:val="en-US"/>
        </w:rPr>
        <w:tab/>
      </w:r>
      <w:r w:rsidR="001B77FE" w:rsidRPr="005E442B">
        <w:rPr>
          <w:sz w:val="22"/>
          <w:lang w:val="en-US"/>
        </w:rPr>
        <w:t>Port Address Translation</w:t>
      </w:r>
    </w:p>
    <w:p w:rsidR="0044759F" w:rsidRPr="005E442B" w:rsidRDefault="00394A3F" w:rsidP="00D84F83">
      <w:pPr>
        <w:spacing w:after="0"/>
        <w:rPr>
          <w:sz w:val="22"/>
          <w:lang w:val="en-US"/>
        </w:rPr>
      </w:pPr>
      <w:r w:rsidRPr="005E442B">
        <w:rPr>
          <w:sz w:val="22"/>
          <w:lang w:val="en-US"/>
        </w:rPr>
        <w:t>PHP</w:t>
      </w:r>
      <w:r w:rsidRPr="005E442B">
        <w:rPr>
          <w:sz w:val="22"/>
          <w:lang w:val="en-US"/>
        </w:rPr>
        <w:tab/>
      </w:r>
      <w:r w:rsidRPr="005E442B">
        <w:rPr>
          <w:sz w:val="22"/>
          <w:lang w:val="en-US"/>
        </w:rPr>
        <w:tab/>
      </w:r>
      <w:r w:rsidRPr="005E442B">
        <w:rPr>
          <w:sz w:val="22"/>
          <w:lang w:val="en-US"/>
        </w:rPr>
        <w:tab/>
      </w:r>
      <w:r w:rsidR="0044759F" w:rsidRPr="005E442B">
        <w:rPr>
          <w:sz w:val="22"/>
          <w:lang w:val="en-US"/>
        </w:rPr>
        <w:t>Hypertext Preprocessor</w:t>
      </w:r>
    </w:p>
    <w:p w:rsidR="007E630C" w:rsidRPr="005E442B" w:rsidRDefault="007E630C" w:rsidP="00D84F83">
      <w:pPr>
        <w:spacing w:after="0"/>
        <w:rPr>
          <w:rFonts w:asciiTheme="minorHAnsi" w:hAnsiTheme="minorHAnsi"/>
          <w:sz w:val="22"/>
          <w:lang w:val="en-US"/>
        </w:rPr>
      </w:pPr>
      <w:r w:rsidRPr="005E442B">
        <w:rPr>
          <w:rFonts w:asciiTheme="minorHAnsi" w:hAnsiTheme="minorHAnsi"/>
          <w:sz w:val="22"/>
          <w:lang w:val="en-US"/>
        </w:rPr>
        <w:t xml:space="preserve">PTR </w:t>
      </w:r>
      <w:r w:rsidR="00394A3F" w:rsidRPr="005E442B">
        <w:rPr>
          <w:rFonts w:asciiTheme="minorHAnsi" w:hAnsiTheme="minorHAnsi"/>
          <w:sz w:val="22"/>
          <w:lang w:val="en-US"/>
        </w:rPr>
        <w:tab/>
      </w:r>
      <w:r w:rsidR="00394A3F" w:rsidRPr="005E442B">
        <w:rPr>
          <w:rFonts w:asciiTheme="minorHAnsi" w:hAnsiTheme="minorHAnsi"/>
          <w:sz w:val="22"/>
          <w:lang w:val="en-US"/>
        </w:rPr>
        <w:tab/>
      </w:r>
      <w:r w:rsidR="00394A3F" w:rsidRPr="005E442B">
        <w:rPr>
          <w:rFonts w:asciiTheme="minorHAnsi" w:hAnsiTheme="minorHAnsi"/>
          <w:sz w:val="22"/>
          <w:lang w:val="en-US"/>
        </w:rPr>
        <w:tab/>
      </w:r>
      <w:r w:rsidRPr="005E442B">
        <w:rPr>
          <w:rFonts w:asciiTheme="minorHAnsi" w:hAnsiTheme="minorHAnsi"/>
          <w:sz w:val="22"/>
          <w:lang w:val="en-US"/>
        </w:rPr>
        <w:t>Pointer Record</w:t>
      </w:r>
    </w:p>
    <w:p w:rsidR="001D1B9B" w:rsidRPr="005E442B" w:rsidRDefault="00B3435E" w:rsidP="00452DC9">
      <w:pPr>
        <w:spacing w:after="0"/>
        <w:rPr>
          <w:sz w:val="22"/>
          <w:lang w:val="en-US" w:eastAsia="fi-FI"/>
        </w:rPr>
      </w:pPr>
      <w:r w:rsidRPr="005E442B">
        <w:rPr>
          <w:sz w:val="22"/>
          <w:lang w:val="en-US" w:eastAsia="fi-FI"/>
        </w:rPr>
        <w:t xml:space="preserve">R </w:t>
      </w:r>
      <w:r w:rsidR="00394A3F" w:rsidRPr="005E442B">
        <w:rPr>
          <w:sz w:val="22"/>
          <w:lang w:val="en-US" w:eastAsia="fi-FI"/>
        </w:rPr>
        <w:tab/>
      </w:r>
      <w:r w:rsidR="00394A3F" w:rsidRPr="005E442B">
        <w:rPr>
          <w:sz w:val="22"/>
          <w:lang w:val="en-US" w:eastAsia="fi-FI"/>
        </w:rPr>
        <w:tab/>
      </w:r>
      <w:r w:rsidR="00394A3F" w:rsidRPr="005E442B">
        <w:rPr>
          <w:sz w:val="22"/>
          <w:lang w:val="en-US" w:eastAsia="fi-FI"/>
        </w:rPr>
        <w:tab/>
      </w:r>
      <w:r w:rsidR="00452DC9" w:rsidRPr="005E442B">
        <w:rPr>
          <w:sz w:val="22"/>
          <w:lang w:val="en-US" w:eastAsia="fi-FI"/>
        </w:rPr>
        <w:t>Read</w:t>
      </w:r>
    </w:p>
    <w:p w:rsidR="00452DC9" w:rsidRPr="005E442B" w:rsidRDefault="00452DC9" w:rsidP="00452DC9">
      <w:pPr>
        <w:spacing w:after="0"/>
        <w:rPr>
          <w:sz w:val="22"/>
          <w:lang w:val="en-US" w:eastAsia="fi-FI"/>
        </w:rPr>
      </w:pPr>
      <w:r w:rsidRPr="005E442B">
        <w:rPr>
          <w:sz w:val="22"/>
          <w:lang w:val="en-US" w:eastAsia="fi-FI"/>
        </w:rPr>
        <w:t>RADIUS</w:t>
      </w:r>
      <w:r w:rsidRPr="005E442B">
        <w:rPr>
          <w:sz w:val="22"/>
          <w:lang w:val="en-US" w:eastAsia="fi-FI"/>
        </w:rPr>
        <w:tab/>
      </w:r>
      <w:r w:rsidRPr="005E442B">
        <w:rPr>
          <w:sz w:val="22"/>
          <w:lang w:val="en-US" w:eastAsia="fi-FI"/>
        </w:rPr>
        <w:tab/>
      </w:r>
      <w:r w:rsidRPr="005E442B">
        <w:rPr>
          <w:sz w:val="22"/>
          <w:lang w:val="en-US" w:eastAsia="fi-FI"/>
        </w:rPr>
        <w:tab/>
        <w:t>Remote Authentication Dial-In User Service</w:t>
      </w:r>
    </w:p>
    <w:p w:rsidR="00D66F80" w:rsidRPr="005E442B" w:rsidRDefault="007E630C" w:rsidP="00D84F83">
      <w:pPr>
        <w:spacing w:after="0"/>
        <w:rPr>
          <w:sz w:val="22"/>
          <w:lang w:val="en-US" w:eastAsia="fi-FI"/>
        </w:rPr>
      </w:pPr>
      <w:r w:rsidRPr="005E442B">
        <w:rPr>
          <w:sz w:val="22"/>
          <w:lang w:val="en-US" w:eastAsia="fi-FI"/>
        </w:rPr>
        <w:t xml:space="preserve">R&amp;E </w:t>
      </w:r>
      <w:r w:rsidR="00394A3F" w:rsidRPr="005E442B">
        <w:rPr>
          <w:sz w:val="22"/>
          <w:lang w:val="en-US" w:eastAsia="fi-FI"/>
        </w:rPr>
        <w:tab/>
      </w:r>
      <w:r w:rsidR="00394A3F" w:rsidRPr="005E442B">
        <w:rPr>
          <w:sz w:val="22"/>
          <w:lang w:val="en-US" w:eastAsia="fi-FI"/>
        </w:rPr>
        <w:tab/>
      </w:r>
      <w:r w:rsidR="00394A3F" w:rsidRPr="005E442B">
        <w:rPr>
          <w:sz w:val="22"/>
          <w:lang w:val="en-US" w:eastAsia="fi-FI"/>
        </w:rPr>
        <w:tab/>
      </w:r>
      <w:r w:rsidRPr="005E442B">
        <w:rPr>
          <w:sz w:val="22"/>
          <w:lang w:val="en-US" w:eastAsia="fi-FI"/>
        </w:rPr>
        <w:t>Read &amp; Execute</w:t>
      </w:r>
    </w:p>
    <w:p w:rsidR="00933555" w:rsidRPr="005E442B" w:rsidRDefault="00394A3F" w:rsidP="00D84F83">
      <w:pPr>
        <w:spacing w:after="0"/>
        <w:rPr>
          <w:sz w:val="22"/>
          <w:lang w:val="en-US" w:eastAsia="fi-FI"/>
        </w:rPr>
      </w:pPr>
      <w:r w:rsidRPr="005E442B">
        <w:rPr>
          <w:sz w:val="22"/>
          <w:lang w:val="en-US" w:eastAsia="fi-FI"/>
        </w:rPr>
        <w:t>RIB</w:t>
      </w:r>
      <w:r w:rsidRPr="005E442B">
        <w:rPr>
          <w:sz w:val="22"/>
          <w:lang w:val="en-US" w:eastAsia="fi-FI"/>
        </w:rPr>
        <w:tab/>
      </w:r>
      <w:r w:rsidRPr="005E442B">
        <w:rPr>
          <w:sz w:val="22"/>
          <w:lang w:val="en-US" w:eastAsia="fi-FI"/>
        </w:rPr>
        <w:tab/>
      </w:r>
      <w:r w:rsidRPr="005E442B">
        <w:rPr>
          <w:sz w:val="22"/>
          <w:lang w:val="en-US" w:eastAsia="fi-FI"/>
        </w:rPr>
        <w:tab/>
      </w:r>
      <w:r w:rsidR="00933555" w:rsidRPr="005E442B">
        <w:rPr>
          <w:sz w:val="22"/>
          <w:lang w:val="en-US" w:eastAsia="fi-FI"/>
        </w:rPr>
        <w:t>Routing Information Base</w:t>
      </w:r>
    </w:p>
    <w:p w:rsidR="002E219F" w:rsidRPr="005E442B" w:rsidRDefault="002E219F" w:rsidP="00D84F83">
      <w:pPr>
        <w:spacing w:after="0"/>
        <w:rPr>
          <w:sz w:val="22"/>
          <w:lang w:val="en-US" w:eastAsia="fi-FI"/>
        </w:rPr>
      </w:pPr>
      <w:r w:rsidRPr="005E442B">
        <w:rPr>
          <w:sz w:val="22"/>
          <w:lang w:val="en-US"/>
        </w:rPr>
        <w:t xml:space="preserve">RIP </w:t>
      </w:r>
      <w:r w:rsidRPr="005E442B">
        <w:rPr>
          <w:sz w:val="22"/>
          <w:lang w:val="en-US"/>
        </w:rPr>
        <w:tab/>
      </w:r>
      <w:r w:rsidRPr="005E442B">
        <w:rPr>
          <w:sz w:val="22"/>
          <w:lang w:val="en-US"/>
        </w:rPr>
        <w:tab/>
      </w:r>
      <w:r w:rsidRPr="005E442B">
        <w:rPr>
          <w:sz w:val="22"/>
          <w:lang w:val="en-US"/>
        </w:rPr>
        <w:tab/>
        <w:t>Routing Information Protocol</w:t>
      </w:r>
    </w:p>
    <w:p w:rsidR="00D66F80" w:rsidRPr="005E442B" w:rsidRDefault="00394A3F" w:rsidP="00D84F83">
      <w:pPr>
        <w:spacing w:after="0"/>
        <w:rPr>
          <w:sz w:val="22"/>
          <w:lang w:val="en-US" w:eastAsia="fi-FI"/>
        </w:rPr>
      </w:pPr>
      <w:r w:rsidRPr="005E442B">
        <w:rPr>
          <w:sz w:val="22"/>
          <w:lang w:val="en-US" w:eastAsia="fi-FI"/>
        </w:rPr>
        <w:t>RSA</w:t>
      </w:r>
      <w:r w:rsidRPr="005E442B">
        <w:rPr>
          <w:sz w:val="22"/>
          <w:lang w:val="en-US" w:eastAsia="fi-FI"/>
        </w:rPr>
        <w:tab/>
      </w:r>
      <w:r w:rsidRPr="005E442B">
        <w:rPr>
          <w:sz w:val="22"/>
          <w:lang w:val="en-US" w:eastAsia="fi-FI"/>
        </w:rPr>
        <w:tab/>
      </w:r>
      <w:r w:rsidRPr="005E442B">
        <w:rPr>
          <w:sz w:val="22"/>
          <w:lang w:val="en-US" w:eastAsia="fi-FI"/>
        </w:rPr>
        <w:tab/>
      </w:r>
      <w:r w:rsidR="00D66F80" w:rsidRPr="005E442B">
        <w:rPr>
          <w:sz w:val="22"/>
          <w:lang w:val="en-US" w:eastAsia="fi-FI"/>
        </w:rPr>
        <w:t>Rivest Shamir Adleman</w:t>
      </w:r>
    </w:p>
    <w:p w:rsidR="002E219F" w:rsidRDefault="002E219F" w:rsidP="00D84F83">
      <w:pPr>
        <w:spacing w:after="0"/>
        <w:rPr>
          <w:rFonts w:cs="Calibri"/>
          <w:sz w:val="22"/>
          <w:lang w:val="en-US" w:eastAsia="fi-FI"/>
        </w:rPr>
      </w:pPr>
      <w:r w:rsidRPr="005E442B">
        <w:rPr>
          <w:rFonts w:cs="Calibri"/>
          <w:sz w:val="22"/>
          <w:lang w:val="en-US" w:eastAsia="fi-FI"/>
        </w:rPr>
        <w:t xml:space="preserve">SHA-2 </w:t>
      </w:r>
      <w:r w:rsidRPr="005E442B">
        <w:rPr>
          <w:rFonts w:cs="Calibri"/>
          <w:sz w:val="22"/>
          <w:lang w:val="en-US" w:eastAsia="fi-FI"/>
        </w:rPr>
        <w:tab/>
      </w:r>
      <w:r w:rsidRPr="005E442B">
        <w:rPr>
          <w:rFonts w:cs="Calibri"/>
          <w:sz w:val="22"/>
          <w:lang w:val="en-US" w:eastAsia="fi-FI"/>
        </w:rPr>
        <w:tab/>
      </w:r>
      <w:r w:rsidRPr="005E442B">
        <w:rPr>
          <w:rFonts w:cs="Calibri"/>
          <w:sz w:val="22"/>
          <w:lang w:val="en-US" w:eastAsia="fi-FI"/>
        </w:rPr>
        <w:tab/>
        <w:t>Secure Hash Algorithm 2</w:t>
      </w:r>
    </w:p>
    <w:p w:rsidR="00DF6510" w:rsidRPr="005E442B" w:rsidRDefault="00DF6510" w:rsidP="00DF6510">
      <w:pPr>
        <w:spacing w:after="0"/>
        <w:rPr>
          <w:rFonts w:asciiTheme="minorHAnsi" w:hAnsiTheme="minorHAnsi"/>
          <w:sz w:val="22"/>
          <w:lang w:val="en-US"/>
        </w:rPr>
      </w:pPr>
      <w:r w:rsidRPr="005E442B">
        <w:rPr>
          <w:rFonts w:asciiTheme="minorHAnsi" w:hAnsiTheme="minorHAnsi"/>
          <w:sz w:val="22"/>
          <w:lang w:val="en-US"/>
        </w:rPr>
        <w:t>SNMP</w:t>
      </w:r>
      <w:r w:rsidRPr="005E442B">
        <w:rPr>
          <w:rFonts w:asciiTheme="minorHAnsi" w:hAnsiTheme="minorHAnsi"/>
          <w:sz w:val="22"/>
          <w:lang w:val="en-US"/>
        </w:rPr>
        <w:tab/>
      </w:r>
      <w:r w:rsidRPr="005E442B">
        <w:rPr>
          <w:rFonts w:asciiTheme="minorHAnsi" w:hAnsiTheme="minorHAnsi"/>
          <w:sz w:val="22"/>
          <w:lang w:val="en-US"/>
        </w:rPr>
        <w:tab/>
      </w:r>
      <w:r w:rsidRPr="005E442B">
        <w:rPr>
          <w:rFonts w:asciiTheme="minorHAnsi" w:hAnsiTheme="minorHAnsi"/>
          <w:sz w:val="22"/>
          <w:lang w:val="en-US"/>
        </w:rPr>
        <w:tab/>
        <w:t>Simple Network Management Protocol</w:t>
      </w:r>
    </w:p>
    <w:p w:rsidR="008D6B7B" w:rsidRPr="005E442B" w:rsidRDefault="00394A3F" w:rsidP="00D84F83">
      <w:pPr>
        <w:spacing w:after="0"/>
        <w:rPr>
          <w:rFonts w:asciiTheme="minorHAnsi" w:hAnsiTheme="minorHAnsi"/>
          <w:sz w:val="22"/>
          <w:lang w:val="en-US"/>
        </w:rPr>
      </w:pPr>
      <w:r w:rsidRPr="005E442B">
        <w:rPr>
          <w:rFonts w:asciiTheme="minorHAnsi" w:hAnsiTheme="minorHAnsi"/>
          <w:sz w:val="22"/>
          <w:lang w:val="en-US"/>
        </w:rPr>
        <w:t xml:space="preserve">SOA </w:t>
      </w:r>
      <w:r w:rsidRPr="005E442B">
        <w:rPr>
          <w:rFonts w:asciiTheme="minorHAnsi" w:hAnsiTheme="minorHAnsi"/>
          <w:sz w:val="22"/>
          <w:lang w:val="en-US"/>
        </w:rPr>
        <w:tab/>
      </w:r>
      <w:r w:rsidRPr="005E442B">
        <w:rPr>
          <w:rFonts w:asciiTheme="minorHAnsi" w:hAnsiTheme="minorHAnsi"/>
          <w:sz w:val="22"/>
          <w:lang w:val="en-US"/>
        </w:rPr>
        <w:tab/>
      </w:r>
      <w:r w:rsidRPr="005E442B">
        <w:rPr>
          <w:rFonts w:asciiTheme="minorHAnsi" w:hAnsiTheme="minorHAnsi"/>
          <w:sz w:val="22"/>
          <w:lang w:val="en-US"/>
        </w:rPr>
        <w:tab/>
      </w:r>
      <w:r w:rsidR="00B3435E" w:rsidRPr="005E442B">
        <w:rPr>
          <w:rFonts w:asciiTheme="minorHAnsi" w:hAnsiTheme="minorHAnsi"/>
          <w:sz w:val="22"/>
          <w:lang w:val="en-US"/>
        </w:rPr>
        <w:t>Start of Authority</w:t>
      </w:r>
    </w:p>
    <w:p w:rsidR="007E630C" w:rsidRPr="005E442B" w:rsidRDefault="007E630C" w:rsidP="00D84F83">
      <w:pPr>
        <w:spacing w:after="0"/>
        <w:rPr>
          <w:rFonts w:asciiTheme="minorHAnsi" w:hAnsiTheme="minorHAnsi"/>
          <w:sz w:val="22"/>
          <w:lang w:val="en-US"/>
        </w:rPr>
      </w:pPr>
      <w:r w:rsidRPr="005E442B">
        <w:rPr>
          <w:rFonts w:asciiTheme="minorHAnsi" w:hAnsiTheme="minorHAnsi"/>
          <w:sz w:val="22"/>
          <w:lang w:val="en-US"/>
        </w:rPr>
        <w:t xml:space="preserve">SPF </w:t>
      </w:r>
      <w:r w:rsidR="00394A3F" w:rsidRPr="005E442B">
        <w:rPr>
          <w:rFonts w:asciiTheme="minorHAnsi" w:hAnsiTheme="minorHAnsi"/>
          <w:sz w:val="22"/>
          <w:lang w:val="en-US"/>
        </w:rPr>
        <w:tab/>
      </w:r>
      <w:r w:rsidR="00394A3F" w:rsidRPr="005E442B">
        <w:rPr>
          <w:rFonts w:asciiTheme="minorHAnsi" w:hAnsiTheme="minorHAnsi"/>
          <w:sz w:val="22"/>
          <w:lang w:val="en-US"/>
        </w:rPr>
        <w:tab/>
      </w:r>
      <w:r w:rsidR="00394A3F" w:rsidRPr="005E442B">
        <w:rPr>
          <w:rFonts w:asciiTheme="minorHAnsi" w:hAnsiTheme="minorHAnsi"/>
          <w:sz w:val="22"/>
          <w:lang w:val="en-US"/>
        </w:rPr>
        <w:tab/>
      </w:r>
      <w:r w:rsidRPr="005E442B">
        <w:rPr>
          <w:rFonts w:asciiTheme="minorHAnsi" w:hAnsiTheme="minorHAnsi"/>
          <w:sz w:val="22"/>
          <w:lang w:val="en-US"/>
        </w:rPr>
        <w:t>Sender Policy Framework</w:t>
      </w:r>
    </w:p>
    <w:p w:rsidR="0044759F" w:rsidRPr="005E442B" w:rsidRDefault="00394A3F" w:rsidP="00D84F83">
      <w:pPr>
        <w:spacing w:after="0"/>
        <w:rPr>
          <w:rFonts w:asciiTheme="minorHAnsi" w:hAnsiTheme="minorHAnsi"/>
          <w:sz w:val="22"/>
          <w:lang w:val="en-US"/>
        </w:rPr>
      </w:pPr>
      <w:r w:rsidRPr="005E442B">
        <w:rPr>
          <w:rFonts w:asciiTheme="minorHAnsi" w:hAnsiTheme="minorHAnsi"/>
          <w:sz w:val="22"/>
          <w:lang w:val="en-US"/>
        </w:rPr>
        <w:t>SQL</w:t>
      </w:r>
      <w:r w:rsidRPr="005E442B">
        <w:rPr>
          <w:rFonts w:asciiTheme="minorHAnsi" w:hAnsiTheme="minorHAnsi"/>
          <w:sz w:val="22"/>
          <w:lang w:val="en-US"/>
        </w:rPr>
        <w:tab/>
      </w:r>
      <w:r w:rsidRPr="005E442B">
        <w:rPr>
          <w:rFonts w:asciiTheme="minorHAnsi" w:hAnsiTheme="minorHAnsi"/>
          <w:sz w:val="22"/>
          <w:lang w:val="en-US"/>
        </w:rPr>
        <w:tab/>
      </w:r>
      <w:r w:rsidRPr="005E442B">
        <w:rPr>
          <w:rFonts w:asciiTheme="minorHAnsi" w:hAnsiTheme="minorHAnsi"/>
          <w:sz w:val="22"/>
          <w:lang w:val="en-US"/>
        </w:rPr>
        <w:tab/>
      </w:r>
      <w:r w:rsidR="0044759F" w:rsidRPr="005E442B">
        <w:rPr>
          <w:rFonts w:asciiTheme="minorHAnsi" w:hAnsiTheme="minorHAnsi"/>
          <w:sz w:val="22"/>
          <w:lang w:val="en-US"/>
        </w:rPr>
        <w:t>Structured Query Language</w:t>
      </w:r>
    </w:p>
    <w:p w:rsidR="007E630C" w:rsidRPr="005E442B" w:rsidRDefault="007E630C" w:rsidP="00D84F83">
      <w:pPr>
        <w:spacing w:after="0"/>
        <w:rPr>
          <w:rFonts w:asciiTheme="minorHAnsi" w:hAnsiTheme="minorHAnsi"/>
          <w:sz w:val="22"/>
          <w:lang w:val="en-US"/>
        </w:rPr>
      </w:pPr>
      <w:r w:rsidRPr="005E442B">
        <w:rPr>
          <w:rFonts w:asciiTheme="minorHAnsi" w:hAnsiTheme="minorHAnsi"/>
          <w:sz w:val="22"/>
          <w:lang w:val="en-US"/>
        </w:rPr>
        <w:t xml:space="preserve">SRV </w:t>
      </w:r>
      <w:r w:rsidR="00394A3F" w:rsidRPr="005E442B">
        <w:rPr>
          <w:rFonts w:asciiTheme="minorHAnsi" w:hAnsiTheme="minorHAnsi"/>
          <w:sz w:val="22"/>
          <w:lang w:val="en-US"/>
        </w:rPr>
        <w:tab/>
      </w:r>
      <w:r w:rsidR="00394A3F" w:rsidRPr="005E442B">
        <w:rPr>
          <w:rFonts w:asciiTheme="minorHAnsi" w:hAnsiTheme="minorHAnsi"/>
          <w:sz w:val="22"/>
          <w:lang w:val="en-US"/>
        </w:rPr>
        <w:tab/>
      </w:r>
      <w:r w:rsidR="00394A3F" w:rsidRPr="005E442B">
        <w:rPr>
          <w:rFonts w:asciiTheme="minorHAnsi" w:hAnsiTheme="minorHAnsi"/>
          <w:sz w:val="22"/>
          <w:lang w:val="en-US"/>
        </w:rPr>
        <w:tab/>
      </w:r>
      <w:r w:rsidRPr="005E442B">
        <w:rPr>
          <w:rFonts w:asciiTheme="minorHAnsi" w:hAnsiTheme="minorHAnsi"/>
          <w:sz w:val="22"/>
          <w:lang w:val="en-US"/>
        </w:rPr>
        <w:t>Service Record</w:t>
      </w:r>
    </w:p>
    <w:p w:rsidR="008D6B7B" w:rsidRDefault="008D6B7B" w:rsidP="00D84F83">
      <w:pPr>
        <w:spacing w:after="0"/>
        <w:rPr>
          <w:sz w:val="22"/>
          <w:lang w:val="en-US" w:eastAsia="fi-FI"/>
        </w:rPr>
      </w:pPr>
      <w:r w:rsidRPr="005E442B">
        <w:rPr>
          <w:sz w:val="22"/>
          <w:lang w:val="en-US" w:eastAsia="fi-FI"/>
        </w:rPr>
        <w:lastRenderedPageBreak/>
        <w:t xml:space="preserve">SSL VPN                                                         </w:t>
      </w:r>
      <w:r w:rsidR="00BF0E7F" w:rsidRPr="005E442B">
        <w:rPr>
          <w:sz w:val="22"/>
          <w:lang w:val="en-US" w:eastAsia="fi-FI"/>
        </w:rPr>
        <w:tab/>
        <w:t>Secure Sockets Layer Virtual Private N</w:t>
      </w:r>
      <w:r w:rsidRPr="005E442B">
        <w:rPr>
          <w:sz w:val="22"/>
          <w:lang w:val="en-US" w:eastAsia="fi-FI"/>
        </w:rPr>
        <w:t>etwork</w:t>
      </w:r>
    </w:p>
    <w:p w:rsidR="004B441C" w:rsidRPr="005E442B" w:rsidRDefault="004B441C" w:rsidP="00D84F83">
      <w:pPr>
        <w:spacing w:after="0"/>
        <w:rPr>
          <w:sz w:val="22"/>
          <w:lang w:val="en-US" w:eastAsia="fi-FI"/>
        </w:rPr>
      </w:pPr>
      <w:r>
        <w:rPr>
          <w:sz w:val="22"/>
          <w:lang w:val="en-US" w:eastAsia="fi-FI"/>
        </w:rPr>
        <w:t>STP</w:t>
      </w:r>
      <w:r>
        <w:rPr>
          <w:sz w:val="22"/>
          <w:lang w:val="en-US" w:eastAsia="fi-FI"/>
        </w:rPr>
        <w:tab/>
      </w:r>
      <w:r>
        <w:rPr>
          <w:sz w:val="22"/>
          <w:lang w:val="en-US" w:eastAsia="fi-FI"/>
        </w:rPr>
        <w:tab/>
      </w:r>
      <w:r>
        <w:rPr>
          <w:sz w:val="22"/>
          <w:lang w:val="en-US" w:eastAsia="fi-FI"/>
        </w:rPr>
        <w:tab/>
        <w:t>Spanning Tree Protocol</w:t>
      </w:r>
    </w:p>
    <w:p w:rsidR="00F048DC" w:rsidRDefault="00F048DC" w:rsidP="00D84F83">
      <w:pPr>
        <w:spacing w:after="0"/>
        <w:rPr>
          <w:sz w:val="22"/>
          <w:lang w:val="en-US" w:eastAsia="fi-FI"/>
        </w:rPr>
      </w:pPr>
      <w:r w:rsidRPr="005E442B">
        <w:rPr>
          <w:sz w:val="22"/>
          <w:lang w:val="en-US" w:eastAsia="fi-FI"/>
        </w:rPr>
        <w:t>TCP</w:t>
      </w:r>
      <w:r w:rsidRPr="005E442B">
        <w:rPr>
          <w:sz w:val="22"/>
          <w:lang w:val="en-US" w:eastAsia="fi-FI"/>
        </w:rPr>
        <w:tab/>
      </w:r>
      <w:r w:rsidRPr="005E442B">
        <w:rPr>
          <w:sz w:val="22"/>
          <w:lang w:val="en-US" w:eastAsia="fi-FI"/>
        </w:rPr>
        <w:tab/>
      </w:r>
      <w:r w:rsidRPr="005E442B">
        <w:rPr>
          <w:sz w:val="22"/>
          <w:lang w:val="en-US" w:eastAsia="fi-FI"/>
        </w:rPr>
        <w:tab/>
        <w:t>Transmission Control Protocol</w:t>
      </w:r>
    </w:p>
    <w:p w:rsidR="004B441C" w:rsidRPr="005E442B" w:rsidRDefault="004B441C" w:rsidP="00D84F83">
      <w:pPr>
        <w:spacing w:after="0"/>
        <w:rPr>
          <w:sz w:val="22"/>
          <w:lang w:val="en-US" w:eastAsia="fi-FI"/>
        </w:rPr>
      </w:pPr>
      <w:r>
        <w:rPr>
          <w:sz w:val="22"/>
          <w:lang w:val="en-US" w:eastAsia="fi-FI"/>
        </w:rPr>
        <w:t>TLV</w:t>
      </w:r>
      <w:r>
        <w:rPr>
          <w:sz w:val="22"/>
          <w:lang w:val="en-US" w:eastAsia="fi-FI"/>
        </w:rPr>
        <w:tab/>
      </w:r>
      <w:r>
        <w:rPr>
          <w:sz w:val="22"/>
          <w:lang w:val="en-US" w:eastAsia="fi-FI"/>
        </w:rPr>
        <w:tab/>
      </w:r>
      <w:r>
        <w:rPr>
          <w:sz w:val="22"/>
          <w:lang w:val="en-US" w:eastAsia="fi-FI"/>
        </w:rPr>
        <w:tab/>
        <w:t>Type Length value</w:t>
      </w:r>
    </w:p>
    <w:p w:rsidR="00BF0E7F" w:rsidRPr="005E442B" w:rsidRDefault="00BF0E7F" w:rsidP="00D84F83">
      <w:pPr>
        <w:spacing w:after="0"/>
        <w:rPr>
          <w:sz w:val="22"/>
          <w:lang w:val="en-US" w:eastAsia="fi-FI"/>
        </w:rPr>
      </w:pPr>
      <w:r w:rsidRPr="005E442B">
        <w:rPr>
          <w:rFonts w:asciiTheme="minorHAnsi" w:hAnsiTheme="minorHAnsi"/>
          <w:sz w:val="22"/>
          <w:lang w:val="en-US"/>
        </w:rPr>
        <w:t xml:space="preserve">TXT </w:t>
      </w:r>
      <w:r w:rsidRPr="005E442B">
        <w:rPr>
          <w:rFonts w:asciiTheme="minorHAnsi" w:hAnsiTheme="minorHAnsi"/>
          <w:sz w:val="22"/>
          <w:lang w:val="en-US"/>
        </w:rPr>
        <w:tab/>
      </w:r>
      <w:r w:rsidRPr="005E442B">
        <w:rPr>
          <w:rFonts w:asciiTheme="minorHAnsi" w:hAnsiTheme="minorHAnsi"/>
          <w:sz w:val="22"/>
          <w:lang w:val="en-US"/>
        </w:rPr>
        <w:tab/>
      </w:r>
      <w:r w:rsidRPr="005E442B">
        <w:rPr>
          <w:rFonts w:asciiTheme="minorHAnsi" w:hAnsiTheme="minorHAnsi"/>
          <w:sz w:val="22"/>
          <w:lang w:val="en-US"/>
        </w:rPr>
        <w:tab/>
        <w:t>Text Record</w:t>
      </w:r>
    </w:p>
    <w:p w:rsidR="00BF0E7F" w:rsidRPr="005E442B" w:rsidRDefault="00BF0E7F" w:rsidP="00D84F83">
      <w:pPr>
        <w:spacing w:after="0"/>
        <w:rPr>
          <w:sz w:val="22"/>
          <w:lang w:val="en-US"/>
        </w:rPr>
      </w:pPr>
      <w:r w:rsidRPr="005E442B">
        <w:rPr>
          <w:sz w:val="22"/>
          <w:lang w:val="en-US"/>
        </w:rPr>
        <w:t>UAG</w:t>
      </w:r>
      <w:r w:rsidRPr="005E442B">
        <w:rPr>
          <w:sz w:val="22"/>
          <w:lang w:val="en-US"/>
        </w:rPr>
        <w:tab/>
      </w:r>
      <w:r w:rsidRPr="005E442B">
        <w:rPr>
          <w:sz w:val="22"/>
          <w:lang w:val="en-US"/>
        </w:rPr>
        <w:tab/>
      </w:r>
      <w:r w:rsidRPr="005E442B">
        <w:rPr>
          <w:sz w:val="22"/>
          <w:lang w:val="en-US"/>
        </w:rPr>
        <w:tab/>
        <w:t>Direct Access server</w:t>
      </w:r>
    </w:p>
    <w:p w:rsidR="00F048DC" w:rsidRPr="005E442B" w:rsidRDefault="00F048DC" w:rsidP="00D84F83">
      <w:pPr>
        <w:spacing w:after="0"/>
        <w:rPr>
          <w:sz w:val="22"/>
          <w:lang w:val="en-US"/>
        </w:rPr>
      </w:pPr>
      <w:r w:rsidRPr="005E442B">
        <w:rPr>
          <w:sz w:val="22"/>
          <w:lang w:val="en-US"/>
        </w:rPr>
        <w:t>UDP</w:t>
      </w:r>
      <w:r w:rsidRPr="005E442B">
        <w:rPr>
          <w:sz w:val="22"/>
          <w:lang w:val="en-US"/>
        </w:rPr>
        <w:tab/>
      </w:r>
      <w:r w:rsidRPr="005E442B">
        <w:rPr>
          <w:sz w:val="22"/>
          <w:lang w:val="en-US"/>
        </w:rPr>
        <w:tab/>
      </w:r>
      <w:r w:rsidRPr="005E442B">
        <w:rPr>
          <w:sz w:val="22"/>
          <w:lang w:val="en-US"/>
        </w:rPr>
        <w:tab/>
        <w:t>User Datagram Protocol</w:t>
      </w:r>
    </w:p>
    <w:p w:rsidR="00BF0E7F" w:rsidRPr="005E442B" w:rsidRDefault="00BF0E7F" w:rsidP="00D84F83">
      <w:pPr>
        <w:spacing w:after="0"/>
        <w:rPr>
          <w:rFonts w:asciiTheme="minorHAnsi" w:hAnsiTheme="minorHAnsi"/>
          <w:sz w:val="22"/>
          <w:lang w:val="en-US"/>
        </w:rPr>
      </w:pPr>
      <w:r w:rsidRPr="005E442B">
        <w:rPr>
          <w:sz w:val="22"/>
          <w:lang w:val="en-US" w:eastAsia="fi-FI"/>
        </w:rPr>
        <w:t>VPN</w:t>
      </w:r>
      <w:r w:rsidRPr="005E442B">
        <w:rPr>
          <w:sz w:val="22"/>
          <w:lang w:val="en-US" w:eastAsia="fi-FI"/>
        </w:rPr>
        <w:tab/>
      </w:r>
      <w:r w:rsidRPr="005E442B">
        <w:rPr>
          <w:sz w:val="22"/>
          <w:lang w:val="en-US" w:eastAsia="fi-FI"/>
        </w:rPr>
        <w:tab/>
      </w:r>
      <w:r w:rsidRPr="005E442B">
        <w:rPr>
          <w:sz w:val="22"/>
          <w:lang w:val="en-US" w:eastAsia="fi-FI"/>
        </w:rPr>
        <w:tab/>
        <w:t>Virtual Private Network</w:t>
      </w:r>
    </w:p>
    <w:p w:rsidR="00C50FF5" w:rsidRPr="005E442B" w:rsidRDefault="00394A3F" w:rsidP="00D84F83">
      <w:pPr>
        <w:spacing w:after="0"/>
        <w:rPr>
          <w:rFonts w:asciiTheme="minorHAnsi" w:hAnsiTheme="minorHAnsi"/>
          <w:sz w:val="22"/>
          <w:lang w:val="en-US"/>
        </w:rPr>
      </w:pPr>
      <w:r w:rsidRPr="005E442B">
        <w:rPr>
          <w:sz w:val="22"/>
          <w:lang w:val="en-US" w:eastAsia="fi-FI"/>
        </w:rPr>
        <w:t xml:space="preserve">W </w:t>
      </w:r>
      <w:r w:rsidRPr="005E442B">
        <w:rPr>
          <w:sz w:val="22"/>
          <w:lang w:val="en-US" w:eastAsia="fi-FI"/>
        </w:rPr>
        <w:tab/>
      </w:r>
      <w:r w:rsidRPr="005E442B">
        <w:rPr>
          <w:sz w:val="22"/>
          <w:lang w:val="en-US" w:eastAsia="fi-FI"/>
        </w:rPr>
        <w:tab/>
      </w:r>
      <w:r w:rsidRPr="005E442B">
        <w:rPr>
          <w:sz w:val="22"/>
          <w:lang w:val="en-US" w:eastAsia="fi-FI"/>
        </w:rPr>
        <w:tab/>
        <w:t>Write</w:t>
      </w:r>
    </w:p>
    <w:p w:rsidR="003D5193" w:rsidRPr="005E442B" w:rsidRDefault="005A6086" w:rsidP="005A6086">
      <w:pPr>
        <w:spacing w:line="259" w:lineRule="auto"/>
        <w:rPr>
          <w:lang w:val="en-US" w:eastAsia="fi-FI"/>
        </w:rPr>
      </w:pPr>
      <w:r>
        <w:rPr>
          <w:lang w:val="en-US" w:eastAsia="fi-FI"/>
        </w:rPr>
        <w:br w:type="page"/>
      </w:r>
    </w:p>
    <w:p w:rsidR="00B814E6" w:rsidRPr="005E442B" w:rsidRDefault="00A5112F" w:rsidP="002400DC">
      <w:pPr>
        <w:pStyle w:val="Otsikko1"/>
      </w:pPr>
      <w:bookmarkStart w:id="0" w:name="_Toc480902448"/>
      <w:r w:rsidRPr="005E442B">
        <w:lastRenderedPageBreak/>
        <w:t>Johdanto</w:t>
      </w:r>
      <w:bookmarkEnd w:id="0"/>
    </w:p>
    <w:p w:rsidR="003E54B4" w:rsidRPr="005E442B" w:rsidRDefault="00E37844" w:rsidP="00E541EC">
      <w:r w:rsidRPr="005E442B">
        <w:t xml:space="preserve">Tässä raportissa käsitellään </w:t>
      </w:r>
      <w:r w:rsidR="006A35DE" w:rsidRPr="005E442B">
        <w:t>IT-palveluiden hallinta ja t</w:t>
      </w:r>
      <w:r w:rsidRPr="005E442B">
        <w:t>ietoturvan toteutus</w:t>
      </w:r>
      <w:r w:rsidR="003E54B4" w:rsidRPr="005E442B">
        <w:t>-kurssilla saatua toimeksiantoa</w:t>
      </w:r>
      <w:r w:rsidRPr="005E442B">
        <w:t>, jossa t</w:t>
      </w:r>
      <w:r w:rsidR="00455C9C" w:rsidRPr="005E442B">
        <w:t>oteutamme verkkoratkaisut isolle pankkikonsernille, joka tarjoaa pankkipalveluita kansalaisille ja yrityksille.</w:t>
      </w:r>
      <w:r w:rsidR="003E54B4" w:rsidRPr="005E442B">
        <w:t xml:space="preserve"> Tavoitteena on suunnitella ja toteuttaa pankin palvelut sekä i</w:t>
      </w:r>
      <w:r w:rsidR="00BC4CC2" w:rsidRPr="005E442B">
        <w:t xml:space="preserve">nfrastruktuuri, joka toimii </w:t>
      </w:r>
      <w:r w:rsidR="003E54B4" w:rsidRPr="005E442B">
        <w:t>A</w:t>
      </w:r>
      <w:r w:rsidR="00BC4CC2" w:rsidRPr="005E442B">
        <w:t xml:space="preserve">ctive </w:t>
      </w:r>
      <w:r w:rsidR="003E54B4" w:rsidRPr="005E442B">
        <w:t>D</w:t>
      </w:r>
      <w:r w:rsidR="00BC4CC2" w:rsidRPr="005E442B">
        <w:t>irectory</w:t>
      </w:r>
      <w:r w:rsidR="00A2284D" w:rsidRPr="005E442B">
        <w:t xml:space="preserve"> (AD)</w:t>
      </w:r>
      <w:r w:rsidR="00BC4CC2" w:rsidRPr="005E442B">
        <w:t xml:space="preserve"> </w:t>
      </w:r>
      <w:r w:rsidR="003E54B4" w:rsidRPr="005E442B">
        <w:t>ympäristö</w:t>
      </w:r>
      <w:r w:rsidR="00BC4CC2" w:rsidRPr="005E442B">
        <w:t>ssä</w:t>
      </w:r>
      <w:r w:rsidR="006A35DE" w:rsidRPr="005E442B">
        <w:t xml:space="preserve"> sisältäen mm. organisaatio</w:t>
      </w:r>
      <w:r w:rsidR="003E54B4" w:rsidRPr="005E442B">
        <w:t xml:space="preserve">yksiköt, ryhmät, ryhmäkäytänteet, </w:t>
      </w:r>
      <w:r w:rsidR="002B487D" w:rsidRPr="005E442B">
        <w:t>Dynamic Host Configuration Protocol (</w:t>
      </w:r>
      <w:r w:rsidR="003E54B4" w:rsidRPr="005E442B">
        <w:t>DHCP</w:t>
      </w:r>
      <w:r w:rsidR="002B487D" w:rsidRPr="005E442B">
        <w:t>)</w:t>
      </w:r>
      <w:r w:rsidR="003E54B4" w:rsidRPr="005E442B">
        <w:t xml:space="preserve"> sekä </w:t>
      </w:r>
      <w:r w:rsidR="002B487D" w:rsidRPr="005E442B">
        <w:t>Domain Name System (</w:t>
      </w:r>
      <w:r w:rsidR="003E54B4" w:rsidRPr="005E442B">
        <w:t>DNS</w:t>
      </w:r>
      <w:r w:rsidR="002B487D" w:rsidRPr="005E442B">
        <w:t>)</w:t>
      </w:r>
      <w:r w:rsidR="003E54B4" w:rsidRPr="005E442B">
        <w:t xml:space="preserve"> toteutus.  Myös tiedostopalvelimen toteutus levyjakoineen ja kotihakemistoineen on toteutettava. </w:t>
      </w:r>
      <w:r w:rsidR="00BC4CC2" w:rsidRPr="005E442B">
        <w:t xml:space="preserve"> </w:t>
      </w:r>
    </w:p>
    <w:p w:rsidR="0070702B" w:rsidRPr="005E442B" w:rsidRDefault="0070702B" w:rsidP="0070702B">
      <w:pPr>
        <w:pStyle w:val="Otsikko1"/>
        <w:rPr>
          <w:lang w:val="fi-FI"/>
        </w:rPr>
      </w:pPr>
      <w:bookmarkStart w:id="1" w:name="_Toc480902449"/>
      <w:r w:rsidRPr="005E442B">
        <w:rPr>
          <w:lang w:val="fi-FI"/>
        </w:rPr>
        <w:t>Yritys</w:t>
      </w:r>
      <w:bookmarkEnd w:id="1"/>
    </w:p>
    <w:p w:rsidR="0070702B" w:rsidRPr="005E442B" w:rsidRDefault="006A35DE" w:rsidP="0070702B">
      <w:r w:rsidRPr="005E442B">
        <w:t>Papankki on vak</w:t>
      </w:r>
      <w:r w:rsidR="007E3A08" w:rsidRPr="005E442B">
        <w:t xml:space="preserve">avarainen kokonaan suomalaisten omistuksessa oleva pankki, jonka tavoitteena on kasvaa maailmanlaajuiseksi yritykseksi finanssialalla. Pääkonttori sijaitsee Helsingissä. </w:t>
      </w:r>
      <w:r w:rsidR="007B5D9D" w:rsidRPr="005E442B">
        <w:t xml:space="preserve">Pankin </w:t>
      </w:r>
      <w:r w:rsidR="007E3A08" w:rsidRPr="005E442B">
        <w:t>sivu</w:t>
      </w:r>
      <w:r w:rsidR="007B5D9D" w:rsidRPr="005E442B">
        <w:t>toimipisteet sijaitsevat Länsi-Suomessa, Itä-Suomessa, Pohjois-Suomessa, Keski-Suomessa, Etelä-Suomessa sekä Ahvenanm</w:t>
      </w:r>
      <w:r w:rsidR="007E3A08" w:rsidRPr="005E442B">
        <w:t>aalla.</w:t>
      </w:r>
      <w:r w:rsidR="007B5D9D" w:rsidRPr="005E442B">
        <w:t xml:space="preserve"> </w:t>
      </w:r>
      <w:r w:rsidR="007E3A08" w:rsidRPr="005E442B">
        <w:t xml:space="preserve">Yritys tarjoaa luotettavia pankkipalveluita asiakkailleen, kellonajasta ja sijainnista riippumatta.  </w:t>
      </w:r>
      <w:r w:rsidR="003337BD" w:rsidRPr="005E442B">
        <w:t>Pankin palveluksessa toim</w:t>
      </w:r>
      <w:r w:rsidR="00386E79" w:rsidRPr="005E442B">
        <w:t>ii noin 500 alan ammattilaista.</w:t>
      </w:r>
    </w:p>
    <w:p w:rsidR="00AA7B24" w:rsidRPr="005E442B" w:rsidRDefault="00AA7B24" w:rsidP="00AA7B24">
      <w:pPr>
        <w:pStyle w:val="Otsikko2"/>
      </w:pPr>
      <w:bookmarkStart w:id="2" w:name="_Toc480902450"/>
      <w:r w:rsidRPr="005E442B">
        <w:t>Yri</w:t>
      </w:r>
      <w:r w:rsidR="00CC0DEB" w:rsidRPr="005E442B">
        <w:t>tyksen organisaatiorakenne ja la</w:t>
      </w:r>
      <w:r w:rsidRPr="005E442B">
        <w:t>itteisto</w:t>
      </w:r>
      <w:bookmarkEnd w:id="2"/>
    </w:p>
    <w:p w:rsidR="00AA7B24" w:rsidRPr="005E442B" w:rsidRDefault="00AA7B24" w:rsidP="00AA7B24">
      <w:r w:rsidRPr="005E442B">
        <w:t>Yrityksen toimitusjohtajana toimii Jussi Johtaja, jonka toimipisteenä on Helsingin pääkonttori. Jokaisella toimipisteellä on oma yksikönjohtaja, viisi ATK-tukihenkilöä, 50 konttorityöntekijää ja 10 ekonomia. Yrityksen laitteisto koostuu päätelaitteista, palvelimista, reitittimistä, kytkimistä, palomuurista, sekä varavirtalähteistä. Tarkempi laiteluettelo jokaiselle toimipaikalle löytyy liitteestä (Liite 1). Myös yrityksen fyysinen topologia löytyy liitteistä (Liite 2.).</w:t>
      </w:r>
    </w:p>
    <w:p w:rsidR="00AA7B24" w:rsidRPr="005E442B" w:rsidRDefault="00AA7B24" w:rsidP="00AA7B24">
      <w:pPr>
        <w:pStyle w:val="Otsikko2"/>
      </w:pPr>
      <w:bookmarkStart w:id="3" w:name="_Toc480902451"/>
      <w:r w:rsidRPr="005E442B">
        <w:t>Yrityksen palvelut</w:t>
      </w:r>
      <w:bookmarkEnd w:id="3"/>
    </w:p>
    <w:p w:rsidR="00AA7B24" w:rsidRPr="005E442B" w:rsidRDefault="00AA7B24" w:rsidP="00AA7B24">
      <w:r w:rsidRPr="005E442B">
        <w:t xml:space="preserve">Yritys tarjoaa asiakkailleen verkkopankin, jossa pystyy tarkistamaan tilin saldon, maksamaan laskuja, sekä siirtämään rahaa tililtä toiselle. Asiakkaat voivat olla yhteydessä </w:t>
      </w:r>
      <w:r w:rsidRPr="005E442B">
        <w:lastRenderedPageBreak/>
        <w:t>pankin henkilökuntaan palautelomakkeen kautta, sekä lähettämään ongelmatilanteissa tikettejä tikettijärjestelmän kautta. Modernina finanssialan edelläkävijänä, yritys tarjoaa pelkästään sähköiset palvelut asiakkailleen. Puhelinjärjestelmistä ollaan luovuttu kokonaan.</w:t>
      </w:r>
    </w:p>
    <w:p w:rsidR="00AA7B24" w:rsidRPr="005E442B" w:rsidRDefault="00AA7B24" w:rsidP="004B441C">
      <w:pPr>
        <w:pStyle w:val="Otsikko3"/>
      </w:pPr>
      <w:bookmarkStart w:id="4" w:name="_Toc480902452"/>
      <w:r w:rsidRPr="005E442B">
        <w:t>Henkilökunta</w:t>
      </w:r>
      <w:bookmarkEnd w:id="4"/>
    </w:p>
    <w:p w:rsidR="00AA7B24" w:rsidRPr="005E442B" w:rsidRDefault="00AA7B24" w:rsidP="00AA7B24">
      <w:r w:rsidRPr="005E442B">
        <w:t>Henkilökunnalla on käytettävissään oma henkilökohtainen sähköposti, sekä tallennustila yrityksen tiedostopalvelimelta. Yrityksen sisäisenä tiedotuskanavana toimii yrityksen intranet. Työntekijät voivat työntekijät voiv</w:t>
      </w:r>
      <w:r w:rsidR="007000EF" w:rsidRPr="005E442B">
        <w:t>at kommunikoida keskenään VoIP-</w:t>
      </w:r>
      <w:r w:rsidRPr="005E442B">
        <w:t xml:space="preserve">palvelun kautta. </w:t>
      </w:r>
    </w:p>
    <w:p w:rsidR="00CB5B7A" w:rsidRPr="005E442B" w:rsidRDefault="00332363" w:rsidP="0070702B">
      <w:pPr>
        <w:pStyle w:val="Otsikko1"/>
        <w:rPr>
          <w:lang w:val="fi-FI"/>
        </w:rPr>
      </w:pPr>
      <w:bookmarkStart w:id="5" w:name="_Toc480902453"/>
      <w:r w:rsidRPr="005E442B">
        <w:rPr>
          <w:lang w:val="fi-FI"/>
        </w:rPr>
        <w:t>Teoria</w:t>
      </w:r>
      <w:bookmarkEnd w:id="5"/>
    </w:p>
    <w:p w:rsidR="00FF6E98" w:rsidRPr="005E442B" w:rsidRDefault="00FF6E98" w:rsidP="00351B22">
      <w:pPr>
        <w:pStyle w:val="Otsikko2"/>
      </w:pPr>
      <w:bookmarkStart w:id="6" w:name="_Toc446412685"/>
      <w:bookmarkStart w:id="7" w:name="_Toc447647322"/>
      <w:bookmarkStart w:id="8" w:name="_Toc449024113"/>
      <w:bookmarkStart w:id="9" w:name="_Toc472508021"/>
      <w:bookmarkStart w:id="10" w:name="_Toc480902454"/>
      <w:r w:rsidRPr="005E442B">
        <w:t>Active Directory Domain Services</w:t>
      </w:r>
      <w:bookmarkEnd w:id="6"/>
      <w:bookmarkEnd w:id="7"/>
      <w:bookmarkEnd w:id="8"/>
      <w:bookmarkEnd w:id="9"/>
      <w:bookmarkEnd w:id="10"/>
    </w:p>
    <w:p w:rsidR="00FF6E98" w:rsidRPr="005E442B" w:rsidRDefault="00A2284D" w:rsidP="00FF6E98">
      <w:r w:rsidRPr="005E442B">
        <w:t>AD</w:t>
      </w:r>
      <w:r w:rsidR="00FF6E98" w:rsidRPr="005E442B">
        <w:t xml:space="preserve"> on Microsoftin kehittämä</w:t>
      </w:r>
      <w:r w:rsidR="007A13EF" w:rsidRPr="005E442B">
        <w:t xml:space="preserve"> hallinta</w:t>
      </w:r>
      <w:r w:rsidR="00FF6E98" w:rsidRPr="005E442B">
        <w:t>palvelu, jolla voidaan</w:t>
      </w:r>
      <w:r w:rsidR="007A13EF" w:rsidRPr="005E442B">
        <w:t xml:space="preserve"> hallinnoida verkkojen käyttäjä</w:t>
      </w:r>
      <w:r w:rsidR="00FF6E98" w:rsidRPr="005E442B">
        <w:t>dataa, turvallisuutta ja resurssien jakoa Windows</w:t>
      </w:r>
      <w:r w:rsidR="007A13EF" w:rsidRPr="005E442B">
        <w:t>in verkkoympäristössä.</w:t>
      </w:r>
    </w:p>
    <w:p w:rsidR="00FF6E98" w:rsidRPr="005E442B" w:rsidRDefault="00FF6E98" w:rsidP="00FF6E98">
      <w:r w:rsidRPr="005E442B">
        <w:t xml:space="preserve">Active Directory Domain Services (AD DS) </w:t>
      </w:r>
      <w:r w:rsidR="007A13EF" w:rsidRPr="005E442B">
        <w:t>tarjoaa keskitetyn käyttäjien tunnistamisen Windowsin verkko</w:t>
      </w:r>
      <w:r w:rsidRPr="005E442B">
        <w:t>ympäristössä. AD DS sis</w:t>
      </w:r>
      <w:r w:rsidR="007A13EF" w:rsidRPr="005E442B">
        <w:t xml:space="preserve">ältää hierarkkisen organisaatiorakenteen ja yhden kontakti </w:t>
      </w:r>
      <w:r w:rsidRPr="005E442B">
        <w:t>kohdan, josta pääsee käsiksi verkon kaikkiin resurs</w:t>
      </w:r>
      <w:r w:rsidR="006F05F4" w:rsidRPr="005E442B">
        <w:t>seihin. AD DS sisältää myöskin m</w:t>
      </w:r>
      <w:r w:rsidRPr="005E442B">
        <w:t>ultimaster authenticationin, jo</w:t>
      </w:r>
      <w:r w:rsidR="007A13EF" w:rsidRPr="005E442B">
        <w:t>lla saadaan vikojen sieto</w:t>
      </w:r>
      <w:r w:rsidRPr="005E442B">
        <w:t>kykyä ja redundanttisuutta. On myösk</w:t>
      </w:r>
      <w:r w:rsidR="00AD6E5A" w:rsidRPr="005E442B">
        <w:t>in mahdollisuus tehdä luottamus</w:t>
      </w:r>
      <w:r w:rsidRPr="005E442B">
        <w:t>suhteita muiden verkkojen kanssa, joissa on vanhem</w:t>
      </w:r>
      <w:r w:rsidR="00BA1045" w:rsidRPr="005E442B">
        <w:t>pia versioita AD:sta tai UNIX:</w:t>
      </w:r>
      <w:r w:rsidRPr="005E442B">
        <w:t>sta. (Jäntti, H &amp; Viilos, M. 2016)</w:t>
      </w:r>
    </w:p>
    <w:p w:rsidR="00FF6E98" w:rsidRPr="005E442B" w:rsidRDefault="00124D24" w:rsidP="00FF6E98">
      <w:r w:rsidRPr="005E442B">
        <w:t>Active D</w:t>
      </w:r>
      <w:r w:rsidR="00FF6E98" w:rsidRPr="005E442B">
        <w:t xml:space="preserve">irectoryn single point of authentication mahdollistaa sen, ettei enää </w:t>
      </w:r>
      <w:r w:rsidR="00407497" w:rsidRPr="005E442B">
        <w:t>tarvitse käydä jokaista serveri</w:t>
      </w:r>
      <w:r w:rsidR="00FF6E98" w:rsidRPr="005E442B">
        <w:t>konetta erikseen muokkaamassa, vaan saadaan yhdell</w:t>
      </w:r>
      <w:r w:rsidR="00407497" w:rsidRPr="005E442B">
        <w:t>ä kirjautumisella kaikki verkon</w:t>
      </w:r>
      <w:r w:rsidR="00FF6E98" w:rsidRPr="005E442B">
        <w:t>laitteet muokattua haluamallaan tavalla (Jäntti, H &amp; Viilos, M. 2016)</w:t>
      </w:r>
    </w:p>
    <w:p w:rsidR="00FF6E98" w:rsidRPr="005E442B" w:rsidRDefault="005E6568" w:rsidP="00FF6E98">
      <w:r w:rsidRPr="005E442B">
        <w:t>Domain Controller (DC) on W</w:t>
      </w:r>
      <w:r w:rsidR="00FF6E98" w:rsidRPr="005E442B">
        <w:t>ind</w:t>
      </w:r>
      <w:r w:rsidR="00206191" w:rsidRPr="005E442B">
        <w:t>ows</w:t>
      </w:r>
      <w:r w:rsidRPr="005E442B">
        <w:t>in serveri</w:t>
      </w:r>
      <w:r w:rsidR="00206191" w:rsidRPr="005E442B">
        <w:t>tietokone, joka on k</w:t>
      </w:r>
      <w:r w:rsidR="00FF6E98" w:rsidRPr="005E442B">
        <w:t>onfiguroitu AD</w:t>
      </w:r>
      <w:r w:rsidRPr="005E442B">
        <w:t xml:space="preserve"> DS rooliin. Siinä on mukana AD-</w:t>
      </w:r>
      <w:r w:rsidR="00FF6E98" w:rsidRPr="005E442B">
        <w:t>tie</w:t>
      </w:r>
      <w:r w:rsidRPr="005E442B">
        <w:t>tokanta ja käyttäjien varmistus</w:t>
      </w:r>
      <w:r w:rsidR="00FF6E98" w:rsidRPr="005E442B">
        <w:t>palvel</w:t>
      </w:r>
      <w:r w:rsidRPr="005E442B">
        <w:t>u, joka varmistaa käyttäjän</w:t>
      </w:r>
      <w:r w:rsidR="00FF6E98" w:rsidRPr="005E442B">
        <w:t>tiedot kirjautuessa verkkoon sisään. Jokainen DC on aktiivisesti mukana varastoinnissa, muo</w:t>
      </w:r>
      <w:r w:rsidRPr="005E442B">
        <w:t>kkaamisessa ja ylläpitämässä AD-</w:t>
      </w:r>
      <w:r w:rsidR="00FF6E98" w:rsidRPr="005E442B">
        <w:t xml:space="preserve">tietokannan tietoja. Multimaster </w:t>
      </w:r>
      <w:r w:rsidR="00FF6E98" w:rsidRPr="005E442B">
        <w:lastRenderedPageBreak/>
        <w:t>tietokanta mahdollistaa jokaisen domainin käyttäjän lisäämisen mihinkä t</w:t>
      </w:r>
      <w:r w:rsidR="007D2459" w:rsidRPr="005E442B">
        <w:t>ahansa DC-</w:t>
      </w:r>
      <w:r w:rsidR="00FF6E98" w:rsidRPr="005E442B">
        <w:t>koneeseen. Replikoinnin avulla pidetään tietokannat synkronisoituna. Ulospäin menevällä replikaatiolla laukaistaan replikaatio DC:ssä ja sisäänpäin menevällä replikaatioll</w:t>
      </w:r>
      <w:r w:rsidR="007D2459" w:rsidRPr="005E442B">
        <w:t>a saadaan päivityksiä muilta DC-</w:t>
      </w:r>
      <w:r w:rsidR="00FF6E98" w:rsidRPr="005E442B">
        <w:t>koneilta. Multimaster replication lisää turvallisuutta, koska tietokanta voidaan aina ladata toiselta DC:ltä. (Jäntti, H &amp; Viilos, M. 2016)</w:t>
      </w:r>
    </w:p>
    <w:p w:rsidR="00FF6E98" w:rsidRPr="005E442B" w:rsidRDefault="007D2459" w:rsidP="00FF6E98">
      <w:r w:rsidRPr="005E442B">
        <w:t>Esimerkkinä Multi</w:t>
      </w:r>
      <w:r w:rsidR="00FF6E98" w:rsidRPr="005E442B">
        <w:t>master replikaatiosta</w:t>
      </w:r>
      <w:r w:rsidRPr="005E442B">
        <w:t xml:space="preserve">, </w:t>
      </w:r>
      <w:r w:rsidR="00FF6E98" w:rsidRPr="005E442B">
        <w:t>DC2</w:t>
      </w:r>
      <w:r w:rsidRPr="005E442B">
        <w:t>:seen</w:t>
      </w:r>
      <w:r w:rsidR="00FF6E98" w:rsidRPr="005E442B">
        <w:t xml:space="preserve"> tulee tietokanta muutos,</w:t>
      </w:r>
      <w:r w:rsidRPr="005E442B">
        <w:t xml:space="preserve"> jolloin</w:t>
      </w:r>
      <w:r w:rsidR="00FF6E98" w:rsidRPr="005E442B">
        <w:t xml:space="preserve"> se lähettää ilmoituksen DC1 ja DC3. Seuraavalla kerralla kun tulee replikaation aika DC1 j</w:t>
      </w:r>
      <w:r w:rsidRPr="005E442B">
        <w:t>a DC3 lähettävät tietokanta</w:t>
      </w:r>
      <w:r w:rsidR="00FF6E98" w:rsidRPr="005E442B">
        <w:t xml:space="preserve">päivitys pyynnön. DC2 replikoi muutokset DC1 ja DC3, </w:t>
      </w:r>
      <w:r w:rsidRPr="005E442B">
        <w:t>jonka jälkeen ne päivittävät AD-</w:t>
      </w:r>
      <w:r w:rsidR="00FF6E98" w:rsidRPr="005E442B">
        <w:t>tietokantansa. (Jäntti, H &amp; Viilos, M. 2016)</w:t>
      </w:r>
    </w:p>
    <w:p w:rsidR="00FF6E98" w:rsidRPr="005E442B" w:rsidRDefault="007E3B85" w:rsidP="00FF6E98">
      <w:r w:rsidRPr="005E442B">
        <w:t>DC:tä</w:t>
      </w:r>
      <w:r w:rsidR="00FF6E98" w:rsidRPr="005E442B">
        <w:t xml:space="preserve"> käytetään määrittelemään, ylläpitämään, jakamaan ja turvaamaan verkkojen resurssit. Resursseihin sisältyy seuraavia asioita: tiedostoja, tulostimia, käyttäjä ryhmiä, käyttäjiä ja ohjelmistoja. (Jäntti, H &amp; Viilos, M. 2016)</w:t>
      </w:r>
    </w:p>
    <w:p w:rsidR="00FF6E98" w:rsidRPr="005E442B" w:rsidRDefault="007D2459" w:rsidP="00FF6E98">
      <w:r w:rsidRPr="005E442B">
        <w:t>AD:ssä</w:t>
      </w:r>
      <w:r w:rsidR="00FF6E98" w:rsidRPr="005E442B">
        <w:t xml:space="preserve"> v</w:t>
      </w:r>
      <w:r w:rsidR="00BA1045" w:rsidRPr="005E442B">
        <w:t>arastoidaan NTDS.dit tiedostoa</w:t>
      </w:r>
      <w:r w:rsidR="00FF6E98" w:rsidRPr="005E442B">
        <w:t xml:space="preserve">. </w:t>
      </w:r>
      <w:r w:rsidRPr="005E442B">
        <w:t>D</w:t>
      </w:r>
      <w:r w:rsidR="00665A12" w:rsidRPr="005E442B">
        <w:t>C:ssä käytetään</w:t>
      </w:r>
      <w:r w:rsidR="00FF6E98" w:rsidRPr="005E442B">
        <w:t xml:space="preserve"> </w:t>
      </w:r>
      <w:r w:rsidRPr="005E442B">
        <w:t>AD</w:t>
      </w:r>
      <w:r w:rsidR="00665A12" w:rsidRPr="005E442B">
        <w:t>:tä</w:t>
      </w:r>
      <w:r w:rsidR="00FF6E98" w:rsidRPr="005E442B">
        <w:t xml:space="preserve"> käyttäjien varmistamiseen. </w:t>
      </w:r>
      <w:r w:rsidR="00665A12" w:rsidRPr="005E442B">
        <w:t>DC:t</w:t>
      </w:r>
      <w:r w:rsidR="00FF6E98" w:rsidRPr="005E442B">
        <w:t xml:space="preserve"> varastoivat, ylläpitävät ja replikoivat. (Jäntti, H &amp; Viilos, M. 2016)</w:t>
      </w:r>
    </w:p>
    <w:p w:rsidR="00FF6E98" w:rsidRPr="005E442B" w:rsidRDefault="00FF6E98" w:rsidP="00FF6E98">
      <w:r w:rsidRPr="005E442B">
        <w:t xml:space="preserve">Hyötyjä </w:t>
      </w:r>
      <w:r w:rsidR="001B27E3" w:rsidRPr="005E442B">
        <w:t>AD:n</w:t>
      </w:r>
      <w:r w:rsidR="00B33DBD" w:rsidRPr="005E442B">
        <w:t xml:space="preserve"> käytöstä on keskitetty</w:t>
      </w:r>
      <w:r w:rsidRPr="005E442B">
        <w:t>hallinta, yhdestä kohdasta päästään käsik</w:t>
      </w:r>
      <w:r w:rsidR="00B33DBD" w:rsidRPr="005E442B">
        <w:t xml:space="preserve">si verkon resursseihin, vikojen </w:t>
      </w:r>
      <w:r w:rsidRPr="005E442B">
        <w:t>sietokykyä, redundanttisuutta, void</w:t>
      </w:r>
      <w:r w:rsidR="007D2459" w:rsidRPr="005E442B">
        <w:t>aan käyttää montaa DC:tä, Multi</w:t>
      </w:r>
      <w:r w:rsidRPr="005E442B">
        <w:t>master kopiointi, helpotettu resurssien sijainti ja yhteensopivuus uudempien ja vanhempien laitteiden kanssa. (Jäntti, H &amp; Viilos, M. 2016)</w:t>
      </w:r>
    </w:p>
    <w:p w:rsidR="00FF6E98" w:rsidRPr="005E442B" w:rsidRDefault="00FF6E98" w:rsidP="00FF6E98">
      <w:r w:rsidRPr="005E442B">
        <w:t>Resurssien löytämisen helpottamiseksi voidaan julkaista palveluita verkossa, palveluita voidaan myöskin hakea käyttämällä sen nimeä, sijaintia tai määrittelyä. Tämä on ollut käytössä Windows 2000 lähtien. (Jäntti, H &amp; Viilos, M. 2016)</w:t>
      </w:r>
    </w:p>
    <w:p w:rsidR="00FF6E98" w:rsidRPr="005E442B" w:rsidRDefault="00FF6E98" w:rsidP="004B441C">
      <w:pPr>
        <w:pStyle w:val="Otsikko3"/>
      </w:pPr>
      <w:bookmarkStart w:id="11" w:name="_Toc446412686"/>
      <w:bookmarkStart w:id="12" w:name="_Toc447647323"/>
      <w:bookmarkStart w:id="13" w:name="_Toc449024114"/>
      <w:bookmarkStart w:id="14" w:name="_Toc472508022"/>
      <w:bookmarkStart w:id="15" w:name="_Toc480902455"/>
      <w:r w:rsidRPr="005E442B">
        <w:t>Active Directoryn rakenne</w:t>
      </w:r>
      <w:bookmarkEnd w:id="11"/>
      <w:bookmarkEnd w:id="12"/>
      <w:bookmarkEnd w:id="13"/>
      <w:bookmarkEnd w:id="14"/>
      <w:bookmarkEnd w:id="15"/>
    </w:p>
    <w:p w:rsidR="00FF6E98" w:rsidRPr="005E442B" w:rsidRDefault="00FF6E98" w:rsidP="00FF6E98">
      <w:r w:rsidRPr="005E442B">
        <w:t>AD:</w:t>
      </w:r>
      <w:r w:rsidR="00B2293B" w:rsidRPr="005E442B">
        <w:t>n loogisen rakenteen voi jakaa kahteen osaan, container tai leaf-</w:t>
      </w:r>
      <w:r w:rsidRPr="005E442B">
        <w:t>objekteihin. Containerit voivat pitää sisällään</w:t>
      </w:r>
      <w:r w:rsidR="00B2293B" w:rsidRPr="005E442B">
        <w:t xml:space="preserve"> muita objekteja, kun taas leaf-</w:t>
      </w:r>
      <w:r w:rsidRPr="005E442B">
        <w:t>objektit eivät. Container objekte</w:t>
      </w:r>
      <w:r w:rsidR="00B2293B" w:rsidRPr="005E442B">
        <w:t>ihin kuuluu seuraavat käsitteet: metsä, toimipisteet (sites), d</w:t>
      </w:r>
      <w:r w:rsidR="001E3D6F" w:rsidRPr="005E442B">
        <w:t xml:space="preserve">omain </w:t>
      </w:r>
      <w:r w:rsidR="00B2293B" w:rsidRPr="005E442B">
        <w:t>puut, domains ja organization units. Leaf-</w:t>
      </w:r>
      <w:r w:rsidRPr="005E442B">
        <w:t>objek</w:t>
      </w:r>
      <w:r w:rsidR="00B2293B" w:rsidRPr="005E442B">
        <w:t>teihin kuuluvat seuraavat asiat:</w:t>
      </w:r>
      <w:r w:rsidRPr="005E442B">
        <w:t xml:space="preserve"> käyttäjät, ryhmät, kontaktit, tulostimet, jaetut kansiot, tietokoneet, Organization Units (OU) ja InetOrgPersonit. Tätä</w:t>
      </w:r>
      <w:r w:rsidR="00BF3D59" w:rsidRPr="005E442B">
        <w:t xml:space="preserve"> on havainnollistettu kuviossa </w:t>
      </w:r>
      <w:r w:rsidR="001623FB" w:rsidRPr="005E442B">
        <w:t>1</w:t>
      </w:r>
      <w:r w:rsidRPr="005E442B">
        <w:t>. (Jäntti, H &amp; Viilos, M. 2016)</w:t>
      </w:r>
    </w:p>
    <w:p w:rsidR="001623FB" w:rsidRPr="005E442B" w:rsidRDefault="001623FB" w:rsidP="001623FB">
      <w:pPr>
        <w:keepNext/>
      </w:pPr>
      <w:r w:rsidRPr="005E442B">
        <w:object w:dxaOrig="16472" w:dyaOrig="85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5pt;height:215.05pt" o:ole="">
            <v:imagedata r:id="rId14" o:title=""/>
          </v:shape>
          <o:OLEObject Type="Embed" ProgID="Visio.Drawing.15" ShapeID="_x0000_i1025" DrawAspect="Content" ObjectID="_1562937522" r:id="rId15"/>
        </w:object>
      </w:r>
    </w:p>
    <w:p w:rsidR="001623FB" w:rsidRPr="005E442B" w:rsidRDefault="001623FB" w:rsidP="001623FB">
      <w:pPr>
        <w:pStyle w:val="Kuvaotsikko"/>
      </w:pPr>
      <w:bookmarkStart w:id="16" w:name="_Toc480902604"/>
      <w:r w:rsidRPr="005E442B">
        <w:t xml:space="preserve">Kuvio </w:t>
      </w:r>
      <w:fldSimple w:instr=" SEQ Kuvio \* ARABIC ">
        <w:r w:rsidR="001610A5">
          <w:rPr>
            <w:noProof/>
          </w:rPr>
          <w:t>1</w:t>
        </w:r>
      </w:fldSimple>
      <w:r w:rsidR="00452DC9" w:rsidRPr="005E442B">
        <w:rPr>
          <w:noProof/>
        </w:rPr>
        <w:t>.</w:t>
      </w:r>
      <w:r w:rsidRPr="005E442B">
        <w:t xml:space="preserve"> Esimerkki AD rakenteesta</w:t>
      </w:r>
      <w:bookmarkEnd w:id="16"/>
    </w:p>
    <w:p w:rsidR="00FF6E98" w:rsidRPr="005E442B" w:rsidRDefault="00B40C72" w:rsidP="004B441C">
      <w:pPr>
        <w:pStyle w:val="Otsikko3"/>
      </w:pPr>
      <w:bookmarkStart w:id="17" w:name="_Toc472508023"/>
      <w:bookmarkStart w:id="18" w:name="_Toc480902456"/>
      <w:r w:rsidRPr="005E442B">
        <w:t>AD-</w:t>
      </w:r>
      <w:r w:rsidR="00FF6E98" w:rsidRPr="005E442B">
        <w:t>metsä</w:t>
      </w:r>
      <w:bookmarkEnd w:id="17"/>
      <w:bookmarkEnd w:id="18"/>
    </w:p>
    <w:p w:rsidR="00FF6E98" w:rsidRPr="005E442B" w:rsidRDefault="00E87AFF" w:rsidP="00FF6E98">
      <w:r w:rsidRPr="005E442B">
        <w:t xml:space="preserve">Isoin container </w:t>
      </w:r>
      <w:r w:rsidR="00FF6E98" w:rsidRPr="005E442B">
        <w:t>objekti on metsä ja sillä määritellään verkon turvallisuuden rajat. Käyttäjä pystyy pääsemään käsiksi yhdellä sisäänkirjautumisella kaikkiin metsän resursseihin, jos halutaan päästä toisen metsän resursseihin käsiksi, joudutaan kirjautumaan erikseen siihen metsään mihin halutaan. (Jäntti, H &amp; Viilos, M. 2016)</w:t>
      </w:r>
    </w:p>
    <w:p w:rsidR="00FF6E98" w:rsidRPr="005E442B" w:rsidRDefault="00B40C72" w:rsidP="004B441C">
      <w:pPr>
        <w:pStyle w:val="Otsikko3"/>
      </w:pPr>
      <w:bookmarkStart w:id="19" w:name="_Toc472508024"/>
      <w:bookmarkStart w:id="20" w:name="_Toc480902457"/>
      <w:r w:rsidRPr="005E442B">
        <w:t>AD-</w:t>
      </w:r>
      <w:r w:rsidR="00FF6E98" w:rsidRPr="005E442B">
        <w:t>puut</w:t>
      </w:r>
      <w:bookmarkEnd w:id="19"/>
      <w:bookmarkEnd w:id="20"/>
    </w:p>
    <w:p w:rsidR="00FF6E98" w:rsidRPr="005E442B" w:rsidRDefault="00FF6E98" w:rsidP="00FF6E98">
      <w:r w:rsidRPr="005E442B">
        <w:t>Domain puu on looginen verkon ryhmittely resurssien ja laitteiden suhteen, joka käyttää vanhempi-lapsi periaatetta. Monta domainia voi olla yhdellä organisaatiolla käytössä. Domainien replikointi on itsenäinen global catalogista ja schema replikoinnista. (Jäntti, H &amp; Viilos, M. 2016)</w:t>
      </w:r>
    </w:p>
    <w:p w:rsidR="00FF6E98" w:rsidRPr="005E442B" w:rsidRDefault="00B40C72" w:rsidP="004B441C">
      <w:pPr>
        <w:pStyle w:val="Otsikko3"/>
      </w:pPr>
      <w:bookmarkStart w:id="21" w:name="_Toc480902458"/>
      <w:r w:rsidRPr="005E442B">
        <w:t>OU</w:t>
      </w:r>
      <w:bookmarkEnd w:id="21"/>
    </w:p>
    <w:p w:rsidR="00F654E3" w:rsidRPr="005E442B" w:rsidRDefault="00F654E3" w:rsidP="00F654E3">
      <w:r w:rsidRPr="005E442B">
        <w:t>Organization Units, OU tarkoittaa, kuinka käyttäjät liitetään omiin ryhmiinsä, jotta niitä on helppo hallita. Tätä suunniteltaessa kannattaa miettiä tulevaisuuteen. Mikä malli on helpoin sekä selkein hallita. Erilaisia malleja on useita ja mallin muuttaminen jälkikäteen voi olla työlästä.</w:t>
      </w:r>
    </w:p>
    <w:p w:rsidR="00F654E3" w:rsidRPr="005E442B" w:rsidRDefault="00F654E3" w:rsidP="00F654E3">
      <w:r w:rsidRPr="005E442B">
        <w:lastRenderedPageBreak/>
        <w:t xml:space="preserve">Esimerkiksi, tämä voidaan tehdä niin että se heijastaa organisaation eri työryhmiä. Tällaisessa järjestelmässä olisi esimerkiksi johto, kirjanpito, myynti ja adminit. Toinen mahdollinen on järjestää nämä sijainnin perusteella, esimerkiksi Jyväskylä ja Helsinki. </w:t>
      </w:r>
    </w:p>
    <w:p w:rsidR="00F654E3" w:rsidRPr="005E442B" w:rsidRDefault="00F654E3" w:rsidP="00F654E3">
      <w:r w:rsidRPr="005E442B">
        <w:t>Edellä mainittuja malleja voi myös yhdistellä ja luoda juuri omalle organisaatiolle sopiva ratkaisu. Tätä tehdessä kannattaa pitää mielessä, että kerroksien määrä kannattaa pitää pienenä, jotta järjestelmästä ei tulisi liian sekavaa.</w:t>
      </w:r>
    </w:p>
    <w:p w:rsidR="001623FB" w:rsidRPr="005E442B" w:rsidRDefault="00F654E3" w:rsidP="001623FB">
      <w:pPr>
        <w:keepNext/>
      </w:pPr>
      <w:r w:rsidRPr="005E442B">
        <w:t xml:space="preserve">Tässä esimerkissä on kuvattu yrityksen maantieteellinen topologia ja keitä on töissä milläkin toimipisteellä. Myös tiedossa olevat palvelimet on sijoitettu toimipisteille. (Kts. Kuvio </w:t>
      </w:r>
      <w:r w:rsidR="001623FB" w:rsidRPr="005E442B">
        <w:t>2</w:t>
      </w:r>
      <w:r w:rsidRPr="005E442B">
        <w:t xml:space="preserve">). </w:t>
      </w:r>
      <w:r w:rsidRPr="005E442B">
        <w:rPr>
          <w:lang w:eastAsia="fi-FI"/>
        </w:rPr>
        <w:t>(</w:t>
      </w:r>
      <w:r w:rsidR="0008464F" w:rsidRPr="005E442B">
        <w:rPr>
          <w:lang w:eastAsia="fi-FI"/>
        </w:rPr>
        <w:t>Ala-Lahti, J &amp; Malste, M &amp; Nieminen, M.</w:t>
      </w:r>
      <w:r w:rsidRPr="005E442B">
        <w:rPr>
          <w:lang w:eastAsia="fi-FI"/>
        </w:rPr>
        <w:t xml:space="preserve"> 2016)</w:t>
      </w:r>
      <w:r w:rsidR="001623FB" w:rsidRPr="005E442B">
        <w:rPr>
          <w:lang w:eastAsia="fi-FI"/>
        </w:rPr>
        <w:t xml:space="preserve"> </w:t>
      </w:r>
      <w:r w:rsidR="001623FB" w:rsidRPr="005E442B">
        <w:rPr>
          <w:noProof/>
          <w:lang w:eastAsia="fi-FI"/>
        </w:rPr>
        <w:drawing>
          <wp:inline distT="0" distB="0" distL="0" distR="0">
            <wp:extent cx="5292725" cy="1636879"/>
            <wp:effectExtent l="0" t="0" r="3175" b="1905"/>
            <wp:docPr id="60" name="Picture 60"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O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2725" cy="1636879"/>
                    </a:xfrm>
                    <a:prstGeom prst="rect">
                      <a:avLst/>
                    </a:prstGeom>
                    <a:noFill/>
                    <a:ln>
                      <a:noFill/>
                    </a:ln>
                  </pic:spPr>
                </pic:pic>
              </a:graphicData>
            </a:graphic>
          </wp:inline>
        </w:drawing>
      </w:r>
    </w:p>
    <w:p w:rsidR="00F654E3" w:rsidRPr="005E442B" w:rsidRDefault="001623FB" w:rsidP="001623FB">
      <w:pPr>
        <w:pStyle w:val="Kuvaotsikko"/>
        <w:rPr>
          <w:lang w:eastAsia="fi-FI"/>
        </w:rPr>
      </w:pPr>
      <w:bookmarkStart w:id="22" w:name="_Toc480902605"/>
      <w:r w:rsidRPr="005E442B">
        <w:t xml:space="preserve">Kuvio </w:t>
      </w:r>
      <w:fldSimple w:instr=" SEQ Kuvio \* ARABIC ">
        <w:r w:rsidR="001610A5">
          <w:rPr>
            <w:noProof/>
          </w:rPr>
          <w:t>2</w:t>
        </w:r>
      </w:fldSimple>
      <w:r w:rsidR="00452DC9" w:rsidRPr="005E442B">
        <w:rPr>
          <w:noProof/>
        </w:rPr>
        <w:t>.</w:t>
      </w:r>
      <w:r w:rsidRPr="005E442B">
        <w:t xml:space="preserve"> Toimipisteillä sijaitsevat OU:t</w:t>
      </w:r>
      <w:bookmarkEnd w:id="22"/>
    </w:p>
    <w:p w:rsidR="001623FB" w:rsidRPr="005E442B" w:rsidRDefault="001623FB" w:rsidP="001623FB">
      <w:pPr>
        <w:keepNext/>
      </w:pPr>
    </w:p>
    <w:p w:rsidR="00FB1DA8" w:rsidRPr="005E442B" w:rsidRDefault="000A2DE7" w:rsidP="00351B22">
      <w:pPr>
        <w:pStyle w:val="Otsikko2"/>
      </w:pPr>
      <w:bookmarkStart w:id="23" w:name="_Toc480902459"/>
      <w:r w:rsidRPr="005E442B">
        <w:t>Groups</w:t>
      </w:r>
      <w:bookmarkEnd w:id="23"/>
    </w:p>
    <w:p w:rsidR="000A2DE7" w:rsidRPr="005E442B" w:rsidRDefault="000A2DE7" w:rsidP="004B441C">
      <w:pPr>
        <w:pStyle w:val="Otsikko3"/>
      </w:pPr>
      <w:bookmarkStart w:id="24" w:name="_Toc480902460"/>
      <w:r w:rsidRPr="005E442B">
        <w:t>Domain Local Groups</w:t>
      </w:r>
      <w:bookmarkEnd w:id="24"/>
    </w:p>
    <w:p w:rsidR="000A2DE7" w:rsidRPr="005E442B" w:rsidRDefault="000A2DE7" w:rsidP="000A2DE7">
      <w:pPr>
        <w:rPr>
          <w:lang w:eastAsia="fi-FI"/>
        </w:rPr>
      </w:pPr>
      <w:r w:rsidRPr="005E442B">
        <w:rPr>
          <w:lang w:eastAsia="fi-FI"/>
        </w:rPr>
        <w:t>Domain Local Groups voi sisältää käyttäjiä, tietokonetilejä ja saman domainin muita ryhmiä, mutta myös globaaleja ja universaaleja ryhmiä muista domaineista. Tarkoituksena on jakaa oikeuksia ja resursseja paikallisesta domainista. Tämä ryhmä on kaikista lähimpänä itse resursseja, koska se on lokaali. Tämä on myös ensimmäinen ryhmä mikä luodaan, koska palvelimelle ei pääse muuten, jos ei käyttäjiä ole tehty. (Jesse, A &amp; Mikael, M &amp; Mikko, N 2016)</w:t>
      </w:r>
    </w:p>
    <w:p w:rsidR="000A2DE7" w:rsidRPr="005E442B" w:rsidRDefault="000A2DE7" w:rsidP="004B441C">
      <w:pPr>
        <w:pStyle w:val="Otsikko3"/>
      </w:pPr>
      <w:bookmarkStart w:id="25" w:name="_Toc480902461"/>
      <w:r w:rsidRPr="005E442B">
        <w:lastRenderedPageBreak/>
        <w:t>Universal Groups</w:t>
      </w:r>
      <w:bookmarkEnd w:id="25"/>
    </w:p>
    <w:p w:rsidR="000A2DE7" w:rsidRPr="005E442B" w:rsidRDefault="000A2DE7" w:rsidP="000A2DE7">
      <w:pPr>
        <w:rPr>
          <w:lang w:eastAsia="fi-FI"/>
        </w:rPr>
      </w:pPr>
      <w:r w:rsidRPr="005E442B">
        <w:rPr>
          <w:lang w:eastAsia="fi-FI"/>
        </w:rPr>
        <w:t>Universal Groups voi sisältää erilaisia käyttäjiä. Se voi sisältää käyttäjiä, tietokonetilejä, globaaleja ja universaaleja ryhmiä. Pääkäyttötarkoitus on mahdollistaa käyttäjien ja ryhmien organisointi globaaleissa ryhmissä. Isot yritykset voivat käyttää Universal Groups:a ryhmien ryhmittämiseen eri toimipisteiden välillä. (Jesse, A &amp; Mikael, M &amp; Mikko, N 2016)</w:t>
      </w:r>
    </w:p>
    <w:p w:rsidR="000A2DE7" w:rsidRPr="005E442B" w:rsidRDefault="000A2DE7" w:rsidP="004B441C">
      <w:pPr>
        <w:pStyle w:val="Otsikko3"/>
      </w:pPr>
      <w:bookmarkStart w:id="26" w:name="_Toc480902462"/>
      <w:r w:rsidRPr="005E442B">
        <w:t>Global Groups</w:t>
      </w:r>
      <w:bookmarkEnd w:id="26"/>
    </w:p>
    <w:p w:rsidR="000A2DE7" w:rsidRPr="005E442B" w:rsidRDefault="000A2DE7" w:rsidP="000A2DE7">
      <w:pPr>
        <w:rPr>
          <w:lang w:eastAsia="fi-FI"/>
        </w:rPr>
      </w:pPr>
      <w:r w:rsidRPr="005E442B">
        <w:rPr>
          <w:lang w:eastAsia="fi-FI"/>
        </w:rPr>
        <w:t>Global Groups voi sisältää käyttäjätilejä, tietokonekäyttäjiä ja globaaleja ryhmiä. Globaalilla ryhmällä voi estää tai sallia pääsyn resursseihin, jotka sijaitsevat metsän domainissa. Global Groupsia käytetään käyttäjien organisoimiseen toimipaikan sisällä. Organisoiminen toteutetaan yleensä työn nimikkeen tai roolin mukaan. (Jesse, A &amp; Mikael, M &amp; Mikko, N 2016)</w:t>
      </w:r>
    </w:p>
    <w:p w:rsidR="00CB5B7A" w:rsidRPr="005E442B" w:rsidRDefault="00CB5B7A" w:rsidP="00351B22">
      <w:pPr>
        <w:pStyle w:val="Otsikko2"/>
      </w:pPr>
      <w:bookmarkStart w:id="27" w:name="_Toc480902463"/>
      <w:r w:rsidRPr="005E442B">
        <w:t>DHCP</w:t>
      </w:r>
      <w:bookmarkEnd w:id="27"/>
    </w:p>
    <w:p w:rsidR="0070702B" w:rsidRPr="005E442B" w:rsidRDefault="009A1A2D" w:rsidP="0070702B">
      <w:r w:rsidRPr="005E442B">
        <w:t xml:space="preserve">DHCP </w:t>
      </w:r>
      <w:r w:rsidR="0070702B" w:rsidRPr="005E442B">
        <w:t>on protokolla jonka avulla tietoko</w:t>
      </w:r>
      <w:r w:rsidR="00B46692" w:rsidRPr="005E442B">
        <w:t>ne (host) saa automaattisesti Internet Protocol (IP)</w:t>
      </w:r>
      <w:r w:rsidR="0070702B" w:rsidRPr="005E442B">
        <w:t>-osoitteen ja muuta oleellista tietoa, kuten oletusyhdyskäytävän osoitteen ja aliverkon maskin. DHCP protokolla perustuu Bootstrap Protocol (BOOTP) nimiseen protokollaan ja jakaa monia yhteisiä ominaisuuksia kyseisen protokollan kanssa. DHCP ja BOOTP on Internet Engineering Task Force:n (IETF) kehittämiä protokollia</w:t>
      </w:r>
      <w:r w:rsidR="00AF387C" w:rsidRPr="005E442B">
        <w:t>.</w:t>
      </w:r>
      <w:r w:rsidR="0070702B" w:rsidRPr="005E442B">
        <w:t xml:space="preserve"> (</w:t>
      </w:r>
      <w:r w:rsidR="00AF387C" w:rsidRPr="005E442B">
        <w:t>Lipponen, J &amp; Tanninen, T. 2016)</w:t>
      </w:r>
    </w:p>
    <w:p w:rsidR="0070702B" w:rsidRPr="005E442B" w:rsidRDefault="0070702B" w:rsidP="0070702B">
      <w:r w:rsidRPr="005E442B">
        <w:t>DHCP toimii siten, että en</w:t>
      </w:r>
      <w:r w:rsidR="00001D34" w:rsidRPr="005E442B">
        <w:t>siksi asiakaskone lähettää DHCP-</w:t>
      </w:r>
      <w:r w:rsidRPr="005E442B">
        <w:t>pyynnön yleislähetys osoitteeseen (D</w:t>
      </w:r>
      <w:r w:rsidR="00001D34" w:rsidRPr="005E442B">
        <w:t>iscovery). Jos verkossa on DHCP-palvelu, DHCP-palvelin lähettää IP-</w:t>
      </w:r>
      <w:r w:rsidRPr="005E442B">
        <w:t>osoiteen (Offer) asiakaskoneelle. Tämän jä</w:t>
      </w:r>
      <w:r w:rsidR="00001D34" w:rsidRPr="005E442B">
        <w:t>lkeen asiakaskone lähettää DHCP-</w:t>
      </w:r>
      <w:r w:rsidRPr="005E442B">
        <w:t>pyynnön (Request) yleislähetysosoitteeseen, minkä palvelin hyväksyy lähettämällä hyväksymispaketin (DHCP ACK) missä on sopimuksen k</w:t>
      </w:r>
      <w:r w:rsidR="00001D34" w:rsidRPr="005E442B">
        <w:t>estoaika ja muita konfiguraatio</w:t>
      </w:r>
      <w:r w:rsidRPr="005E442B">
        <w:t>tietoja.</w:t>
      </w:r>
      <w:r w:rsidR="00452DC9" w:rsidRPr="005E442B">
        <w:t xml:space="preserve"> Alla alevasta kuviosta 3</w:t>
      </w:r>
      <w:r w:rsidRPr="005E442B">
        <w:t>, voidaan nähdä miten DHCP-paketit</w:t>
      </w:r>
      <w:r w:rsidR="00001D34" w:rsidRPr="005E442B">
        <w:t xml:space="preserve"> näkyvät Wireshark ohjelmassa (l</w:t>
      </w:r>
      <w:r w:rsidRPr="005E442B">
        <w:t>ukusuunta alhaalta ylöspäin)</w:t>
      </w:r>
      <w:r w:rsidR="00AF387C" w:rsidRPr="005E442B">
        <w:t>.</w:t>
      </w:r>
      <w:r w:rsidRPr="005E442B">
        <w:t xml:space="preserve"> (</w:t>
      </w:r>
      <w:r w:rsidR="00AF387C" w:rsidRPr="005E442B">
        <w:t>Lipponen, J &amp; Tanninen, T. 2016)</w:t>
      </w:r>
    </w:p>
    <w:p w:rsidR="0043510E" w:rsidRPr="005E442B" w:rsidRDefault="0043510E" w:rsidP="0043510E">
      <w:pPr>
        <w:keepNext/>
      </w:pPr>
      <w:r w:rsidRPr="005E442B">
        <w:rPr>
          <w:noProof/>
          <w:lang w:eastAsia="fi-FI"/>
        </w:rPr>
        <w:lastRenderedPageBreak/>
        <w:drawing>
          <wp:inline distT="0" distB="0" distL="0" distR="0" wp14:anchorId="56A96B06" wp14:editId="3C7BB652">
            <wp:extent cx="52863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6375" cy="619125"/>
                    </a:xfrm>
                    <a:prstGeom prst="rect">
                      <a:avLst/>
                    </a:prstGeom>
                    <a:noFill/>
                    <a:ln>
                      <a:noFill/>
                    </a:ln>
                  </pic:spPr>
                </pic:pic>
              </a:graphicData>
            </a:graphic>
          </wp:inline>
        </w:drawing>
      </w:r>
    </w:p>
    <w:p w:rsidR="0070702B" w:rsidRPr="005E442B" w:rsidRDefault="0043510E" w:rsidP="002430B9">
      <w:pPr>
        <w:pStyle w:val="Kuvaotsikko"/>
      </w:pPr>
      <w:bookmarkStart w:id="28" w:name="_Toc480902606"/>
      <w:r w:rsidRPr="005E442B">
        <w:t xml:space="preserve">Kuvio </w:t>
      </w:r>
      <w:fldSimple w:instr=" SEQ Kuvio \* ARABIC ">
        <w:r w:rsidR="001610A5">
          <w:rPr>
            <w:noProof/>
          </w:rPr>
          <w:t>3</w:t>
        </w:r>
      </w:fldSimple>
      <w:r w:rsidR="00452DC9" w:rsidRPr="005E442B">
        <w:rPr>
          <w:noProof/>
        </w:rPr>
        <w:t>.</w:t>
      </w:r>
      <w:r w:rsidRPr="005E442B">
        <w:t xml:space="preserve"> DHCP toiminta Wiresharkissa</w:t>
      </w:r>
      <w:bookmarkEnd w:id="28"/>
    </w:p>
    <w:p w:rsidR="00AD3722" w:rsidRPr="005E442B" w:rsidRDefault="00AD3722" w:rsidP="00AD3722"/>
    <w:p w:rsidR="00CB5B7A" w:rsidRPr="005E442B" w:rsidRDefault="00CB5B7A" w:rsidP="00351B22">
      <w:pPr>
        <w:pStyle w:val="Otsikko2"/>
      </w:pPr>
      <w:bookmarkStart w:id="29" w:name="_Toc480902464"/>
      <w:r w:rsidRPr="005E442B">
        <w:t>DNS</w:t>
      </w:r>
      <w:bookmarkEnd w:id="29"/>
    </w:p>
    <w:p w:rsidR="001F16CD" w:rsidRPr="005E442B" w:rsidRDefault="00515521" w:rsidP="001F16CD">
      <w:r w:rsidRPr="005E442B">
        <w:t xml:space="preserve">DNS </w:t>
      </w:r>
      <w:r w:rsidR="001F16CD" w:rsidRPr="005E442B">
        <w:t>on IETF:</w:t>
      </w:r>
      <w:r w:rsidR="00AD3722" w:rsidRPr="005E442B">
        <w:t xml:space="preserve"> </w:t>
      </w:r>
      <w:r w:rsidR="001F16CD" w:rsidRPr="005E442B">
        <w:t>n kehittämä järjestelmä, jolla pystytään kääntämään TCP/IP-liikenne nimimuotoiseen liikenteeseen. Kyseisen järjestelmän avulla ilman että käyt</w:t>
      </w:r>
      <w:r w:rsidR="00AD3722" w:rsidRPr="005E442B">
        <w:t>täjän tarvitsee muistaa tietyn W</w:t>
      </w:r>
      <w:r w:rsidR="001F16CD" w:rsidRPr="005E442B">
        <w:t>eb-sivun IP-osoite, vaan hän pystyy saavuttamaan palvelun tietyllä yksinkertaisella nimellä.</w:t>
      </w:r>
      <w:r w:rsidR="004D409C" w:rsidRPr="005E442B">
        <w:t xml:space="preserve"> (Lipponen, J &amp; Tanninen, T. 2016)</w:t>
      </w:r>
    </w:p>
    <w:p w:rsidR="001F16CD" w:rsidRPr="005E442B" w:rsidRDefault="0062737A" w:rsidP="001F16CD">
      <w:r w:rsidRPr="005E442B">
        <w:t>DNS-</w:t>
      </w:r>
      <w:r w:rsidR="001F16CD" w:rsidRPr="005E442B">
        <w:t>nimiavaruus toteuttaa hyvin paljon puumaista rakennetta, jossa eri domainit sekä hostit erotellaan pisteellä. Täydel</w:t>
      </w:r>
      <w:r w:rsidRPr="005E442B">
        <w:t xml:space="preserve">linen osoite yksittäiselle host </w:t>
      </w:r>
      <w:r w:rsidR="001F16CD" w:rsidRPr="005E442B">
        <w:t xml:space="preserve">koneelle on Fully Qualified Domain Name (FQDN) esimerkiksi riku.labranet.jamk.fi. Toisinkuin IP-osoitteistuksessa DNS:ssä osoite luetaan käännetyssä järjestyksessä, jossa aloitetaan </w:t>
      </w:r>
      <w:r w:rsidRPr="005E442B">
        <w:t xml:space="preserve">host osalla ja jatketaan domain </w:t>
      </w:r>
      <w:r w:rsidR="001F16CD" w:rsidRPr="005E442B">
        <w:t xml:space="preserve">osioilla. </w:t>
      </w:r>
      <w:r w:rsidR="004D409C" w:rsidRPr="005E442B">
        <w:t>(Lipponen, J &amp; Tanninen, T. 2016)</w:t>
      </w:r>
    </w:p>
    <w:p w:rsidR="001F16CD" w:rsidRPr="005E442B" w:rsidRDefault="0062737A" w:rsidP="001F16CD">
      <w:r w:rsidRPr="005E442B">
        <w:t>DNS-</w:t>
      </w:r>
      <w:r w:rsidR="00BC2C23" w:rsidRPr="005E442B">
        <w:t>k</w:t>
      </w:r>
      <w:r w:rsidR="001F16CD" w:rsidRPr="005E442B">
        <w:t>yselyt jaetaan kahteen osaan rekursiivisiin ja iteratiivisiin kyselyihin. Rekursiiviset kyselyt vastaanottava nimipalvelin vastaa kyselyyn, jos sillä on omassa muistissaan oikea informaatio. Jos informaatiota ei ole lähtee nimipalvelin kyselemään itse ensin root tason doma</w:t>
      </w:r>
      <w:r w:rsidRPr="005E442B">
        <w:t xml:space="preserve">inilta jatkaen top tason domain </w:t>
      </w:r>
      <w:r w:rsidR="001F16CD" w:rsidRPr="005E442B">
        <w:t xml:space="preserve">palvelimeen ja niin edelleen tason kaksi domainiin. Yleensä kuitenkin pelkästään host koneelta tulevat kyselyt ovat rekursiivisia, mutta on </w:t>
      </w:r>
      <w:r w:rsidR="00221228" w:rsidRPr="005E442B">
        <w:t>mahdollista,</w:t>
      </w:r>
      <w:r w:rsidR="001F16CD" w:rsidRPr="005E442B">
        <w:t xml:space="preserve"> että nimipalvelin käännetään lähettämään rekursiivisia kyselyitä toiselle palvelimelle, jolloin vastaanottava palvelin toimii forwarderina.</w:t>
      </w:r>
      <w:r w:rsidR="004D409C" w:rsidRPr="005E442B">
        <w:t xml:space="preserve"> (Lipponen, J &amp; Tanninen, T. 2016)</w:t>
      </w:r>
    </w:p>
    <w:p w:rsidR="00014183" w:rsidRPr="005E442B" w:rsidRDefault="00014183" w:rsidP="00014183">
      <w:r w:rsidRPr="005E442B">
        <w:t>DNS-palvelimena voi toimia mikä tahansa tietokone, joka on määritetty toimimaan nimipalvelimena. Tätä varten palvelimen täytyy olla yhteydessä hierarkisesti ylempänä oleviin nimipalvelimiin. Maailmanlaajuisilla 13:sta DNS-juuripalvelimilla on tiedossaan koko internetin tietokanta nimistä ja osoitteista, joihin voidaan liikennöidä. Kaikki muut DNS-palvelimet ovat asetettu toimimaan hierarkisesti alemmalla tasolla ja ne ylläpitävät vain tiettyä osaa nimistä ja osoitteista.</w:t>
      </w:r>
    </w:p>
    <w:p w:rsidR="00014183" w:rsidRPr="005E442B" w:rsidRDefault="00014183" w:rsidP="00014183">
      <w:r w:rsidRPr="005E442B">
        <w:lastRenderedPageBreak/>
        <w:t>Paikallinen internet palveluntarjoaja ylläpitää omaa DNS-palvelintaan omille asiakkailleen. DNS perustuu client/server arkkitehtuuriin, jossa käyttäjän selain toimii DNS-client:na ja välittää DNS-kyselyt palveluntarjoajan DNS-palvelimelle.</w:t>
      </w:r>
    </w:p>
    <w:p w:rsidR="00014183" w:rsidRPr="005E442B" w:rsidRDefault="00014183" w:rsidP="00014183">
      <w:r w:rsidRPr="005E442B">
        <w:t>DNS-palvelimen saadessa kyselyn client:lta, jota ei löydy omasta tietokannasta, se välitetään eteenpäin muille DNS-palvelimille, tai hierarkisesti ylempänä oleville DNS-palvelimille. DNS-palvelin voi siis hetkellisesti toimia myös client-roolissa. Prosessia jatketaan niin pitkään, kunnes kysely saavuttaa DNS-palvelimen jonka tietokannasta löytyy oikea nimi ja IP-osoite. Kyselyt voivat siis välittyä jopa DNS-juuripalvelimille asti.</w:t>
      </w:r>
      <w:r w:rsidR="00616CDD" w:rsidRPr="005E442B">
        <w:t xml:space="preserve"> (Mitchell, B. 2017)</w:t>
      </w:r>
    </w:p>
    <w:p w:rsidR="001F16CD" w:rsidRPr="005E442B" w:rsidRDefault="00A44D04" w:rsidP="00351B22">
      <w:pPr>
        <w:pStyle w:val="Otsikko2"/>
      </w:pPr>
      <w:bookmarkStart w:id="30" w:name="_Toc480902465"/>
      <w:r w:rsidRPr="005E442B">
        <w:t>Forwarders</w:t>
      </w:r>
      <w:bookmarkEnd w:id="30"/>
    </w:p>
    <w:p w:rsidR="00A26A70" w:rsidRPr="005E442B" w:rsidRDefault="00855A00" w:rsidP="00A26A70">
      <w:r w:rsidRPr="005E442B">
        <w:t>Käytännössä ollaan konfiguroitu tietyt nimipalvelimet lähettämään nimikyselyt johonkin tiettyyn nimipalvelimeen, joka selvittää ulko-tai sisäverkkoon kohdistuvat nimikyselyt. Hyvä puoli forwarders</w:t>
      </w:r>
      <w:r w:rsidR="0062737A" w:rsidRPr="005E442B">
        <w:t xml:space="preserve">- </w:t>
      </w:r>
      <w:r w:rsidRPr="005E442B">
        <w:t>tekniikassa on, että voidaan vähentää ulkoisten nimipalveli</w:t>
      </w:r>
      <w:r w:rsidR="0062737A" w:rsidRPr="005E442B">
        <w:t>mien taakkaa, kun vain yksi DNS-</w:t>
      </w:r>
      <w:r w:rsidRPr="005E442B">
        <w:t>serveri lähettää nimikyselyitä monien palvelimien sijasta. (Lipponen, J &amp; Tanninen, T. 2016</w:t>
      </w:r>
      <w:r w:rsidR="005D4D2B" w:rsidRPr="005E442B">
        <w:t>)</w:t>
      </w:r>
    </w:p>
    <w:p w:rsidR="006A15C8" w:rsidRPr="005E442B" w:rsidRDefault="00A26A70" w:rsidP="00351B22">
      <w:pPr>
        <w:pStyle w:val="Otsikko2"/>
      </w:pPr>
      <w:bookmarkStart w:id="31" w:name="_Toc449285989"/>
      <w:bookmarkStart w:id="32" w:name="_Toc480902466"/>
      <w:r w:rsidRPr="005E442B">
        <w:t>Forwarders Lookup Zones</w:t>
      </w:r>
      <w:bookmarkEnd w:id="31"/>
      <w:bookmarkEnd w:id="32"/>
    </w:p>
    <w:p w:rsidR="00A26A70" w:rsidRPr="005E442B" w:rsidRDefault="00A26A70" w:rsidP="00A26A70">
      <w:r w:rsidRPr="005E442B">
        <w:t>Puh</w:t>
      </w:r>
      <w:r w:rsidR="0062737A" w:rsidRPr="005E442B">
        <w:t>utaan alueesta, joka vastaa DNS-</w:t>
      </w:r>
      <w:r w:rsidRPr="005E442B">
        <w:t>nimikyselyihin ja välittää niitä eteenpäin palve</w:t>
      </w:r>
      <w:r w:rsidR="0062737A" w:rsidRPr="005E442B">
        <w:t>luntarjoajalle tai toiselle DNS-</w:t>
      </w:r>
      <w:r w:rsidRPr="005E442B">
        <w:t>palvelimelle, jos se ei itse tiedä vastausta.  Toimeenpanee DNS:n perustoimintoa ja mitä suurin osa kyselyistä sisältää eli kääntää nimet IP-osoitteiksi. Alueet ovat yleensä suunniteltu pieniksi, koska yhden ison forwarder zonen ylläpitoa voi olla monimutkaisempaa kuin pienempien alueiden ylläpito.</w:t>
      </w:r>
      <w:r w:rsidR="00312334" w:rsidRPr="005E442B">
        <w:t xml:space="preserve"> (Lipponen, J &amp; Tanninen, T. 2016)</w:t>
      </w:r>
    </w:p>
    <w:p w:rsidR="006A15C8" w:rsidRPr="005E442B" w:rsidRDefault="00A26A70" w:rsidP="00351B22">
      <w:pPr>
        <w:pStyle w:val="Otsikko2"/>
      </w:pPr>
      <w:bookmarkStart w:id="33" w:name="_Toc480902467"/>
      <w:r w:rsidRPr="005E442B">
        <w:t>Reverse Lookup Zones</w:t>
      </w:r>
      <w:bookmarkEnd w:id="33"/>
    </w:p>
    <w:p w:rsidR="00A26A70" w:rsidRPr="005E442B" w:rsidRDefault="00A26A70" w:rsidP="00A26A70">
      <w:r w:rsidRPr="005E442B">
        <w:t>Alue jonka nimipalvelimet suorittavat päinvastaista toimintoa mitä forward lookup alue toimittaa. Eli kääntää IP-osoite kyselyt nimiksi, mikä on päinvastainen toiminto mihin DNS alun perin suunniteltiin (Unde</w:t>
      </w:r>
      <w:r w:rsidR="0062737A" w:rsidRPr="005E442B">
        <w:t>rstanding Reverse Lookup</w:t>
      </w:r>
      <w:r w:rsidRPr="005E442B">
        <w:t>). Koska IP-</w:t>
      </w:r>
      <w:r w:rsidRPr="005E442B">
        <w:lastRenderedPageBreak/>
        <w:t xml:space="preserve">osoitteita luetaan </w:t>
      </w:r>
      <w:r w:rsidR="000656D2" w:rsidRPr="005E442B">
        <w:t>verkko-osasta host osaan ja DNS-</w:t>
      </w:r>
      <w:r w:rsidRPr="005E442B">
        <w:t>nimiä alidomainista ylimpään tarkoittaisi tämä sitä, että kun kyselyihin vastattaessa jouduttaisiin käymään kaikki domainit läpi nimiavaruudessa, tällaisissa kyselyissä nimipalvelimien kuormitus kasvaisi ja aikaa kuluisi enemmän. Tätä varten on kehitetty in-addr.arpa domain, j</w:t>
      </w:r>
      <w:r w:rsidR="000656D2" w:rsidRPr="005E442B">
        <w:t>oka kääntää IP-osoitteet domain</w:t>
      </w:r>
      <w:r w:rsidR="00F43DAF" w:rsidRPr="005E442B">
        <w:t xml:space="preserve"> </w:t>
      </w:r>
      <w:r w:rsidRPr="005E442B">
        <w:t>nimiksi käyttäen tietueita. Nimikyselyn lähettävä resolveri kääntää osoitteen ympäri ja Pointer tietuetta (PTR) käyttäen lisää.in-addr.arpa nimen osoitteen perään.</w:t>
      </w:r>
      <w:r w:rsidR="00312334" w:rsidRPr="005E442B">
        <w:t xml:space="preserve"> (Lipponen, J &amp; Tanninen, T. 2016)</w:t>
      </w:r>
    </w:p>
    <w:p w:rsidR="00A26A70" w:rsidRPr="005E442B" w:rsidRDefault="00A26A70" w:rsidP="00351B22">
      <w:pPr>
        <w:pStyle w:val="Otsikko2"/>
      </w:pPr>
      <w:bookmarkStart w:id="34" w:name="_Toc480902468"/>
      <w:r w:rsidRPr="005E442B">
        <w:t>Conditional Forwarders</w:t>
      </w:r>
      <w:bookmarkEnd w:id="34"/>
    </w:p>
    <w:p w:rsidR="00912463" w:rsidRPr="005E442B" w:rsidRDefault="00A26A70" w:rsidP="00A26A70">
      <w:r w:rsidRPr="005E442B">
        <w:rPr>
          <w:lang w:val="en-US"/>
        </w:rPr>
        <w:t>Condit</w:t>
      </w:r>
      <w:r w:rsidR="00F43DAF" w:rsidRPr="005E442B">
        <w:rPr>
          <w:lang w:val="en-US"/>
        </w:rPr>
        <w:t xml:space="preserve">ional Forwardersit ovat forward- </w:t>
      </w:r>
      <w:r w:rsidRPr="005E442B">
        <w:rPr>
          <w:lang w:val="en-US"/>
        </w:rPr>
        <w:t>kyselyitä</w:t>
      </w:r>
      <w:r w:rsidR="00F43DAF" w:rsidRPr="005E442B">
        <w:rPr>
          <w:lang w:val="en-US"/>
        </w:rPr>
        <w:t>, jonkin tietyn DNS-</w:t>
      </w:r>
      <w:r w:rsidRPr="005E442B">
        <w:rPr>
          <w:lang w:val="en-US"/>
        </w:rPr>
        <w:t xml:space="preserve">nimen mukaan (Using Forwarders). </w:t>
      </w:r>
      <w:r w:rsidRPr="005E442B">
        <w:t>Eli kuten nimi kertoo, niin kyselyt edelleen lähetetään tiettyyn osoitteeseen vain, kun haluttu ehdollisuus tulee voimaan.  Conditional Forwarding tulee silloin vitaaliksi ominaisuudeksi, kun halutaan olla suorassa yhteydessä kahden nimipalvelimen välillä laajemmissa AD-puissa. Ilman Conditional Forwarding:a esimerkiksi yrityksen sisäisessä AD-ym</w:t>
      </w:r>
      <w:r w:rsidR="00CE5FCE" w:rsidRPr="005E442B">
        <w:t>päristössä olevan käyttäjän DNS-</w:t>
      </w:r>
      <w:r w:rsidRPr="005E442B">
        <w:t xml:space="preserve">kyselyt, jotka ovat osoitettu toiseen containeriin AD-puussa osoittavat suoraan kantadomainiin, </w:t>
      </w:r>
      <w:r w:rsidR="00CE5FCE" w:rsidRPr="005E442B">
        <w:t>joka aloittaa rekursiivisen DNS-</w:t>
      </w:r>
      <w:r w:rsidRPr="005E442B">
        <w:t>nimen selvittämisen mikä ei o</w:t>
      </w:r>
      <w:r w:rsidR="00CE5FCE" w:rsidRPr="005E442B">
        <w:t>le tehokas tapa DNS-</w:t>
      </w:r>
      <w:r w:rsidR="00D15A90" w:rsidRPr="005E442B">
        <w:t>kyselyihin,</w:t>
      </w:r>
      <w:r w:rsidRPr="005E442B">
        <w:t xml:space="preserve"> kun voitaisiin yhtä hyvin olla suorassa yhteydessä haluttuun nimipalvelimeen</w:t>
      </w:r>
      <w:r w:rsidR="00312334" w:rsidRPr="005E442B">
        <w:t>. (Lipponen, J &amp; Tanninen, T. 2016)</w:t>
      </w:r>
    </w:p>
    <w:p w:rsidR="00912463" w:rsidRPr="005E442B" w:rsidRDefault="00912463" w:rsidP="00351B22">
      <w:pPr>
        <w:pStyle w:val="Otsikko2"/>
      </w:pPr>
      <w:bookmarkStart w:id="35" w:name="_Toc480902469"/>
      <w:r w:rsidRPr="005E442B">
        <w:t>DNS Record</w:t>
      </w:r>
      <w:bookmarkEnd w:id="35"/>
    </w:p>
    <w:p w:rsidR="00912463" w:rsidRPr="005E442B" w:rsidRDefault="00912463" w:rsidP="00912463">
      <w:pPr>
        <w:rPr>
          <w:rFonts w:asciiTheme="minorHAnsi" w:hAnsiTheme="minorHAnsi"/>
          <w:szCs w:val="24"/>
        </w:rPr>
      </w:pPr>
      <w:r w:rsidRPr="005E442B">
        <w:rPr>
          <w:rFonts w:asciiTheme="minorHAnsi" w:hAnsiTheme="minorHAnsi"/>
          <w:szCs w:val="24"/>
        </w:rPr>
        <w:t>Seuraava näkökulma DNS:n hallintaan ovat DNS-recordit, jotka todellisuudessa vastaavat verkkotunnuksista aina IP-osoitteisiin. DNS-tietueet ovat siten automaattisesti niputettuina vyöhykkeen tiedostoon, joka mahdollistaa verkkotunnuksen IP-osoitteen löytämisen. Alla on muutama yleinen DNS-recordi. A-record vastaa siitä</w:t>
      </w:r>
      <w:r w:rsidRPr="005E442B">
        <w:rPr>
          <w:szCs w:val="24"/>
        </w:rPr>
        <w:t>,</w:t>
      </w:r>
      <w:r w:rsidRPr="005E442B">
        <w:rPr>
          <w:rFonts w:asciiTheme="minorHAnsi" w:hAnsiTheme="minorHAnsi"/>
          <w:szCs w:val="24"/>
        </w:rPr>
        <w:t xml:space="preserve"> miten verkkotunnus saadaan matchaamaan IP-osoitetta. AAAA on sama mutta</w:t>
      </w:r>
      <w:r w:rsidR="00073004" w:rsidRPr="005E442B">
        <w:rPr>
          <w:rFonts w:asciiTheme="minorHAnsi" w:hAnsiTheme="minorHAnsi"/>
          <w:szCs w:val="24"/>
        </w:rPr>
        <w:t xml:space="preserve"> toimii IPv6:lla. (Krout 2015.)</w:t>
      </w:r>
    </w:p>
    <w:p w:rsidR="00912463" w:rsidRPr="005E442B" w:rsidRDefault="00912463" w:rsidP="00912463">
      <w:pPr>
        <w:rPr>
          <w:rFonts w:asciiTheme="minorHAnsi" w:hAnsiTheme="minorHAnsi"/>
          <w:szCs w:val="24"/>
        </w:rPr>
      </w:pPr>
      <w:r w:rsidRPr="005E442B">
        <w:rPr>
          <w:rFonts w:asciiTheme="minorHAnsi" w:hAnsiTheme="minorHAnsi"/>
          <w:szCs w:val="24"/>
        </w:rPr>
        <w:t>AXFR:ää (</w:t>
      </w:r>
      <w:r w:rsidRPr="005E442B">
        <w:rPr>
          <w:rStyle w:val="st"/>
          <w:rFonts w:asciiTheme="minorHAnsi" w:hAnsiTheme="minorHAnsi"/>
          <w:szCs w:val="24"/>
        </w:rPr>
        <w:t>Authoritative Transfer)</w:t>
      </w:r>
      <w:r w:rsidRPr="005E442B">
        <w:rPr>
          <w:rFonts w:asciiTheme="minorHAnsi" w:hAnsiTheme="minorHAnsi"/>
          <w:szCs w:val="24"/>
        </w:rPr>
        <w:t xml:space="preserve"> käytetään DNS replikoinnissa, vaikka on myös nykyaikaisempiakin tapoja. AXFR:ää ei käytetä tavallisissa vyöhyketiedostoissa, vaan niitä </w:t>
      </w:r>
      <w:r w:rsidRPr="005E442B">
        <w:rPr>
          <w:rFonts w:asciiTheme="minorHAnsi" w:hAnsiTheme="minorHAnsi"/>
          <w:szCs w:val="24"/>
        </w:rPr>
        <w:lastRenderedPageBreak/>
        <w:t>käytetään orja DNS-palvelimella kun yritetään jäljitellä vyöhyketiedostojen isäntä DNS-palvelinta.</w:t>
      </w:r>
      <w:r w:rsidRPr="005E442B">
        <w:rPr>
          <w:szCs w:val="24"/>
        </w:rPr>
        <w:t xml:space="preserve"> </w:t>
      </w:r>
      <w:r w:rsidR="00073004"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 xml:space="preserve">CNAME </w:t>
      </w:r>
      <w:r w:rsidRPr="005E442B">
        <w:rPr>
          <w:rStyle w:val="Korostus"/>
          <w:rFonts w:asciiTheme="minorHAnsi" w:hAnsiTheme="minorHAnsi"/>
          <w:i w:val="0"/>
          <w:szCs w:val="24"/>
        </w:rPr>
        <w:t>(</w:t>
      </w:r>
      <w:r w:rsidR="00AF4DC5" w:rsidRPr="005E442B">
        <w:rPr>
          <w:rStyle w:val="Korostus"/>
          <w:rFonts w:asciiTheme="minorHAnsi" w:hAnsiTheme="minorHAnsi"/>
          <w:i w:val="0"/>
          <w:szCs w:val="24"/>
        </w:rPr>
        <w:t>Canonical Name R</w:t>
      </w:r>
      <w:r w:rsidRPr="005E442B">
        <w:rPr>
          <w:rStyle w:val="Korostus"/>
          <w:rFonts w:asciiTheme="minorHAnsi" w:hAnsiTheme="minorHAnsi"/>
          <w:i w:val="0"/>
          <w:szCs w:val="24"/>
        </w:rPr>
        <w:t>ecord)</w:t>
      </w:r>
      <w:r w:rsidRPr="005E442B">
        <w:rPr>
          <w:rFonts w:asciiTheme="minorHAnsi" w:hAnsiTheme="minorHAnsi"/>
          <w:szCs w:val="24"/>
        </w:rPr>
        <w:t>-tietueet ovat olemassa, sen takia jotta verkkotunnuksilla voi olla aliaksia. CNAME-tietueita ei pitäisi käyttää verkkotunnuksissa jotka voivat vastaanottaa sähköpostia, koska jotkut sähköpostipalvelimet käsittelevät postia kummallisesti verkkotunnuksissa joissa on CNAME. MX-tietueet eivät voi viitata CNAMEN määrittäm</w:t>
      </w:r>
      <w:r w:rsidR="00073004" w:rsidRPr="005E442B">
        <w:rPr>
          <w:rFonts w:asciiTheme="minorHAnsi" w:hAnsiTheme="minorHAnsi"/>
          <w:szCs w:val="24"/>
        </w:rPr>
        <w:t>iin isäntänimiin. (Krout 2015.)</w:t>
      </w:r>
    </w:p>
    <w:p w:rsidR="00912463" w:rsidRPr="005E442B" w:rsidRDefault="00912463" w:rsidP="00912463">
      <w:pPr>
        <w:rPr>
          <w:rFonts w:asciiTheme="minorHAnsi" w:hAnsiTheme="minorHAnsi"/>
          <w:szCs w:val="24"/>
        </w:rPr>
      </w:pPr>
      <w:r w:rsidRPr="005E442B">
        <w:rPr>
          <w:rFonts w:asciiTheme="minorHAnsi" w:hAnsiTheme="minorHAnsi"/>
          <w:szCs w:val="24"/>
        </w:rPr>
        <w:t>DKIM (</w:t>
      </w:r>
      <w:r w:rsidR="00837FC5" w:rsidRPr="005E442B">
        <w:rPr>
          <w:rFonts w:asciiTheme="minorHAnsi" w:hAnsiTheme="minorHAnsi"/>
          <w:szCs w:val="24"/>
        </w:rPr>
        <w:t>Domain Keys Identified M</w:t>
      </w:r>
      <w:r w:rsidRPr="005E442B">
        <w:rPr>
          <w:rFonts w:asciiTheme="minorHAnsi" w:hAnsiTheme="minorHAnsi"/>
          <w:szCs w:val="24"/>
        </w:rPr>
        <w:t>ail) näyttää julkisella avaimella autentikoituja viestejä, jotka ovat allekirjoitettu DKIM protokollalla. Tämä lisää kykyä tarkistaa sähköpostin aitous.</w:t>
      </w:r>
      <w:r w:rsidRPr="005E442B">
        <w:rPr>
          <w:szCs w:val="24"/>
        </w:rPr>
        <w:t xml:space="preserve"> </w:t>
      </w:r>
      <w:r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MX (</w:t>
      </w:r>
      <w:r w:rsidR="00837FC5" w:rsidRPr="005E442B">
        <w:rPr>
          <w:rFonts w:asciiTheme="minorHAnsi" w:hAnsiTheme="minorHAnsi"/>
          <w:szCs w:val="24"/>
        </w:rPr>
        <w:t>Mail E</w:t>
      </w:r>
      <w:r w:rsidRPr="005E442B">
        <w:rPr>
          <w:rFonts w:asciiTheme="minorHAnsi" w:hAnsiTheme="minorHAnsi"/>
          <w:szCs w:val="24"/>
        </w:rPr>
        <w:t>xchange)</w:t>
      </w:r>
      <w:r w:rsidR="006F05F4" w:rsidRPr="005E442B">
        <w:rPr>
          <w:rFonts w:asciiTheme="minorHAnsi" w:hAnsiTheme="minorHAnsi"/>
          <w:szCs w:val="24"/>
        </w:rPr>
        <w:t xml:space="preserve"> </w:t>
      </w:r>
      <w:r w:rsidRPr="005E442B">
        <w:rPr>
          <w:rFonts w:asciiTheme="minorHAnsi" w:hAnsiTheme="minorHAnsi"/>
          <w:szCs w:val="24"/>
        </w:rPr>
        <w:t>-tietue asettaa sähköpostin jakelun kohteen verkkotunnuksella tai aliverkkotunnuksella. MX-tietueen ei välttämättä tarvitse osoittaa sinun serverillesi, jos käytät kolmannen osapuolen sähköpostipalveluita niin sinun tulisi käyttää niitä MX-tietueita mitä he tarjoavat.</w:t>
      </w:r>
      <w:r w:rsidRPr="005E442B">
        <w:rPr>
          <w:szCs w:val="24"/>
        </w:rPr>
        <w:t xml:space="preserve"> </w:t>
      </w:r>
      <w:r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Priority on toinen osa MX-tietueissa. Tämä numero kirjoitetaan tietuetyypin ja kohdepalvelimen välille. Priority antaa sinun varapalvelimen sähköpostin varalle tälle kyseiselle verkkotunnukselle. Matalammat numerot</w:t>
      </w:r>
      <w:r w:rsidR="00073004" w:rsidRPr="005E442B">
        <w:rPr>
          <w:rFonts w:asciiTheme="minorHAnsi" w:hAnsiTheme="minorHAnsi"/>
          <w:szCs w:val="24"/>
        </w:rPr>
        <w:t xml:space="preserve"> ovat etusijalla. (Krout 2015.)</w:t>
      </w:r>
    </w:p>
    <w:p w:rsidR="00912463" w:rsidRPr="005E442B" w:rsidRDefault="00912463" w:rsidP="00912463">
      <w:pPr>
        <w:rPr>
          <w:rFonts w:asciiTheme="minorHAnsi" w:hAnsiTheme="minorHAnsi"/>
          <w:szCs w:val="24"/>
        </w:rPr>
      </w:pPr>
      <w:r w:rsidRPr="005E442B">
        <w:rPr>
          <w:rFonts w:asciiTheme="minorHAnsi" w:hAnsiTheme="minorHAnsi"/>
          <w:szCs w:val="24"/>
        </w:rPr>
        <w:t xml:space="preserve">NS </w:t>
      </w:r>
      <w:r w:rsidR="00837FC5" w:rsidRPr="005E442B">
        <w:rPr>
          <w:rFonts w:asciiTheme="minorHAnsi" w:hAnsiTheme="minorHAnsi"/>
          <w:szCs w:val="24"/>
        </w:rPr>
        <w:t>(Name S</w:t>
      </w:r>
      <w:r w:rsidRPr="005E442B">
        <w:rPr>
          <w:rFonts w:asciiTheme="minorHAnsi" w:hAnsiTheme="minorHAnsi"/>
          <w:szCs w:val="24"/>
        </w:rPr>
        <w:t>erver) asettaa nimipalvelimen verkkotunnukselle tai aliverkkotunnukselle. Ensisijainen nimipalvelimen verkkotunnus rekisteröidään vyöhyketiedostoosi. Nimipalvelimet jotka ovat rekisteröity kuljettavat vyöhyketiedoston verkkotunnuksellesi. (Krout 2015.)</w:t>
      </w:r>
    </w:p>
    <w:p w:rsidR="00992EC7" w:rsidRPr="005E442B" w:rsidRDefault="00912463" w:rsidP="00912463">
      <w:pPr>
        <w:rPr>
          <w:rFonts w:asciiTheme="minorHAnsi" w:hAnsiTheme="minorHAnsi"/>
          <w:szCs w:val="24"/>
        </w:rPr>
      </w:pPr>
      <w:r w:rsidRPr="005E442B">
        <w:rPr>
          <w:rFonts w:asciiTheme="minorHAnsi" w:hAnsiTheme="minorHAnsi"/>
          <w:szCs w:val="24"/>
        </w:rPr>
        <w:t>Ensisijaiset nimipalvelimet konfiguroivat rekisterisi, joten toissijaiset nimipalvelimet konfiguroidaan ensisijaisen palvelimen vyöhyketiedostossa.</w:t>
      </w:r>
      <w:r w:rsidRPr="005E442B">
        <w:rPr>
          <w:szCs w:val="24"/>
        </w:rPr>
        <w:t xml:space="preserve"> </w:t>
      </w:r>
      <w:r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 xml:space="preserve">PTR </w:t>
      </w:r>
      <w:r w:rsidR="00837FC5" w:rsidRPr="005E442B">
        <w:rPr>
          <w:rFonts w:asciiTheme="minorHAnsi" w:hAnsiTheme="minorHAnsi"/>
          <w:szCs w:val="24"/>
        </w:rPr>
        <w:t>(Pointer R</w:t>
      </w:r>
      <w:r w:rsidRPr="005E442B">
        <w:rPr>
          <w:rFonts w:asciiTheme="minorHAnsi" w:hAnsiTheme="minorHAnsi"/>
          <w:szCs w:val="24"/>
        </w:rPr>
        <w:t>ecord) vastaa siitä, että IP-osoite ja verkko-osoite ovat samoja, jotta käänteiset DNS-kyselet toimivat. (Krout 2015.)</w:t>
      </w:r>
    </w:p>
    <w:p w:rsidR="00912463" w:rsidRPr="005E442B" w:rsidRDefault="00912463" w:rsidP="00912463">
      <w:pPr>
        <w:rPr>
          <w:rFonts w:asciiTheme="minorHAnsi" w:hAnsiTheme="minorHAnsi"/>
          <w:szCs w:val="24"/>
        </w:rPr>
      </w:pPr>
      <w:r w:rsidRPr="005E442B">
        <w:rPr>
          <w:rFonts w:asciiTheme="minorHAnsi" w:hAnsiTheme="minorHAnsi"/>
          <w:szCs w:val="24"/>
        </w:rPr>
        <w:t>Se suorittaa päinvastaisen palvelun A-tietueessa, jotta sen avulla voidaan etsiä verkkotunnus, joka liittyy IP-osoitteeseen eikä päinvastoin. (Krout 2015.)</w:t>
      </w:r>
    </w:p>
    <w:p w:rsidR="00912463" w:rsidRPr="005E442B" w:rsidRDefault="00912463" w:rsidP="00912463">
      <w:pPr>
        <w:rPr>
          <w:rFonts w:asciiTheme="minorHAnsi" w:hAnsiTheme="minorHAnsi"/>
          <w:szCs w:val="24"/>
        </w:rPr>
      </w:pPr>
      <w:r w:rsidRPr="005E442B">
        <w:rPr>
          <w:rFonts w:asciiTheme="minorHAnsi" w:hAnsiTheme="minorHAnsi"/>
          <w:szCs w:val="24"/>
        </w:rPr>
        <w:lastRenderedPageBreak/>
        <w:t>PTR-tietueet ovat yleensä asetettu palveluntarjoajaan. Ne eivät ole verkkotunnuksen vyöhyketiedostossa. Tämä tarkoittaa, että voit aina määrittää käänteisen DNS:än vaikka nimipalvelimesi olisivat muualla.</w:t>
      </w:r>
      <w:r w:rsidRPr="005E442B">
        <w:rPr>
          <w:szCs w:val="24"/>
        </w:rPr>
        <w:t xml:space="preserve"> </w:t>
      </w:r>
      <w:r w:rsidR="00073004"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 xml:space="preserve">SOA </w:t>
      </w:r>
      <w:r w:rsidR="00837FC5" w:rsidRPr="005E442B">
        <w:rPr>
          <w:rFonts w:asciiTheme="minorHAnsi" w:hAnsiTheme="minorHAnsi"/>
          <w:szCs w:val="24"/>
        </w:rPr>
        <w:t>(S</w:t>
      </w:r>
      <w:r w:rsidRPr="005E442B">
        <w:rPr>
          <w:rFonts w:asciiTheme="minorHAnsi" w:hAnsiTheme="minorHAnsi"/>
          <w:szCs w:val="24"/>
        </w:rPr>
        <w:t>tar</w:t>
      </w:r>
      <w:r w:rsidR="00837FC5" w:rsidRPr="005E442B">
        <w:rPr>
          <w:rFonts w:asciiTheme="minorHAnsi" w:hAnsiTheme="minorHAnsi"/>
          <w:szCs w:val="24"/>
        </w:rPr>
        <w:t>t of A</w:t>
      </w:r>
      <w:r w:rsidRPr="005E442B">
        <w:rPr>
          <w:rFonts w:asciiTheme="minorHAnsi" w:hAnsiTheme="minorHAnsi"/>
          <w:szCs w:val="24"/>
        </w:rPr>
        <w:t>uthority) kirjaa vyöhyketiedostoihin host-nimen, jossa se alun perin luotiin. Seuraavaksi listassa on henkilön sähköpostiosoite, joka vastaa verkosivuston toiminnasta. Sielä on myös erilaisia numeroita. (Krout 2015.)</w:t>
      </w:r>
    </w:p>
    <w:p w:rsidR="00912463" w:rsidRPr="005E442B" w:rsidRDefault="00912463" w:rsidP="00912463">
      <w:pPr>
        <w:rPr>
          <w:rFonts w:asciiTheme="minorHAnsi" w:hAnsiTheme="minorHAnsi"/>
          <w:szCs w:val="24"/>
        </w:rPr>
      </w:pPr>
    </w:p>
    <w:p w:rsidR="00912463" w:rsidRPr="005E442B" w:rsidRDefault="00912463" w:rsidP="00912463">
      <w:pPr>
        <w:pStyle w:val="Luettelokappale"/>
        <w:numPr>
          <w:ilvl w:val="0"/>
          <w:numId w:val="34"/>
        </w:numPr>
        <w:spacing w:after="160" w:line="360" w:lineRule="auto"/>
        <w:contextualSpacing/>
        <w:rPr>
          <w:rFonts w:asciiTheme="minorHAnsi" w:hAnsiTheme="minorHAnsi" w:cstheme="minorHAnsi"/>
          <w:sz w:val="24"/>
          <w:szCs w:val="24"/>
        </w:rPr>
      </w:pPr>
      <w:r w:rsidRPr="005E442B">
        <w:rPr>
          <w:rFonts w:asciiTheme="minorHAnsi" w:hAnsiTheme="minorHAnsi" w:cstheme="minorHAnsi"/>
          <w:sz w:val="24"/>
          <w:szCs w:val="24"/>
        </w:rPr>
        <w:t xml:space="preserve">Serial number: Versionumero tämän verkkotunnuksen vyöhyketiedostossa. Se muuttuu, kun tiedostoa päivitetään. </w:t>
      </w:r>
    </w:p>
    <w:p w:rsidR="00912463" w:rsidRPr="005E442B" w:rsidRDefault="00912463" w:rsidP="00912463">
      <w:pPr>
        <w:pStyle w:val="Luettelokappale"/>
        <w:numPr>
          <w:ilvl w:val="0"/>
          <w:numId w:val="34"/>
        </w:numPr>
        <w:spacing w:after="160" w:line="360" w:lineRule="auto"/>
        <w:contextualSpacing/>
        <w:rPr>
          <w:rFonts w:asciiTheme="minorHAnsi" w:hAnsiTheme="minorHAnsi" w:cstheme="minorHAnsi"/>
          <w:sz w:val="24"/>
          <w:szCs w:val="24"/>
        </w:rPr>
      </w:pPr>
      <w:r w:rsidRPr="005E442B">
        <w:rPr>
          <w:rFonts w:asciiTheme="minorHAnsi" w:hAnsiTheme="minorHAnsi" w:cstheme="minorHAnsi"/>
          <w:sz w:val="24"/>
          <w:szCs w:val="24"/>
        </w:rPr>
        <w:t>Refrest time: Ajanmääre (sekunteina) ennen kuin toissijainen DNS-palvelin alkaa tarkistamaa muutoksia.</w:t>
      </w:r>
    </w:p>
    <w:p w:rsidR="00912463" w:rsidRPr="005E442B" w:rsidRDefault="00994E78" w:rsidP="00912463">
      <w:pPr>
        <w:pStyle w:val="Luettelokappale"/>
        <w:numPr>
          <w:ilvl w:val="0"/>
          <w:numId w:val="34"/>
        </w:numPr>
        <w:spacing w:after="160" w:line="360" w:lineRule="auto"/>
        <w:contextualSpacing/>
        <w:rPr>
          <w:rFonts w:asciiTheme="minorHAnsi" w:hAnsiTheme="minorHAnsi" w:cstheme="minorHAnsi"/>
          <w:sz w:val="24"/>
          <w:szCs w:val="24"/>
        </w:rPr>
      </w:pPr>
      <w:r w:rsidRPr="005E442B">
        <w:rPr>
          <w:rFonts w:asciiTheme="minorHAnsi" w:hAnsiTheme="minorHAnsi" w:cstheme="minorHAnsi"/>
          <w:sz w:val="24"/>
          <w:szCs w:val="24"/>
        </w:rPr>
        <w:t>Retry time:</w:t>
      </w:r>
      <w:r w:rsidR="00912463" w:rsidRPr="005E442B">
        <w:rPr>
          <w:rFonts w:asciiTheme="minorHAnsi" w:hAnsiTheme="minorHAnsi" w:cstheme="minorHAnsi"/>
          <w:sz w:val="24"/>
          <w:szCs w:val="24"/>
        </w:rPr>
        <w:t xml:space="preserve"> Aika, kuinka paljon toissijainen DNS-palvelin odottaa ennen uutta yritystä siirtää vyöhyketiedostoa, jos aikaisempi on epäonnistunut</w:t>
      </w:r>
    </w:p>
    <w:p w:rsidR="00912463" w:rsidRPr="005E442B" w:rsidRDefault="00912463" w:rsidP="00912463">
      <w:pPr>
        <w:pStyle w:val="Luettelokappale"/>
        <w:numPr>
          <w:ilvl w:val="0"/>
          <w:numId w:val="34"/>
        </w:numPr>
        <w:spacing w:after="160" w:line="360" w:lineRule="auto"/>
        <w:contextualSpacing/>
        <w:rPr>
          <w:rFonts w:asciiTheme="minorHAnsi" w:hAnsiTheme="minorHAnsi" w:cstheme="minorHAnsi"/>
          <w:sz w:val="24"/>
          <w:szCs w:val="24"/>
        </w:rPr>
      </w:pPr>
      <w:r w:rsidRPr="005E442B">
        <w:rPr>
          <w:rFonts w:asciiTheme="minorHAnsi" w:hAnsiTheme="minorHAnsi" w:cstheme="minorHAnsi"/>
          <w:sz w:val="24"/>
          <w:szCs w:val="24"/>
        </w:rPr>
        <w:t xml:space="preserve">Expiry time: Aika, kuinka paljon toissijainen DNS-palvelin odottaa ennen kuin kopioi vyöhyketiedoston, jos se ei pysty päivittämään itseänsä. </w:t>
      </w:r>
    </w:p>
    <w:p w:rsidR="00912463" w:rsidRPr="005E442B" w:rsidRDefault="00912463" w:rsidP="00912463">
      <w:pPr>
        <w:pStyle w:val="Luettelokappale"/>
        <w:numPr>
          <w:ilvl w:val="0"/>
          <w:numId w:val="34"/>
        </w:numPr>
        <w:spacing w:after="160" w:line="360" w:lineRule="auto"/>
        <w:contextualSpacing/>
        <w:rPr>
          <w:rFonts w:asciiTheme="minorHAnsi" w:hAnsiTheme="minorHAnsi" w:cstheme="minorHAnsi"/>
          <w:sz w:val="24"/>
          <w:szCs w:val="24"/>
        </w:rPr>
      </w:pPr>
      <w:r w:rsidRPr="005E442B">
        <w:rPr>
          <w:rFonts w:asciiTheme="minorHAnsi" w:hAnsiTheme="minorHAnsi" w:cstheme="minorHAnsi"/>
          <w:sz w:val="24"/>
          <w:szCs w:val="24"/>
        </w:rPr>
        <w:t>Minimun TTL: Pienin aika, mitä muiden palvelimen täytyisi pitää vyöhyketiedostoa välimuistissansa. (Krout 2015.)</w:t>
      </w:r>
    </w:p>
    <w:p w:rsidR="00912463" w:rsidRPr="005E442B" w:rsidRDefault="00912463" w:rsidP="00912463">
      <w:pPr>
        <w:rPr>
          <w:rFonts w:asciiTheme="minorHAnsi" w:hAnsiTheme="minorHAnsi"/>
          <w:szCs w:val="24"/>
        </w:rPr>
      </w:pPr>
    </w:p>
    <w:p w:rsidR="00912463" w:rsidRPr="005E442B" w:rsidRDefault="00912463" w:rsidP="00912463">
      <w:pPr>
        <w:rPr>
          <w:rFonts w:asciiTheme="minorHAnsi" w:hAnsiTheme="minorHAnsi"/>
          <w:szCs w:val="24"/>
        </w:rPr>
      </w:pPr>
      <w:r w:rsidRPr="005E442B">
        <w:rPr>
          <w:rFonts w:asciiTheme="minorHAnsi" w:hAnsiTheme="minorHAnsi"/>
          <w:szCs w:val="24"/>
        </w:rPr>
        <w:t>SPF</w:t>
      </w:r>
      <w:r w:rsidR="00994E78" w:rsidRPr="005E442B">
        <w:rPr>
          <w:rFonts w:asciiTheme="minorHAnsi" w:hAnsiTheme="minorHAnsi"/>
          <w:szCs w:val="24"/>
        </w:rPr>
        <w:t xml:space="preserve"> </w:t>
      </w:r>
      <w:r w:rsidR="00837FC5" w:rsidRPr="005E442B">
        <w:rPr>
          <w:rFonts w:asciiTheme="minorHAnsi" w:hAnsiTheme="minorHAnsi"/>
          <w:szCs w:val="24"/>
        </w:rPr>
        <w:t>(Sender Policy F</w:t>
      </w:r>
      <w:r w:rsidRPr="005E442B">
        <w:rPr>
          <w:rFonts w:asciiTheme="minorHAnsi" w:hAnsiTheme="minorHAnsi"/>
          <w:szCs w:val="24"/>
        </w:rPr>
        <w:t xml:space="preserve">ramework) -tietue kirjaa luetteloihin sähköpostipalvelimia varten verkkotunnuksia tai aliverkkotunnuksia. Se auttaa luomaan oikeellisuuden sähköpostipalvelimelle ja vähentää mahdollisuuksia tietojen väärentämiseen, joka </w:t>
      </w:r>
      <w:r w:rsidR="00994E78" w:rsidRPr="005E442B">
        <w:rPr>
          <w:rFonts w:asciiTheme="minorHAnsi" w:hAnsiTheme="minorHAnsi"/>
          <w:szCs w:val="24"/>
        </w:rPr>
        <w:t>tapahtuu,</w:t>
      </w:r>
      <w:r w:rsidRPr="005E442B">
        <w:rPr>
          <w:rFonts w:asciiTheme="minorHAnsi" w:hAnsiTheme="minorHAnsi"/>
          <w:szCs w:val="24"/>
        </w:rPr>
        <w:t xml:space="preserve"> kun joku feikki otsikoi sähköpostin, jotta se näyttää kuin olisi lähtöisin omalta verkkotunnukseltasi. Roskapostittajat yrittävät kiertää roskapostisuodattimet. SPF-tietue verkkotunnuksellasi kertoo muiden vastaanottajien sähköpostipalvelimet, jotta he voivat hylätä väärennetyn sähköpostin, jotka ovat peräisin luvattomilta palvelimilta.</w:t>
      </w:r>
      <w:r w:rsidRPr="005E442B">
        <w:rPr>
          <w:szCs w:val="24"/>
        </w:rPr>
        <w:t xml:space="preserve"> </w:t>
      </w:r>
      <w:r w:rsidR="00073004" w:rsidRPr="005E442B">
        <w:rPr>
          <w:rFonts w:asciiTheme="minorHAnsi" w:hAnsiTheme="minorHAnsi"/>
          <w:szCs w:val="24"/>
        </w:rPr>
        <w:t>(Krout 2015.)</w:t>
      </w:r>
    </w:p>
    <w:p w:rsidR="00912463" w:rsidRPr="005E442B" w:rsidRDefault="00912463" w:rsidP="00912463">
      <w:pPr>
        <w:rPr>
          <w:rFonts w:asciiTheme="minorHAnsi" w:hAnsiTheme="minorHAnsi"/>
          <w:szCs w:val="24"/>
        </w:rPr>
      </w:pPr>
      <w:r w:rsidRPr="005E442B">
        <w:rPr>
          <w:rFonts w:asciiTheme="minorHAnsi" w:hAnsiTheme="minorHAnsi"/>
          <w:szCs w:val="24"/>
        </w:rPr>
        <w:t xml:space="preserve">SRV </w:t>
      </w:r>
      <w:r w:rsidR="00837FC5" w:rsidRPr="005E442B">
        <w:rPr>
          <w:rFonts w:asciiTheme="minorHAnsi" w:hAnsiTheme="minorHAnsi"/>
          <w:szCs w:val="24"/>
        </w:rPr>
        <w:t>(Service R</w:t>
      </w:r>
      <w:r w:rsidRPr="005E442B">
        <w:rPr>
          <w:rFonts w:asciiTheme="minorHAnsi" w:hAnsiTheme="minorHAnsi"/>
          <w:szCs w:val="24"/>
        </w:rPr>
        <w:t>ecord) vastaa siitä, että verkkotunnuksesi on oikealla kohdealueella.  Näin voit ohjata liikennettä tiettyihin palveluihin, kuten viestintä toise</w:t>
      </w:r>
      <w:r w:rsidR="00073004" w:rsidRPr="005E442B">
        <w:rPr>
          <w:rFonts w:asciiTheme="minorHAnsi" w:hAnsiTheme="minorHAnsi"/>
          <w:szCs w:val="24"/>
        </w:rPr>
        <w:t>lle palvelimelle. (Krout 2015.)</w:t>
      </w:r>
    </w:p>
    <w:p w:rsidR="00912463" w:rsidRPr="005E442B" w:rsidRDefault="00837FC5" w:rsidP="00A26A70">
      <w:pPr>
        <w:rPr>
          <w:szCs w:val="24"/>
        </w:rPr>
      </w:pPr>
      <w:r w:rsidRPr="005E442B">
        <w:rPr>
          <w:rFonts w:asciiTheme="minorHAnsi" w:hAnsiTheme="minorHAnsi"/>
          <w:szCs w:val="24"/>
        </w:rPr>
        <w:lastRenderedPageBreak/>
        <w:t>TXT (Text R</w:t>
      </w:r>
      <w:r w:rsidR="00912463" w:rsidRPr="005E442B">
        <w:rPr>
          <w:rFonts w:asciiTheme="minorHAnsi" w:hAnsiTheme="minorHAnsi"/>
          <w:szCs w:val="24"/>
        </w:rPr>
        <w:t xml:space="preserve">ecord) tuottaa tietoja verkkotunnuksestasi internetissä. Se on DNS-recordien joustava tyyppi, joka voi palvella useita eri tarkoituksia riippuen sisällöstä. Yksi käyttötapa on käyttää DNS-recordia. TXT voi luoda tiedostoistaan nimipalvelimia, jotka eivät suoraan tuo SPF:ää. Toinen käyttötapa on luoda DKIM-record postin allekirjoittamista varten. </w:t>
      </w:r>
      <w:r w:rsidR="00912463" w:rsidRPr="005E442B">
        <w:rPr>
          <w:szCs w:val="24"/>
        </w:rPr>
        <w:t xml:space="preserve"> </w:t>
      </w:r>
      <w:r w:rsidR="00912463" w:rsidRPr="005E442B">
        <w:rPr>
          <w:rFonts w:asciiTheme="minorHAnsi" w:hAnsiTheme="minorHAnsi"/>
          <w:szCs w:val="24"/>
        </w:rPr>
        <w:t>(Krout 2015.)</w:t>
      </w:r>
    </w:p>
    <w:p w:rsidR="006A15C8" w:rsidRPr="005E442B" w:rsidRDefault="006A15C8" w:rsidP="00351B22">
      <w:pPr>
        <w:pStyle w:val="Otsikko2"/>
      </w:pPr>
      <w:bookmarkStart w:id="36" w:name="_Toc480902470"/>
      <w:r w:rsidRPr="005E442B">
        <w:t>NTP</w:t>
      </w:r>
      <w:bookmarkEnd w:id="36"/>
    </w:p>
    <w:p w:rsidR="006A15C8" w:rsidRPr="005E442B" w:rsidRDefault="006A15C8" w:rsidP="006A15C8">
      <w:pPr>
        <w:rPr>
          <w:szCs w:val="24"/>
        </w:rPr>
      </w:pPr>
      <w:r w:rsidRPr="005E442B">
        <w:rPr>
          <w:szCs w:val="24"/>
        </w:rPr>
        <w:t>Tietokoneen kello ei usein pysty vaadittaviin tarkkuuksiin. NTP</w:t>
      </w:r>
      <w:r w:rsidR="00CE5FCE" w:rsidRPr="005E442B">
        <w:rPr>
          <w:szCs w:val="24"/>
        </w:rPr>
        <w:t xml:space="preserve"> (Network Time Protocol)</w:t>
      </w:r>
      <w:r w:rsidRPr="005E442B">
        <w:rPr>
          <w:szCs w:val="24"/>
        </w:rPr>
        <w:t xml:space="preserve"> avulla kellot pysyvät aina ajassa, jos se nähdään tarpeelliseksi. Internetin kautta NTP tarjoaa suuren tarkkuuden aina millisekunteihin asti, mutta tavallinen tietokoneen käyttäjä ei tarvitse näin suuria tarkkuuksia</w:t>
      </w:r>
      <w:r w:rsidR="00C23693" w:rsidRPr="005E442B">
        <w:rPr>
          <w:szCs w:val="24"/>
        </w:rPr>
        <w:t xml:space="preserve"> (Katso kuvio 4.)</w:t>
      </w:r>
      <w:r w:rsidRPr="005E442B">
        <w:rPr>
          <w:szCs w:val="24"/>
        </w:rPr>
        <w:t>. (Lehtinen, M. 2007)</w:t>
      </w:r>
    </w:p>
    <w:p w:rsidR="006A15C8" w:rsidRPr="005E442B" w:rsidRDefault="006A15C8" w:rsidP="006A15C8">
      <w:pPr>
        <w:spacing w:after="0"/>
        <w:rPr>
          <w:szCs w:val="24"/>
        </w:rPr>
      </w:pPr>
      <w:r w:rsidRPr="005E442B">
        <w:rPr>
          <w:rFonts w:eastAsia="Times New Roman"/>
          <w:szCs w:val="24"/>
          <w:lang w:eastAsia="fi-FI"/>
        </w:rPr>
        <w:t>NTP-palvelimet ylläpitävät kellonaikaa</w:t>
      </w:r>
      <w:r w:rsidR="00B84DBB" w:rsidRPr="005E442B">
        <w:rPr>
          <w:rFonts w:eastAsia="Times New Roman"/>
          <w:szCs w:val="24"/>
          <w:lang w:eastAsia="fi-FI"/>
        </w:rPr>
        <w:t>,</w:t>
      </w:r>
      <w:r w:rsidRPr="005E442B">
        <w:rPr>
          <w:rFonts w:eastAsia="Times New Roman"/>
          <w:szCs w:val="24"/>
          <w:lang w:eastAsia="fi-FI"/>
        </w:rPr>
        <w:t xml:space="preserve"> ja jakavat sitä muille tietokoneille. Työasemassa on ohjelma, joka kysyy kellonajan tällaiselta palvelimelta. Yleensä kellonaika tarkastetaan useammalta luotettavalta palvelimelta, joiden ajoista lasketaan keskiarvo, jolloin päästään melko suuriin tarkkuuksiin.</w:t>
      </w:r>
      <w:r w:rsidR="00AA7B24" w:rsidRPr="005E442B">
        <w:rPr>
          <w:rFonts w:eastAsia="Times New Roman"/>
          <w:szCs w:val="24"/>
          <w:lang w:eastAsia="fi-FI"/>
        </w:rPr>
        <w:t xml:space="preserve"> (Katso kuvio 4.)</w:t>
      </w:r>
      <w:r w:rsidRPr="005E442B">
        <w:rPr>
          <w:rFonts w:eastAsia="Times New Roman"/>
          <w:szCs w:val="24"/>
          <w:lang w:eastAsia="fi-FI"/>
        </w:rPr>
        <w:t xml:space="preserve"> </w:t>
      </w:r>
      <w:r w:rsidRPr="005E442B">
        <w:rPr>
          <w:szCs w:val="24"/>
        </w:rPr>
        <w:t>(Lehtinen, M. 2007)</w:t>
      </w:r>
    </w:p>
    <w:p w:rsidR="00452DC9" w:rsidRPr="005E442B" w:rsidRDefault="00452DC9" w:rsidP="00452DC9">
      <w:pPr>
        <w:spacing w:line="259" w:lineRule="auto"/>
        <w:rPr>
          <w:szCs w:val="24"/>
        </w:rPr>
      </w:pPr>
      <w:r w:rsidRPr="005E442B">
        <w:rPr>
          <w:noProof/>
          <w:lang w:eastAsia="fi-FI"/>
        </w:rPr>
        <w:drawing>
          <wp:anchor distT="0" distB="0" distL="114300" distR="114300" simplePos="0" relativeHeight="251659264" behindDoc="0" locked="0" layoutInCell="1" allowOverlap="1" wp14:anchorId="5E8A81CE" wp14:editId="02A2B1C7">
            <wp:simplePos x="0" y="0"/>
            <wp:positionH relativeFrom="margin">
              <wp:posOffset>-5080</wp:posOffset>
            </wp:positionH>
            <wp:positionV relativeFrom="paragraph">
              <wp:posOffset>374015</wp:posOffset>
            </wp:positionV>
            <wp:extent cx="5133975" cy="3269615"/>
            <wp:effectExtent l="0" t="0" r="952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33975" cy="3269615"/>
                    </a:xfrm>
                    <a:prstGeom prst="rect">
                      <a:avLst/>
                    </a:prstGeom>
                  </pic:spPr>
                </pic:pic>
              </a:graphicData>
            </a:graphic>
            <wp14:sizeRelH relativeFrom="margin">
              <wp14:pctWidth>0</wp14:pctWidth>
            </wp14:sizeRelH>
            <wp14:sizeRelV relativeFrom="margin">
              <wp14:pctHeight>0</wp14:pctHeight>
            </wp14:sizeRelV>
          </wp:anchor>
        </w:drawing>
      </w:r>
      <w:r w:rsidRPr="005E442B">
        <w:rPr>
          <w:noProof/>
          <w:lang w:eastAsia="fi-FI"/>
        </w:rPr>
        <mc:AlternateContent>
          <mc:Choice Requires="wps">
            <w:drawing>
              <wp:anchor distT="0" distB="0" distL="114300" distR="114300" simplePos="0" relativeHeight="251660288" behindDoc="0" locked="0" layoutInCell="1" allowOverlap="1" wp14:anchorId="368ACF06" wp14:editId="0634E7B6">
                <wp:simplePos x="0" y="0"/>
                <wp:positionH relativeFrom="column">
                  <wp:posOffset>-3175</wp:posOffset>
                </wp:positionH>
                <wp:positionV relativeFrom="paragraph">
                  <wp:posOffset>3797935</wp:posOffset>
                </wp:positionV>
                <wp:extent cx="528637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554695" w:rsidRPr="006F05F4" w:rsidRDefault="00554695" w:rsidP="00452DC9">
                            <w:pPr>
                              <w:pStyle w:val="Kuvaotsikko"/>
                              <w:rPr>
                                <w:noProof/>
                              </w:rPr>
                            </w:pPr>
                            <w:bookmarkStart w:id="37" w:name="_Toc474344082"/>
                            <w:bookmarkStart w:id="38" w:name="_Toc474932433"/>
                            <w:bookmarkStart w:id="39" w:name="_Toc475545121"/>
                            <w:bookmarkStart w:id="40" w:name="_Toc475545421"/>
                            <w:bookmarkStart w:id="41" w:name="_Toc476148084"/>
                            <w:bookmarkStart w:id="42" w:name="_Toc476756477"/>
                            <w:bookmarkStart w:id="43" w:name="_Toc478023460"/>
                            <w:bookmarkStart w:id="44" w:name="_Toc478578779"/>
                            <w:bookmarkStart w:id="45" w:name="_Toc478637012"/>
                            <w:bookmarkStart w:id="46" w:name="_Toc479769269"/>
                            <w:bookmarkStart w:id="47" w:name="_Toc480902607"/>
                            <w:r w:rsidRPr="006F05F4">
                              <w:t xml:space="preserve">Kuvio </w:t>
                            </w:r>
                            <w:fldSimple w:instr=" SEQ Kuvio \* ARABIC ">
                              <w:r>
                                <w:rPr>
                                  <w:noProof/>
                                </w:rPr>
                                <w:t>4</w:t>
                              </w:r>
                            </w:fldSimple>
                            <w:r>
                              <w:rPr>
                                <w:noProof/>
                              </w:rPr>
                              <w:t>.</w:t>
                            </w:r>
                            <w:r w:rsidRPr="006F05F4">
                              <w:t xml:space="preserve"> NTP viestirakenne</w:t>
                            </w:r>
                            <w:bookmarkEnd w:id="37"/>
                            <w:bookmarkEnd w:id="38"/>
                            <w:bookmarkEnd w:id="39"/>
                            <w:bookmarkEnd w:id="40"/>
                            <w:bookmarkEnd w:id="41"/>
                            <w:bookmarkEnd w:id="42"/>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8ACF06" id="_x0000_t202" coordsize="21600,21600" o:spt="202" path="m,l,21600r21600,l21600,xe">
                <v:stroke joinstyle="miter"/>
                <v:path gradientshapeok="t" o:connecttype="rect"/>
              </v:shapetype>
              <v:shape id="Text Box 30" o:spid="_x0000_s1026" type="#_x0000_t202" style="position:absolute;margin-left:-.25pt;margin-top:299.05pt;width:41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" stroked="f">
                <v:textbox style="mso-fit-shape-to-text:t" inset="0,0,0,0">
                  <w:txbxContent>
                    <w:p w:rsidR="00554695" w:rsidRPr="006F05F4" w:rsidRDefault="00554695" w:rsidP="00452DC9">
                      <w:pPr>
                        <w:pStyle w:val="Kuvaotsikko"/>
                        <w:rPr>
                          <w:noProof/>
                        </w:rPr>
                      </w:pPr>
                      <w:bookmarkStart w:id="48" w:name="_Toc474344082"/>
                      <w:bookmarkStart w:id="49" w:name="_Toc474932433"/>
                      <w:bookmarkStart w:id="50" w:name="_Toc475545121"/>
                      <w:bookmarkStart w:id="51" w:name="_Toc475545421"/>
                      <w:bookmarkStart w:id="52" w:name="_Toc476148084"/>
                      <w:bookmarkStart w:id="53" w:name="_Toc476756477"/>
                      <w:bookmarkStart w:id="54" w:name="_Toc478023460"/>
                      <w:bookmarkStart w:id="55" w:name="_Toc478578779"/>
                      <w:bookmarkStart w:id="56" w:name="_Toc478637012"/>
                      <w:bookmarkStart w:id="57" w:name="_Toc479769269"/>
                      <w:bookmarkStart w:id="58" w:name="_Toc480902607"/>
                      <w:r w:rsidRPr="006F05F4">
                        <w:t xml:space="preserve">Kuvio </w:t>
                      </w:r>
                      <w:fldSimple w:instr=" SEQ Kuvio \* ARABIC ">
                        <w:r>
                          <w:rPr>
                            <w:noProof/>
                          </w:rPr>
                          <w:t>4</w:t>
                        </w:r>
                      </w:fldSimple>
                      <w:r>
                        <w:rPr>
                          <w:noProof/>
                        </w:rPr>
                        <w:t>.</w:t>
                      </w:r>
                      <w:r w:rsidRPr="006F05F4">
                        <w:t xml:space="preserve"> NTP viestirakenne</w:t>
                      </w:r>
                      <w:bookmarkEnd w:id="48"/>
                      <w:bookmarkEnd w:id="49"/>
                      <w:bookmarkEnd w:id="50"/>
                      <w:bookmarkEnd w:id="51"/>
                      <w:bookmarkEnd w:id="52"/>
                      <w:bookmarkEnd w:id="53"/>
                      <w:bookmarkEnd w:id="54"/>
                      <w:bookmarkEnd w:id="55"/>
                      <w:bookmarkEnd w:id="56"/>
                      <w:bookmarkEnd w:id="57"/>
                      <w:bookmarkEnd w:id="58"/>
                    </w:p>
                  </w:txbxContent>
                </v:textbox>
                <w10:wrap type="square"/>
              </v:shape>
            </w:pict>
          </mc:Fallback>
        </mc:AlternateContent>
      </w:r>
      <w:r w:rsidRPr="005E442B">
        <w:rPr>
          <w:rFonts w:eastAsia="Times New Roman"/>
          <w:szCs w:val="24"/>
          <w:lang w:eastAsia="fi-FI"/>
        </w:rPr>
        <w:br w:type="page"/>
      </w:r>
    </w:p>
    <w:p w:rsidR="006A15C8" w:rsidRPr="005E442B" w:rsidRDefault="006A15C8" w:rsidP="006A15C8">
      <w:pPr>
        <w:spacing w:after="0"/>
        <w:rPr>
          <w:rFonts w:eastAsia="Times New Roman"/>
          <w:szCs w:val="24"/>
          <w:lang w:eastAsia="fi-FI"/>
        </w:rPr>
      </w:pPr>
      <w:r w:rsidRPr="005E442B">
        <w:rPr>
          <w:rFonts w:eastAsia="Times New Roman"/>
          <w:szCs w:val="24"/>
          <w:lang w:eastAsia="fi-FI"/>
        </w:rPr>
        <w:lastRenderedPageBreak/>
        <w:t>Kriittisiä alueita joissa tarvitaan tarkkaa aikaa ovat:</w:t>
      </w:r>
    </w:p>
    <w:p w:rsidR="006A15C8" w:rsidRPr="005E442B" w:rsidRDefault="006A15C8" w:rsidP="006A15C8">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Pankkipalvelut</w:t>
      </w:r>
    </w:p>
    <w:p w:rsidR="006A15C8" w:rsidRPr="005E442B" w:rsidRDefault="006A15C8" w:rsidP="006A15C8">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Pörssi</w:t>
      </w:r>
    </w:p>
    <w:p w:rsidR="006A15C8" w:rsidRPr="005E442B" w:rsidRDefault="006A15C8" w:rsidP="006A15C8">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Radio ja tv</w:t>
      </w:r>
    </w:p>
    <w:p w:rsidR="006A15C8" w:rsidRPr="005E442B" w:rsidRDefault="006A15C8" w:rsidP="006A15C8">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Verkkojen ylläpito</w:t>
      </w:r>
    </w:p>
    <w:p w:rsidR="006A15C8" w:rsidRPr="005E442B" w:rsidRDefault="006A15C8" w:rsidP="006A15C8">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Verkonvalvonta</w:t>
      </w:r>
    </w:p>
    <w:p w:rsidR="009D169F" w:rsidRPr="005E442B" w:rsidRDefault="006A15C8" w:rsidP="009D169F">
      <w:pPr>
        <w:pStyle w:val="Luettelokappale"/>
        <w:numPr>
          <w:ilvl w:val="0"/>
          <w:numId w:val="32"/>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Kulunvalvonta</w:t>
      </w:r>
    </w:p>
    <w:p w:rsidR="006A15C8" w:rsidRPr="005E442B" w:rsidRDefault="009D169F" w:rsidP="00073004">
      <w:pPr>
        <w:rPr>
          <w:rFonts w:eastAsia="Times New Roman"/>
          <w:szCs w:val="24"/>
          <w:lang w:eastAsia="fi-FI"/>
        </w:rPr>
      </w:pPr>
      <w:r w:rsidRPr="005E442B">
        <w:t>(Lehtinen, M. 2007)</w:t>
      </w:r>
    </w:p>
    <w:p w:rsidR="006A15C8" w:rsidRPr="005E442B" w:rsidRDefault="006A15C8" w:rsidP="004B441C">
      <w:pPr>
        <w:pStyle w:val="Otsikko3"/>
      </w:pPr>
      <w:bookmarkStart w:id="59" w:name="_Toc480902471"/>
      <w:r w:rsidRPr="005E442B">
        <w:t>Toimintamalli</w:t>
      </w:r>
      <w:bookmarkEnd w:id="59"/>
      <w:r w:rsidRPr="005E442B">
        <w:t xml:space="preserve"> </w:t>
      </w:r>
    </w:p>
    <w:p w:rsidR="006A15C8" w:rsidRPr="005E442B" w:rsidRDefault="006A15C8" w:rsidP="006A15C8">
      <w:pPr>
        <w:spacing w:after="0"/>
        <w:rPr>
          <w:rFonts w:eastAsia="Times New Roman"/>
          <w:szCs w:val="24"/>
          <w:lang w:eastAsia="fi-FI"/>
        </w:rPr>
      </w:pPr>
      <w:r w:rsidRPr="005E442B">
        <w:rPr>
          <w:rFonts w:eastAsia="Times New Roman"/>
          <w:szCs w:val="24"/>
          <w:lang w:eastAsia="fi-FI"/>
        </w:rPr>
        <w:t>Arvojärjestys protokolla. Palvelimet on jaettu tasonumeron perusteella. Palvelimet on jaettu loogisesti puumaiseen järjestykseen. Primääriset palvelimet ovat tasolla yksi ja seuraavat palvelimet arvojärjestyksessä tasolla kaksi</w:t>
      </w:r>
      <w:r w:rsidR="00B84DBB" w:rsidRPr="005E442B">
        <w:rPr>
          <w:rFonts w:eastAsia="Times New Roman"/>
          <w:szCs w:val="24"/>
          <w:lang w:eastAsia="fi-FI"/>
        </w:rPr>
        <w:t xml:space="preserve"> jne. Mitä isompi arvojärjestys</w:t>
      </w:r>
      <w:r w:rsidRPr="005E442B">
        <w:rPr>
          <w:rFonts w:eastAsia="Times New Roman"/>
          <w:szCs w:val="24"/>
          <w:lang w:eastAsia="fi-FI"/>
        </w:rPr>
        <w:t xml:space="preserve">numero on, sitä kauempana palvelin on aikalähteestä. Mitä pienempi palvelimen numero on sitä tarkempi sen ajan pitäisi olla. </w:t>
      </w:r>
      <w:r w:rsidRPr="005E442B">
        <w:rPr>
          <w:szCs w:val="24"/>
        </w:rPr>
        <w:t>(Lehtinen, M. 2007)</w:t>
      </w:r>
    </w:p>
    <w:p w:rsidR="009D169F" w:rsidRPr="005E442B" w:rsidRDefault="006A15C8" w:rsidP="006A15C8">
      <w:pPr>
        <w:spacing w:after="0"/>
        <w:rPr>
          <w:rFonts w:eastAsia="Times New Roman"/>
          <w:szCs w:val="24"/>
          <w:lang w:eastAsia="fi-FI"/>
        </w:rPr>
      </w:pPr>
      <w:r w:rsidRPr="005E442B">
        <w:rPr>
          <w:rFonts w:eastAsia="Times New Roman"/>
          <w:szCs w:val="24"/>
          <w:lang w:eastAsia="fi-FI"/>
        </w:rPr>
        <w:t>Alempien tasojen palvelimet tarkistavat aikansa ja synkronoivat k</w:t>
      </w:r>
      <w:r w:rsidR="00B84DBB" w:rsidRPr="005E442B">
        <w:rPr>
          <w:rFonts w:eastAsia="Times New Roman"/>
          <w:szCs w:val="24"/>
          <w:lang w:eastAsia="fi-FI"/>
        </w:rPr>
        <w:t>ellonsa pienemmän arvojärjestys</w:t>
      </w:r>
      <w:r w:rsidRPr="005E442B">
        <w:rPr>
          <w:rFonts w:eastAsia="Times New Roman"/>
          <w:szCs w:val="24"/>
          <w:lang w:eastAsia="fi-FI"/>
        </w:rPr>
        <w:t xml:space="preserve">numeron palvelimilta. Saman tason tarkistusta voidaan käyttää vain hätätapauksissa ja tarkastus tapauksissa. </w:t>
      </w:r>
      <w:r w:rsidRPr="005E442B">
        <w:rPr>
          <w:szCs w:val="24"/>
        </w:rPr>
        <w:t>(Lehtinen, M. 2007)</w:t>
      </w:r>
    </w:p>
    <w:p w:rsidR="006A15C8" w:rsidRPr="005E442B" w:rsidRDefault="006A15C8" w:rsidP="004B441C">
      <w:pPr>
        <w:pStyle w:val="Otsikko3"/>
      </w:pPr>
      <w:bookmarkStart w:id="60" w:name="_Toc480902472"/>
      <w:r w:rsidRPr="005E442B">
        <w:t>Toiminta</w:t>
      </w:r>
      <w:bookmarkEnd w:id="60"/>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Palvelimet kuuntelevat UDP-porttia 123</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Ajan tarkistus tapahtuu paketinvaihdoilla, pyyntö-vastaus.</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Client lähettää ajan tarkastus kyselyn ja lisää kyseiseen pakettiin oman leimansa.</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Palvelin</w:t>
      </w:r>
      <w:r w:rsidR="001F03D7" w:rsidRPr="005E442B">
        <w:rPr>
          <w:rFonts w:eastAsia="Times New Roman" w:cstheme="minorHAnsi"/>
          <w:sz w:val="24"/>
          <w:szCs w:val="24"/>
          <w:lang w:eastAsia="fi-FI"/>
        </w:rPr>
        <w:t>,</w:t>
      </w:r>
      <w:r w:rsidRPr="005E442B">
        <w:rPr>
          <w:rFonts w:eastAsia="Times New Roman" w:cstheme="minorHAnsi"/>
          <w:sz w:val="24"/>
          <w:szCs w:val="24"/>
          <w:lang w:eastAsia="fi-FI"/>
        </w:rPr>
        <w:t xml:space="preserve"> johon paketti laitetaan lisää siihen leiman, jolloin se vastaanotti kyseisen paketin ja toisen ajan, jolloin kyseinen paketti lähti takaisin alkuperäiselle clientille.</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Client laittaa vielä muistiinsa kyseisen paketin saapumisajan.</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 xml:space="preserve">Client laskee vielä edellä mainitun kierros ajan ja lisää tämänkin muistiinsa. </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Client säätää kelloansa näiden tietojen perusteella.</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 xml:space="preserve"> Uusi palvelin ei heti kelpaa viralliseksi aikapalvelimeksi.</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lastRenderedPageBreak/>
        <w:t>NTP virittää palvelimen kelloa hiljalleen.</w:t>
      </w:r>
    </w:p>
    <w:p w:rsidR="006A15C8" w:rsidRPr="005E442B" w:rsidRDefault="006A15C8" w:rsidP="001F03D7">
      <w:pPr>
        <w:pStyle w:val="Luettelokappale"/>
        <w:numPr>
          <w:ilvl w:val="0"/>
          <w:numId w:val="33"/>
        </w:numPr>
        <w:spacing w:line="360" w:lineRule="auto"/>
        <w:contextualSpacing/>
        <w:rPr>
          <w:rFonts w:eastAsia="Times New Roman" w:cstheme="minorHAnsi"/>
          <w:sz w:val="24"/>
          <w:szCs w:val="24"/>
          <w:lang w:eastAsia="fi-FI"/>
        </w:rPr>
      </w:pPr>
      <w:r w:rsidRPr="005E442B">
        <w:rPr>
          <w:rFonts w:eastAsia="Times New Roman" w:cstheme="minorHAnsi"/>
          <w:sz w:val="24"/>
          <w:szCs w:val="24"/>
          <w:lang w:eastAsia="fi-FI"/>
        </w:rPr>
        <w:t>Muutaman synkronoinnin jälkeen p</w:t>
      </w:r>
      <w:r w:rsidR="00833F6C" w:rsidRPr="005E442B">
        <w:rPr>
          <w:rFonts w:eastAsia="Times New Roman" w:cstheme="minorHAnsi"/>
          <w:sz w:val="24"/>
          <w:szCs w:val="24"/>
          <w:lang w:eastAsia="fi-FI"/>
        </w:rPr>
        <w:t>äästään jo parempiin tuloksiin.</w:t>
      </w:r>
      <w:r w:rsidR="00833F6C" w:rsidRPr="005E442B">
        <w:rPr>
          <w:szCs w:val="24"/>
        </w:rPr>
        <w:t xml:space="preserve"> </w:t>
      </w:r>
      <w:r w:rsidRPr="005E442B">
        <w:rPr>
          <w:sz w:val="24"/>
          <w:szCs w:val="24"/>
        </w:rPr>
        <w:t>(Lehtinen, M. 2007)</w:t>
      </w:r>
    </w:p>
    <w:p w:rsidR="00132EEF" w:rsidRPr="005E442B" w:rsidRDefault="00132EEF" w:rsidP="00351B22">
      <w:pPr>
        <w:pStyle w:val="Otsikko2"/>
      </w:pPr>
      <w:bookmarkStart w:id="61" w:name="_Toc480902473"/>
      <w:r w:rsidRPr="005E442B">
        <w:t>DNSSEC</w:t>
      </w:r>
      <w:bookmarkEnd w:id="61"/>
    </w:p>
    <w:p w:rsidR="00132EEF" w:rsidRPr="005E442B" w:rsidRDefault="00C9614B" w:rsidP="00132EEF">
      <w:pPr>
        <w:rPr>
          <w:szCs w:val="24"/>
        </w:rPr>
      </w:pPr>
      <w:r w:rsidRPr="005E442B">
        <w:t>Domain Name System Security Extensions</w:t>
      </w:r>
      <w:r w:rsidRPr="005E442B">
        <w:rPr>
          <w:szCs w:val="24"/>
        </w:rPr>
        <w:t xml:space="preserve"> (</w:t>
      </w:r>
      <w:r w:rsidR="00132EEF" w:rsidRPr="005E442B">
        <w:rPr>
          <w:szCs w:val="24"/>
        </w:rPr>
        <w:t>DNSSEC</w:t>
      </w:r>
      <w:r w:rsidRPr="005E442B">
        <w:rPr>
          <w:szCs w:val="24"/>
        </w:rPr>
        <w:t>)</w:t>
      </w:r>
      <w:r w:rsidR="00132EEF" w:rsidRPr="005E442B">
        <w:rPr>
          <w:szCs w:val="24"/>
        </w:rPr>
        <w:t xml:space="preserve"> ei ole monimutkaisesta nimestään huolima</w:t>
      </w:r>
      <w:r w:rsidR="0079609D" w:rsidRPr="005E442B">
        <w:rPr>
          <w:szCs w:val="24"/>
        </w:rPr>
        <w:t xml:space="preserve">tta kovinkaan vaikea tekniikka. </w:t>
      </w:r>
      <w:r w:rsidR="00132EEF" w:rsidRPr="005E442B">
        <w:rPr>
          <w:szCs w:val="24"/>
        </w:rPr>
        <w:t>Syvemmällä tekniikassa tutuksi tulevat mm. salausalgoritmit, luott</w:t>
      </w:r>
      <w:r w:rsidR="0079609D" w:rsidRPr="005E442B">
        <w:rPr>
          <w:szCs w:val="24"/>
        </w:rPr>
        <w:t>amusketjut sekä avainten päivit</w:t>
      </w:r>
      <w:r w:rsidR="00132EEF" w:rsidRPr="005E442B">
        <w:rPr>
          <w:szCs w:val="24"/>
        </w:rPr>
        <w:t>täminen. Suurelle osalle DNSSECin kanssa työskenteleville riittää tieto, että se on julkisen ja yksityisen</w:t>
      </w:r>
      <w:r w:rsidR="0079609D" w:rsidRPr="005E442B">
        <w:rPr>
          <w:szCs w:val="24"/>
        </w:rPr>
        <w:t xml:space="preserve"> parin allekirjoitustekniikka. </w:t>
      </w:r>
      <w:r w:rsidR="00132EEF" w:rsidRPr="005E442B">
        <w:rPr>
          <w:szCs w:val="24"/>
        </w:rPr>
        <w:t>(</w:t>
      </w:r>
      <w:r w:rsidR="00124D24" w:rsidRPr="005E442B">
        <w:rPr>
          <w:rFonts w:eastAsia="Times New Roman"/>
          <w:szCs w:val="24"/>
          <w:lang w:eastAsia="fi-FI"/>
        </w:rPr>
        <w:t>Viestintävirasto</w:t>
      </w:r>
      <w:r w:rsidR="00DF71CC" w:rsidRPr="005E442B">
        <w:t xml:space="preserve"> 2014</w:t>
      </w:r>
      <w:r w:rsidR="00CC2F9E" w:rsidRPr="005E442B">
        <w:t xml:space="preserve"> B.</w:t>
      </w:r>
      <w:r w:rsidR="00132EEF" w:rsidRPr="005E442B">
        <w:rPr>
          <w:szCs w:val="24"/>
        </w:rPr>
        <w:t>)</w:t>
      </w:r>
    </w:p>
    <w:p w:rsidR="00132EEF" w:rsidRPr="005E442B" w:rsidRDefault="00132EEF" w:rsidP="00132EEF">
      <w:pPr>
        <w:rPr>
          <w:szCs w:val="24"/>
        </w:rPr>
      </w:pPr>
      <w:r w:rsidRPr="005E442B">
        <w:rPr>
          <w:szCs w:val="24"/>
        </w:rPr>
        <w:t>DNSSEC määritettiin jo 1990-luvulla, mutta tekniikka otettiin käyttöön pääosin Internetin nimipalveluissa vasta</w:t>
      </w:r>
      <w:r w:rsidR="001F03D7" w:rsidRPr="005E442B">
        <w:rPr>
          <w:szCs w:val="24"/>
        </w:rPr>
        <w:t xml:space="preserve"> vuosina</w:t>
      </w:r>
      <w:r w:rsidRPr="005E442B">
        <w:rPr>
          <w:szCs w:val="24"/>
        </w:rPr>
        <w:t xml:space="preserve"> 2010-11. Samaan aikaan DNSSEC-tuki otettiin käyt</w:t>
      </w:r>
      <w:r w:rsidR="0079609D" w:rsidRPr="005E442B">
        <w:rPr>
          <w:szCs w:val="24"/>
        </w:rPr>
        <w:t xml:space="preserve">töön myös fi-tunnuksilla. </w:t>
      </w:r>
      <w:r w:rsidRPr="005E442B">
        <w:rPr>
          <w:szCs w:val="24"/>
        </w:rPr>
        <w:t>(</w:t>
      </w:r>
      <w:r w:rsidR="00124D24" w:rsidRPr="005E442B">
        <w:rPr>
          <w:rFonts w:eastAsia="Times New Roman"/>
          <w:szCs w:val="24"/>
          <w:lang w:eastAsia="fi-FI"/>
        </w:rPr>
        <w:t>Viestintävirasto</w:t>
      </w:r>
      <w:r w:rsidR="00DF71CC" w:rsidRPr="005E442B">
        <w:t xml:space="preserve"> </w:t>
      </w:r>
      <w:r w:rsidRPr="005E442B">
        <w:rPr>
          <w:szCs w:val="24"/>
        </w:rPr>
        <w:t>2014</w:t>
      </w:r>
      <w:r w:rsidR="00CC2F9E" w:rsidRPr="005E442B">
        <w:rPr>
          <w:szCs w:val="24"/>
        </w:rPr>
        <w:t xml:space="preserve"> B</w:t>
      </w:r>
      <w:r w:rsidRPr="005E442B">
        <w:rPr>
          <w:szCs w:val="24"/>
        </w:rPr>
        <w:t>.)</w:t>
      </w:r>
    </w:p>
    <w:p w:rsidR="00132EEF" w:rsidRPr="005E442B" w:rsidRDefault="00132EEF" w:rsidP="0079609D">
      <w:pPr>
        <w:rPr>
          <w:szCs w:val="24"/>
        </w:rPr>
      </w:pPr>
      <w:r w:rsidRPr="005E442B">
        <w:rPr>
          <w:szCs w:val="24"/>
        </w:rPr>
        <w:t>DNSSEC on yleistynyt Euroopassa hiljalleen ja suuntaa antavia ovat Tsekki ja Hollanti. Hollannin .NL suojattuja tunnuksia on absoluuttisesti eniten. (</w:t>
      </w:r>
      <w:r w:rsidR="00124D24" w:rsidRPr="005E442B">
        <w:rPr>
          <w:rFonts w:eastAsia="Times New Roman"/>
          <w:szCs w:val="24"/>
          <w:lang w:eastAsia="fi-FI"/>
        </w:rPr>
        <w:t>Viestintävirasto</w:t>
      </w:r>
      <w:r w:rsidR="00DF71CC" w:rsidRPr="005E442B">
        <w:t>. 2014</w:t>
      </w:r>
      <w:r w:rsidRPr="005E442B">
        <w:rPr>
          <w:szCs w:val="24"/>
        </w:rPr>
        <w:t>)</w:t>
      </w:r>
    </w:p>
    <w:p w:rsidR="00132EEF" w:rsidRPr="005E442B" w:rsidRDefault="00132EEF" w:rsidP="0079609D">
      <w:pPr>
        <w:rPr>
          <w:szCs w:val="24"/>
        </w:rPr>
      </w:pPr>
      <w:r w:rsidRPr="005E442B">
        <w:rPr>
          <w:szCs w:val="24"/>
        </w:rPr>
        <w:t>Suomessa käyttö on suhteellisen vähäistä. 2015 on 0,06 prosentilla</w:t>
      </w:r>
      <w:r w:rsidR="0059461E" w:rsidRPr="005E442B">
        <w:rPr>
          <w:szCs w:val="24"/>
        </w:rPr>
        <w:t xml:space="preserve"> on</w:t>
      </w:r>
      <w:r w:rsidRPr="005E442B">
        <w:rPr>
          <w:szCs w:val="24"/>
        </w:rPr>
        <w:t xml:space="preserve"> ollut DNSSEC</w:t>
      </w:r>
      <w:r w:rsidR="0059461E" w:rsidRPr="005E442B">
        <w:rPr>
          <w:szCs w:val="24"/>
        </w:rPr>
        <w:t xml:space="preserve"> käytössä</w:t>
      </w:r>
      <w:r w:rsidRPr="005E442B">
        <w:rPr>
          <w:szCs w:val="24"/>
        </w:rPr>
        <w:t>. Vaikka tekniikan kiistattomista hyödyistä on selkeää näyttöä niin 2015 vain kaksi pankkia ja yksi verkkokauppa ovat suojanneet asiakkaiden</w:t>
      </w:r>
      <w:r w:rsidR="0059461E" w:rsidRPr="005E442B">
        <w:rPr>
          <w:szCs w:val="24"/>
        </w:rPr>
        <w:t>sa</w:t>
      </w:r>
      <w:r w:rsidRPr="005E442B">
        <w:rPr>
          <w:szCs w:val="24"/>
        </w:rPr>
        <w:t xml:space="preserve"> asioinnin DNSSECillä. (</w:t>
      </w:r>
      <w:r w:rsidR="00124D24" w:rsidRPr="005E442B">
        <w:rPr>
          <w:rFonts w:eastAsia="Times New Roman"/>
          <w:szCs w:val="24"/>
          <w:lang w:eastAsia="fi-FI"/>
        </w:rPr>
        <w:t>Viestintävirasto</w:t>
      </w:r>
      <w:r w:rsidR="00DF71CC" w:rsidRPr="005E442B">
        <w:t xml:space="preserve"> 2014</w:t>
      </w:r>
      <w:r w:rsidR="00CC2F9E" w:rsidRPr="005E442B">
        <w:t xml:space="preserve"> B.</w:t>
      </w:r>
      <w:r w:rsidRPr="005E442B">
        <w:rPr>
          <w:szCs w:val="24"/>
        </w:rPr>
        <w:t>)</w:t>
      </w:r>
    </w:p>
    <w:p w:rsidR="00132EEF" w:rsidRPr="005E442B" w:rsidRDefault="0079609D" w:rsidP="0079609D">
      <w:pPr>
        <w:rPr>
          <w:szCs w:val="24"/>
        </w:rPr>
      </w:pPr>
      <w:r w:rsidRPr="005E442B">
        <w:rPr>
          <w:szCs w:val="24"/>
        </w:rPr>
        <w:t>DNSSEC</w:t>
      </w:r>
      <w:r w:rsidR="00132EEF" w:rsidRPr="005E442B">
        <w:rPr>
          <w:szCs w:val="24"/>
        </w:rPr>
        <w:t>in vähäiseen käyttöön Suomessa ei varmasti ole mitään yhtä syytä. Tsekeissä ja Hollanissa julkisen hallinnot on velvoitettu käyttämään DNSSECin tuomaa lisäturvaa omissa palveluissaan, mutta myös julkinen sektor</w:t>
      </w:r>
      <w:r w:rsidRPr="005E442B">
        <w:rPr>
          <w:szCs w:val="24"/>
        </w:rPr>
        <w:t xml:space="preserve">i on lähtenyt joukolla mukaan. </w:t>
      </w:r>
      <w:r w:rsidR="00132EEF" w:rsidRPr="005E442B">
        <w:rPr>
          <w:szCs w:val="24"/>
        </w:rPr>
        <w:t>(</w:t>
      </w:r>
      <w:r w:rsidR="00124D24" w:rsidRPr="005E442B">
        <w:rPr>
          <w:rFonts w:eastAsia="Times New Roman"/>
          <w:szCs w:val="24"/>
          <w:lang w:eastAsia="fi-FI"/>
        </w:rPr>
        <w:t>Viestintävirasto</w:t>
      </w:r>
      <w:r w:rsidR="00DF71CC" w:rsidRPr="005E442B">
        <w:t xml:space="preserve"> 2014</w:t>
      </w:r>
      <w:r w:rsidR="00CC2F9E" w:rsidRPr="005E442B">
        <w:t xml:space="preserve"> B.</w:t>
      </w:r>
      <w:r w:rsidR="00132EEF" w:rsidRPr="005E442B">
        <w:rPr>
          <w:szCs w:val="24"/>
        </w:rPr>
        <w:t>)</w:t>
      </w:r>
    </w:p>
    <w:p w:rsidR="00132EEF" w:rsidRPr="005E442B" w:rsidRDefault="00132EEF" w:rsidP="004B441C">
      <w:pPr>
        <w:pStyle w:val="Otsikko3"/>
      </w:pPr>
      <w:bookmarkStart w:id="62" w:name="_Toc480902474"/>
      <w:r w:rsidRPr="005E442B">
        <w:t>Toiminta</w:t>
      </w:r>
      <w:bookmarkEnd w:id="62"/>
    </w:p>
    <w:p w:rsidR="00132EEF" w:rsidRPr="005E442B" w:rsidRDefault="00132EEF" w:rsidP="00132EEF">
      <w:pPr>
        <w:rPr>
          <w:rFonts w:eastAsia="Times New Roman"/>
          <w:szCs w:val="24"/>
          <w:lang w:eastAsia="fi-FI"/>
        </w:rPr>
      </w:pPr>
      <w:r w:rsidRPr="005E442B">
        <w:rPr>
          <w:szCs w:val="24"/>
        </w:rPr>
        <w:t>DNSSEC:n perustuu digitaalisien allekirjoituksien käyttöön ja niiden avulla luotuun luottamusketjuun. Protokolla mahdollistaa viestien alkuperän selvittämisen. Tämä vaatii sitä</w:t>
      </w:r>
      <w:r w:rsidR="0079609D" w:rsidRPr="005E442B">
        <w:rPr>
          <w:szCs w:val="24"/>
        </w:rPr>
        <w:t>,</w:t>
      </w:r>
      <w:r w:rsidRPr="005E442B">
        <w:rPr>
          <w:szCs w:val="24"/>
        </w:rPr>
        <w:t xml:space="preserve"> että DNSSEC on käytössä juuripalvelimelta aina toimialueen nimipalveli</w:t>
      </w:r>
      <w:r w:rsidRPr="005E442B">
        <w:rPr>
          <w:szCs w:val="24"/>
        </w:rPr>
        <w:lastRenderedPageBreak/>
        <w:t xml:space="preserve">melle asti. Nimikysely toimii samalla tavalla kuin DNS:iä käytettäessä, mutta nimipalvelin varmistaa vastauksen oikeellisuuden.  Vastauksena saadaan resurssitietue, joka pitää sisällään mm. haetun IP-osoitteen tai nimipalvelimen osoitteen. DNSSEC lisää tuohon kaksi kenttää: </w:t>
      </w:r>
      <w:r w:rsidRPr="005E442B">
        <w:rPr>
          <w:rFonts w:asciiTheme="minorHAnsi" w:eastAsia="Times New Roman" w:hAnsiTheme="minorHAnsi"/>
          <w:szCs w:val="24"/>
          <w:lang w:eastAsia="fi-FI"/>
        </w:rPr>
        <w:t>RRSIG ja DNSKEY.</w:t>
      </w:r>
      <w:r w:rsidRPr="005E442B">
        <w:rPr>
          <w:rFonts w:eastAsia="Times New Roman"/>
          <w:szCs w:val="24"/>
          <w:lang w:eastAsia="fi-FI"/>
        </w:rPr>
        <w:t xml:space="preserve"> (Orpana, P. 2014)</w:t>
      </w:r>
    </w:p>
    <w:p w:rsidR="00132EEF" w:rsidRPr="005E442B" w:rsidRDefault="00132EEF" w:rsidP="00132EEF">
      <w:pPr>
        <w:rPr>
          <w:rFonts w:eastAsia="Times New Roman"/>
          <w:szCs w:val="24"/>
          <w:lang w:eastAsia="fi-FI"/>
        </w:rPr>
      </w:pPr>
      <w:r w:rsidRPr="005E442B">
        <w:rPr>
          <w:rFonts w:eastAsia="Times New Roman"/>
          <w:szCs w:val="24"/>
          <w:lang w:eastAsia="fi-FI"/>
        </w:rPr>
        <w:t>Allekirjoituksessa käytetään julkista avainta. RRSIG on digitaalinen allekirjoitus, jonka lähettäjä on laskenut resurssitietueesta yksityisellä</w:t>
      </w:r>
      <w:r w:rsidR="0079609D" w:rsidRPr="005E442B">
        <w:rPr>
          <w:rFonts w:eastAsia="Times New Roman"/>
          <w:szCs w:val="24"/>
          <w:lang w:eastAsia="fi-FI"/>
        </w:rPr>
        <w:t xml:space="preserve"> avaimellaan. (Orpana, P. 2014)</w:t>
      </w:r>
    </w:p>
    <w:p w:rsidR="00132EEF" w:rsidRPr="005E442B" w:rsidRDefault="00132EEF" w:rsidP="00132EEF">
      <w:pPr>
        <w:spacing w:after="0"/>
        <w:rPr>
          <w:rFonts w:eastAsia="Times New Roman"/>
          <w:szCs w:val="24"/>
          <w:lang w:eastAsia="fi-FI"/>
        </w:rPr>
      </w:pPr>
      <w:r w:rsidRPr="005E442B">
        <w:rPr>
          <w:rFonts w:eastAsia="Times New Roman"/>
          <w:szCs w:val="24"/>
          <w:lang w:eastAsia="fi-FI"/>
        </w:rPr>
        <w:t>Lähettäjä lisää julkisen avaimen mukaan viest</w:t>
      </w:r>
      <w:r w:rsidR="002737ED" w:rsidRPr="005E442B">
        <w:rPr>
          <w:rFonts w:eastAsia="Times New Roman"/>
          <w:szCs w:val="24"/>
          <w:lang w:eastAsia="fi-FI"/>
        </w:rPr>
        <w:t>i</w:t>
      </w:r>
      <w:r w:rsidRPr="005E442B">
        <w:rPr>
          <w:rFonts w:eastAsia="Times New Roman"/>
          <w:szCs w:val="24"/>
          <w:lang w:eastAsia="fi-FI"/>
        </w:rPr>
        <w:t>in ja laittaa sen DNSKEY-kenttään.  Vastaanottaja pystyy tarkistamaan</w:t>
      </w:r>
      <w:r w:rsidR="00DD75A9" w:rsidRPr="005E442B">
        <w:rPr>
          <w:rFonts w:eastAsia="Times New Roman"/>
          <w:szCs w:val="24"/>
          <w:lang w:eastAsia="fi-FI"/>
        </w:rPr>
        <w:t>,</w:t>
      </w:r>
      <w:r w:rsidRPr="005E442B">
        <w:rPr>
          <w:rFonts w:eastAsia="Times New Roman"/>
          <w:szCs w:val="24"/>
          <w:lang w:eastAsia="fi-FI"/>
        </w:rPr>
        <w:t xml:space="preserve"> että viesti on peräisen alkuperäiseltä lähettäjältä käyttämällä julkista avainta ja allekirjoitusta. Julkisen avaimen on oltava luotettava. Tarvitaan siis vähintään yksi julkinen avain, jonka luotettavuus on pystytty tarkistamaan eli puhutaan luottamusankkurista (trust anchor). Tämä on yleensä asetettu manuaalisesti nimipalvelimeen adminin toimesta ja juuripalvelimet toimivat luottamusankkureina.  Näin kun tiedämme varmasti hierarkian ylimmän nimipalvelimen julkisen avaimen, voimme luottamusketjun ansiosta olla varmoja siitä jokaisen nimikysel</w:t>
      </w:r>
      <w:r w:rsidR="0079609D" w:rsidRPr="005E442B">
        <w:rPr>
          <w:rFonts w:eastAsia="Times New Roman"/>
          <w:szCs w:val="24"/>
          <w:lang w:eastAsia="fi-FI"/>
        </w:rPr>
        <w:t>yn eri vaiheet ovat oikeita</w:t>
      </w:r>
      <w:r w:rsidR="00BC27A2" w:rsidRPr="005E442B">
        <w:rPr>
          <w:rFonts w:eastAsia="Times New Roman"/>
          <w:szCs w:val="24"/>
          <w:lang w:eastAsia="fi-FI"/>
        </w:rPr>
        <w:t xml:space="preserve"> (kts. Kuvio </w:t>
      </w:r>
      <w:r w:rsidR="00F654E3" w:rsidRPr="005E442B">
        <w:rPr>
          <w:rFonts w:eastAsia="Times New Roman"/>
          <w:szCs w:val="24"/>
          <w:lang w:eastAsia="fi-FI"/>
        </w:rPr>
        <w:t>5</w:t>
      </w:r>
      <w:r w:rsidR="00BC27A2" w:rsidRPr="005E442B">
        <w:rPr>
          <w:rFonts w:eastAsia="Times New Roman"/>
          <w:szCs w:val="24"/>
          <w:lang w:eastAsia="fi-FI"/>
        </w:rPr>
        <w:t>)</w:t>
      </w:r>
      <w:r w:rsidR="0079609D" w:rsidRPr="005E442B">
        <w:rPr>
          <w:rFonts w:eastAsia="Times New Roman"/>
          <w:szCs w:val="24"/>
          <w:lang w:eastAsia="fi-FI"/>
        </w:rPr>
        <w:t xml:space="preserve">. </w:t>
      </w:r>
      <w:r w:rsidRPr="005E442B">
        <w:rPr>
          <w:rFonts w:eastAsia="Times New Roman"/>
          <w:szCs w:val="24"/>
          <w:lang w:eastAsia="fi-FI"/>
        </w:rPr>
        <w:t>(Orpana, P. 2014)</w:t>
      </w:r>
    </w:p>
    <w:p w:rsidR="00620B1B" w:rsidRPr="005E442B" w:rsidRDefault="00620B1B" w:rsidP="00132EEF">
      <w:pPr>
        <w:spacing w:after="0"/>
        <w:rPr>
          <w:rFonts w:eastAsia="Times New Roman"/>
          <w:szCs w:val="24"/>
          <w:lang w:eastAsia="fi-FI"/>
        </w:rPr>
      </w:pPr>
    </w:p>
    <w:p w:rsidR="00620B1B" w:rsidRPr="005E442B" w:rsidRDefault="00620B1B" w:rsidP="00132EEF">
      <w:pPr>
        <w:spacing w:after="0"/>
        <w:rPr>
          <w:rFonts w:eastAsia="Times New Roman"/>
          <w:szCs w:val="24"/>
          <w:lang w:eastAsia="fi-FI"/>
        </w:rPr>
      </w:pPr>
    </w:p>
    <w:p w:rsidR="0079609D" w:rsidRPr="005E442B" w:rsidRDefault="00620B1B" w:rsidP="0079609D">
      <w:pPr>
        <w:keepNext/>
        <w:spacing w:after="0"/>
      </w:pPr>
      <w:r w:rsidRPr="005E442B">
        <w:rPr>
          <w:noProof/>
          <w:lang w:eastAsia="fi-FI"/>
        </w:rPr>
        <w:drawing>
          <wp:inline distT="0" distB="0" distL="0" distR="0" wp14:anchorId="73372089" wp14:editId="24E80FC6">
            <wp:extent cx="4865944" cy="286702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015" cy="2869424"/>
                    </a:xfrm>
                    <a:prstGeom prst="rect">
                      <a:avLst/>
                    </a:prstGeom>
                  </pic:spPr>
                </pic:pic>
              </a:graphicData>
            </a:graphic>
          </wp:inline>
        </w:drawing>
      </w:r>
    </w:p>
    <w:p w:rsidR="00620B1B" w:rsidRPr="005E442B" w:rsidRDefault="0079609D" w:rsidP="002430B9">
      <w:pPr>
        <w:pStyle w:val="Kuvaotsikko"/>
        <w:rPr>
          <w:rFonts w:eastAsia="Times New Roman"/>
          <w:szCs w:val="24"/>
          <w:lang w:eastAsia="fi-FI"/>
        </w:rPr>
      </w:pPr>
      <w:bookmarkStart w:id="63" w:name="_Toc480902608"/>
      <w:r w:rsidRPr="005E442B">
        <w:t xml:space="preserve">Kuvio </w:t>
      </w:r>
      <w:fldSimple w:instr=" SEQ Kuvio \* ARABIC ">
        <w:r w:rsidR="001610A5">
          <w:rPr>
            <w:noProof/>
          </w:rPr>
          <w:t>5</w:t>
        </w:r>
      </w:fldSimple>
      <w:r w:rsidR="009E661A" w:rsidRPr="005E442B">
        <w:rPr>
          <w:noProof/>
        </w:rPr>
        <w:t>.</w:t>
      </w:r>
      <w:r w:rsidRPr="005E442B">
        <w:t xml:space="preserve"> DNSSEC toiminta</w:t>
      </w:r>
      <w:bookmarkEnd w:id="63"/>
    </w:p>
    <w:p w:rsidR="00C83A10" w:rsidRPr="005E442B" w:rsidRDefault="00C83A10">
      <w:pPr>
        <w:spacing w:line="259" w:lineRule="auto"/>
        <w:rPr>
          <w:rFonts w:eastAsiaTheme="majorEastAsia" w:cstheme="majorBidi"/>
          <w:sz w:val="28"/>
          <w:szCs w:val="26"/>
        </w:rPr>
      </w:pPr>
      <w:r w:rsidRPr="005E442B">
        <w:br w:type="page"/>
      </w:r>
    </w:p>
    <w:p w:rsidR="00C83A10" w:rsidRPr="005E442B" w:rsidRDefault="00C83A10" w:rsidP="00351B22">
      <w:pPr>
        <w:pStyle w:val="Otsikko2"/>
      </w:pPr>
      <w:bookmarkStart w:id="64" w:name="_Toc480902475"/>
      <w:r w:rsidRPr="005E442B">
        <w:lastRenderedPageBreak/>
        <w:t>Salasanakäytänteet</w:t>
      </w:r>
      <w:bookmarkEnd w:id="64"/>
    </w:p>
    <w:p w:rsidR="00C83A10" w:rsidRPr="005E442B" w:rsidRDefault="00C83A10" w:rsidP="00C83A10">
      <w:r w:rsidRPr="005E442B">
        <w:t>Salasana ja käyttäjätunnuksia käytetään nykyään opiskellessa, vapaa-ajalla ja työelämässä. Näiden tietoturvallinen käyttö on entistä tärkeämpää. Prosessointi tehon noustessa on myöskin tietoturvariskit nousseet ja salasanoja on entistä helpompi murtaa. Salasanojen tekemiseenkin on suosituksia ja eri laatuja. Pelkkä käyttäjätunnus ja salasana tunnistautuminen luokitellaan heikoksi. Saadaksemme vahve</w:t>
      </w:r>
      <w:r w:rsidR="006F05F4" w:rsidRPr="005E442B">
        <w:t xml:space="preserve">mman tunnistautumis </w:t>
      </w:r>
      <w:r w:rsidR="00FA7443" w:rsidRPr="005E442B">
        <w:t>metodin,</w:t>
      </w:r>
      <w:r w:rsidRPr="005E442B">
        <w:t xml:space="preserve"> tarvitaan vähintään kaksi </w:t>
      </w:r>
      <w:r w:rsidR="00FA7443" w:rsidRPr="005E442B">
        <w:t>tunnistamistapaa. Tunnistamis</w:t>
      </w:r>
      <w:r w:rsidRPr="005E442B">
        <w:t xml:space="preserve">tapoja ovat esimerkiksi oma tieto (salasana käyttäjä tunnus), hallussa oleva tieto (sirukortit, PIN-koodit tai omalle laitteelle lähetetyt varmenteet) tai biometrinen tunnistaminen. </w:t>
      </w:r>
      <w:r w:rsidRPr="005E442B">
        <w:rPr>
          <w:szCs w:val="24"/>
        </w:rPr>
        <w:t>(</w:t>
      </w:r>
      <w:r w:rsidRPr="005E442B">
        <w:rPr>
          <w:rFonts w:eastAsia="Times New Roman"/>
          <w:szCs w:val="24"/>
          <w:lang w:eastAsia="fi-FI"/>
        </w:rPr>
        <w:t>Viestintävirasto</w:t>
      </w:r>
      <w:r w:rsidRPr="005E442B">
        <w:t xml:space="preserve"> 2014</w:t>
      </w:r>
      <w:r w:rsidR="001F5FDF" w:rsidRPr="005E442B">
        <w:t xml:space="preserve"> A</w:t>
      </w:r>
      <w:r w:rsidR="00CC2F9E" w:rsidRPr="005E442B">
        <w:t>.</w:t>
      </w:r>
      <w:r w:rsidRPr="005E442B">
        <w:rPr>
          <w:szCs w:val="24"/>
        </w:rPr>
        <w:t>)</w:t>
      </w:r>
    </w:p>
    <w:p w:rsidR="00C83A10" w:rsidRPr="005E442B" w:rsidRDefault="00C83A10" w:rsidP="00C83A10">
      <w:r w:rsidRPr="005E442B">
        <w:t xml:space="preserve">Hyvä salasana on nykyään minimissään 15 merkkiä ja ei ole löydettävissä sanakirjasta. Tämän ohi ei kuitenkaan pääse tekemällä simppeleitä numero lisäyksiä, kuten Kissa salasanan voi arvata helposti, vaikka se olisikin tehty K1ssa123 formaattiin. Salasanan keksimisen voi tehdä, vaikka nappaamalla lauseen kaikista sanoista etukirjaimet. Numeroiden ja erikoismerkkien lisääminen salasanaan on myöskin suotavaa. Geometriset kuviot näppäimistöltä ovat myöskin riskialttiita. </w:t>
      </w:r>
      <w:r w:rsidRPr="005E442B">
        <w:rPr>
          <w:szCs w:val="24"/>
        </w:rPr>
        <w:t>(</w:t>
      </w:r>
      <w:r w:rsidRPr="005E442B">
        <w:rPr>
          <w:rFonts w:eastAsia="Times New Roman"/>
          <w:szCs w:val="24"/>
          <w:lang w:eastAsia="fi-FI"/>
        </w:rPr>
        <w:t>Viestintävirasto</w:t>
      </w:r>
      <w:r w:rsidRPr="005E442B">
        <w:t xml:space="preserve"> 2014</w:t>
      </w:r>
      <w:r w:rsidR="001F5FDF" w:rsidRPr="005E442B">
        <w:t xml:space="preserve"> A</w:t>
      </w:r>
      <w:r w:rsidR="00CC2F9E" w:rsidRPr="005E442B">
        <w:t>.</w:t>
      </w:r>
      <w:r w:rsidRPr="005E442B">
        <w:rPr>
          <w:szCs w:val="24"/>
        </w:rPr>
        <w:t>)</w:t>
      </w:r>
    </w:p>
    <w:p w:rsidR="00C83A10" w:rsidRPr="005E442B" w:rsidRDefault="00C83A10" w:rsidP="00C83A10">
      <w:r w:rsidRPr="005E442B">
        <w:t>Hyvään salasanaan kannattaa muistaa seuraavat viisi asiaa.</w:t>
      </w:r>
    </w:p>
    <w:p w:rsidR="00C83A10" w:rsidRPr="005E442B" w:rsidRDefault="00C83A10" w:rsidP="00C83A10">
      <w:pPr>
        <w:pStyle w:val="Luettelokappale"/>
        <w:numPr>
          <w:ilvl w:val="0"/>
          <w:numId w:val="35"/>
        </w:numPr>
        <w:rPr>
          <w:sz w:val="24"/>
          <w:szCs w:val="24"/>
        </w:rPr>
      </w:pPr>
      <w:r w:rsidRPr="005E442B">
        <w:rPr>
          <w:sz w:val="24"/>
          <w:szCs w:val="24"/>
        </w:rPr>
        <w:t>Tarpeeksi pitkä</w:t>
      </w:r>
    </w:p>
    <w:p w:rsidR="00C83A10" w:rsidRPr="005E442B" w:rsidRDefault="00C83A10" w:rsidP="00C83A10">
      <w:pPr>
        <w:pStyle w:val="Luettelokappale"/>
        <w:numPr>
          <w:ilvl w:val="0"/>
          <w:numId w:val="35"/>
        </w:numPr>
        <w:rPr>
          <w:sz w:val="24"/>
          <w:szCs w:val="24"/>
        </w:rPr>
      </w:pPr>
      <w:r w:rsidRPr="005E442B">
        <w:rPr>
          <w:sz w:val="24"/>
          <w:szCs w:val="24"/>
        </w:rPr>
        <w:t>Ei ole sana</w:t>
      </w:r>
    </w:p>
    <w:p w:rsidR="00C83A10" w:rsidRPr="005E442B" w:rsidRDefault="00C83A10" w:rsidP="00C83A10">
      <w:pPr>
        <w:pStyle w:val="Luettelokappale"/>
        <w:numPr>
          <w:ilvl w:val="0"/>
          <w:numId w:val="35"/>
        </w:numPr>
        <w:rPr>
          <w:sz w:val="24"/>
          <w:szCs w:val="24"/>
        </w:rPr>
      </w:pPr>
      <w:r w:rsidRPr="005E442B">
        <w:rPr>
          <w:sz w:val="24"/>
          <w:szCs w:val="24"/>
        </w:rPr>
        <w:t>Numerot, kirjainten koko ja erikoismerkit käyttöön</w:t>
      </w:r>
    </w:p>
    <w:p w:rsidR="00C83A10" w:rsidRPr="005E442B" w:rsidRDefault="00C83A10" w:rsidP="00C83A10">
      <w:pPr>
        <w:pStyle w:val="Luettelokappale"/>
        <w:numPr>
          <w:ilvl w:val="0"/>
          <w:numId w:val="35"/>
        </w:numPr>
        <w:rPr>
          <w:sz w:val="24"/>
          <w:szCs w:val="24"/>
        </w:rPr>
      </w:pPr>
      <w:r w:rsidRPr="005E442B">
        <w:rPr>
          <w:sz w:val="24"/>
          <w:szCs w:val="24"/>
        </w:rPr>
        <w:t>Apuohjelmia löytyy</w:t>
      </w:r>
    </w:p>
    <w:p w:rsidR="00C83A10" w:rsidRPr="005E442B" w:rsidRDefault="00C83A10" w:rsidP="00C83A10">
      <w:pPr>
        <w:pStyle w:val="Luettelokappale"/>
        <w:numPr>
          <w:ilvl w:val="0"/>
          <w:numId w:val="35"/>
        </w:numPr>
        <w:rPr>
          <w:sz w:val="24"/>
          <w:szCs w:val="24"/>
        </w:rPr>
      </w:pPr>
      <w:r w:rsidRPr="005E442B">
        <w:rPr>
          <w:sz w:val="24"/>
          <w:szCs w:val="24"/>
        </w:rPr>
        <w:t xml:space="preserve">Yleiset sanat, henkilökohtaiset tiedot ja näppäimistön geometriset kuviota ei suositella </w:t>
      </w:r>
      <w:r w:rsidRPr="005E442B">
        <w:rPr>
          <w:szCs w:val="24"/>
        </w:rPr>
        <w:t>(</w:t>
      </w:r>
      <w:r w:rsidRPr="005E442B">
        <w:rPr>
          <w:rFonts w:eastAsia="Times New Roman"/>
          <w:szCs w:val="24"/>
          <w:lang w:eastAsia="fi-FI"/>
        </w:rPr>
        <w:t>Viestintävirasto</w:t>
      </w:r>
      <w:r w:rsidRPr="005E442B">
        <w:t xml:space="preserve"> 2014</w:t>
      </w:r>
      <w:r w:rsidR="001F5FDF" w:rsidRPr="005E442B">
        <w:t xml:space="preserve"> A</w:t>
      </w:r>
      <w:r w:rsidR="00CC2F9E" w:rsidRPr="005E442B">
        <w:t>.</w:t>
      </w:r>
      <w:r w:rsidRPr="005E442B">
        <w:rPr>
          <w:szCs w:val="24"/>
        </w:rPr>
        <w:t>)</w:t>
      </w:r>
    </w:p>
    <w:p w:rsidR="00C83A10" w:rsidRPr="005E442B" w:rsidRDefault="00C83A10" w:rsidP="004B441C">
      <w:pPr>
        <w:pStyle w:val="Otsikko3"/>
      </w:pPr>
      <w:bookmarkStart w:id="65" w:name="_Toc480902476"/>
      <w:r w:rsidRPr="005E442B">
        <w:t>Tiivisteet</w:t>
      </w:r>
      <w:bookmarkEnd w:id="65"/>
    </w:p>
    <w:p w:rsidR="00C83A10" w:rsidRPr="005E442B" w:rsidRDefault="00C83A10" w:rsidP="00C83A10">
      <w:pPr>
        <w:rPr>
          <w:lang w:eastAsia="fi-FI"/>
        </w:rPr>
      </w:pPr>
      <w:r w:rsidRPr="005E442B">
        <w:rPr>
          <w:lang w:eastAsia="fi-FI"/>
        </w:rPr>
        <w:t xml:space="preserve">Palveluntarjoajalle on suositeltavaa säilöä salasanat tiivistefunktion avulla. Huolellisella säilönnällä vähennetään tietoturva riskejä, mikäli salasanat joutuisivat vääriin käsiin. Käyttäjän syöttäessä salasanansa järjestelmä saa saman tiivisteen, kuin järjestelmässä on, joten järjestelmän ei tarvitse edes tietää käyttäjien salasanoja ainoastaan tiivisteet. Viestintävirasto suosittelee, että näiden tiivisteiden luontiin ei käytetä </w:t>
      </w:r>
      <w:r w:rsidRPr="005E442B">
        <w:rPr>
          <w:lang w:eastAsia="fi-FI"/>
        </w:rPr>
        <w:lastRenderedPageBreak/>
        <w:t xml:space="preserve">standardoitua kryptografista tiivistefunktiota, kuten Secure Hash Algorithm 2 (SHA-2), vaan käytetään salasanatiivistealgoritmeja, kuten PBKDF2, bcrypt ja scrypt. </w:t>
      </w:r>
      <w:r w:rsidRPr="005E442B">
        <w:rPr>
          <w:szCs w:val="24"/>
        </w:rPr>
        <w:t>(</w:t>
      </w:r>
      <w:r w:rsidRPr="005E442B">
        <w:rPr>
          <w:rFonts w:eastAsia="Times New Roman"/>
          <w:szCs w:val="24"/>
          <w:lang w:eastAsia="fi-FI"/>
        </w:rPr>
        <w:t>Viestintävirasto</w:t>
      </w:r>
      <w:r w:rsidRPr="005E442B">
        <w:t xml:space="preserve"> 2014</w:t>
      </w:r>
      <w:r w:rsidR="001F5FDF" w:rsidRPr="005E442B">
        <w:t xml:space="preserve"> A</w:t>
      </w:r>
      <w:r w:rsidR="00CC2F9E" w:rsidRPr="005E442B">
        <w:t>.</w:t>
      </w:r>
      <w:r w:rsidRPr="005E442B">
        <w:rPr>
          <w:szCs w:val="24"/>
        </w:rPr>
        <w:t>)</w:t>
      </w:r>
    </w:p>
    <w:p w:rsidR="00C83A10" w:rsidRPr="005E442B" w:rsidRDefault="00C83A10" w:rsidP="004B441C">
      <w:pPr>
        <w:pStyle w:val="Otsikko3"/>
      </w:pPr>
      <w:bookmarkStart w:id="66" w:name="_Toc480902477"/>
      <w:r w:rsidRPr="005E442B">
        <w:t>Suolaus</w:t>
      </w:r>
      <w:bookmarkEnd w:id="66"/>
    </w:p>
    <w:p w:rsidR="00C83A10" w:rsidRPr="005E442B" w:rsidRDefault="00C83A10" w:rsidP="00C83A10">
      <w:pPr>
        <w:rPr>
          <w:szCs w:val="24"/>
        </w:rPr>
      </w:pPr>
      <w:r w:rsidRPr="005E442B">
        <w:rPr>
          <w:lang w:eastAsia="fi-FI"/>
        </w:rPr>
        <w:t xml:space="preserve">Suolauksella parannetaan salasanatiivistealgoritmien turvallisuutta entisestään. Suolauksella tehdään satunnaisesti muodostettu uniikki merkkijono, joka on käyttäjäkohtainen. Tätä käytetään yhtenä algoritmin parametrina salasanan lisäksi. Mikäli suola muuttuu, niin muuttuu myöskin salasanatiiviste, vaikka salasana ei muuttuisikaan. Tällä saadaan tiivisteisiin lisää turvallisuutta ja vaikka muutama salasana saataisiinkin murrettua, niin se ei auta muiden salasanatiivisteiden murtamiseen. </w:t>
      </w:r>
      <w:r w:rsidRPr="005E442B">
        <w:rPr>
          <w:szCs w:val="24"/>
        </w:rPr>
        <w:t>(</w:t>
      </w:r>
      <w:r w:rsidRPr="005E442B">
        <w:rPr>
          <w:rFonts w:eastAsia="Times New Roman"/>
          <w:szCs w:val="24"/>
          <w:lang w:eastAsia="fi-FI"/>
        </w:rPr>
        <w:t>Viestintävirasto</w:t>
      </w:r>
      <w:r w:rsidRPr="005E442B">
        <w:t xml:space="preserve"> 2014</w:t>
      </w:r>
      <w:r w:rsidR="001F5FDF" w:rsidRPr="005E442B">
        <w:t xml:space="preserve"> A</w:t>
      </w:r>
      <w:r w:rsidR="00CC2F9E" w:rsidRPr="005E442B">
        <w:t>.</w:t>
      </w:r>
      <w:r w:rsidRPr="005E442B">
        <w:rPr>
          <w:szCs w:val="24"/>
        </w:rPr>
        <w:t>)</w:t>
      </w:r>
    </w:p>
    <w:p w:rsidR="00C83A10" w:rsidRPr="005E442B" w:rsidRDefault="00C83A10" w:rsidP="00351B22">
      <w:pPr>
        <w:pStyle w:val="Otsikko2"/>
        <w:rPr>
          <w:lang w:eastAsia="fi-FI"/>
        </w:rPr>
      </w:pPr>
      <w:bookmarkStart w:id="67" w:name="_Toc447008376"/>
      <w:bookmarkStart w:id="68" w:name="_Toc447647350"/>
      <w:bookmarkStart w:id="69" w:name="_Toc449024144"/>
      <w:bookmarkStart w:id="70" w:name="_Toc480902478"/>
      <w:r w:rsidRPr="005E442B">
        <w:rPr>
          <w:lang w:eastAsia="fi-FI"/>
        </w:rPr>
        <w:t>Levyjakojen teoriaa</w:t>
      </w:r>
      <w:bookmarkEnd w:id="67"/>
      <w:bookmarkEnd w:id="68"/>
      <w:bookmarkEnd w:id="69"/>
      <w:bookmarkEnd w:id="70"/>
    </w:p>
    <w:p w:rsidR="00C83A10" w:rsidRPr="005E442B" w:rsidRDefault="00C83A10" w:rsidP="00C83A10">
      <w:pPr>
        <w:rPr>
          <w:lang w:eastAsia="fi-FI"/>
        </w:rPr>
      </w:pPr>
      <w:r w:rsidRPr="005E442B">
        <w:rPr>
          <w:lang w:eastAsia="fi-FI"/>
        </w:rPr>
        <w:t xml:space="preserve">Levyjaoilla määritellään minne käyttäjät varastoivat tiedostonsa, kuka pääsee niihin käsiksi ja miten niihin pääsee käsiksi. Tämän tarkoituksena on tuoda verkkoon ominaisuuksia, kuten tiedostojen jakoa, helpompaa varmuuskopiointia, pääsyn hallintaa tiedostoihin, jakojen määrän vähennyksiä verkossa, eikä tarvitse jakaa pääsyä työasemalle, myöskin voidaan silmällä pitää käyttäjien tilan käyttöä tai rajoittaa sitä ja rajoittaa käyttäjien oikeuksia. </w:t>
      </w:r>
      <w:r w:rsidRPr="005E442B">
        <w:t>(Jäntti, H &amp; Viilos, M. 2016)</w:t>
      </w:r>
    </w:p>
    <w:p w:rsidR="00C83A10" w:rsidRPr="005E442B" w:rsidRDefault="00C83A10" w:rsidP="00C83A10">
      <w:pPr>
        <w:rPr>
          <w:lang w:eastAsia="fi-FI"/>
        </w:rPr>
      </w:pPr>
      <w:r w:rsidRPr="005E442B">
        <w:rPr>
          <w:lang w:eastAsia="fi-FI"/>
        </w:rPr>
        <w:t>Shared permissionin oikeuksia voidaan ainoastaan antaa kansiolle, kun taas toisaalta New Technology File System (NTFS) oikeuksia voi antaa myöskin tiedostoille. Share permissions käytetään yleensä hallinnoimaan vanhempia tietojärjestelmiä kuten File Allocation Table 32 (FAT32) tai muita tietokoneita mitkä eivät käytä NTFS tiedosto järjestelmää. Muutokset Share permissionissa eivät vaikuta NTFS oikeuksiin ja päinvastoin. Jaetun kansion lopulliset oikeudet muodostuvat molempien Shared permissionista ja NTFS määrittelyistä. Tiukemmat säännöt tulevat aina voimaan olivat ne kummasta tahansa. (Share and NTF</w:t>
      </w:r>
      <w:r w:rsidR="001F5FDF" w:rsidRPr="005E442B">
        <w:rPr>
          <w:lang w:eastAsia="fi-FI"/>
        </w:rPr>
        <w:t xml:space="preserve">S Permissions on a File Server </w:t>
      </w:r>
      <w:r w:rsidRPr="005E442B">
        <w:rPr>
          <w:lang w:eastAsia="fi-FI"/>
        </w:rPr>
        <w:t>2016.)</w:t>
      </w:r>
    </w:p>
    <w:p w:rsidR="00C83A10" w:rsidRPr="005E442B" w:rsidRDefault="00C83A10" w:rsidP="00C83A10">
      <w:pPr>
        <w:rPr>
          <w:lang w:eastAsia="fi-FI"/>
        </w:rPr>
      </w:pPr>
      <w:r w:rsidRPr="005E442B">
        <w:rPr>
          <w:lang w:eastAsia="fi-FI"/>
        </w:rPr>
        <w:lastRenderedPageBreak/>
        <w:t xml:space="preserve">Access Control List (ACL) on lista missä säilytetään oikeuksia. ACL kerätään yksilöllisiä oikeuksia, joita kutsutaan Access Control Entries (ACEs). Jokainen ACE kostuu turvallisuus oikeuksista, joita on annettu käyttäjille, ryhmille tai tietokoneille ja kaikista täsmennetyistä oikeuksista mitä on turvallisuus ryhmälle annettu. </w:t>
      </w:r>
      <w:r w:rsidRPr="005E442B">
        <w:t>(Jäntti, H &amp; Viilos, M. 2016)</w:t>
      </w:r>
    </w:p>
    <w:p w:rsidR="00C83A10" w:rsidRPr="005E442B" w:rsidRDefault="00C83A10" w:rsidP="00C83A10">
      <w:pPr>
        <w:rPr>
          <w:lang w:eastAsia="fi-FI"/>
        </w:rPr>
      </w:pPr>
      <w:r w:rsidRPr="005E442B">
        <w:rPr>
          <w:lang w:eastAsia="fi-FI"/>
        </w:rPr>
        <w:t xml:space="preserve">Kun puhutaan periytymisestä, sillä tarkoitetaan sitä että, kansiot tai tiedostot saavat samat oikeudet mitä ylemmällä kansiolla annettiin. Tämä voidaan yliajaa antamalla Explicit permissionit oikeus tai estämällä periytyvyys inheritance blockin avulla. </w:t>
      </w:r>
      <w:r w:rsidRPr="005E442B">
        <w:t>(Jäntti, H &amp; Viilos, M. 2016)</w:t>
      </w:r>
    </w:p>
    <w:p w:rsidR="00C83A10" w:rsidRPr="005E442B" w:rsidRDefault="00C83A10" w:rsidP="00C83A10">
      <w:pPr>
        <w:rPr>
          <w:lang w:eastAsia="fi-FI"/>
        </w:rPr>
      </w:pPr>
      <w:r w:rsidRPr="005E442B">
        <w:rPr>
          <w:lang w:eastAsia="fi-FI"/>
        </w:rPr>
        <w:t xml:space="preserve">NTFS on windowsin päätoiminen tiedosto järjestelmä, joka sai alkunsa Windows NT:stä. NTFS tarvitaan toteuttamaan monia turvallisuus ja hallinta ominaisuuksia. NTFS tukee Active Directory domain nimiä ja tiedostojen encryptausta. NTFS myöskin mahdollistaa kuinka paljon levytilaa käyttäjällä on. FAT32 verrattuna se pystyy myöskin paremman palautumaan levy vioista. </w:t>
      </w:r>
      <w:r w:rsidRPr="005E442B">
        <w:t>(Jäntti, H &amp; Viilos, M. 2016)</w:t>
      </w:r>
    </w:p>
    <w:p w:rsidR="00C83A10" w:rsidRPr="005E442B" w:rsidRDefault="00C83A10" w:rsidP="004B441C">
      <w:pPr>
        <w:pStyle w:val="Otsikko3"/>
      </w:pPr>
      <w:bookmarkStart w:id="71" w:name="_Toc447008377"/>
      <w:bookmarkStart w:id="72" w:name="_Toc447647351"/>
      <w:bookmarkStart w:id="73" w:name="_Toc449024145"/>
      <w:bookmarkStart w:id="74" w:name="_Toc480902479"/>
      <w:r w:rsidRPr="005E442B">
        <w:t>NTFS oikeudet</w:t>
      </w:r>
      <w:bookmarkEnd w:id="71"/>
      <w:bookmarkEnd w:id="72"/>
      <w:bookmarkEnd w:id="73"/>
      <w:bookmarkEnd w:id="74"/>
    </w:p>
    <w:p w:rsidR="00620B1B" w:rsidRPr="005E442B" w:rsidRDefault="00C83A10" w:rsidP="00C83A10">
      <w:pPr>
        <w:spacing w:after="0"/>
      </w:pPr>
      <w:r w:rsidRPr="005E442B">
        <w:rPr>
          <w:lang w:eastAsia="fi-FI"/>
        </w:rPr>
        <w:t xml:space="preserve">NTFS voidaan antaa määritellä 6 erillistä oikeutta kansioille ja tiedostoille. Full Control (FC) annettaan kaikki oikeudet tiedostoon tai kansioon. Modify on käytännössä Full Control, josta on poistettu mahdollisuus poistaa alikansioita ja tiedostoja, muuttaa oikeuksia tai ottaa tiedostojen omistusta itsellesi. Read &amp; Execute (R&amp;E) ja List Folder Contents (LFC) jakavat käytännössä samat oikeudet, eli ne pystyvät ajamaan tiedostoja/kansioita, lukemaan tietoja, lukemaan tiedostojen/kansioiden normaaleja/ylimääräisiä ominaisuuksia ja synkronisoida. Eroavaisuudet edellä mainittujen oikeuksien kanssa tulevat periytyvyydessä. LFC periytyvyys tulee ainoastaan kansiolle ja R&amp;E periytys tulee tiedostoille ja kansiolle. Read (R) antaa oikeudet lukea tiedostoja/kansioita, niiden ominaisuuksia ja synkronisoida. Write (W) antaa oikeudet luoda tiedostoja/kirjoittaa tietoa, tehdä kansioita/lisätä tietoa, kirjoittaa ominaisuuksia, luku oikeuden ja synkronisoinnin. </w:t>
      </w:r>
      <w:r w:rsidRPr="005E442B">
        <w:t>(Jäntti, H &amp; Viilos, M. 2016)</w:t>
      </w:r>
    </w:p>
    <w:p w:rsidR="00B05AB9" w:rsidRPr="005E442B" w:rsidRDefault="00B05AB9" w:rsidP="00C83A10">
      <w:pPr>
        <w:spacing w:after="0"/>
      </w:pPr>
    </w:p>
    <w:p w:rsidR="00D33DA4" w:rsidRPr="005E442B" w:rsidRDefault="00B05AB9" w:rsidP="00351B22">
      <w:pPr>
        <w:pStyle w:val="Otsikko2"/>
      </w:pPr>
      <w:bookmarkStart w:id="75" w:name="_Toc480902480"/>
      <w:r w:rsidRPr="005E442B">
        <w:lastRenderedPageBreak/>
        <w:t>Kerberos</w:t>
      </w:r>
      <w:bookmarkEnd w:id="75"/>
    </w:p>
    <w:p w:rsidR="00B05AB9" w:rsidRPr="005E442B" w:rsidRDefault="00B05AB9" w:rsidP="009E661A">
      <w:pPr>
        <w:rPr>
          <w:lang w:eastAsia="fi-FI"/>
        </w:rPr>
      </w:pPr>
      <w:r w:rsidRPr="005E442B">
        <w:t xml:space="preserve">Kyseessä on todennusprotokolla, joka perustuu luotettuun kolmanteen osapuoleen. Tämä tarkoittaa, että todennus toimii Kerberos-palvelimen välityksellä. Tietokoneet ja palvelimet luottavat Kerberos-palvelimeen heidän keskinäisessä kanssakäymisessään, joten kaikki todennuspyynnöt kulkevat sen välityksellä.  </w:t>
      </w:r>
      <w:r w:rsidRPr="005E442B">
        <w:rPr>
          <w:lang w:eastAsia="fi-FI"/>
        </w:rPr>
        <w:t>(Garman 2003,6.)</w:t>
      </w:r>
    </w:p>
    <w:p w:rsidR="00D33DA4" w:rsidRPr="005E442B" w:rsidRDefault="00B05AB9" w:rsidP="009E661A">
      <w:pPr>
        <w:rPr>
          <w:lang w:eastAsia="fi-FI"/>
        </w:rPr>
      </w:pPr>
      <w:r w:rsidRPr="005E442B">
        <w:rPr>
          <w:lang w:eastAsia="fi-FI"/>
        </w:rPr>
        <w:t xml:space="preserve">Kerberos toimii TCP/IP-verkon vartijana päästäen vain resusseihin, joita se itse valvoo.  Toiminnan periaatteisiin sisältyy kertakirjautuminen (single sign-on). Tämä tarkoittaa sitä, että tarvitsee vain kirjautua kertaalleen sisään niin voi käyttää Kerberoksen valvonnassa olevia resursseja. </w:t>
      </w:r>
    </w:p>
    <w:p w:rsidR="00B05AB9" w:rsidRPr="005E442B" w:rsidRDefault="00B05AB9" w:rsidP="009E661A">
      <w:pPr>
        <w:rPr>
          <w:lang w:eastAsia="fi-FI"/>
        </w:rPr>
      </w:pPr>
      <w:r w:rsidRPr="005E442B">
        <w:rPr>
          <w:lang w:eastAsia="fi-FI"/>
        </w:rPr>
        <w:t>Käynnistyksessä tapahtuneen käyttäjän varmistamisen jälkeen Kerberos todentaa sen vielä muille käyttäjille lippu (flag) viesteillä kirjautumisen aikana. Viestinsä salaamisessa Kerberos käyttää symmetristä salausta. Aluksi käytetty salausalgoritmi oli 56-bittinen DES, mutta nyt luotettavammat algoritmit</w:t>
      </w:r>
      <w:r w:rsidR="006F05F4" w:rsidRPr="005E442B">
        <w:rPr>
          <w:lang w:eastAsia="fi-FI"/>
        </w:rPr>
        <w:t xml:space="preserve"> ovat käytössä. Käyttäjän toden</w:t>
      </w:r>
      <w:r w:rsidRPr="005E442B">
        <w:rPr>
          <w:lang w:eastAsia="fi-FI"/>
        </w:rPr>
        <w:t>nus perustuu käyttäjä- ja palvelukohtaisiin salaisiin avaimiin. Kerberoksella on tiedossa kaikkien eri osapuolien avaimet, joiden kautta nämä voivat varmistaa toistensa henkilöllisyyden.</w:t>
      </w:r>
      <w:r w:rsidR="004F5136" w:rsidRPr="005E442B">
        <w:rPr>
          <w:lang w:eastAsia="fi-FI"/>
        </w:rPr>
        <w:t xml:space="preserve"> </w:t>
      </w:r>
      <w:r w:rsidRPr="005E442B">
        <w:rPr>
          <w:rFonts w:eastAsia="Times New Roman"/>
          <w:lang w:eastAsia="fi-FI"/>
        </w:rPr>
        <w:t>(Schneier 1996, 566; Garman 2003, 6.)</w:t>
      </w:r>
      <w:r w:rsidR="004F5136" w:rsidRPr="005E442B">
        <w:rPr>
          <w:rFonts w:eastAsia="Times New Roman"/>
          <w:lang w:eastAsia="fi-FI"/>
        </w:rPr>
        <w:t xml:space="preserve"> </w:t>
      </w:r>
    </w:p>
    <w:p w:rsidR="00B05AB9" w:rsidRPr="005E442B" w:rsidRDefault="00B05AB9" w:rsidP="009E661A">
      <w:pPr>
        <w:rPr>
          <w:lang w:eastAsia="fi-FI"/>
        </w:rPr>
      </w:pPr>
      <w:r w:rsidRPr="005E442B">
        <w:rPr>
          <w:lang w:eastAsia="fi-FI"/>
        </w:rPr>
        <w:t xml:space="preserve">Kerberos rakentaa todennusvaiheessa sanomia jotka ovat salattua todennusta pyytävän osapuolen avaimella tehtyjä eikä niitä voi avata kuin se henkilö joille tämä sanoma on tarkoitettu. Tämä taas tarkoittaa, että salasanaa ei tarvitse lähettää verkon ylitse. Todennus tapahtuu vastaanottajan koneella purkamalla Kerberoksen salaus ja vastaamalla kyseiseen sanomaan.  Jos halutaan enemmän varsinaista kommunikointia niin Kerberos muodostaa sitä varten molemmille osapuolille istuntokohtaisen avaimen, joilla kyseinen liikenne salataan. Istuntoavain (session key) on ainoastaan kyseistä istuntoa varten ja se tuhotaan, kun istunto päättyy.  </w:t>
      </w:r>
      <w:r w:rsidRPr="005E442B">
        <w:rPr>
          <w:rFonts w:eastAsia="Times New Roman"/>
          <w:lang w:eastAsia="fi-FI"/>
        </w:rPr>
        <w:t xml:space="preserve"> (Schneier 1996, 566.)</w:t>
      </w:r>
    </w:p>
    <w:p w:rsidR="00B05AB9" w:rsidRPr="005E442B" w:rsidRDefault="00B05AB9" w:rsidP="009E661A">
      <w:pPr>
        <w:rPr>
          <w:lang w:eastAsia="fi-FI"/>
        </w:rPr>
      </w:pPr>
      <w:r w:rsidRPr="005E442B">
        <w:rPr>
          <w:lang w:eastAsia="fi-FI"/>
        </w:rPr>
        <w:t xml:space="preserve">Yleisesti todentamisprosessi menee näin: käyttäjä (principal) kertoo itsestään ja toteaa todennuspalvelulle, että haluaa asioida lippupalvelussa ja vastaanottaa siltä myös lipun (Ticket Granting Ticket). Käyttäjä näyttää lippunsa lippupalvelulle ja vaatii pääsyä resursseihin. Jos käyttäjällä on oikeus toimia pyytämässään resurssissa, niin kaikki on niin kuin pitää ja lippupalvelu myöntää käyttäjälle palvelulipun (Server </w:t>
      </w:r>
      <w:r w:rsidRPr="005E442B">
        <w:rPr>
          <w:lang w:eastAsia="fi-FI"/>
        </w:rPr>
        <w:lastRenderedPageBreak/>
        <w:t>Ticket). Käyttäjä tunnistaa itsensä palvelulipulla sisään palvelimelle ja pystyy näin kä</w:t>
      </w:r>
      <w:r w:rsidR="009E661A" w:rsidRPr="005E442B">
        <w:rPr>
          <w:lang w:eastAsia="fi-FI"/>
        </w:rPr>
        <w:t>yttämään haluamaansa resurssia.</w:t>
      </w:r>
      <w:r w:rsidR="00452DC9" w:rsidRPr="005E442B">
        <w:rPr>
          <w:lang w:eastAsia="fi-FI"/>
        </w:rPr>
        <w:t xml:space="preserve"> </w:t>
      </w:r>
      <w:r w:rsidR="00531ACF" w:rsidRPr="005E442B">
        <w:rPr>
          <w:lang w:eastAsia="fi-FI"/>
        </w:rPr>
        <w:t xml:space="preserve">Kts. Kuvio 6. </w:t>
      </w:r>
      <w:r w:rsidR="00452DC9" w:rsidRPr="005E442B">
        <w:rPr>
          <w:lang w:eastAsia="fi-FI"/>
        </w:rPr>
        <w:t>(Schneier 1996, 567.)</w:t>
      </w:r>
    </w:p>
    <w:p w:rsidR="00531ACF" w:rsidRPr="005E442B" w:rsidRDefault="00531ACF" w:rsidP="009E661A">
      <w:pPr>
        <w:rPr>
          <w:lang w:eastAsia="fi-FI"/>
        </w:rPr>
      </w:pPr>
    </w:p>
    <w:p w:rsidR="00531ACF" w:rsidRPr="005E442B" w:rsidRDefault="00531ACF" w:rsidP="00531ACF">
      <w:pPr>
        <w:keepNext/>
      </w:pPr>
      <w:r w:rsidRPr="005E442B">
        <w:rPr>
          <w:noProof/>
          <w:lang w:eastAsia="fi-FI"/>
        </w:rPr>
        <w:drawing>
          <wp:inline distT="0" distB="0" distL="0" distR="0" wp14:anchorId="488E5BFD" wp14:editId="186BDD3E">
            <wp:extent cx="5292725" cy="3562985"/>
            <wp:effectExtent l="0" t="0" r="3175" b="0"/>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2725" cy="3562985"/>
                    </a:xfrm>
                    <a:prstGeom prst="rect">
                      <a:avLst/>
                    </a:prstGeom>
                  </pic:spPr>
                </pic:pic>
              </a:graphicData>
            </a:graphic>
          </wp:inline>
        </w:drawing>
      </w:r>
    </w:p>
    <w:p w:rsidR="00531ACF" w:rsidRPr="005E442B" w:rsidRDefault="00531ACF" w:rsidP="00531ACF">
      <w:pPr>
        <w:pStyle w:val="Kuvaotsikko"/>
      </w:pPr>
      <w:bookmarkStart w:id="76" w:name="_Toc480902609"/>
      <w:r w:rsidRPr="005E442B">
        <w:t xml:space="preserve">Kuvio </w:t>
      </w:r>
      <w:fldSimple w:instr=" SEQ Kuvio \* ARABIC ">
        <w:r w:rsidR="001610A5">
          <w:rPr>
            <w:noProof/>
          </w:rPr>
          <w:t>6</w:t>
        </w:r>
      </w:fldSimple>
      <w:r w:rsidR="007000EF" w:rsidRPr="005E442B">
        <w:rPr>
          <w:noProof/>
        </w:rPr>
        <w:t>.</w:t>
      </w:r>
      <w:r w:rsidRPr="005E442B">
        <w:t xml:space="preserve"> Kerberoksen toiminta</w:t>
      </w:r>
      <w:bookmarkEnd w:id="76"/>
    </w:p>
    <w:p w:rsidR="00531ACF" w:rsidRPr="005E442B" w:rsidRDefault="00531ACF" w:rsidP="009E661A">
      <w:pPr>
        <w:rPr>
          <w:lang w:eastAsia="fi-FI"/>
        </w:rPr>
      </w:pPr>
    </w:p>
    <w:p w:rsidR="00B05AB9" w:rsidRPr="005E442B" w:rsidRDefault="00B05AB9" w:rsidP="009E661A">
      <w:pPr>
        <w:rPr>
          <w:rFonts w:eastAsia="Times New Roman"/>
          <w:szCs w:val="24"/>
          <w:lang w:eastAsia="fi-FI"/>
        </w:rPr>
      </w:pPr>
      <w:r w:rsidRPr="005E442B">
        <w:rPr>
          <w:rFonts w:asciiTheme="minorHAnsi" w:hAnsiTheme="minorHAnsi"/>
          <w:szCs w:val="24"/>
          <w:lang w:eastAsia="fi-FI"/>
        </w:rPr>
        <w:t>Kerberos on teoriassa erittäin varma tapa todentaa käyttäjiä, mutta</w:t>
      </w:r>
      <w:r w:rsidRPr="005E442B">
        <w:rPr>
          <w:szCs w:val="24"/>
          <w:lang w:eastAsia="fi-FI"/>
        </w:rPr>
        <w:t xml:space="preserve"> koska</w:t>
      </w:r>
      <w:r w:rsidRPr="005E442B">
        <w:rPr>
          <w:rFonts w:asciiTheme="minorHAnsi" w:hAnsiTheme="minorHAnsi"/>
          <w:szCs w:val="24"/>
          <w:lang w:eastAsia="fi-FI"/>
        </w:rPr>
        <w:t xml:space="preserve"> teoria ja käytäntö ovat eri asioita niin on hyvä tietää muutamista asioista. Vaikka Kerberosta on kehitetty kauan niin se ei silti ole täydellinen, mutta koska ohjelmakoodi on avoin niin ongelmat ovat olleet helposti paikannettavissa. Kerberos on pelkästään todennuspalvelu, eikä se siten voi estää esim. heikkoja salasanoja, virheellisiä palvelinohjelmistoja tai inhimillisiä virheitä. </w:t>
      </w:r>
      <w:r w:rsidRPr="005E442B">
        <w:rPr>
          <w:szCs w:val="24"/>
          <w:lang w:eastAsia="fi-FI"/>
        </w:rPr>
        <w:t xml:space="preserve"> </w:t>
      </w:r>
      <w:r w:rsidRPr="005E442B">
        <w:rPr>
          <w:rFonts w:asciiTheme="minorHAnsi" w:eastAsia="Times New Roman" w:hAnsiTheme="minorHAnsi"/>
          <w:szCs w:val="24"/>
          <w:lang w:eastAsia="fi-FI"/>
        </w:rPr>
        <w:t>(Garman 2003, 100.)</w:t>
      </w:r>
    </w:p>
    <w:p w:rsidR="009E661A" w:rsidRPr="005E442B" w:rsidRDefault="00B05AB9" w:rsidP="009E661A">
      <w:pPr>
        <w:rPr>
          <w:rFonts w:asciiTheme="minorHAnsi" w:eastAsia="Times New Roman" w:hAnsiTheme="minorHAnsi"/>
          <w:szCs w:val="24"/>
          <w:lang w:eastAsia="fi-FI"/>
        </w:rPr>
      </w:pPr>
      <w:r w:rsidRPr="005E442B">
        <w:rPr>
          <w:rFonts w:asciiTheme="minorHAnsi" w:eastAsia="Times New Roman" w:hAnsiTheme="minorHAnsi"/>
          <w:szCs w:val="24"/>
          <w:lang w:eastAsia="fi-FI"/>
        </w:rPr>
        <w:t xml:space="preserve">Alun perin Kerberoksen neljäs versio antoi lippuja kaikille, jotka niitä kysyivät. Todennus siis tapahtuu purkamalla salaus tästä lipusta oikealla avaimella, tämä taas tarkoittaa sitä, että koko järjestelmän toiminta on riippuvainen tästä. Mahdollinen hyökkääjä voi pyytää KDC-palvelimelta lippua toisen käyttäjänimellä. Vaikka ilman salasanaa ei ole mahdollista purkaa salausta, mutta siihen voi käyttää sanakirjahyökkäystä. </w:t>
      </w:r>
      <w:r w:rsidRPr="005E442B">
        <w:rPr>
          <w:rFonts w:asciiTheme="minorHAnsi" w:eastAsia="Times New Roman" w:hAnsiTheme="minorHAnsi"/>
          <w:szCs w:val="24"/>
          <w:lang w:eastAsia="fi-FI"/>
        </w:rPr>
        <w:lastRenderedPageBreak/>
        <w:t>Siinä syötetään yleisesti käytettyjä salasanoja murto-ohjelmaan</w:t>
      </w:r>
      <w:r w:rsidR="002E4417" w:rsidRPr="005E442B">
        <w:rPr>
          <w:rFonts w:asciiTheme="minorHAnsi" w:eastAsia="Times New Roman" w:hAnsiTheme="minorHAnsi"/>
          <w:szCs w:val="24"/>
          <w:lang w:eastAsia="fi-FI"/>
        </w:rPr>
        <w:t>,</w:t>
      </w:r>
      <w:r w:rsidRPr="005E442B">
        <w:rPr>
          <w:rFonts w:asciiTheme="minorHAnsi" w:eastAsia="Times New Roman" w:hAnsiTheme="minorHAnsi"/>
          <w:szCs w:val="24"/>
          <w:lang w:eastAsia="fi-FI"/>
        </w:rPr>
        <w:t xml:space="preserve"> joka alkaa arvailemaan. Yksi mahdollisuus on käyttää bruteforce attackia salasanoille, joka alkaa </w:t>
      </w:r>
      <w:r w:rsidR="007000EF" w:rsidRPr="005E442B">
        <w:rPr>
          <w:rFonts w:asciiTheme="minorHAnsi" w:eastAsia="Times New Roman" w:hAnsiTheme="minorHAnsi"/>
          <w:szCs w:val="24"/>
          <w:lang w:eastAsia="fi-FI"/>
        </w:rPr>
        <w:t>arvailla</w:t>
      </w:r>
      <w:r w:rsidRPr="005E442B">
        <w:rPr>
          <w:rFonts w:asciiTheme="minorHAnsi" w:eastAsia="Times New Roman" w:hAnsiTheme="minorHAnsi"/>
          <w:szCs w:val="24"/>
          <w:lang w:eastAsia="fi-FI"/>
        </w:rPr>
        <w:t xml:space="preserve"> kaikkia merkkiyhdistelmiä hyväksi käyttäen.  (Garman 2003, 104.)</w:t>
      </w:r>
    </w:p>
    <w:p w:rsidR="007E630C" w:rsidRPr="005E442B" w:rsidRDefault="007E630C" w:rsidP="00351B22">
      <w:pPr>
        <w:pStyle w:val="Otsikko2"/>
        <w:rPr>
          <w:rFonts w:eastAsia="Times New Roman"/>
          <w:lang w:eastAsia="fi-FI"/>
        </w:rPr>
      </w:pPr>
      <w:bookmarkStart w:id="77" w:name="_Toc480902481"/>
      <w:r w:rsidRPr="005E442B">
        <w:rPr>
          <w:rFonts w:eastAsia="Times New Roman"/>
          <w:lang w:eastAsia="fi-FI"/>
        </w:rPr>
        <w:t>Authentication, Authorization and Accounting</w:t>
      </w:r>
      <w:bookmarkEnd w:id="77"/>
    </w:p>
    <w:p w:rsidR="007E630C" w:rsidRPr="005E442B" w:rsidRDefault="007E630C" w:rsidP="007E630C">
      <w:pPr>
        <w:rPr>
          <w:lang w:eastAsia="fi-FI"/>
        </w:rPr>
      </w:pPr>
      <w:r w:rsidRPr="005E442B">
        <w:rPr>
          <w:lang w:eastAsia="fi-FI"/>
        </w:rPr>
        <w:t xml:space="preserve">Authentication, Authorization and Accounting (AAA) on termi, jota käytetään, kun halutaan viisaasti hallinnoida pääsyä tietokoneiden resursseihin, käytäntöjen toimeenpanoa, käytön auditointiin ja tarpeellisen informaation saamiseksi, jotta voidaan laskuttaa palveluista. Näitä prosesseja pidetään tärkeinä tehokkaan verkon hallinnoinnin ja turvallisuuden kannalta. </w:t>
      </w:r>
      <w:r w:rsidR="007D5483" w:rsidRPr="005E442B">
        <w:rPr>
          <w:lang w:eastAsia="fi-FI"/>
        </w:rPr>
        <w:t>(Rouse, M. 2010)</w:t>
      </w:r>
    </w:p>
    <w:p w:rsidR="007E630C" w:rsidRPr="005E442B" w:rsidRDefault="007E630C" w:rsidP="007E630C">
      <w:pPr>
        <w:rPr>
          <w:lang w:eastAsia="fi-FI"/>
        </w:rPr>
      </w:pPr>
      <w:r w:rsidRPr="005E442B">
        <w:rPr>
          <w:lang w:eastAsia="fi-FI"/>
        </w:rPr>
        <w:t>Authenticationilla tunnistetaan käyttäjä, tyypillisesti käyttäjän syöttämällä käyttäjänimi ja salasana, ennen kuin käyttäjälle annetaan päästyjärjestelmään. Tämä prosessi nojaa siihen, että jokaisella käyttäjällä on uniikit tunnukset. AAA serveri vertaa käyttäjän tunnuksia muiden käyttäjien tunnuksiin tietokannassa. Tunnusten vastatessa toisiaan käyttäjä pääsee verkkoon. Mikäli tunnukset eivät täsmää, tunnistautuminen epäonnistuu ja pääsy evätään.</w:t>
      </w:r>
      <w:r w:rsidR="007D5483" w:rsidRPr="005E442B">
        <w:rPr>
          <w:lang w:eastAsia="fi-FI"/>
        </w:rPr>
        <w:t xml:space="preserve"> (Rouse, M. 2010)</w:t>
      </w:r>
    </w:p>
    <w:p w:rsidR="007E630C" w:rsidRPr="005E442B" w:rsidRDefault="007E630C" w:rsidP="007E630C">
      <w:pPr>
        <w:rPr>
          <w:lang w:eastAsia="fi-FI"/>
        </w:rPr>
      </w:pPr>
      <w:r w:rsidRPr="005E442B">
        <w:rPr>
          <w:lang w:eastAsia="fi-FI"/>
        </w:rPr>
        <w:t xml:space="preserve">Authorizationilla käyttäjälle annetaan oikeudet tehdä ennalta määriteltyjä toimia. Sisäänkirjautumisen jälkeen käyttäjä voi yrittää tehdä erilaisia toimintoja ja authorization prosessilla määritellään, pystyykö käyttäjä näin tekemään. Tällä prosessilla laitetaan käytännöt voimaan ja määritellään minkä tyyppisiä tai minkä laadun toimintoja, resursseja tai palveluita käyttäjän annetaan tehdä. Yleensä tämä tapahtuu, kun käyttäjä kirjautuu järjestelmään sisään eli authenticationin yhteydessä. Authenticated käyttäjien oikeudet voivat vaihdella pääsyn tai toimintojen suhteen. </w:t>
      </w:r>
      <w:r w:rsidR="007D5483" w:rsidRPr="005E442B">
        <w:rPr>
          <w:lang w:eastAsia="fi-FI"/>
        </w:rPr>
        <w:t>(Rouse, M. 2010)</w:t>
      </w:r>
    </w:p>
    <w:p w:rsidR="0006758A" w:rsidRPr="005E442B" w:rsidRDefault="0006758A" w:rsidP="0006758A">
      <w:pPr>
        <w:rPr>
          <w:lang w:eastAsia="fi-FI"/>
        </w:rPr>
      </w:pPr>
      <w:r w:rsidRPr="005E442B">
        <w:rPr>
          <w:lang w:eastAsia="fi-FI"/>
        </w:rPr>
        <w:t>Accountingilla seurataan mitä resursseja käyttäjät kuluttavat, kun ovat yhteydessä järjestelmään. Tämä voi sisältää paljonko aikaa käyttäjä kuluttaa järjestelmässä tai kuinka paljon dataa käyttäjä lähettää ja/tai vastaan ottaa istunnon aikana. Accountingin kerää tietoa istunnon statistiikan kautta ja käyttö informaation kautta. Näitä tietauthorize oja käytetään oikeuksien kontrollointiin, laskutukseen, trendien analysointiin, resurssien hyötykäyttöön ja kapasiteettien suunnittelu toimintoihin. (Rouse, M. 2010)</w:t>
      </w:r>
    </w:p>
    <w:p w:rsidR="0006758A" w:rsidRPr="005E442B" w:rsidRDefault="0006758A" w:rsidP="0006758A">
      <w:pPr>
        <w:rPr>
          <w:lang w:eastAsia="fi-FI"/>
        </w:rPr>
      </w:pPr>
      <w:r w:rsidRPr="005E442B">
        <w:rPr>
          <w:lang w:eastAsia="fi-FI"/>
        </w:rPr>
        <w:lastRenderedPageBreak/>
        <w:t>AAA palvelut yleensä tuodaan dedikoidulle AAA serverillä, jossa ajetaan ohjelmaa, joka suorittaa nämä palvelut. Nykyinen standardi millä verkkoyhteydenottopalvelimen (network access servers) rajapinnat saavat yhteyden AAA serverille on Remote Authentication Dial-In User Service (RADIUS). (</w:t>
      </w:r>
      <w:r w:rsidRPr="005E442B">
        <w:rPr>
          <w:lang w:val="en-US" w:eastAsia="fi-FI"/>
        </w:rPr>
        <w:t>Rouse, M. 2010)</w:t>
      </w:r>
    </w:p>
    <w:p w:rsidR="0006758A" w:rsidRPr="005E442B" w:rsidRDefault="0006758A" w:rsidP="004B441C">
      <w:pPr>
        <w:pStyle w:val="Otsikko3"/>
      </w:pPr>
      <w:bookmarkStart w:id="78" w:name="_Toc480902482"/>
      <w:r w:rsidRPr="005E442B">
        <w:t>RADIUS</w:t>
      </w:r>
      <w:bookmarkEnd w:id="78"/>
    </w:p>
    <w:p w:rsidR="0006758A" w:rsidRPr="005E442B" w:rsidRDefault="0006758A" w:rsidP="0006758A">
      <w:pPr>
        <w:rPr>
          <w:lang w:val="en-US" w:eastAsia="fi-FI"/>
        </w:rPr>
      </w:pPr>
      <w:r w:rsidRPr="005E442B">
        <w:rPr>
          <w:lang w:eastAsia="fi-FI"/>
        </w:rPr>
        <w:t>RADIUS on client/server protokolla ja ohjelmisto, joka mahdollistaa etäkäyttöpalvelinten (remote access servers) kommunikoinnin keskeisten servereiden (central servers) kanssa. Tällä saadaan todennettua sisään pääsy käyttäjille ja valtuudet haluttuun järjestelmään tai palveluun. RADIUS antaa yrityksen ylläpitää käyttäjä profiileja keskitetyssä tietokannassa, jota kaikki etäserverit voivat jakaa. Tällä saadaan parempaa turvallisuutta ja myöskin mahdollistaa yrityksen oikeuksien laiton yhden hallinnointi verkkopisteen kautta. Yhden keskitetyn serverin ansiosta on myöskin helpompaa seurata käyttöä laskutukselle ja verkon tilastotietojen keräämiseen. RADIUS on de facto standardi, jota käyttää moni verkko palvelu yritys ja jota on suositeltu IETF standardiksi. (</w:t>
      </w:r>
      <w:r w:rsidRPr="005E442B">
        <w:rPr>
          <w:lang w:val="en-US" w:eastAsia="fi-FI"/>
        </w:rPr>
        <w:t>Rouse, M. 2007)</w:t>
      </w:r>
    </w:p>
    <w:p w:rsidR="007D5483" w:rsidRPr="005E442B" w:rsidRDefault="007D5483" w:rsidP="004B441C">
      <w:pPr>
        <w:pStyle w:val="Otsikko3"/>
      </w:pPr>
      <w:bookmarkStart w:id="79" w:name="_Toc480902483"/>
      <w:r w:rsidRPr="005E442B">
        <w:t>VyOS</w:t>
      </w:r>
      <w:bookmarkEnd w:id="79"/>
    </w:p>
    <w:p w:rsidR="007D5483" w:rsidRPr="005E442B" w:rsidRDefault="007D5483" w:rsidP="007D5483">
      <w:pPr>
        <w:rPr>
          <w:lang w:eastAsia="fi-FI"/>
        </w:rPr>
      </w:pPr>
      <w:r w:rsidRPr="005E442B">
        <w:rPr>
          <w:lang w:eastAsia="fi-FI"/>
        </w:rPr>
        <w:t>VyOS on avoimen lähdekoodin verkonhallinnointi ohjelmisto, joka voidaan asentaa fyysisille laitteille tai virtuaalikoneille omaan serveriin tai pilvipalveluun. VyOS perustuu GNU/Linux järjestelmiin ja tuo samanlaisia palveluita, kuten Quagga, ISC DHCPD, OpenVPN ja StrongS/WAN. Tämä kaikki myöskin toteutetaan yhden hallinnointi rajapinnan kautta. (VyOS)</w:t>
      </w:r>
    </w:p>
    <w:p w:rsidR="00BF1670" w:rsidRPr="005E442B" w:rsidRDefault="007D5483" w:rsidP="007D5483">
      <w:pPr>
        <w:rPr>
          <w:lang w:eastAsia="fi-FI"/>
        </w:rPr>
      </w:pPr>
      <w:r w:rsidRPr="005E442B">
        <w:rPr>
          <w:lang w:eastAsia="fi-FI"/>
        </w:rPr>
        <w:t>Toiminnallisesti VyOS:ssa on enemmän perinteisen reitittimen mukainen verrattaessa esimerkiksi OpenWRT tai pfSenseen. Järjestelmässä ollaan keskitetty kattavaan tukeen kehittyneempien reititys toimintojen suhteen, kuten dynaamisen reititys protokollien ja komentorivin suhteen. Järjestelmästä löytyy myöskin VPN ja palomuuri toiminnallisuudet. VyOS toimintoja on havoinnollistettu taulukossa 1. (VyOS)</w:t>
      </w:r>
    </w:p>
    <w:p w:rsidR="007D5483" w:rsidRPr="005E442B" w:rsidRDefault="00BF1670" w:rsidP="007D5483">
      <w:pPr>
        <w:rPr>
          <w:lang w:eastAsia="fi-FI"/>
        </w:rPr>
      </w:pPr>
      <w:r w:rsidRPr="005E442B">
        <w:rPr>
          <w:lang w:eastAsia="fi-FI"/>
        </w:rPr>
        <w:br w:type="page"/>
      </w:r>
    </w:p>
    <w:p w:rsidR="001C57F1" w:rsidRPr="005E442B" w:rsidRDefault="007D5483" w:rsidP="002430B9">
      <w:pPr>
        <w:pStyle w:val="Kuvaotsikko"/>
      </w:pPr>
      <w:bookmarkStart w:id="80" w:name="_Toc474246977"/>
      <w:bookmarkStart w:id="81" w:name="_Toc480902845"/>
      <w:r w:rsidRPr="005E442B">
        <w:lastRenderedPageBreak/>
        <w:t xml:space="preserve">Taulukko </w:t>
      </w:r>
      <w:fldSimple w:instr=" SEQ Taulukko \* ARABIC ">
        <w:r w:rsidR="001610A5">
          <w:rPr>
            <w:noProof/>
          </w:rPr>
          <w:t>1</w:t>
        </w:r>
      </w:fldSimple>
      <w:r w:rsidR="00E00219" w:rsidRPr="005E442B">
        <w:rPr>
          <w:noProof/>
        </w:rPr>
        <w:t>.</w:t>
      </w:r>
      <w:r w:rsidRPr="005E442B">
        <w:t xml:space="preserve"> VyOS toimintoja</w:t>
      </w:r>
      <w:bookmarkEnd w:id="80"/>
      <w:bookmarkEnd w:id="81"/>
    </w:p>
    <w:tbl>
      <w:tblPr>
        <w:tblStyle w:val="TaulukkoRuudukko"/>
        <w:tblW w:w="0" w:type="auto"/>
        <w:tblInd w:w="0" w:type="dxa"/>
        <w:tblLook w:val="04A0" w:firstRow="1" w:lastRow="0" w:firstColumn="1" w:lastColumn="0" w:noHBand="0" w:noVBand="1"/>
      </w:tblPr>
      <w:tblGrid>
        <w:gridCol w:w="2049"/>
        <w:gridCol w:w="6276"/>
      </w:tblGrid>
      <w:tr w:rsidR="005E442B" w:rsidRPr="005E442B" w:rsidTr="001C57F1">
        <w:tc>
          <w:tcPr>
            <w:tcW w:w="2049" w:type="dxa"/>
          </w:tcPr>
          <w:p w:rsidR="007D5483" w:rsidRPr="005E442B" w:rsidRDefault="007D5483" w:rsidP="001B77FE">
            <w:pPr>
              <w:rPr>
                <w:lang w:eastAsia="fi-FI"/>
              </w:rPr>
            </w:pPr>
            <w:r w:rsidRPr="005E442B">
              <w:rPr>
                <w:lang w:eastAsia="fi-FI"/>
              </w:rPr>
              <w:t>VLAN</w:t>
            </w:r>
          </w:p>
        </w:tc>
        <w:tc>
          <w:tcPr>
            <w:tcW w:w="6276" w:type="dxa"/>
          </w:tcPr>
          <w:p w:rsidR="007D5483" w:rsidRPr="005E442B" w:rsidRDefault="007D5483" w:rsidP="001B77FE">
            <w:pPr>
              <w:rPr>
                <w:lang w:eastAsia="fi-FI"/>
              </w:rPr>
            </w:pPr>
            <w:r w:rsidRPr="005E442B">
              <w:rPr>
                <w:lang w:eastAsia="fi-FI"/>
              </w:rPr>
              <w:t>802.1q ja QinQ</w:t>
            </w:r>
          </w:p>
        </w:tc>
      </w:tr>
      <w:tr w:rsidR="005E442B" w:rsidRPr="005E442B" w:rsidTr="001C57F1">
        <w:tc>
          <w:tcPr>
            <w:tcW w:w="2049" w:type="dxa"/>
          </w:tcPr>
          <w:p w:rsidR="007D5483" w:rsidRPr="005E442B" w:rsidRDefault="007D5483" w:rsidP="001B77FE">
            <w:pPr>
              <w:rPr>
                <w:lang w:eastAsia="fi-FI"/>
              </w:rPr>
            </w:pPr>
            <w:r w:rsidRPr="005E442B">
              <w:rPr>
                <w:lang w:eastAsia="fi-FI"/>
              </w:rPr>
              <w:t>Static ja dynamic reititys</w:t>
            </w:r>
          </w:p>
        </w:tc>
        <w:tc>
          <w:tcPr>
            <w:tcW w:w="6276" w:type="dxa"/>
          </w:tcPr>
          <w:p w:rsidR="007D5483" w:rsidRPr="005E442B" w:rsidRDefault="007D5483" w:rsidP="001B77FE">
            <w:pPr>
              <w:rPr>
                <w:lang w:eastAsia="fi-FI"/>
              </w:rPr>
            </w:pPr>
            <w:r w:rsidRPr="005E442B">
              <w:rPr>
                <w:lang w:eastAsia="fi-FI"/>
              </w:rPr>
              <w:t>BGP IPv4 ja IPv6, OSPFv2, RIP, RIPng, Politikka pohjaista reititystä, equal cost multi-path</w:t>
            </w:r>
          </w:p>
        </w:tc>
      </w:tr>
      <w:tr w:rsidR="005E442B" w:rsidRPr="005E442B" w:rsidTr="001C57F1">
        <w:tc>
          <w:tcPr>
            <w:tcW w:w="2049" w:type="dxa"/>
          </w:tcPr>
          <w:p w:rsidR="007D5483" w:rsidRPr="005E442B" w:rsidRDefault="007D5483" w:rsidP="001B77FE">
            <w:pPr>
              <w:rPr>
                <w:lang w:eastAsia="fi-FI"/>
              </w:rPr>
            </w:pPr>
            <w:r w:rsidRPr="005E442B">
              <w:rPr>
                <w:lang w:eastAsia="fi-FI"/>
              </w:rPr>
              <w:t>Palomuuri</w:t>
            </w:r>
          </w:p>
        </w:tc>
        <w:tc>
          <w:tcPr>
            <w:tcW w:w="6276" w:type="dxa"/>
          </w:tcPr>
          <w:p w:rsidR="007D5483" w:rsidRPr="005E442B" w:rsidRDefault="007D5483" w:rsidP="001B77FE">
            <w:pPr>
              <w:rPr>
                <w:lang w:eastAsia="fi-FI"/>
              </w:rPr>
            </w:pPr>
            <w:r w:rsidRPr="005E442B">
              <w:rPr>
                <w:lang w:eastAsia="fi-FI"/>
              </w:rPr>
              <w:t>IPv6 ja IPv6 palomuuri säännöt. Liikenteen määrittämisen rajapintoihin. Aluekohtaiset palomuurit. Osoite/verkko/portti ryhmät IPv4 palomuureille.</w:t>
            </w:r>
          </w:p>
        </w:tc>
      </w:tr>
      <w:tr w:rsidR="005E442B" w:rsidRPr="00554695" w:rsidTr="001C57F1">
        <w:tc>
          <w:tcPr>
            <w:tcW w:w="2049" w:type="dxa"/>
          </w:tcPr>
          <w:p w:rsidR="007D5483" w:rsidRPr="005E442B" w:rsidRDefault="007D5483" w:rsidP="001B77FE">
            <w:pPr>
              <w:rPr>
                <w:lang w:eastAsia="fi-FI"/>
              </w:rPr>
            </w:pPr>
            <w:r w:rsidRPr="005E442B">
              <w:rPr>
                <w:lang w:eastAsia="fi-FI"/>
              </w:rPr>
              <w:t>Tunneli rajapinnat</w:t>
            </w:r>
          </w:p>
        </w:tc>
        <w:tc>
          <w:tcPr>
            <w:tcW w:w="6276" w:type="dxa"/>
          </w:tcPr>
          <w:p w:rsidR="007D5483" w:rsidRPr="005E442B" w:rsidRDefault="007D5483" w:rsidP="001B77FE">
            <w:pPr>
              <w:rPr>
                <w:lang w:val="en-US" w:eastAsia="fi-FI"/>
              </w:rPr>
            </w:pPr>
            <w:r w:rsidRPr="005E442B">
              <w:rPr>
                <w:lang w:val="en-US" w:eastAsia="fi-FI"/>
              </w:rPr>
              <w:t>PPPoE, GRE, IPIP, SIT, static L2TPv3, VXLAN</w:t>
            </w:r>
          </w:p>
        </w:tc>
      </w:tr>
      <w:tr w:rsidR="005E442B" w:rsidRPr="005E442B" w:rsidTr="001C57F1">
        <w:tc>
          <w:tcPr>
            <w:tcW w:w="2049" w:type="dxa"/>
          </w:tcPr>
          <w:p w:rsidR="007D5483" w:rsidRPr="005E442B" w:rsidRDefault="007D5483" w:rsidP="001B77FE">
            <w:pPr>
              <w:rPr>
                <w:lang w:val="en-US" w:eastAsia="fi-FI"/>
              </w:rPr>
            </w:pPr>
            <w:r w:rsidRPr="005E442B">
              <w:rPr>
                <w:lang w:val="en-US" w:eastAsia="fi-FI"/>
              </w:rPr>
              <w:t>VPN</w:t>
            </w:r>
          </w:p>
        </w:tc>
        <w:tc>
          <w:tcPr>
            <w:tcW w:w="6276" w:type="dxa"/>
          </w:tcPr>
          <w:p w:rsidR="007D5483" w:rsidRPr="005E442B" w:rsidRDefault="00DE07E5" w:rsidP="001B77FE">
            <w:pPr>
              <w:rPr>
                <w:lang w:eastAsia="fi-FI"/>
              </w:rPr>
            </w:pPr>
            <w:r w:rsidRPr="005E442B">
              <w:rPr>
                <w:lang w:eastAsia="fi-FI"/>
              </w:rPr>
              <w:t>Site-to-site IPS</w:t>
            </w:r>
            <w:r w:rsidR="007D5483" w:rsidRPr="005E442B">
              <w:rPr>
                <w:lang w:eastAsia="fi-FI"/>
              </w:rPr>
              <w:t xml:space="preserve">ec palvelut IPv4 ja IPv6 osoitteille. </w:t>
            </w:r>
            <w:r w:rsidRPr="005E442B">
              <w:rPr>
                <w:lang w:eastAsia="fi-FI"/>
              </w:rPr>
              <w:t>L2TP/IPS</w:t>
            </w:r>
            <w:r w:rsidR="007D5483" w:rsidRPr="005E442B">
              <w:rPr>
                <w:lang w:eastAsia="fi-FI"/>
              </w:rPr>
              <w:t>ec serveri, PPTP serveri, OpenVPN site-to-site ja remote access palvelut</w:t>
            </w:r>
          </w:p>
        </w:tc>
      </w:tr>
      <w:tr w:rsidR="005E442B" w:rsidRPr="005E442B" w:rsidTr="001C57F1">
        <w:tc>
          <w:tcPr>
            <w:tcW w:w="2049" w:type="dxa"/>
          </w:tcPr>
          <w:p w:rsidR="007D5483" w:rsidRPr="005E442B" w:rsidRDefault="007D5483" w:rsidP="001B77FE">
            <w:pPr>
              <w:rPr>
                <w:lang w:val="en-US" w:eastAsia="fi-FI"/>
              </w:rPr>
            </w:pPr>
            <w:r w:rsidRPr="005E442B">
              <w:rPr>
                <w:lang w:val="en-US" w:eastAsia="fi-FI"/>
              </w:rPr>
              <w:t>NAT</w:t>
            </w:r>
          </w:p>
        </w:tc>
        <w:tc>
          <w:tcPr>
            <w:tcW w:w="6276" w:type="dxa"/>
          </w:tcPr>
          <w:p w:rsidR="007D5483" w:rsidRPr="005E442B" w:rsidRDefault="007D5483" w:rsidP="001B77FE">
            <w:pPr>
              <w:rPr>
                <w:lang w:eastAsia="fi-FI"/>
              </w:rPr>
            </w:pPr>
            <w:r w:rsidRPr="005E442B">
              <w:rPr>
                <w:lang w:eastAsia="fi-FI"/>
              </w:rPr>
              <w:t>Source NAT, porttien forwardaus, yksi yhteen, yksi moneen ja moni moneen käännäkset.</w:t>
            </w:r>
          </w:p>
        </w:tc>
      </w:tr>
      <w:tr w:rsidR="005E442B" w:rsidRPr="005E442B" w:rsidTr="001C57F1">
        <w:tc>
          <w:tcPr>
            <w:tcW w:w="2049" w:type="dxa"/>
          </w:tcPr>
          <w:p w:rsidR="007D5483" w:rsidRPr="005E442B" w:rsidRDefault="007D5483" w:rsidP="001B77FE">
            <w:pPr>
              <w:rPr>
                <w:lang w:eastAsia="fi-FI"/>
              </w:rPr>
            </w:pPr>
            <w:r w:rsidRPr="005E442B">
              <w:rPr>
                <w:lang w:eastAsia="fi-FI"/>
              </w:rPr>
              <w:t>DHCP</w:t>
            </w:r>
          </w:p>
        </w:tc>
        <w:tc>
          <w:tcPr>
            <w:tcW w:w="6276" w:type="dxa"/>
          </w:tcPr>
          <w:p w:rsidR="007D5483" w:rsidRPr="005E442B" w:rsidRDefault="007D5483" w:rsidP="001B77FE">
            <w:pPr>
              <w:rPr>
                <w:lang w:eastAsia="fi-FI"/>
              </w:rPr>
            </w:pPr>
            <w:r w:rsidRPr="005E442B">
              <w:rPr>
                <w:lang w:eastAsia="fi-FI"/>
              </w:rPr>
              <w:t>DHCP ja DHCPv6 serverit ja välitys palvelut</w:t>
            </w:r>
          </w:p>
        </w:tc>
      </w:tr>
      <w:tr w:rsidR="005E442B" w:rsidRPr="005E442B" w:rsidTr="001C57F1">
        <w:tc>
          <w:tcPr>
            <w:tcW w:w="2049" w:type="dxa"/>
          </w:tcPr>
          <w:p w:rsidR="007D5483" w:rsidRPr="005E442B" w:rsidRDefault="007D5483" w:rsidP="001B77FE">
            <w:pPr>
              <w:rPr>
                <w:lang w:eastAsia="fi-FI"/>
              </w:rPr>
            </w:pPr>
            <w:r w:rsidRPr="005E442B">
              <w:rPr>
                <w:lang w:eastAsia="fi-FI"/>
              </w:rPr>
              <w:t>Redundanttisuutta</w:t>
            </w:r>
          </w:p>
        </w:tc>
        <w:tc>
          <w:tcPr>
            <w:tcW w:w="6276" w:type="dxa"/>
          </w:tcPr>
          <w:p w:rsidR="007D5483" w:rsidRPr="005E442B" w:rsidRDefault="007D5483" w:rsidP="001B77FE">
            <w:pPr>
              <w:rPr>
                <w:lang w:eastAsia="fi-FI"/>
              </w:rPr>
            </w:pPr>
            <w:r w:rsidRPr="005E442B">
              <w:rPr>
                <w:lang w:eastAsia="fi-FI"/>
              </w:rPr>
              <w:t>VRRP ja yhteystaulukoiden synkronisointi</w:t>
            </w:r>
          </w:p>
        </w:tc>
      </w:tr>
      <w:tr w:rsidR="005E442B" w:rsidRPr="005E442B" w:rsidTr="001C57F1">
        <w:tc>
          <w:tcPr>
            <w:tcW w:w="2049" w:type="dxa"/>
          </w:tcPr>
          <w:p w:rsidR="007D5483" w:rsidRPr="005E442B" w:rsidRDefault="007D5483" w:rsidP="001B77FE">
            <w:pPr>
              <w:rPr>
                <w:lang w:eastAsia="fi-FI"/>
              </w:rPr>
            </w:pPr>
            <w:r w:rsidRPr="005E442B">
              <w:rPr>
                <w:lang w:eastAsia="fi-FI"/>
              </w:rPr>
              <w:t>Flow accounting</w:t>
            </w:r>
          </w:p>
        </w:tc>
        <w:tc>
          <w:tcPr>
            <w:tcW w:w="6276" w:type="dxa"/>
          </w:tcPr>
          <w:p w:rsidR="007D5483" w:rsidRPr="005E442B" w:rsidRDefault="007D5483" w:rsidP="001B77FE">
            <w:pPr>
              <w:rPr>
                <w:lang w:eastAsia="fi-FI"/>
              </w:rPr>
            </w:pPr>
            <w:r w:rsidRPr="005E442B">
              <w:rPr>
                <w:lang w:eastAsia="fi-FI"/>
              </w:rPr>
              <w:t>NetFlow ja sFlow</w:t>
            </w:r>
          </w:p>
        </w:tc>
      </w:tr>
      <w:tr w:rsidR="005E442B" w:rsidRPr="005E442B" w:rsidTr="001C57F1">
        <w:tc>
          <w:tcPr>
            <w:tcW w:w="2049" w:type="dxa"/>
          </w:tcPr>
          <w:p w:rsidR="007D5483" w:rsidRPr="005E442B" w:rsidRDefault="007D5483" w:rsidP="001B77FE">
            <w:pPr>
              <w:rPr>
                <w:lang w:eastAsia="fi-FI"/>
              </w:rPr>
            </w:pPr>
            <w:r w:rsidRPr="005E442B">
              <w:rPr>
                <w:lang w:eastAsia="fi-FI"/>
              </w:rPr>
              <w:t>Proxy</w:t>
            </w:r>
          </w:p>
        </w:tc>
        <w:tc>
          <w:tcPr>
            <w:tcW w:w="6276" w:type="dxa"/>
          </w:tcPr>
          <w:p w:rsidR="007D5483" w:rsidRPr="005E442B" w:rsidRDefault="007D5483" w:rsidP="001B77FE">
            <w:pPr>
              <w:rPr>
                <w:lang w:eastAsia="fi-FI"/>
              </w:rPr>
            </w:pPr>
            <w:r w:rsidRPr="005E442B">
              <w:rPr>
                <w:lang w:eastAsia="fi-FI"/>
              </w:rPr>
              <w:t>Web proxy ja URL filtteröinti</w:t>
            </w:r>
          </w:p>
        </w:tc>
      </w:tr>
      <w:tr w:rsidR="00994E78" w:rsidRPr="005E442B" w:rsidTr="001C57F1">
        <w:tc>
          <w:tcPr>
            <w:tcW w:w="2049" w:type="dxa"/>
          </w:tcPr>
          <w:p w:rsidR="007D5483" w:rsidRPr="005E442B" w:rsidRDefault="007D5483" w:rsidP="001B77FE">
            <w:pPr>
              <w:rPr>
                <w:lang w:eastAsia="fi-FI"/>
              </w:rPr>
            </w:pPr>
            <w:r w:rsidRPr="005E442B">
              <w:rPr>
                <w:lang w:eastAsia="fi-FI"/>
              </w:rPr>
              <w:t>Shaping</w:t>
            </w:r>
          </w:p>
        </w:tc>
        <w:tc>
          <w:tcPr>
            <w:tcW w:w="6276" w:type="dxa"/>
          </w:tcPr>
          <w:p w:rsidR="007D5483" w:rsidRPr="005E442B" w:rsidRDefault="007D5483" w:rsidP="001B77FE">
            <w:pPr>
              <w:rPr>
                <w:lang w:eastAsia="fi-FI"/>
              </w:rPr>
            </w:pPr>
            <w:r w:rsidRPr="005E442B">
              <w:rPr>
                <w:lang w:eastAsia="fi-FI"/>
              </w:rPr>
              <w:t>QoS politiikat, joihin sisältyy dfrop tail, fair queue ja muut. Liikenteen uudelleenohjaus</w:t>
            </w:r>
          </w:p>
        </w:tc>
      </w:tr>
    </w:tbl>
    <w:p w:rsidR="007D5483" w:rsidRPr="005E442B" w:rsidRDefault="007D5483" w:rsidP="0006758A">
      <w:pPr>
        <w:rPr>
          <w:lang w:eastAsia="fi-FI"/>
        </w:rPr>
      </w:pPr>
    </w:p>
    <w:p w:rsidR="006A15C8" w:rsidRPr="005E442B" w:rsidRDefault="00FF5FD6" w:rsidP="00351B22">
      <w:pPr>
        <w:pStyle w:val="Otsikko2"/>
      </w:pPr>
      <w:bookmarkStart w:id="82" w:name="_Toc480902484"/>
      <w:r w:rsidRPr="005E442B">
        <w:t>Roaming profiilit</w:t>
      </w:r>
      <w:bookmarkEnd w:id="82"/>
    </w:p>
    <w:p w:rsidR="00FF5FD6" w:rsidRPr="005E442B" w:rsidRDefault="00FF5FD6" w:rsidP="00FF5FD6">
      <w:r w:rsidRPr="005E442B">
        <w:t xml:space="preserve">AD ympäristössä käytettävä ominaisuus, jossa käyttäjän profiilitiedot esimerkiksi työpöydän asetukset, tehtäväpalkki, tulostimet, kansioasetukset jne. tallennetaan erilliselle tiedostopalvelimelle, josta profiili ladataan aina käyttäjän kirjautuessa uudestaan verkon tietokoneelle (Roaming User Profiles). </w:t>
      </w:r>
    </w:p>
    <w:p w:rsidR="00FF5FD6" w:rsidRPr="005E442B" w:rsidRDefault="00FF5FD6" w:rsidP="00FF5FD6">
      <w:r w:rsidRPr="005E442B">
        <w:t xml:space="preserve">Tämä mahdollistaa työntekijöiden yksilöllisten profiilien saatavuuden riippumatta, millä verkon tietokoneella työskennellään.  Roaming profiili on tavallaan myös varmuuskopio käyttäjäprofiilista, jolloin ei olla vain yhden paikallisen profiilin varassa, vaan vikatilanteen sattuessa voidaan käyttäjän profiili palauttaa aikaisempaan tilaan. </w:t>
      </w:r>
      <w:r w:rsidRPr="005E442B">
        <w:lastRenderedPageBreak/>
        <w:t>Roaming profiili tuo myös haasteita, jos profiilin koko kasvaa suureksi, jolloin käyttäjien kirjautumisajat kasvavat, kun profiilia haetaan tiedostopalvelimelta.</w:t>
      </w:r>
    </w:p>
    <w:p w:rsidR="00FA7443" w:rsidRPr="005E442B" w:rsidRDefault="00FF5FD6" w:rsidP="00F64F3B">
      <w:r w:rsidRPr="005E442B">
        <w:t>Tähän ongelmaan on olemassa helpottavana ratkaisuna Folder Redirection, joka uudelleenohjaa käyttäjän data-hakemistoja erilliselle verkkolevylle pois profliilista (Folder Redirection Overview). Näin ollen, vaikka data on uudelleenohjattua, sitä voidaan käyttää kuitenkin paikallisesti millä verkon työasemalla tahansa. Esimerkiksi Roaming profiilin pienennykseen voidaan käyttäjäprofiilista uudelleenohjata Desktop, Appdata tai Documents hakemistot, jotka yleisimmin ov</w:t>
      </w:r>
      <w:r w:rsidR="00073004" w:rsidRPr="005E442B">
        <w:t xml:space="preserve">at raskaimmat kansiot.  </w:t>
      </w:r>
    </w:p>
    <w:p w:rsidR="00C15FE4" w:rsidRPr="005E442B" w:rsidRDefault="00C15FE4" w:rsidP="00351B22">
      <w:pPr>
        <w:pStyle w:val="Otsikko2"/>
      </w:pPr>
      <w:bookmarkStart w:id="83" w:name="_Toc480902485"/>
      <w:r w:rsidRPr="005E442B">
        <w:t>Public Key Infrastructure</w:t>
      </w:r>
      <w:bookmarkEnd w:id="83"/>
    </w:p>
    <w:p w:rsidR="00C15FE4" w:rsidRPr="005E442B" w:rsidRDefault="00C15FE4" w:rsidP="00C15FE4">
      <w:r w:rsidRPr="005E442B">
        <w:t xml:space="preserve">Public Key Infrastructure eli julkisen avaimen infrastruktuuri on jakelumenetelmä, jossa luotetut tahot todentavat kunkin tiedonsiirtoon osallistuvan entiteetin oikeellisuuden. PKI vastaa käytännössä julkisten avaimien sekä varmenteiden hallinnoinnista toteuttaen puumaista rakennetta. </w:t>
      </w:r>
      <w:r w:rsidR="004A6140" w:rsidRPr="005E442B">
        <w:t>(</w:t>
      </w:r>
      <w:r w:rsidR="004A6140" w:rsidRPr="005E442B">
        <w:rPr>
          <w:rStyle w:val="b24-bookauthor"/>
        </w:rPr>
        <w:t>Karamanian</w:t>
      </w:r>
      <w:r w:rsidR="004A6140" w:rsidRPr="005E442B">
        <w:rPr>
          <w:lang w:eastAsia="fi-FI"/>
        </w:rPr>
        <w:t xml:space="preserve">, A. </w:t>
      </w:r>
      <w:r w:rsidR="004A6140" w:rsidRPr="005E442B">
        <w:rPr>
          <w:rStyle w:val="b24-bookauthor"/>
        </w:rPr>
        <w:t>Tenneti</w:t>
      </w:r>
      <w:r w:rsidR="004A6140" w:rsidRPr="005E442B">
        <w:rPr>
          <w:rStyle w:val="b24-bookauthor-nolink"/>
        </w:rPr>
        <w:t>,</w:t>
      </w:r>
      <w:r w:rsidR="004A6140" w:rsidRPr="005E442B">
        <w:rPr>
          <w:lang w:eastAsia="fi-FI"/>
        </w:rPr>
        <w:t xml:space="preserve"> S. </w:t>
      </w:r>
      <w:r w:rsidR="004A6140" w:rsidRPr="005E442B">
        <w:rPr>
          <w:rStyle w:val="b24-bookauthor"/>
        </w:rPr>
        <w:t>Dessart</w:t>
      </w:r>
      <w:r w:rsidR="004A6140" w:rsidRPr="005E442B">
        <w:rPr>
          <w:lang w:eastAsia="fi-FI"/>
        </w:rPr>
        <w:t>, F. 2010)</w:t>
      </w:r>
    </w:p>
    <w:p w:rsidR="00C15FE4" w:rsidRPr="005E442B" w:rsidRDefault="00C15FE4" w:rsidP="00C15FE4">
      <w:pPr>
        <w:rPr>
          <w:lang w:eastAsia="fi-FI"/>
        </w:rPr>
      </w:pPr>
      <w:r w:rsidRPr="005E442B">
        <w:t>PKI rakenne muodostuu puun ylimmästä palvelimesta eli Root Certification Authority:tä (CA) eli palvelimista, jotka käsittelevät vain CA:en sertifikaatteja sekä yksittäisistä CA:sta, jotka käsittelevät ja säilövät digitaalisia sertifikaatteja omassa tietopankisaan, lisäksi CA:n tehtävänä on varmentaa loppukäyttäjien identiteetti.</w:t>
      </w:r>
      <w:r w:rsidR="004A6140" w:rsidRPr="005E442B">
        <w:t xml:space="preserve"> Alla kuvio</w:t>
      </w:r>
      <w:r w:rsidR="00531ACF" w:rsidRPr="005E442B">
        <w:t>ssa 7</w:t>
      </w:r>
      <w:r w:rsidR="004A6140" w:rsidRPr="005E442B">
        <w:t xml:space="preserve"> on kuvattu yksinkertainen PKI infrast</w:t>
      </w:r>
      <w:r w:rsidR="00DE1B11" w:rsidRPr="005E442B">
        <w:t>r</w:t>
      </w:r>
      <w:r w:rsidR="004A6140" w:rsidRPr="005E442B">
        <w:t>uktuuri.</w:t>
      </w:r>
      <w:r w:rsidRPr="005E442B">
        <w:t xml:space="preserve">  </w:t>
      </w:r>
      <w:r w:rsidR="004A6140" w:rsidRPr="005E442B">
        <w:t>(</w:t>
      </w:r>
      <w:r w:rsidR="004A6140" w:rsidRPr="005E442B">
        <w:rPr>
          <w:rStyle w:val="b24-bookauthor"/>
        </w:rPr>
        <w:t>Karamanian</w:t>
      </w:r>
      <w:r w:rsidR="004A6140" w:rsidRPr="005E442B">
        <w:rPr>
          <w:lang w:eastAsia="fi-FI"/>
        </w:rPr>
        <w:t xml:space="preserve">, A. </w:t>
      </w:r>
      <w:r w:rsidR="004A6140" w:rsidRPr="005E442B">
        <w:rPr>
          <w:rStyle w:val="b24-bookauthor"/>
        </w:rPr>
        <w:t>Tenneti</w:t>
      </w:r>
      <w:r w:rsidR="004A6140" w:rsidRPr="005E442B">
        <w:rPr>
          <w:rStyle w:val="b24-bookauthor-nolink"/>
        </w:rPr>
        <w:t>,</w:t>
      </w:r>
      <w:r w:rsidR="004A6140" w:rsidRPr="005E442B">
        <w:rPr>
          <w:lang w:eastAsia="fi-FI"/>
        </w:rPr>
        <w:t xml:space="preserve"> S. </w:t>
      </w:r>
      <w:r w:rsidR="004A6140" w:rsidRPr="005E442B">
        <w:rPr>
          <w:rStyle w:val="b24-bookauthor"/>
        </w:rPr>
        <w:t>Dessart</w:t>
      </w:r>
      <w:r w:rsidR="004A6140" w:rsidRPr="005E442B">
        <w:rPr>
          <w:lang w:eastAsia="fi-FI"/>
        </w:rPr>
        <w:t>, F. 2010)</w:t>
      </w:r>
    </w:p>
    <w:p w:rsidR="004A6140" w:rsidRPr="005E442B" w:rsidRDefault="004A6140" w:rsidP="004A6140">
      <w:pPr>
        <w:keepNext/>
      </w:pPr>
      <w:r w:rsidRPr="005E442B">
        <w:rPr>
          <w:noProof/>
          <w:lang w:eastAsia="fi-FI"/>
        </w:rPr>
        <w:lastRenderedPageBreak/>
        <w:drawing>
          <wp:inline distT="0" distB="0" distL="0" distR="0" wp14:anchorId="75B1D6E6" wp14:editId="428E29B2">
            <wp:extent cx="4610100" cy="3009900"/>
            <wp:effectExtent l="0" t="0" r="0" b="0"/>
            <wp:docPr id="5"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3009900"/>
                    </a:xfrm>
                    <a:prstGeom prst="rect">
                      <a:avLst/>
                    </a:prstGeom>
                  </pic:spPr>
                </pic:pic>
              </a:graphicData>
            </a:graphic>
          </wp:inline>
        </w:drawing>
      </w:r>
    </w:p>
    <w:p w:rsidR="004A6140" w:rsidRPr="005E442B" w:rsidRDefault="004A6140" w:rsidP="002430B9">
      <w:pPr>
        <w:pStyle w:val="Kuvaotsikko"/>
      </w:pPr>
      <w:bookmarkStart w:id="84" w:name="_Toc480902610"/>
      <w:r w:rsidRPr="005E442B">
        <w:t xml:space="preserve">Kuvio </w:t>
      </w:r>
      <w:fldSimple w:instr=" SEQ Kuvio \* ARABIC ">
        <w:r w:rsidR="001610A5">
          <w:rPr>
            <w:noProof/>
          </w:rPr>
          <w:t>7</w:t>
        </w:r>
      </w:fldSimple>
      <w:r w:rsidR="007000EF" w:rsidRPr="005E442B">
        <w:t>.</w:t>
      </w:r>
      <w:r w:rsidRPr="005E442B">
        <w:t xml:space="preserve"> PKI infrastruktuuri</w:t>
      </w:r>
      <w:bookmarkEnd w:id="84"/>
    </w:p>
    <w:p w:rsidR="00843554" w:rsidRPr="005E442B" w:rsidRDefault="00843554" w:rsidP="00843554"/>
    <w:p w:rsidR="00C15FE4" w:rsidRPr="005E442B" w:rsidRDefault="00C15FE4" w:rsidP="00C15FE4">
      <w:r w:rsidRPr="005E442B">
        <w:t>Isommissa organisaatioissa puuhun kuuluu myös Subordinate CA:t, joiden rooli PKI puussa on CA:en kanssa sama, mutta ne nähdään ennemminkin lapsi CA:na luoden hierarkkisen rakenteen suuremmissa PKI kokonaisuuksissa. Viimeisenä loppukäyttäjät eli End Entity:t (EE), jotka voivat olla palvelimia, tietokoneita tai vaikkapa ihmisiä, jolle CA on allekirjoittanut sertifikaatin.</w:t>
      </w:r>
      <w:r w:rsidR="004A6140" w:rsidRPr="005E442B">
        <w:t xml:space="preserve"> (</w:t>
      </w:r>
      <w:r w:rsidR="004A6140" w:rsidRPr="005E442B">
        <w:rPr>
          <w:rStyle w:val="b24-bookauthor"/>
        </w:rPr>
        <w:t>Karamanian</w:t>
      </w:r>
      <w:r w:rsidR="004A6140" w:rsidRPr="005E442B">
        <w:rPr>
          <w:lang w:eastAsia="fi-FI"/>
        </w:rPr>
        <w:t xml:space="preserve">, A. </w:t>
      </w:r>
      <w:r w:rsidR="004A6140" w:rsidRPr="005E442B">
        <w:rPr>
          <w:rStyle w:val="b24-bookauthor"/>
        </w:rPr>
        <w:t>Tenneti</w:t>
      </w:r>
      <w:r w:rsidR="004A6140" w:rsidRPr="005E442B">
        <w:rPr>
          <w:rStyle w:val="b24-bookauthor-nolink"/>
        </w:rPr>
        <w:t>,</w:t>
      </w:r>
      <w:r w:rsidR="004A6140" w:rsidRPr="005E442B">
        <w:rPr>
          <w:lang w:eastAsia="fi-FI"/>
        </w:rPr>
        <w:t xml:space="preserve"> S. </w:t>
      </w:r>
      <w:r w:rsidR="004A6140" w:rsidRPr="005E442B">
        <w:rPr>
          <w:rStyle w:val="b24-bookauthor"/>
        </w:rPr>
        <w:t>Dessart</w:t>
      </w:r>
      <w:r w:rsidR="004A6140" w:rsidRPr="005E442B">
        <w:rPr>
          <w:lang w:eastAsia="fi-FI"/>
        </w:rPr>
        <w:t>, F. 2010)</w:t>
      </w:r>
    </w:p>
    <w:p w:rsidR="00C15FE4" w:rsidRPr="005E442B" w:rsidRDefault="00C15FE4" w:rsidP="00C15FE4">
      <w:r w:rsidRPr="005E442B">
        <w:t xml:space="preserve">Sertifikaatit, joita CA:t käsittelevät ovat digitaalisia dokumentteja, jotka yleisimmin turvautuvat julkisen avaimen standardiin X.509.  Standardi X.509 määrittelee mitä tietoa sertifikaatit sisältävät esimerkiksi kuka on myöntänyt sertifikaatin, julkisen avaimen, digitalisen allekirjoituksen sekä sertifikaatin myöntäjän ja voimassaolo ajan. </w:t>
      </w:r>
      <w:r w:rsidR="004A6140" w:rsidRPr="005E442B">
        <w:t>(</w:t>
      </w:r>
      <w:r w:rsidR="004A6140" w:rsidRPr="005E442B">
        <w:rPr>
          <w:rStyle w:val="b24-bookauthor"/>
        </w:rPr>
        <w:t>Karamanian</w:t>
      </w:r>
      <w:r w:rsidR="004A6140" w:rsidRPr="005E442B">
        <w:rPr>
          <w:lang w:eastAsia="fi-FI"/>
        </w:rPr>
        <w:t xml:space="preserve">, A. </w:t>
      </w:r>
      <w:r w:rsidR="004A6140" w:rsidRPr="005E442B">
        <w:rPr>
          <w:rStyle w:val="b24-bookauthor"/>
        </w:rPr>
        <w:t>Tenneti</w:t>
      </w:r>
      <w:r w:rsidR="004A6140" w:rsidRPr="005E442B">
        <w:rPr>
          <w:rStyle w:val="b24-bookauthor-nolink"/>
        </w:rPr>
        <w:t>,</w:t>
      </w:r>
      <w:r w:rsidR="004A6140" w:rsidRPr="005E442B">
        <w:rPr>
          <w:lang w:eastAsia="fi-FI"/>
        </w:rPr>
        <w:t xml:space="preserve"> S. </w:t>
      </w:r>
      <w:r w:rsidR="004A6140" w:rsidRPr="005E442B">
        <w:rPr>
          <w:rStyle w:val="b24-bookauthor"/>
        </w:rPr>
        <w:t>Dessart</w:t>
      </w:r>
      <w:r w:rsidR="004A6140" w:rsidRPr="005E442B">
        <w:rPr>
          <w:lang w:eastAsia="fi-FI"/>
        </w:rPr>
        <w:t>, F. 2010)</w:t>
      </w:r>
    </w:p>
    <w:p w:rsidR="00322456" w:rsidRPr="005E442B" w:rsidRDefault="00C15FE4" w:rsidP="00322456">
      <w:pPr>
        <w:rPr>
          <w:lang w:eastAsia="fi-FI"/>
        </w:rPr>
      </w:pPr>
      <w:r w:rsidRPr="005E442B">
        <w:t xml:space="preserve">Sertifiointi prosessi alkaa, kun EE luo oman julkisen ja yksityisen avaimensa. EE lähettää oma julkisen avaimensa sertifiointipyyntönä Certificate Signing Request (CSR) CA:lle. CA allekirjoittaa EE:n CSR:n sen omalla salatulla avaimella luoden näin sertifikaatin, lopuksi sertifikaatti lähetetään takaisin EE:lle. </w:t>
      </w:r>
      <w:r w:rsidR="004A6140" w:rsidRPr="005E442B">
        <w:t>(</w:t>
      </w:r>
      <w:r w:rsidR="004A6140" w:rsidRPr="005E442B">
        <w:rPr>
          <w:rStyle w:val="b24-bookauthor"/>
        </w:rPr>
        <w:t>Karamanian</w:t>
      </w:r>
      <w:r w:rsidR="004A6140" w:rsidRPr="005E442B">
        <w:rPr>
          <w:lang w:eastAsia="fi-FI"/>
        </w:rPr>
        <w:t xml:space="preserve">, A. </w:t>
      </w:r>
      <w:r w:rsidR="004A6140" w:rsidRPr="005E442B">
        <w:rPr>
          <w:rStyle w:val="b24-bookauthor"/>
        </w:rPr>
        <w:t>Tenneti</w:t>
      </w:r>
      <w:r w:rsidR="004A6140" w:rsidRPr="005E442B">
        <w:rPr>
          <w:rStyle w:val="b24-bookauthor-nolink"/>
        </w:rPr>
        <w:t>,</w:t>
      </w:r>
      <w:r w:rsidR="004A6140" w:rsidRPr="005E442B">
        <w:rPr>
          <w:lang w:eastAsia="fi-FI"/>
        </w:rPr>
        <w:t xml:space="preserve"> S. </w:t>
      </w:r>
      <w:r w:rsidR="004A6140" w:rsidRPr="005E442B">
        <w:rPr>
          <w:rStyle w:val="b24-bookauthor"/>
        </w:rPr>
        <w:t>Dessart</w:t>
      </w:r>
      <w:r w:rsidR="004A6140" w:rsidRPr="005E442B">
        <w:rPr>
          <w:lang w:eastAsia="fi-FI"/>
        </w:rPr>
        <w:t>, F. 2010)</w:t>
      </w:r>
      <w:r w:rsidR="00DC0683" w:rsidRPr="005E442B">
        <w:rPr>
          <w:lang w:eastAsia="fi-FI"/>
        </w:rPr>
        <w:t xml:space="preserve"> </w:t>
      </w:r>
    </w:p>
    <w:p w:rsidR="001B77FE" w:rsidRPr="005E442B" w:rsidRDefault="001B77FE" w:rsidP="00351B22">
      <w:pPr>
        <w:pStyle w:val="Otsikko2"/>
        <w:rPr>
          <w:lang w:eastAsia="fi-FI"/>
        </w:rPr>
      </w:pPr>
      <w:bookmarkStart w:id="85" w:name="_Toc480902486"/>
      <w:r w:rsidRPr="005E442B">
        <w:rPr>
          <w:lang w:eastAsia="fi-FI"/>
        </w:rPr>
        <w:lastRenderedPageBreak/>
        <w:t>NAT</w:t>
      </w:r>
      <w:bookmarkEnd w:id="85"/>
    </w:p>
    <w:p w:rsidR="001B77FE" w:rsidRPr="005E442B" w:rsidRDefault="001B77FE" w:rsidP="001B77FE">
      <w:r w:rsidRPr="005E442B">
        <w:rPr>
          <w:bCs/>
          <w:shd w:val="clear" w:color="auto" w:fill="FFFFFF"/>
        </w:rPr>
        <w:t>N</w:t>
      </w:r>
      <w:r w:rsidRPr="005E442B">
        <w:rPr>
          <w:shd w:val="clear" w:color="auto" w:fill="FFFFFF"/>
        </w:rPr>
        <w:t>etwork</w:t>
      </w:r>
      <w:r w:rsidRPr="005E442B">
        <w:rPr>
          <w:rStyle w:val="apple-converted-space"/>
          <w:rFonts w:ascii="Arial" w:hAnsi="Arial" w:cs="Arial"/>
          <w:sz w:val="20"/>
          <w:szCs w:val="20"/>
          <w:shd w:val="clear" w:color="auto" w:fill="FFFFFF"/>
        </w:rPr>
        <w:t> </w:t>
      </w:r>
      <w:r w:rsidRPr="005E442B">
        <w:rPr>
          <w:bCs/>
          <w:shd w:val="clear" w:color="auto" w:fill="FFFFFF"/>
        </w:rPr>
        <w:t>A</w:t>
      </w:r>
      <w:r w:rsidRPr="005E442B">
        <w:rPr>
          <w:shd w:val="clear" w:color="auto" w:fill="FFFFFF"/>
        </w:rPr>
        <w:t>ddress</w:t>
      </w:r>
      <w:r w:rsidRPr="005E442B">
        <w:rPr>
          <w:rStyle w:val="apple-converted-space"/>
          <w:rFonts w:ascii="Arial" w:hAnsi="Arial" w:cs="Arial"/>
          <w:sz w:val="20"/>
          <w:szCs w:val="20"/>
          <w:shd w:val="clear" w:color="auto" w:fill="FFFFFF"/>
        </w:rPr>
        <w:t> </w:t>
      </w:r>
      <w:r w:rsidRPr="005E442B">
        <w:rPr>
          <w:bCs/>
          <w:shd w:val="clear" w:color="auto" w:fill="FFFFFF"/>
        </w:rPr>
        <w:t>T</w:t>
      </w:r>
      <w:r w:rsidRPr="005E442B">
        <w:rPr>
          <w:shd w:val="clear" w:color="auto" w:fill="FFFFFF"/>
        </w:rPr>
        <w:t>ranslation (NAT) on TCP/IP-verkoissa käytettävissä oleva osoitteenmuunnostekniikka, jonka avulla yhtä julkista IP-osoitetta voi käyttää useampi verkkoa käyttävä laite. Tällöin kaikilla koneilla näkyy sama osoite ulospäin, joka on samalla NAT:sta huolehtivan laitteen IP-osoite.</w:t>
      </w:r>
      <w:r w:rsidRPr="005E442B">
        <w:rPr>
          <w:rStyle w:val="apple-converted-space"/>
          <w:rFonts w:ascii="Arial" w:hAnsi="Arial" w:cs="Arial"/>
          <w:sz w:val="20"/>
          <w:szCs w:val="20"/>
          <w:shd w:val="clear" w:color="auto" w:fill="FFFFFF"/>
        </w:rPr>
        <w:t> </w:t>
      </w:r>
      <w:r w:rsidRPr="005E442B">
        <w:rPr>
          <w:shd w:val="clear" w:color="auto" w:fill="FFFFFF"/>
        </w:rPr>
        <w:t>NAT:sta vastaa yleensä reititin, joka huolehtii siitä, että eri verkkolaitteiden välinen verkkoliikenne ohjataan oikeaan osoitteeseen.</w:t>
      </w:r>
      <w:r w:rsidRPr="005E442B">
        <w:rPr>
          <w:rStyle w:val="apple-converted-space"/>
          <w:rFonts w:ascii="Arial" w:hAnsi="Arial" w:cs="Arial"/>
          <w:sz w:val="20"/>
          <w:szCs w:val="20"/>
          <w:shd w:val="clear" w:color="auto" w:fill="FFFFFF"/>
        </w:rPr>
        <w:t> </w:t>
      </w:r>
      <w:r w:rsidRPr="005E442B">
        <w:br/>
      </w:r>
      <w:r w:rsidRPr="005E442B">
        <w:rPr>
          <w:shd w:val="clear" w:color="auto" w:fill="FFFFFF"/>
        </w:rPr>
        <w:t xml:space="preserve">Suurin osa NAT-toteutuksista on </w:t>
      </w:r>
      <w:r w:rsidRPr="005E442B">
        <w:rPr>
          <w:bCs/>
          <w:shd w:val="clear" w:color="auto" w:fill="FFFFFF"/>
        </w:rPr>
        <w:t>P</w:t>
      </w:r>
      <w:r w:rsidRPr="005E442B">
        <w:rPr>
          <w:shd w:val="clear" w:color="auto" w:fill="FFFFFF"/>
        </w:rPr>
        <w:t>ort</w:t>
      </w:r>
      <w:r w:rsidRPr="005E442B">
        <w:rPr>
          <w:rStyle w:val="apple-converted-space"/>
          <w:rFonts w:ascii="Arial" w:hAnsi="Arial" w:cs="Arial"/>
          <w:sz w:val="20"/>
          <w:szCs w:val="20"/>
          <w:shd w:val="clear" w:color="auto" w:fill="FFFFFF"/>
        </w:rPr>
        <w:t> </w:t>
      </w:r>
      <w:r w:rsidRPr="005E442B">
        <w:rPr>
          <w:bCs/>
          <w:shd w:val="clear" w:color="auto" w:fill="FFFFFF"/>
        </w:rPr>
        <w:t>A</w:t>
      </w:r>
      <w:r w:rsidRPr="005E442B">
        <w:rPr>
          <w:shd w:val="clear" w:color="auto" w:fill="FFFFFF"/>
        </w:rPr>
        <w:t>ddress</w:t>
      </w:r>
      <w:r w:rsidRPr="005E442B">
        <w:rPr>
          <w:rStyle w:val="apple-converted-space"/>
          <w:rFonts w:ascii="Arial" w:hAnsi="Arial" w:cs="Arial"/>
          <w:sz w:val="20"/>
          <w:szCs w:val="20"/>
          <w:shd w:val="clear" w:color="auto" w:fill="FFFFFF"/>
        </w:rPr>
        <w:t> </w:t>
      </w:r>
      <w:r w:rsidRPr="005E442B">
        <w:rPr>
          <w:bCs/>
          <w:shd w:val="clear" w:color="auto" w:fill="FFFFFF"/>
        </w:rPr>
        <w:t>T</w:t>
      </w:r>
      <w:r w:rsidRPr="005E442B">
        <w:rPr>
          <w:shd w:val="clear" w:color="auto" w:fill="FFFFFF"/>
        </w:rPr>
        <w:t>ranslation (PAT) -mallisia, eli NAT-laite muuttaa datapaketin käyttämän portin ja IP-osoitteen toiseksi. Tämän vuoksi NAT:sta huolehtivan laitteen on pidettävä kirjaa käytetyistä porteista, jotta yksi portti on käytössä vain yhdellä verkon koneella kerrallaan.</w:t>
      </w:r>
      <w:r w:rsidRPr="005E442B">
        <w:rPr>
          <w:rStyle w:val="apple-converted-space"/>
          <w:rFonts w:ascii="Arial" w:hAnsi="Arial" w:cs="Arial"/>
          <w:sz w:val="20"/>
          <w:szCs w:val="20"/>
          <w:shd w:val="clear" w:color="auto" w:fill="FFFFFF"/>
        </w:rPr>
        <w:t> </w:t>
      </w:r>
      <w:r w:rsidRPr="005E442B">
        <w:br/>
      </w:r>
      <w:r w:rsidRPr="005E442B">
        <w:rPr>
          <w:shd w:val="clear" w:color="auto" w:fill="FFFFFF"/>
        </w:rPr>
        <w:t xml:space="preserve">NAT:in avulla saavutetaan tavallista parempi tietoturva julkisessa verkossa, sillä sen avulla NAT:in takana oleviin laitteisiin ei saada suoraan yhteyttä, ellei sitä ole erikseen sallittu tai pyydetty. Tästä tulee myös NAT:in suurin ongelma, eli palvelimien pitäminen ei onnistu suoraa NAT:in kanssa, koska ulkopuoliset tahot eivät voi ottaa oletuksena yhteyksiä NAT:in takana oleviin laitteisiin. Tämän vaikuttaa mm. monien P2P-ohjelmien käyttöön, jolloin se yleensä vaikuttaa tiedonsiirtonopeuksiin hidastaen niitä. Tämän ongelman voi kuitenkin kiertää laittamalla NAT:in asetuksiin porttiohjauksen (Port forwarding), jolloin NAT sallii yhteydet ulkoa päin tiettyyn porttiin </w:t>
      </w:r>
      <w:r w:rsidRPr="005E442B">
        <w:t>ja palvelimen pitäminen onnistuu jälleen normaalisti. NAT siis varaa tietyn portin t</w:t>
      </w:r>
      <w:r w:rsidR="00C60391" w:rsidRPr="005E442B">
        <w:t>ietylle verkkolaitteelle. </w:t>
      </w:r>
      <w:r w:rsidR="00C60391" w:rsidRPr="005E442B">
        <w:br/>
        <w:t>NAT:</w:t>
      </w:r>
      <w:r w:rsidRPr="005E442B">
        <w:t>a käytetään tietoturvan lisäksi myös sen takia, että nykyään käytössä oleva IPv4-protokolla tarjoaa vain noin 4 miljardia IP-osoitetta, jotka eivät riitä kaikil</w:t>
      </w:r>
      <w:r w:rsidR="00C60391" w:rsidRPr="005E442B">
        <w:t>le verkkolaitteille. Koska NAT:</w:t>
      </w:r>
      <w:r w:rsidRPr="005E442B">
        <w:t>n avulla saa yhden IP-osoitteen taakse useamman verkkolaitteen, voidaan verkkoon liittää useampi laite ilman ylimääräisiä IP-osoitteita. (Afterdawn.com. 2017)</w:t>
      </w:r>
    </w:p>
    <w:p w:rsidR="00BF0E7F" w:rsidRPr="005E442B" w:rsidRDefault="00BF0E7F" w:rsidP="00BF0E7F">
      <w:pPr>
        <w:pStyle w:val="Otsikko2"/>
      </w:pPr>
      <w:bookmarkStart w:id="86" w:name="_Toc480902487"/>
      <w:r w:rsidRPr="005E442B">
        <w:t>VPN</w:t>
      </w:r>
      <w:bookmarkEnd w:id="86"/>
    </w:p>
    <w:p w:rsidR="00BF0E7F" w:rsidRPr="005E442B" w:rsidRDefault="00BF0E7F" w:rsidP="00BF0E7F">
      <w:r w:rsidRPr="005E442B">
        <w:t xml:space="preserve">VPN:ää (Virtual Private Network) käyttäen organisaatiot voivat turvata yksityisen verkkoliikenteen, joka kulkee turvattomien verkkojen kautta, kuten internetin kautta. </w:t>
      </w:r>
      <w:r w:rsidRPr="005E442B">
        <w:lastRenderedPageBreak/>
        <w:t>VPN auttaa tuomaan turvallisuus mekanismin salaukselle ja kapseloinnille yksityiselle verkkoliikenteelle ja sen siirtämiselle välittäjäverkoissa. Tiedot salataan luottamuksellisuuden takia ja paketit jotka voitaisiin kaapata jaetuissa tai julkisissa verkoissa ovat lukukelvottomia ilman oikeata salausavaimia. Tiedot myöskin kapseloidaan tai paketoidaan IP headerin kanssa, joka sisältää reititystiedot.</w:t>
      </w:r>
      <w:r w:rsidR="00BF1670" w:rsidRPr="005E442B">
        <w:t xml:space="preserve"> (Technet. 2003)</w:t>
      </w:r>
    </w:p>
    <w:p w:rsidR="00BF0E7F" w:rsidRPr="005E442B" w:rsidRDefault="00BF0E7F" w:rsidP="00BF0E7F">
      <w:r w:rsidRPr="005E442B">
        <w:t>VPN avulla käyttäjät voivat työskennellä kotona, tien päällä tai sivukonttoreissa turvallisesti saaden etäyhteyden internetin välityksellä yrityksen serveriin. Käyttäjän perspektiivistä VPN on pisteestä pisteeseen yhteys käyttäjän tietokoneen ja yrityksen serverin välillä. Välittäjäverkkojen luonteella ei ole väliä käyttäjälle, koska tiedon kulku näyttäisi siltä, että tietoja lähetetään oman yksityisen linkin kautta.</w:t>
      </w:r>
      <w:r w:rsidR="00BF1670" w:rsidRPr="005E442B">
        <w:t xml:space="preserve"> (Technet. 2003)</w:t>
      </w:r>
    </w:p>
    <w:p w:rsidR="00BF0E7F" w:rsidRPr="005E442B" w:rsidRDefault="00BF0E7F" w:rsidP="00BF0E7F">
      <w:r w:rsidRPr="005E442B">
        <w:t>Yleisin tapa käyttää VPN yhteyttä on se, kun käyttäjä ottaa etäyhteyden yksityiseen verkkoon internetin välityksellä käyttäen etäyhteys (remote access) VPN:ää. Toisessa tapauksessa sivukonttorin yhteys pääkonttoriin tehdään käyttäen jatkuvaa tai tarpeen vaatiessa site-to-site VPN yhteyttä.</w:t>
      </w:r>
      <w:r w:rsidR="00BF1670" w:rsidRPr="005E442B">
        <w:t xml:space="preserve"> (Technet. 2003)</w:t>
      </w:r>
    </w:p>
    <w:p w:rsidR="00BF0E7F" w:rsidRPr="005E442B" w:rsidRDefault="00BF0E7F" w:rsidP="00BF0E7F">
      <w:r w:rsidRPr="005E442B">
        <w:t>Käyttäjän ottaessa yhteyden käyttäen etäyhteys VPN:ää yhteys luodaan etäyhteys ohjelmalla käyttäjän päästä. Etäyhteys asiakas on käytännössä yksi tietokonene käyttäjä, joka yhdistää yksityiseen verkkoon etäisestä paikasta. VPN-serveri tuo yhteydellisyyden verkon resursseihin, johon VPN-serveri on yhdistetty. Asiakkaan VPN ohjelma tunnistaa itsensä VPN-serverille ja, jotta saadaan molemminpuolinen tunnistus, VPN-serveri tunnistaa itsensä asiakasohjelmistolle.</w:t>
      </w:r>
      <w:r w:rsidR="00BF1670" w:rsidRPr="005E442B">
        <w:t xml:space="preserve"> (Technet. 2003)</w:t>
      </w:r>
    </w:p>
    <w:p w:rsidR="00BF0E7F" w:rsidRPr="005E442B" w:rsidRDefault="00BF0E7F" w:rsidP="00BF0E7F">
      <w:pPr>
        <w:pStyle w:val="Otsikko2"/>
        <w:rPr>
          <w:lang w:eastAsia="fi-FI"/>
        </w:rPr>
      </w:pPr>
      <w:bookmarkStart w:id="87" w:name="_Toc480902488"/>
      <w:r w:rsidRPr="005E442B">
        <w:rPr>
          <w:lang w:eastAsia="fi-FI"/>
        </w:rPr>
        <w:t>SSL VPN</w:t>
      </w:r>
      <w:bookmarkEnd w:id="87"/>
      <w:r w:rsidRPr="005E442B">
        <w:rPr>
          <w:lang w:eastAsia="fi-FI"/>
        </w:rPr>
        <w:t xml:space="preserve"> </w:t>
      </w:r>
    </w:p>
    <w:p w:rsidR="00BF0E7F" w:rsidRPr="005E442B" w:rsidRDefault="00BF0E7F" w:rsidP="00BF0E7F">
      <w:pPr>
        <w:pStyle w:val="Eivli"/>
        <w:spacing w:line="360" w:lineRule="auto"/>
        <w:rPr>
          <w:szCs w:val="24"/>
          <w:lang w:eastAsia="fi-FI"/>
        </w:rPr>
      </w:pPr>
      <w:r w:rsidRPr="005E442B">
        <w:rPr>
          <w:szCs w:val="24"/>
          <w:lang w:eastAsia="fi-FI"/>
        </w:rPr>
        <w:t xml:space="preserve">SSL VPN:ää (Secure Sockets Layer Virtual Private Network) voidaan käyttää tavallisella Web-selaimella. Sitä käytetään antamaan etäkäyttäjälle pääsyn Web-sovelluksiin, client/server-sovelluksiin ja sisäisen verkon yhteyksiin. VPN tarjoaa turvallisen viestinnän mekanismin tietojen lähettämiseen kahden päätepisteen välillä. SSL VPN koostuu yhdestä tai useammasta VPN-laitteesta, joihin käyttäjä yhdistää web-selaimella. Liikenne Web-selaimen ja SSL VPN laitteen välillä salataan. </w:t>
      </w:r>
      <w:r w:rsidRPr="005E442B">
        <w:rPr>
          <w:szCs w:val="24"/>
        </w:rPr>
        <w:t>(Rousse, M. 2009)</w:t>
      </w:r>
    </w:p>
    <w:p w:rsidR="00BF0E7F" w:rsidRPr="005E442B" w:rsidRDefault="00BF0E7F" w:rsidP="00BF0E7F">
      <w:pPr>
        <w:pStyle w:val="Eivli"/>
        <w:spacing w:line="360" w:lineRule="auto"/>
        <w:rPr>
          <w:szCs w:val="24"/>
          <w:lang w:eastAsia="fi-FI"/>
        </w:rPr>
      </w:pPr>
      <w:r w:rsidRPr="005E442B">
        <w:rPr>
          <w:szCs w:val="24"/>
          <w:lang w:eastAsia="fi-FI"/>
        </w:rPr>
        <w:lastRenderedPageBreak/>
        <w:t xml:space="preserve">SSL VPN tarjoaa monipuolisuutta ja helppokäyttöisyyttä. On olemassa kaksi erilaista SSL VPN-verkkoa: </w:t>
      </w:r>
    </w:p>
    <w:p w:rsidR="00BF0E7F" w:rsidRPr="005E442B" w:rsidRDefault="00BF0E7F" w:rsidP="00BF0E7F">
      <w:pPr>
        <w:pStyle w:val="Eivli"/>
        <w:spacing w:line="360" w:lineRule="auto"/>
        <w:rPr>
          <w:szCs w:val="24"/>
          <w:lang w:eastAsia="fi-FI"/>
        </w:rPr>
      </w:pPr>
    </w:p>
    <w:p w:rsidR="00BF0E7F" w:rsidRPr="005E442B" w:rsidRDefault="00BF0E7F" w:rsidP="00BF0E7F">
      <w:pPr>
        <w:pStyle w:val="Eivli"/>
        <w:spacing w:line="360" w:lineRule="auto"/>
        <w:rPr>
          <w:szCs w:val="24"/>
          <w:lang w:eastAsia="fi-FI"/>
        </w:rPr>
      </w:pPr>
    </w:p>
    <w:p w:rsidR="00BF0E7F" w:rsidRPr="005E442B" w:rsidRDefault="00BF0E7F" w:rsidP="00BF0E7F">
      <w:pPr>
        <w:pStyle w:val="Eivli"/>
        <w:numPr>
          <w:ilvl w:val="0"/>
          <w:numId w:val="37"/>
        </w:numPr>
        <w:spacing w:line="360" w:lineRule="auto"/>
        <w:rPr>
          <w:szCs w:val="24"/>
          <w:lang w:eastAsia="fi-FI"/>
        </w:rPr>
      </w:pPr>
      <w:r w:rsidRPr="005E442B">
        <w:rPr>
          <w:szCs w:val="24"/>
          <w:lang w:eastAsia="fi-FI"/>
        </w:rPr>
        <w:t xml:space="preserve">SSL Portal VPN: Tämän tyyppinen SSL VPN mahdollistaa yksittäisen SSL-yhteyden Web-sivustoon, joten loppukäyttäjä voi turvallisesti käyttää useita verkkopalveluita. Sivusto on nimeltään portaali, koska se on yksi ovi, joka johtaa moniin muihin resursseihin. Etäkäyttäjä käyttää Web-selainta, jotta pääsee SSL VPN-yhdyskäytävään, että voi tunnistautua ja tämän jälkeen pääsee käyttämään eri palveluita. </w:t>
      </w:r>
      <w:r w:rsidRPr="005E442B">
        <w:rPr>
          <w:szCs w:val="24"/>
        </w:rPr>
        <w:t>(Rousse, M. 2009)</w:t>
      </w:r>
    </w:p>
    <w:p w:rsidR="00BF0E7F" w:rsidRPr="005E442B" w:rsidRDefault="00BF0E7F" w:rsidP="00BF0E7F">
      <w:pPr>
        <w:pStyle w:val="Eivli"/>
        <w:spacing w:line="360" w:lineRule="auto"/>
        <w:rPr>
          <w:szCs w:val="24"/>
          <w:lang w:eastAsia="fi-FI"/>
        </w:rPr>
      </w:pPr>
    </w:p>
    <w:p w:rsidR="00BF0E7F" w:rsidRPr="005E442B" w:rsidRDefault="00BF0E7F" w:rsidP="001B77FE">
      <w:pPr>
        <w:pStyle w:val="Eivli"/>
        <w:numPr>
          <w:ilvl w:val="0"/>
          <w:numId w:val="38"/>
        </w:numPr>
        <w:spacing w:line="360" w:lineRule="auto"/>
        <w:rPr>
          <w:szCs w:val="24"/>
          <w:lang w:eastAsia="fi-FI"/>
        </w:rPr>
      </w:pPr>
      <w:r w:rsidRPr="005E442B">
        <w:rPr>
          <w:szCs w:val="24"/>
          <w:lang w:eastAsia="fi-FI"/>
        </w:rPr>
        <w:t>SSL Tunnel VPN: Tämän tyyppinen SSL VPN mahdollistaa Web-selaimen turvallisen pääsyn eri palveluihin mukaan lukien sovellukset ja protokollat, jotka eivät ole Web-pohjaisia. SSL Tunnel VPN edellyttää että Web-selain pystyy käsittelemään aktiivista sisältöä, jonka avulla voidaan tarjota toimintoja, joilla ei ole sisäänkäyntiä SSL Portal VPN:ään. Esimerkkejä aktiivisista sisällöistä ovat Java, JavaScript, ActiveX, Flash-sovellukset tai erilaiset laajennukset.</w:t>
      </w:r>
      <w:r w:rsidRPr="005E442B">
        <w:rPr>
          <w:szCs w:val="24"/>
        </w:rPr>
        <w:t xml:space="preserve"> (Rousse, M. 2009)</w:t>
      </w:r>
    </w:p>
    <w:p w:rsidR="001B77FE" w:rsidRPr="005E442B" w:rsidRDefault="00DE07E5" w:rsidP="00351B22">
      <w:pPr>
        <w:pStyle w:val="Otsikko2"/>
        <w:rPr>
          <w:lang w:eastAsia="fi-FI"/>
        </w:rPr>
      </w:pPr>
      <w:bookmarkStart w:id="88" w:name="_Toc480902489"/>
      <w:r w:rsidRPr="005E442B">
        <w:rPr>
          <w:lang w:eastAsia="fi-FI"/>
        </w:rPr>
        <w:t>IPS</w:t>
      </w:r>
      <w:r w:rsidR="001B77FE" w:rsidRPr="005E442B">
        <w:rPr>
          <w:lang w:eastAsia="fi-FI"/>
        </w:rPr>
        <w:t>ec</w:t>
      </w:r>
      <w:bookmarkEnd w:id="88"/>
    </w:p>
    <w:p w:rsidR="001B77FE" w:rsidRPr="005E442B" w:rsidRDefault="00DE07E5" w:rsidP="001B77FE">
      <w:pPr>
        <w:rPr>
          <w:shd w:val="clear" w:color="auto" w:fill="FFFFFF"/>
        </w:rPr>
      </w:pPr>
      <w:r w:rsidRPr="005E442B">
        <w:rPr>
          <w:shd w:val="clear" w:color="auto" w:fill="FFFFFF"/>
        </w:rPr>
        <w:t>IP Security Architecture (IPS</w:t>
      </w:r>
      <w:r w:rsidR="001B77FE" w:rsidRPr="005E442B">
        <w:rPr>
          <w:shd w:val="clear" w:color="auto" w:fill="FFFFFF"/>
        </w:rPr>
        <w:t>ec) on protokolla, jonka avulla kaksi verkkolaitetta pystyvät luomaan sala</w:t>
      </w:r>
      <w:r w:rsidRPr="005E442B">
        <w:rPr>
          <w:shd w:val="clear" w:color="auto" w:fill="FFFFFF"/>
        </w:rPr>
        <w:t>tun yhteyden internetin yli. IPS</w:t>
      </w:r>
      <w:r w:rsidR="001B77FE" w:rsidRPr="005E442B">
        <w:rPr>
          <w:shd w:val="clear" w:color="auto" w:fill="FFFFFF"/>
        </w:rPr>
        <w:t xml:space="preserve">ec todentaa yhteyden molemmat osapuolet ja salaa kaikki IP-paketit istunnon aikana. Istunto alkaa molempien osapuolten todentamisella ja </w:t>
      </w:r>
      <w:r w:rsidRPr="005E442B">
        <w:rPr>
          <w:shd w:val="clear" w:color="auto" w:fill="FFFFFF"/>
        </w:rPr>
        <w:t>salausavaimen neuvottelusta. IPS</w:t>
      </w:r>
      <w:r w:rsidR="001B77FE" w:rsidRPr="005E442B">
        <w:rPr>
          <w:shd w:val="clear" w:color="auto" w:fill="FFFFFF"/>
        </w:rPr>
        <w:t>ec yhteys voidaan luoda kahden loppukäyttäjän, kahden reitittimien tai tietyn verkon ja loppukäyttäjän välille.</w:t>
      </w:r>
    </w:p>
    <w:p w:rsidR="001B77FE" w:rsidRPr="005E442B" w:rsidRDefault="00DE07E5" w:rsidP="001B77FE">
      <w:pPr>
        <w:rPr>
          <w:shd w:val="clear" w:color="auto" w:fill="FFFFFF"/>
        </w:rPr>
      </w:pPr>
      <w:r w:rsidRPr="005E442B">
        <w:rPr>
          <w:shd w:val="clear" w:color="auto" w:fill="FFFFFF"/>
        </w:rPr>
        <w:t>IPS</w:t>
      </w:r>
      <w:r w:rsidR="001B77FE" w:rsidRPr="005E442B">
        <w:rPr>
          <w:shd w:val="clear" w:color="auto" w:fill="FFFFFF"/>
        </w:rPr>
        <w:t>ec sisältää verkkotason todennuksen, tiedon alkuperän todennuksen, tiedon eheyden, tiedon luottamuksellisuuden (salauksen) ja uudelleenlähetyksen suojauksen.</w:t>
      </w:r>
    </w:p>
    <w:p w:rsidR="001B77FE" w:rsidRPr="005E442B" w:rsidRDefault="00DE07E5" w:rsidP="001B77FE">
      <w:pPr>
        <w:rPr>
          <w:shd w:val="clear" w:color="auto" w:fill="FFFFFF"/>
        </w:rPr>
      </w:pPr>
      <w:r w:rsidRPr="005E442B">
        <w:rPr>
          <w:shd w:val="clear" w:color="auto" w:fill="FFFFFF"/>
        </w:rPr>
        <w:t>IPS</w:t>
      </w:r>
      <w:r w:rsidR="001B77FE" w:rsidRPr="005E442B">
        <w:rPr>
          <w:shd w:val="clear" w:color="auto" w:fill="FFFFFF"/>
        </w:rPr>
        <w:t>ec toimii OSI-mallin verkkokerroksella. Muut laajasti käytössä olevat salausjärjestelmät mm. Transport Layer Security (TLS) ja Secure Shell (SSH) toimivat yleensä OSI-</w:t>
      </w:r>
      <w:r w:rsidR="001B77FE" w:rsidRPr="005E442B">
        <w:rPr>
          <w:shd w:val="clear" w:color="auto" w:fill="FFFFFF"/>
        </w:rPr>
        <w:lastRenderedPageBreak/>
        <w:t>mallin ylemmillä kulje</w:t>
      </w:r>
      <w:r w:rsidRPr="005E442B">
        <w:rPr>
          <w:shd w:val="clear" w:color="auto" w:fill="FFFFFF"/>
        </w:rPr>
        <w:t>tus- ja sovelluskerroksilla. IPs</w:t>
      </w:r>
      <w:r w:rsidR="001B77FE" w:rsidRPr="005E442B">
        <w:rPr>
          <w:shd w:val="clear" w:color="auto" w:fill="FFFFFF"/>
        </w:rPr>
        <w:t>ec suojaa siis kaiken liikenteen jota kuljetetaan IP-verkon yli. (Mason, A. 2002)</w:t>
      </w:r>
    </w:p>
    <w:p w:rsidR="001B77FE" w:rsidRPr="005E442B" w:rsidRDefault="00DE07E5" w:rsidP="001B77FE">
      <w:pPr>
        <w:rPr>
          <w:shd w:val="clear" w:color="auto" w:fill="FFFFFF"/>
        </w:rPr>
      </w:pPr>
      <w:r w:rsidRPr="005E442B">
        <w:rPr>
          <w:shd w:val="clear" w:color="auto" w:fill="FFFFFF"/>
        </w:rPr>
        <w:t>IPS</w:t>
      </w:r>
      <w:r w:rsidR="001B77FE" w:rsidRPr="005E442B">
        <w:rPr>
          <w:shd w:val="clear" w:color="auto" w:fill="FFFFFF"/>
        </w:rPr>
        <w:t>ec toiminta voidaan pilkkoa viiteen eri vaiheeseen</w:t>
      </w:r>
      <w:r w:rsidR="00531ACF" w:rsidRPr="005E442B">
        <w:rPr>
          <w:shd w:val="clear" w:color="auto" w:fill="FFFFFF"/>
        </w:rPr>
        <w:t>, jotka ovat esitetty kuviossa 8</w:t>
      </w:r>
      <w:r w:rsidR="001B77FE" w:rsidRPr="005E442B">
        <w:rPr>
          <w:shd w:val="clear" w:color="auto" w:fill="FFFFFF"/>
        </w:rPr>
        <w:t>.</w:t>
      </w:r>
    </w:p>
    <w:p w:rsidR="001B77FE" w:rsidRPr="005E442B" w:rsidRDefault="001B77FE" w:rsidP="001B77FE">
      <w:pPr>
        <w:keepNext/>
      </w:pPr>
      <w:r w:rsidRPr="005E442B">
        <w:rPr>
          <w:noProof/>
          <w:lang w:eastAsia="fi-FI"/>
        </w:rPr>
        <w:drawing>
          <wp:inline distT="0" distB="0" distL="0" distR="0" wp14:anchorId="62E25A1E" wp14:editId="20A8238A">
            <wp:extent cx="4759894" cy="3057525"/>
            <wp:effectExtent l="0" t="0" r="3175" b="0"/>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58" cy="3065339"/>
                    </a:xfrm>
                    <a:prstGeom prst="rect">
                      <a:avLst/>
                    </a:prstGeom>
                  </pic:spPr>
                </pic:pic>
              </a:graphicData>
            </a:graphic>
          </wp:inline>
        </w:drawing>
      </w:r>
    </w:p>
    <w:p w:rsidR="001B77FE" w:rsidRPr="005E442B" w:rsidRDefault="001B77FE" w:rsidP="002430B9">
      <w:pPr>
        <w:pStyle w:val="Kuvaotsikko"/>
      </w:pPr>
      <w:bookmarkStart w:id="89" w:name="_Toc480902611"/>
      <w:r w:rsidRPr="005E442B">
        <w:t xml:space="preserve">Kuvio </w:t>
      </w:r>
      <w:fldSimple w:instr=" SEQ Kuvio \* ARABIC ">
        <w:r w:rsidR="001610A5">
          <w:rPr>
            <w:noProof/>
          </w:rPr>
          <w:t>8</w:t>
        </w:r>
      </w:fldSimple>
      <w:r w:rsidR="009E661A" w:rsidRPr="005E442B">
        <w:rPr>
          <w:noProof/>
        </w:rPr>
        <w:t>.</w:t>
      </w:r>
      <w:r w:rsidRPr="005E442B">
        <w:t xml:space="preserve"> IPSec toiminta</w:t>
      </w:r>
      <w:bookmarkEnd w:id="89"/>
    </w:p>
    <w:p w:rsidR="00020D79" w:rsidRPr="005E442B" w:rsidRDefault="00020D79" w:rsidP="00020D79"/>
    <w:p w:rsidR="00020D79" w:rsidRPr="005E442B" w:rsidRDefault="00020D79" w:rsidP="00351B22">
      <w:pPr>
        <w:pStyle w:val="Otsikko2"/>
      </w:pPr>
      <w:bookmarkStart w:id="90" w:name="_Toc480902490"/>
      <w:r w:rsidRPr="005E442B">
        <w:t>MFA</w:t>
      </w:r>
      <w:bookmarkEnd w:id="90"/>
    </w:p>
    <w:p w:rsidR="00020D79" w:rsidRPr="005E442B" w:rsidRDefault="00020D79" w:rsidP="00020D79">
      <w:pPr>
        <w:rPr>
          <w:szCs w:val="24"/>
        </w:rPr>
      </w:pPr>
      <w:r w:rsidRPr="005E442B">
        <w:rPr>
          <w:szCs w:val="24"/>
        </w:rPr>
        <w:t xml:space="preserve">Yksi suurimmista ongelmista perinteisen käyttäjätunnuksen ja salasanan kirjautumisessa on tarve säilyttää salasana tietokantoja. Olipa tietokanta salattu tai ei, jos se on kaapattu, se tarjoaa hyökkääjälle lähteen tarkistaa arvauksiaan vain hänen tietokoneensa nopeudella. Riittävästi aikaa niin salasana tietokanta pystytään murtamaan. Koska prosessorien nopeudet ovat kasvaneet niin brute force- hyökkäyksistä on tullut todellinen uhka. Jatkokehitys kuten GPGPU ja rainbow-taulukot ovat tarjonneet hyökkääjille etuja. GPGPU esimerkiksi voi tuottaa yli 500 miljoonaa salasanaa sekunnissa. Riippuen ohjelmistosta rainbow-taulukot voivat murtaa 14-merkkisen </w:t>
      </w:r>
      <w:r w:rsidR="00264F6B" w:rsidRPr="005E442B">
        <w:rPr>
          <w:szCs w:val="24"/>
        </w:rPr>
        <w:t>aakkosnumeerisen</w:t>
      </w:r>
      <w:r w:rsidRPr="005E442B">
        <w:rPr>
          <w:szCs w:val="24"/>
        </w:rPr>
        <w:t xml:space="preserve"> salasanan noin 160 sekunnissa. Nyt tarkoitukseen on rakennettu myös FPGA-kortit, jotka voivat tarjota kymmenkertaisen suorituskyvyn. Tavallisella salasana tietokannalla ei yksinään ole mitään mahdollisuuksia tämmöisiä menetelmiä vastaan. </w:t>
      </w:r>
      <w:r w:rsidR="00DC0683" w:rsidRPr="005E442B">
        <w:rPr>
          <w:szCs w:val="24"/>
        </w:rPr>
        <w:t>(Rouse, M. 2015)</w:t>
      </w:r>
    </w:p>
    <w:p w:rsidR="00020D79" w:rsidRPr="005E442B" w:rsidRDefault="00020D79" w:rsidP="00020D79">
      <w:pPr>
        <w:rPr>
          <w:szCs w:val="24"/>
        </w:rPr>
      </w:pPr>
      <w:r w:rsidRPr="005E442B">
        <w:rPr>
          <w:szCs w:val="24"/>
        </w:rPr>
        <w:lastRenderedPageBreak/>
        <w:t>Virukset ja haittaohjelmat yrittävät urkkia käyttäjän salasanoja, mutta suurin huolenaihe on, miten tiedät, että salasana on vaarantunut. Suojauslokista voi osoittaa, kun onnistunut kirjautuminen on tapahtunut. Mutta voitko todella todistaa</w:t>
      </w:r>
      <w:r w:rsidR="00DE1B11" w:rsidRPr="005E442B">
        <w:rPr>
          <w:szCs w:val="24"/>
        </w:rPr>
        <w:t>,</w:t>
      </w:r>
      <w:r w:rsidRPr="005E442B">
        <w:rPr>
          <w:szCs w:val="24"/>
        </w:rPr>
        <w:t xml:space="preserve"> kuka</w:t>
      </w:r>
      <w:r w:rsidR="00DE1B11" w:rsidRPr="005E442B">
        <w:rPr>
          <w:szCs w:val="24"/>
        </w:rPr>
        <w:t xml:space="preserve"> oli tämän kirjautumisen takana.</w:t>
      </w:r>
      <w:r w:rsidRPr="005E442B">
        <w:rPr>
          <w:szCs w:val="24"/>
        </w:rPr>
        <w:t xml:space="preserve"> Kun laittaa tämän oikeisiin mittasuhteisiin niin salasanat ovat todella uhattuina. </w:t>
      </w:r>
    </w:p>
    <w:p w:rsidR="00020D79" w:rsidRPr="005E442B" w:rsidRDefault="00020D79" w:rsidP="00020D79">
      <w:pPr>
        <w:rPr>
          <w:szCs w:val="24"/>
        </w:rPr>
      </w:pPr>
      <w:r w:rsidRPr="005E442B">
        <w:rPr>
          <w:szCs w:val="24"/>
        </w:rPr>
        <w:t xml:space="preserve">Multifactor authentication (MFA) yhdistää kahta tai useampaa erillistä käyttäjätietoa. Mitä käyttäjä tietää (salasana), mitä käyttäjällä on (pankkikortti) ja mitä käyttäjä on (biometrinen tunnistus).  Tavoitteena MFA:lla on luoda kerroksellinen puolustus ja täten vaikeuttaa luvatonta käyttöönottoa kuten fyysinen sijainti, tietokone, verkko tai tietokanta. Jos yksikin tekijä vaarantuu tai on rikki, on hyökkääjällä vielä ainakin yksi este ennen onnistunutta tunkeutumista kohteeseen. </w:t>
      </w:r>
      <w:r w:rsidR="00DC0683" w:rsidRPr="005E442B">
        <w:rPr>
          <w:szCs w:val="24"/>
        </w:rPr>
        <w:t>(Rouse, M. 2015)</w:t>
      </w:r>
    </w:p>
    <w:p w:rsidR="00020D79" w:rsidRPr="005E442B" w:rsidRDefault="00020D79" w:rsidP="00020D79">
      <w:pPr>
        <w:rPr>
          <w:szCs w:val="24"/>
        </w:rPr>
      </w:pPr>
      <w:r w:rsidRPr="005E442B">
        <w:rPr>
          <w:szCs w:val="24"/>
        </w:rPr>
        <w:t xml:space="preserve">Tyypillisiä MFA skenaarioita ovat: </w:t>
      </w:r>
    </w:p>
    <w:p w:rsidR="00020D79" w:rsidRPr="005E442B" w:rsidRDefault="00020D79" w:rsidP="00020D79">
      <w:pPr>
        <w:pStyle w:val="Luettelokappale"/>
        <w:numPr>
          <w:ilvl w:val="0"/>
          <w:numId w:val="36"/>
        </w:numPr>
        <w:spacing w:after="160" w:line="360" w:lineRule="auto"/>
        <w:contextualSpacing/>
        <w:rPr>
          <w:sz w:val="24"/>
          <w:szCs w:val="24"/>
        </w:rPr>
      </w:pPr>
      <w:r w:rsidRPr="005E442B">
        <w:rPr>
          <w:sz w:val="24"/>
          <w:szCs w:val="24"/>
        </w:rPr>
        <w:t>Kortin lukeminen ja PIN-koodi.</w:t>
      </w:r>
    </w:p>
    <w:p w:rsidR="00020D79" w:rsidRPr="005E442B" w:rsidRDefault="00020D79" w:rsidP="00020D79">
      <w:pPr>
        <w:pStyle w:val="Luettelokappale"/>
        <w:numPr>
          <w:ilvl w:val="0"/>
          <w:numId w:val="36"/>
        </w:numPr>
        <w:spacing w:after="160" w:line="360" w:lineRule="auto"/>
        <w:contextualSpacing/>
        <w:rPr>
          <w:sz w:val="24"/>
          <w:szCs w:val="24"/>
        </w:rPr>
      </w:pPr>
      <w:r w:rsidRPr="005E442B">
        <w:rPr>
          <w:sz w:val="24"/>
          <w:szCs w:val="24"/>
        </w:rPr>
        <w:t>Kirjautumalla verkkosivuille käyttäjää pyydetään antamaan kertakäyttöinen salasana, minkä sivuston autentikointipalvelin on lähettänyt joko puhelimeen tai sähköpostiin.</w:t>
      </w:r>
    </w:p>
    <w:p w:rsidR="00020D79" w:rsidRPr="005E442B" w:rsidRDefault="00020D79" w:rsidP="00020D79">
      <w:pPr>
        <w:pStyle w:val="Luettelokappale"/>
        <w:numPr>
          <w:ilvl w:val="0"/>
          <w:numId w:val="36"/>
        </w:numPr>
        <w:spacing w:after="160" w:line="360" w:lineRule="auto"/>
        <w:contextualSpacing/>
        <w:rPr>
          <w:sz w:val="24"/>
          <w:szCs w:val="24"/>
        </w:rPr>
      </w:pPr>
      <w:r w:rsidRPr="005E442B">
        <w:rPr>
          <w:sz w:val="24"/>
          <w:szCs w:val="24"/>
        </w:rPr>
        <w:t>Lataamalla VPN-clientin, jolla on voimassa oleva digitaalinen sertifikaatti ja käyttäjän täytyy kirjautua ensin VPN:ään ennen kuin myönnetään pääsy verkkoon.</w:t>
      </w:r>
    </w:p>
    <w:p w:rsidR="00020D79" w:rsidRPr="005E442B" w:rsidRDefault="00020D79" w:rsidP="00020D79">
      <w:pPr>
        <w:pStyle w:val="Luettelokappale"/>
        <w:numPr>
          <w:ilvl w:val="0"/>
          <w:numId w:val="36"/>
        </w:numPr>
        <w:spacing w:after="160" w:line="360" w:lineRule="auto"/>
        <w:contextualSpacing/>
        <w:rPr>
          <w:sz w:val="24"/>
          <w:szCs w:val="24"/>
        </w:rPr>
      </w:pPr>
      <w:r w:rsidRPr="005E442B">
        <w:rPr>
          <w:sz w:val="24"/>
          <w:szCs w:val="24"/>
        </w:rPr>
        <w:t xml:space="preserve">Kortin lukeminen, sormenjäljen skannaus ja vastaus turvakysymykseen. </w:t>
      </w:r>
    </w:p>
    <w:p w:rsidR="00827A2D" w:rsidRPr="005E442B" w:rsidRDefault="00DC0683" w:rsidP="001B77FE">
      <w:pPr>
        <w:rPr>
          <w:szCs w:val="24"/>
        </w:rPr>
      </w:pPr>
      <w:r w:rsidRPr="005E442B">
        <w:rPr>
          <w:szCs w:val="24"/>
        </w:rPr>
        <w:t>(Rouse, M. 2015)</w:t>
      </w:r>
    </w:p>
    <w:p w:rsidR="00827A2D" w:rsidRPr="005E442B" w:rsidRDefault="00827A2D" w:rsidP="00351B22">
      <w:pPr>
        <w:pStyle w:val="Otsikko2"/>
        <w:rPr>
          <w:shd w:val="clear" w:color="auto" w:fill="FFFFFF"/>
        </w:rPr>
      </w:pPr>
      <w:bookmarkStart w:id="91" w:name="_Toc480902491"/>
      <w:r w:rsidRPr="005E442B">
        <w:rPr>
          <w:shd w:val="clear" w:color="auto" w:fill="FFFFFF"/>
        </w:rPr>
        <w:t>Sähköposti</w:t>
      </w:r>
      <w:bookmarkEnd w:id="91"/>
    </w:p>
    <w:p w:rsidR="00827A2D" w:rsidRPr="005E442B" w:rsidRDefault="00827A2D" w:rsidP="00827A2D">
      <w:r w:rsidRPr="005E442B">
        <w:t xml:space="preserve">Tässä kappaleessa käymme läpi sähköpostipalvelimen toiminnan ja miten sähköposti liikkuu käyttäjältä toiselle. Koska toimintaperiaate on helpoin esitellä kuvalla, käymme läpi kuvan avulla, miten sähköposti toimii. Ensin kuitenkin avaamme muutaman perustermin, jota käytämme. </w:t>
      </w:r>
    </w:p>
    <w:p w:rsidR="00827A2D" w:rsidRPr="005E442B" w:rsidRDefault="00827A2D" w:rsidP="00827A2D">
      <w:r w:rsidRPr="005E442B">
        <w:lastRenderedPageBreak/>
        <w:t>UA, eli Mail User Agency = Keskustelee suoraan käyttäjän kanssa. Käyttäjä voi olla viestin vastaanottaja tai lähettäjä. Esimerkkinä Gmail ja Outlook, koska näiden kautta käyttäjä tekee kaiken sähköpostiinsa liittyen.</w:t>
      </w:r>
    </w:p>
    <w:p w:rsidR="00827A2D" w:rsidRPr="005E442B" w:rsidRDefault="00827A2D" w:rsidP="00827A2D">
      <w:r w:rsidRPr="005E442B">
        <w:t xml:space="preserve">MTA, eli Mail Transfer Agent = MTA:n tehtävä on siirtää asiakkaan lähettämä viesti lähtevältä sähköpostipalvelimelta aina vastaanottajan palvelimelle. Tähän käytetään esimerkiksi postfix- ohjelmaa, josta puhumme myöhemmin lisää. </w:t>
      </w:r>
    </w:p>
    <w:p w:rsidR="00827A2D" w:rsidRPr="005E442B" w:rsidRDefault="00827A2D" w:rsidP="00827A2D">
      <w:r w:rsidRPr="005E442B">
        <w:t xml:space="preserve">MDA, eli Mail Delivery Agent = MDA määrittää vastaanottajan kansion palvelimessa, joka otti vastaan viestin. </w:t>
      </w:r>
    </w:p>
    <w:p w:rsidR="00827A2D" w:rsidRPr="005E442B" w:rsidRDefault="00827A2D" w:rsidP="00827A2D">
      <w:r w:rsidRPr="005E442B">
        <w:t>POP/IMAP = Molemmat protokollat siirtävät saapuneen postin käyttäjän MUA:an.</w:t>
      </w:r>
    </w:p>
    <w:p w:rsidR="00827A2D" w:rsidRPr="005E442B" w:rsidRDefault="00827A2D" w:rsidP="00827A2D">
      <w:r w:rsidRPr="005E442B">
        <w:t>MX, eli Mail Excanger Record = MX kirjaa ylös postipalvelimien DNS- tiedot. Rekisteriin on kirjattu ylös arvo, joka tietyllä palvelimella on. Mitä pienempi arvo on kyseessä, sitä korkeampi prioriteetti kyseisellä palvelimella on.</w:t>
      </w:r>
    </w:p>
    <w:p w:rsidR="00827A2D" w:rsidRPr="005E442B" w:rsidRDefault="00531ACF" w:rsidP="00827A2D">
      <w:r w:rsidRPr="005E442B">
        <w:t>Allaolevassa kuviossa 9</w:t>
      </w:r>
      <w:r w:rsidR="00827A2D" w:rsidRPr="005E442B">
        <w:t xml:space="preserve"> esittelemme sähköpostiviestin liikettä lähettäjältä vastaanottajalle.</w:t>
      </w:r>
    </w:p>
    <w:p w:rsidR="00827A2D" w:rsidRPr="005E442B" w:rsidRDefault="00827A2D" w:rsidP="00827A2D">
      <w:r w:rsidRPr="005E442B">
        <w:t xml:space="preserve">1. Kirjoitan sähköpostiviestin Gmailissani (MUA). Annan lähettäjän osoitteeksi testi@posti.com ja tämän jälkeen painan lähetä. MUA siirtää lähetettävän viestin sähköpostipalvelimelle. </w:t>
      </w:r>
    </w:p>
    <w:p w:rsidR="00827A2D" w:rsidRPr="005E442B" w:rsidRDefault="00827A2D" w:rsidP="00827A2D">
      <w:r w:rsidRPr="005E442B">
        <w:t>2. Sähköpostipalvelin kysyy DNS palvelimelta, missä kyseinen posti.com sijaitsee. Kun sähköpostipalvelin on vastaanottanut DNS palvelimelta vastauksen posti.com:in sijainnista, lähettää se SMTP protokollaa käyttäen kyseisen paketin posti.com palvelimelle.</w:t>
      </w:r>
    </w:p>
    <w:p w:rsidR="00827A2D" w:rsidRPr="005E442B" w:rsidRDefault="00827A2D" w:rsidP="00827A2D">
      <w:r w:rsidRPr="005E442B">
        <w:t xml:space="preserve">3. Lähettäjän sähköposti saapuu posti.com palvelimelle. MDA päivittää käyttäjän testi saapuneiden sähköpostien listan ja testi saa ilmoituksen, että hänelle on saapunut sähköposti. </w:t>
      </w:r>
    </w:p>
    <w:p w:rsidR="00827A2D" w:rsidRPr="005E442B" w:rsidRDefault="00827A2D" w:rsidP="00827A2D">
      <w:r w:rsidRPr="005E442B">
        <w:t>4. Testi käyttäjä käyttää POP tai IMAP protokollaa katsoakseen sähköpostinsa.</w:t>
      </w:r>
    </w:p>
    <w:p w:rsidR="00827A2D" w:rsidRPr="005E442B" w:rsidRDefault="00827A2D" w:rsidP="00827A2D">
      <w:r w:rsidRPr="005E442B">
        <w:t>Näin viesti on kulkenut lähettäjältä vastaanottajalle.</w:t>
      </w:r>
      <w:r w:rsidR="00C50FF5" w:rsidRPr="005E442B">
        <w:t xml:space="preserve"> (Xmodulo.com. 2017)</w:t>
      </w:r>
    </w:p>
    <w:p w:rsidR="00531ACF" w:rsidRPr="005E442B" w:rsidRDefault="00531ACF" w:rsidP="00827A2D"/>
    <w:p w:rsidR="00934576" w:rsidRPr="005E442B" w:rsidRDefault="00CD550B" w:rsidP="00827A2D">
      <w:r w:rsidRPr="005E442B">
        <w:rPr>
          <w:noProof/>
          <w:lang w:eastAsia="fi-FI"/>
        </w:rPr>
        <w:lastRenderedPageBreak/>
        <w:drawing>
          <wp:inline distT="0" distB="0" distL="0" distR="0" wp14:anchorId="757BF8F9" wp14:editId="300B4BF7">
            <wp:extent cx="5286375" cy="2066925"/>
            <wp:effectExtent l="0" t="0" r="9525" b="9525"/>
            <wp:docPr id="39" name="Picture 39" descr="C:\Users\Tamisan\AppData\Local\Microsoft\Windows\INetCache\Content.Word\How email really 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isan\AppData\Local\Microsoft\Windows\INetCache\Content.Word\How email really work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375" cy="2066925"/>
                    </a:xfrm>
                    <a:prstGeom prst="rect">
                      <a:avLst/>
                    </a:prstGeom>
                    <a:noFill/>
                    <a:ln>
                      <a:noFill/>
                    </a:ln>
                  </pic:spPr>
                </pic:pic>
              </a:graphicData>
            </a:graphic>
          </wp:inline>
        </w:drawing>
      </w:r>
    </w:p>
    <w:p w:rsidR="00CD550B" w:rsidRPr="005E442B" w:rsidRDefault="00CD550B" w:rsidP="00CD550B">
      <w:pPr>
        <w:pStyle w:val="Kuvaotsikko"/>
      </w:pPr>
      <w:bookmarkStart w:id="92" w:name="_Toc480902612"/>
      <w:r w:rsidRPr="005E442B">
        <w:t xml:space="preserve">Kuvio </w:t>
      </w:r>
      <w:fldSimple w:instr=" SEQ Kuvio \* ARABIC ">
        <w:r w:rsidR="001610A5">
          <w:rPr>
            <w:noProof/>
          </w:rPr>
          <w:t>9</w:t>
        </w:r>
      </w:fldSimple>
      <w:r w:rsidR="009E661A" w:rsidRPr="005E442B">
        <w:rPr>
          <w:noProof/>
        </w:rPr>
        <w:t>.</w:t>
      </w:r>
      <w:r w:rsidRPr="005E442B">
        <w:t xml:space="preserve"> Sähköpostin liikenne</w:t>
      </w:r>
      <w:bookmarkEnd w:id="92"/>
    </w:p>
    <w:p w:rsidR="00531ACF" w:rsidRPr="005E442B" w:rsidRDefault="00531ACF" w:rsidP="00531ACF"/>
    <w:p w:rsidR="00AD3120" w:rsidRPr="005E442B" w:rsidRDefault="00AD3120" w:rsidP="00AD3120">
      <w:pPr>
        <w:pStyle w:val="Otsikko2"/>
      </w:pPr>
      <w:bookmarkStart w:id="93" w:name="_Toc480902492"/>
      <w:r w:rsidRPr="005E442B">
        <w:t>IGP</w:t>
      </w:r>
      <w:bookmarkEnd w:id="93"/>
    </w:p>
    <w:p w:rsidR="004E12D2" w:rsidRPr="005E442B" w:rsidRDefault="00AD3120" w:rsidP="00AD3120">
      <w:pPr>
        <w:rPr>
          <w:lang w:val="en-US"/>
        </w:rPr>
      </w:pPr>
      <w:r w:rsidRPr="005E442B">
        <w:t>Interior Gateway Protocol (IGP) on protokolla mitä käytetään jakamaan reititystietoja asiakaslaitteiden ja reitittimien välillä. Tämä tehdään autonomisten verkkojen sisällä eli paikallisissa verkoi</w:t>
      </w:r>
      <w:r w:rsidR="00B46692" w:rsidRPr="005E442B">
        <w:t xml:space="preserve">ssa. Reititystietoja käyttävät verkkoprotokollat, kuten IP, joiden avulla määritellään, kuinka lähetykset reititetään. </w:t>
      </w:r>
      <w:r w:rsidR="00AA7005" w:rsidRPr="005E442B">
        <w:rPr>
          <w:lang w:val="en-US"/>
        </w:rPr>
        <w:t xml:space="preserve">Yleisempiä IGP reititys protokollia ovat Routing Information Protocol (RIP) ja </w:t>
      </w:r>
      <w:r w:rsidR="004E12D2" w:rsidRPr="005E442B">
        <w:rPr>
          <w:lang w:val="en-US"/>
        </w:rPr>
        <w:t>Open Shortest Path First (OSPF).</w:t>
      </w:r>
      <w:r w:rsidR="00AA7005" w:rsidRPr="005E442B">
        <w:rPr>
          <w:lang w:val="en-US"/>
        </w:rPr>
        <w:t xml:space="preserve"> </w:t>
      </w:r>
      <w:r w:rsidR="004E12D2" w:rsidRPr="005E442B">
        <w:rPr>
          <w:lang w:val="en-US"/>
        </w:rPr>
        <w:t xml:space="preserve">(Rouse, M. 2007) </w:t>
      </w:r>
    </w:p>
    <w:p w:rsidR="00AA7005" w:rsidRPr="005E442B" w:rsidRDefault="00AA7005" w:rsidP="004B441C">
      <w:pPr>
        <w:pStyle w:val="Otsikko3"/>
      </w:pPr>
      <w:bookmarkStart w:id="94" w:name="_Toc480902493"/>
      <w:r w:rsidRPr="005E442B">
        <w:t>OSPF</w:t>
      </w:r>
      <w:bookmarkEnd w:id="94"/>
    </w:p>
    <w:p w:rsidR="00AA7005" w:rsidRPr="005E442B" w:rsidRDefault="00AA7005" w:rsidP="00AA7005">
      <w:pPr>
        <w:rPr>
          <w:lang w:eastAsia="fi-FI"/>
        </w:rPr>
      </w:pPr>
      <w:r w:rsidRPr="005E442B">
        <w:rPr>
          <w:lang w:eastAsia="fi-FI"/>
        </w:rPr>
        <w:t>Reitittimet yhdistävät verkkoja käyttäen IP ja OSPF protokollia. OSPF nimensä mukaisesti etsii parhaan reitin, jota kautta lähettää paketteja y</w:t>
      </w:r>
      <w:r w:rsidR="00F12DE7" w:rsidRPr="005E442B">
        <w:rPr>
          <w:lang w:eastAsia="fi-FI"/>
        </w:rPr>
        <w:t>hdistettyjen verkkojen lävitse.</w:t>
      </w:r>
      <w:r w:rsidR="00C77349" w:rsidRPr="005E442B">
        <w:rPr>
          <w:lang w:eastAsia="fi-FI"/>
        </w:rPr>
        <w:t xml:space="preserve"> OSPF on IETF suunnittelema verkkoprotokolla, jonka tarkoitus on liikennöidä autonomisten järjestelmä verkkojen lävitse, kuin ne olisivat yksi iso verkko, jotka voivat</w:t>
      </w:r>
      <w:r w:rsidR="002E219F" w:rsidRPr="005E442B">
        <w:rPr>
          <w:lang w:eastAsia="fi-FI"/>
        </w:rPr>
        <w:t xml:space="preserve"> koostua monesta erillisestä Local Area Networkista (LAN)</w:t>
      </w:r>
      <w:r w:rsidR="00C77349" w:rsidRPr="005E442B">
        <w:rPr>
          <w:lang w:eastAsia="fi-FI"/>
        </w:rPr>
        <w:t>, jotka on linkitetty reitittimien avulla.</w:t>
      </w:r>
      <w:r w:rsidR="00F12DE7" w:rsidRPr="005E442B">
        <w:rPr>
          <w:lang w:eastAsia="fi-FI"/>
        </w:rPr>
        <w:t xml:space="preserve"> </w:t>
      </w:r>
      <w:r w:rsidR="004E12D2" w:rsidRPr="005E442B">
        <w:t>(Rouse, M. 2015)</w:t>
      </w:r>
    </w:p>
    <w:p w:rsidR="00C77349" w:rsidRPr="005E442B" w:rsidRDefault="00C77349" w:rsidP="00AA7005">
      <w:pPr>
        <w:rPr>
          <w:lang w:eastAsia="fi-FI"/>
        </w:rPr>
      </w:pPr>
      <w:r w:rsidRPr="005E442B">
        <w:rPr>
          <w:lang w:eastAsia="fi-FI"/>
        </w:rPr>
        <w:t>OSPF on suurimmaksi osaksi syrjäyttänyt vanhemman RIP protokollan yritysverkoissa. Reititin, joka käyttää OSPF protokollaa, oppii muutokset reititystaulussaan tai huomaa muutoksen verkossaan lähettää heti monilähetyksellä</w:t>
      </w:r>
      <w:r w:rsidR="00A9620E" w:rsidRPr="005E442B">
        <w:rPr>
          <w:lang w:eastAsia="fi-FI"/>
        </w:rPr>
        <w:t xml:space="preserve"> tiedot muille OSPF-palvelimille verkossaan, jotta kaikilla on samat reittitiedot tauluissaan. Toisin kuin </w:t>
      </w:r>
      <w:r w:rsidR="00A9620E" w:rsidRPr="005E442B">
        <w:rPr>
          <w:lang w:eastAsia="fi-FI"/>
        </w:rPr>
        <w:lastRenderedPageBreak/>
        <w:t xml:space="preserve">RIP, joka tarvitsee reitittimiltä koko reititystaulun jokaiselta naapuriltaan 30 sekunnin ajoin. OSPF lähettää ainoastaan muuttuneet kohdat ja ainoastaan silloin kun muutoksia on tullut. Reittien muuttuessa käytetään uusien reittien löytämiseen kuluvasta ajasta termiä convergence time. </w:t>
      </w:r>
      <w:r w:rsidR="004E12D2" w:rsidRPr="005E442B">
        <w:t>(Rouse, M. 2015)</w:t>
      </w:r>
    </w:p>
    <w:p w:rsidR="004E12D2" w:rsidRPr="005E442B" w:rsidRDefault="00A9620E" w:rsidP="00AA7005">
      <w:r w:rsidRPr="005E442B">
        <w:rPr>
          <w:lang w:eastAsia="fi-FI"/>
        </w:rPr>
        <w:t>OSPF määrittelee parhaat reittinsä ”link states” avulla, joiden avulla saadaan enemmän tie</w:t>
      </w:r>
      <w:r w:rsidR="00E0417A" w:rsidRPr="005E442B">
        <w:rPr>
          <w:lang w:eastAsia="fi-FI"/>
        </w:rPr>
        <w:t>toja verkosta, kuten reiteille annettuja arvoja, joiden avulla voidaan antaa joillekin reitille isompi arvo, kuin normaalisti olisi. Esimerkiksi voidaan antaa satelliitti yhteydelle isompi arvo kuin langattomalle WAN yhteydelle. OSPF versio 2 on laajasti käytössä enterprise reitittimissä. IPv6 uudistus tähän standardiin on tullut uudemman OSPF versio 3 mukana. Vaikka OSPF on tarkoitus syrjäyttää RIP, on siinä vieläkin RIP tuki, jolla saadaan reititin isäntä kommunikointi toimimaan ja yhteensopivuus vanhempien verkkojen kanssa, jotka käyttävät RIP pääasiallisena protokollanaan.</w:t>
      </w:r>
      <w:r w:rsidR="004E12D2" w:rsidRPr="005E442B">
        <w:rPr>
          <w:lang w:eastAsia="fi-FI"/>
        </w:rPr>
        <w:t xml:space="preserve"> </w:t>
      </w:r>
      <w:r w:rsidR="004E12D2" w:rsidRPr="005E442B">
        <w:t>(Rouse, M. 2015)</w:t>
      </w:r>
    </w:p>
    <w:p w:rsidR="00934576" w:rsidRPr="005E442B" w:rsidRDefault="00934576" w:rsidP="00351B22">
      <w:pPr>
        <w:pStyle w:val="Otsikko2"/>
      </w:pPr>
      <w:bookmarkStart w:id="95" w:name="_Toc480902494"/>
      <w:r w:rsidRPr="005E442B">
        <w:t>BGP</w:t>
      </w:r>
      <w:bookmarkEnd w:id="95"/>
    </w:p>
    <w:p w:rsidR="00934576" w:rsidRPr="005E442B" w:rsidRDefault="00934576" w:rsidP="00934576">
      <w:pPr>
        <w:rPr>
          <w:szCs w:val="24"/>
        </w:rPr>
      </w:pPr>
      <w:r w:rsidRPr="005E442B">
        <w:rPr>
          <w:szCs w:val="24"/>
        </w:rPr>
        <w:t xml:space="preserve">BGP (Border Gateway Protocol) on reititysprotokolla, jota käytetään kaikkialla Internetissä. Tästä syystä se on myös tärkeä protokolla, jonka toimintaa voi olla vaikea ymmärtää.  BGP:llä on merkitystä suurten organisaatioiden verkkojen ylläpitäjille, joiden tarvitsee yhdistää useampia ISP (Internet Service Providers) verkkoja. Jos BGP on konfiguroitu väärin se aiheuttaa saatavuus- ja turvallisuusongelmia. Vuonna 2003 tehtiin useita hyökkäyksiä BGP:hen. joissa modifoitu BGP- reitti salli tuntemattomien hyökkääjien suunnata suuria määriä liikennettä niin, että se kulki ensiksi reitittimien kautta, jotka olivat fyysisesti joko Valko-Venäjällä tai Islannissa ja vasta sen jälkeen liikenne lähetettiin määränpäähänsä. (Schluting, C. 2014)  </w:t>
      </w:r>
    </w:p>
    <w:p w:rsidR="00934576" w:rsidRPr="005E442B" w:rsidRDefault="00934576" w:rsidP="00934576">
      <w:pPr>
        <w:rPr>
          <w:szCs w:val="24"/>
        </w:rPr>
      </w:pPr>
      <w:r w:rsidRPr="005E442B">
        <w:rPr>
          <w:szCs w:val="24"/>
        </w:rPr>
        <w:t xml:space="preserve">BGP maailmassa kukin reititys tunnistetaan verkkotunnuksella, jota kutsutaan myös AS (Autonomous System) nimellä. Kun BGP on käytössä niin reititin vetää listan reittejä sinun BGP naapureiltasi. Sen jälkeen tarkastellaan niitä, jotta löydetään lyhin AS-polku. Nämä laitetaan reitittimen reititystaulukkoon. Yleensä reititin käyttää lyhyintä AS-polkua, mutta ei aina. (Schluting, C. 2014)  </w:t>
      </w:r>
    </w:p>
    <w:p w:rsidR="00934576" w:rsidRPr="005E442B" w:rsidRDefault="00934576" w:rsidP="00934576">
      <w:pPr>
        <w:rPr>
          <w:szCs w:val="24"/>
        </w:rPr>
      </w:pPr>
      <w:r w:rsidRPr="005E442B">
        <w:rPr>
          <w:szCs w:val="24"/>
        </w:rPr>
        <w:lastRenderedPageBreak/>
        <w:t xml:space="preserve">Reittipäivitykset tallennetaan RIB:iin (Routing Information Base). Reititystaulukko tulee tallentaa vain yksi reitti per kohde, mutta RIB sisältää yleensä useita polkuja määränpäähän. Reititin päättää minkä reitin se lisää reititystaulukkoon ja mitä se käyttää. Siinä tapauksessa että reitti peruutetaan, toinen reitti voidaan katsoa suoraan RIB:istä. Muuten RiBiä käytetään reittien seuraamiseen, joita voisi mahdollisesti käyttää. Jos reitin peruuntuminen vastaanotetaan ja se on olemassa vain RIB:issä niin se ainoastaan poistetaan sieltä. Tästä ei lähetetä päivityksiä kenellekään. RIB merkinnät ovat voimassa rajoittamattoman ajan. (Schluting, C. 2014)  </w:t>
      </w:r>
    </w:p>
    <w:p w:rsidR="004F57BE" w:rsidRPr="005E442B" w:rsidRDefault="00934576" w:rsidP="004F57BE">
      <w:pPr>
        <w:rPr>
          <w:szCs w:val="24"/>
          <w:lang w:val="en-US"/>
        </w:rPr>
      </w:pPr>
      <w:r w:rsidRPr="005E442B">
        <w:rPr>
          <w:szCs w:val="24"/>
        </w:rPr>
        <w:t xml:space="preserve">Monissa tapauksissa tulee olemaan useita reittejä tiettyyn kohteeseen. BGP käyttää tästä syystä path-attribuuttia päättämään, miten liikenne reititetään tiettyihin verkkoihin. Origin-attribuutti kertoo alkuperäisen reitityksen tekijän. </w:t>
      </w:r>
      <w:r w:rsidRPr="005E442B">
        <w:rPr>
          <w:szCs w:val="24"/>
          <w:lang w:val="en-US"/>
        </w:rPr>
        <w:t xml:space="preserve">(Schluting, C. 2014)  </w:t>
      </w:r>
    </w:p>
    <w:p w:rsidR="00976971" w:rsidRPr="005E442B" w:rsidRDefault="00976971" w:rsidP="00351B22">
      <w:pPr>
        <w:pStyle w:val="Otsikko2"/>
      </w:pPr>
      <w:bookmarkStart w:id="96" w:name="_Toc480902495"/>
      <w:r w:rsidRPr="005E442B">
        <w:t>Tietokantapalvelin</w:t>
      </w:r>
      <w:bookmarkEnd w:id="96"/>
    </w:p>
    <w:p w:rsidR="00976971" w:rsidRPr="005E442B" w:rsidRDefault="00976971" w:rsidP="00976971">
      <w:r w:rsidRPr="005E442B">
        <w:t>Tietokanta on kokoelma informaatiosta, joka on järjestelty niin että sitä käsittelevä tietokone pystyy helposti hakemaan, hallitsemaan sekä päivittämään sen sisältämää dataa. Tiedot sijaitsevat taulukoidussa ympäristössä, joissa yksittäiset solut muodostavat rivejä ja sarakkeita (Webopedia.N.d.). Tietokanta luodaan hallitsemaan jonkin tietyn palvelun tai tarkoituksen eduksi esimerkiksi se voi käsittää esimerkiksi väestönrekisterin, tuotetietokanta tai tilitiedot. (Jaakkola, T. Sarja, J.2006)</w:t>
      </w:r>
    </w:p>
    <w:p w:rsidR="00976971" w:rsidRPr="005E442B" w:rsidRDefault="00976971" w:rsidP="00976971">
      <w:r w:rsidRPr="005E442B">
        <w:t>Tietokantapalvelin on kokonaisuus, joka hallitsee ns. Back-endinä eli taustalla olevien resurssien toimivien tietokantojen sisältämää informaatiota jollakin tietokantojen hallintasovelluksella esimerkiksi MySQL:llä, ja näin ollen pystyy tarjoamaan dataa Front-end rajapinnan eli visuaalisesti nähtävissä olevan ohjelman pyytäessä.</w:t>
      </w:r>
    </w:p>
    <w:p w:rsidR="00976971" w:rsidRPr="005E442B" w:rsidRDefault="00976971" w:rsidP="00976971">
      <w:r w:rsidRPr="005E442B">
        <w:t xml:space="preserve">Alla olevassa kuviossa </w:t>
      </w:r>
      <w:r w:rsidR="00531ACF" w:rsidRPr="005E442B">
        <w:t>10</w:t>
      </w:r>
      <w:r w:rsidR="00351B22" w:rsidRPr="005E442B">
        <w:t xml:space="preserve"> </w:t>
      </w:r>
      <w:r w:rsidRPr="005E442B">
        <w:t>on havainnollistettu miten yksinkertaisesti tietokantarajapinnat toimivat yhteen esimerkiksi jonkin verkkosivun pyynnöstä.  Käytännössä käyttäjä hakee dataa verkkosivujen hakupalkista, jolloin PHP-ohjelmointikieli, joka yhdistää tietokannat ja Front-end:n mahdollistamalla datan hakemisen. Tietokant</w:t>
      </w:r>
      <w:r w:rsidR="0044759F" w:rsidRPr="005E442B">
        <w:t>apalvelimella sijaitseva MySQL-sovellus</w:t>
      </w:r>
      <w:r w:rsidRPr="005E442B">
        <w:t xml:space="preserve"> tekee SQL</w:t>
      </w:r>
      <w:r w:rsidR="0044759F" w:rsidRPr="005E442B">
        <w:t xml:space="preserve"> (Structured Query Language)</w:t>
      </w:r>
      <w:r w:rsidRPr="005E442B">
        <w:t>-kyselyn ja palauttaa PHP</w:t>
      </w:r>
      <w:r w:rsidR="00F30BDA" w:rsidRPr="005E442B">
        <w:t xml:space="preserve"> </w:t>
      </w:r>
      <w:r w:rsidR="0044759F" w:rsidRPr="005E442B">
        <w:t>(Hypertext Preprocessor)</w:t>
      </w:r>
      <w:r w:rsidRPr="005E442B">
        <w:t>:n avulla datan käyttäjälle.</w:t>
      </w:r>
    </w:p>
    <w:p w:rsidR="00531ACF" w:rsidRPr="005E442B" w:rsidRDefault="00531ACF" w:rsidP="00976971"/>
    <w:p w:rsidR="00976971" w:rsidRPr="005E442B" w:rsidRDefault="00976971" w:rsidP="00976971">
      <w:pPr>
        <w:keepNext/>
      </w:pPr>
      <w:r w:rsidRPr="005E442B">
        <w:rPr>
          <w:noProof/>
          <w:lang w:eastAsia="fi-FI"/>
        </w:rPr>
        <w:lastRenderedPageBreak/>
        <w:drawing>
          <wp:inline distT="0" distB="0" distL="0" distR="0" wp14:anchorId="1A6034BA" wp14:editId="77D375FE">
            <wp:extent cx="5292725" cy="1772920"/>
            <wp:effectExtent l="0" t="0" r="3175" b="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2725" cy="1772920"/>
                    </a:xfrm>
                    <a:prstGeom prst="rect">
                      <a:avLst/>
                    </a:prstGeom>
                  </pic:spPr>
                </pic:pic>
              </a:graphicData>
            </a:graphic>
          </wp:inline>
        </w:drawing>
      </w:r>
    </w:p>
    <w:p w:rsidR="00976971" w:rsidRPr="005E442B" w:rsidRDefault="00976971" w:rsidP="00976971">
      <w:pPr>
        <w:pStyle w:val="Kuvaotsikko"/>
      </w:pPr>
      <w:bookmarkStart w:id="97" w:name="_Toc480902613"/>
      <w:r w:rsidRPr="005E442B">
        <w:t xml:space="preserve">Kuvio </w:t>
      </w:r>
      <w:fldSimple w:instr=" SEQ Kuvio \* ARABIC ">
        <w:r w:rsidR="001610A5">
          <w:rPr>
            <w:noProof/>
          </w:rPr>
          <w:t>10</w:t>
        </w:r>
      </w:fldSimple>
      <w:r w:rsidR="009E661A" w:rsidRPr="005E442B">
        <w:rPr>
          <w:noProof/>
        </w:rPr>
        <w:t>.</w:t>
      </w:r>
      <w:r w:rsidRPr="005E442B">
        <w:t xml:space="preserve"> Tietokantarajapintojen toiminta</w:t>
      </w:r>
      <w:bookmarkEnd w:id="97"/>
    </w:p>
    <w:p w:rsidR="004F57BE" w:rsidRPr="005E442B" w:rsidRDefault="004F57BE" w:rsidP="004F57BE"/>
    <w:p w:rsidR="00351B22" w:rsidRPr="005E442B" w:rsidRDefault="00351B22" w:rsidP="00351B22">
      <w:pPr>
        <w:pStyle w:val="Otsikko2"/>
      </w:pPr>
      <w:bookmarkStart w:id="98" w:name="_Toc480902496"/>
      <w:r w:rsidRPr="005E442B">
        <w:t>Lightweight Directory Access Protocol</w:t>
      </w:r>
      <w:bookmarkEnd w:id="98"/>
    </w:p>
    <w:p w:rsidR="00351B22" w:rsidRPr="005E442B" w:rsidRDefault="00351B22" w:rsidP="00351B22">
      <w:r w:rsidRPr="005E442B">
        <w:t xml:space="preserve">Lightweight Directory Access Protocol (LDAP) on internet protokolla, jota sähköposti ja muut ohjelmat käyttävät informaation etsimiseen servereiltä. LDAP on käytössä keskikoisista isoihin yrityksiin asti ja sitä käytetään yhteystietojen tapaisen tiedon etsimiseen. Sähköpostipalveluissa sillä pystytään löytämään vastaanottajan tiedot, vaikka ei oltaisi kyseiseltä henkilöltä ennen sähköpostia vastaanotettu. (What is LDAP?. n.d.) Parhaiten tätä voi havainnollistaa meille tutulla Jyväskylän ammattikorkeakoulun (JAMK) sähköpostipalvelulla, joka pystyy löytämään yhteystiedot pelkän sukunimen tai etunimen perustella, vaikka kyseisen henkilön kanssa ei oltaisikaan aikaisemmin oltu yhteydessä. </w:t>
      </w:r>
    </w:p>
    <w:p w:rsidR="00351B22" w:rsidRPr="005E442B" w:rsidRDefault="00351B22" w:rsidP="00351B22">
      <w:r w:rsidRPr="005E442B">
        <w:t>LDAP serverit indeksoivat kaiken syötetyn datan ja filttereiden avulla voidaan valita haluttu informaatio, kuten ryhmät tai henkilöt. LDAP ei ole rajoittunut pelkästään yhteysinformaation etsimiseen tai edes ihmisiin kohdistuvan informaation etsimiseen. LDAP käytetään salattujen sertifikaattien löytämiseen, tulostinten löytämiseen ja muiden verkkopalveluiden löytämiseen. LDAP antaa myöskin pääsyn moneen palveluun yhdellä salasanan syöttämisellä, eli se jakaa sisäänkirjautumisen monen palvelun kanssa. LDAP suositellaan käytettäväksi minkä tahansa hakemisto tapaisen tiedon kanssa, jotka tekevät nopeita hakuja ja harvalleen tapahtuvia päivityksiä. (What is LDAP?. n.d.)</w:t>
      </w:r>
    </w:p>
    <w:p w:rsidR="00351B22" w:rsidRPr="005E442B" w:rsidRDefault="00351B22" w:rsidP="00351B22">
      <w:r w:rsidRPr="005E442B">
        <w:lastRenderedPageBreak/>
        <w:t>Protokollana LDAP ei määrittele miten ohjelmat toimivat serveri tai asiakas puolella. Se määrittelee millä ”kielellä” asiakas ohjelma keskustelee serverin kanssa ja LDAP tekee saman asian servereiden välisessä kommunikoinnissa. Asiakaspuolella ohjelma voi olla esimerkiksi sähköposti ohjelma, tulostimen etsimiseen tehty ohjelma tai osoitteiden säilömiseen tehty ohjelma. Serveri puolella LDAP hoitaa ainoastaan kommunikoinnin tai vaihtoehtoisesti käytetään muita menetelmiä datan vastaanottamiseen/lähettämiseen ja LDAP lisätään perään. (What is LDAP?. n.d.)</w:t>
      </w:r>
    </w:p>
    <w:p w:rsidR="00536DB5" w:rsidRPr="005E442B" w:rsidRDefault="00351B22" w:rsidP="00351B22">
      <w:r w:rsidRPr="005E442B">
        <w:t>LDAP myöskin määrittelee käyttöoikeudet, jotka järjestelmän ylläpitäjä on määritellyt ja halutessa voidaan määritellä datan yksityisyys. LDAP myöskin määrittelee, mitä formaattia ja attribuutteja servereillä oleva data käyttää. (What is LDAP?. n.d.)</w:t>
      </w:r>
    </w:p>
    <w:p w:rsidR="00536DB5" w:rsidRPr="005E442B" w:rsidRDefault="00096E6C" w:rsidP="00096E6C">
      <w:pPr>
        <w:pStyle w:val="Otsikko2"/>
      </w:pPr>
      <w:bookmarkStart w:id="99" w:name="_Toc480902497"/>
      <w:r w:rsidRPr="005E442B">
        <w:t>Intranet</w:t>
      </w:r>
      <w:bookmarkEnd w:id="99"/>
    </w:p>
    <w:p w:rsidR="00096E6C" w:rsidRPr="005E442B" w:rsidRDefault="00096E6C" w:rsidP="00096E6C">
      <w:r w:rsidRPr="005E442B">
        <w:rPr>
          <w:lang w:val="sv-SE"/>
        </w:rPr>
        <w:t xml:space="preserve">Intra, Intranet ja Internal Network. </w:t>
      </w:r>
      <w:r w:rsidRPr="005E442B">
        <w:t>Kaikilla näillä tarkoitetaan yrityksen tai muun organisaation sisäistä sivustoa. Toisin, kuin Internetsivuilla, tähän sivustoon on pääsy vain henkilökunnalla. Kyseisen organisaation intranet mukautuu yleensä yritysten tarpeiden ja tavoitteiden mukaan ja näitä tarpeita pyritään ratkaisemaan intranetin luomilla mahdollisuuksilla parantaa yrityksen sisäistä kommunikointia ja tiedonjakoa. (Steven, L. 1998)</w:t>
      </w:r>
    </w:p>
    <w:p w:rsidR="00096E6C" w:rsidRPr="005E442B" w:rsidRDefault="00096E6C" w:rsidP="00096E6C">
      <w:r w:rsidRPr="005E442B">
        <w:t>Syy intranetin hankkimiselle voi olla monia syitä. Intranetissä pystytään helposti yhdistämään kaikki organisaation palvelut samaan portaaliin. Tämä helpottaa paljon organisaatiota juuri silloin, jos palveluita on enemmän, kuin 1-2, jolloin erilaisten sivujen ja salasanojen muistaminen ja aktiivinen seuraaminen voi jäädä. Lisäksi intraan pystytään lisäämään helposti erilaisia pieniä yksityiskohtia, jotka parantavat organisaation tuottavuutta. Näitä ovat esimerkiksi foorumi, jossa työntekijät voivat kommentoida ja keskustella organisaation sisäisistä tapahtumista, mutta myös yhteinen kalenteri ja uutisikkuna, josta henkilö näkee kaikki tärkeimmät tapahtumat heti. (Christian, M. 2009)</w:t>
      </w:r>
    </w:p>
    <w:p w:rsidR="00096E6C" w:rsidRPr="005E442B" w:rsidRDefault="00096E6C" w:rsidP="00096E6C">
      <w:r w:rsidRPr="005E442B">
        <w:lastRenderedPageBreak/>
        <w:t>Intran pohjaksi löytyy monta hyvää vaihtoehtoa, joista kolme yleisintä ovat Wordpress, Joomla ja Drupal. Työssämme käytämme Wordpress- vaihtoehtoa sen yksinkertaisuuden ja laajan suosion vuoksi. Jos organisaatio haluaa jotain lisää, eikä raha ole ongelma, löytyy vaihtoehtoja enemmän. (Mening, R. 2017)</w:t>
      </w:r>
    </w:p>
    <w:p w:rsidR="000D3C18" w:rsidRPr="005E442B" w:rsidRDefault="00531ACF" w:rsidP="000D3C18">
      <w:pPr>
        <w:keepNext/>
      </w:pPr>
      <w:r w:rsidRPr="005E442B">
        <w:t>Alla olevassa kuviossa 11</w:t>
      </w:r>
      <w:r w:rsidR="00096E6C" w:rsidRPr="005E442B">
        <w:t xml:space="preserve"> havainnollistetaan intranetin ja intranetin ero. Tässä etätyöntekijä on poissa organisaation tiloista, mutta haluaa silti päästä käsiksi organisaation yhteisiin tiedostoihin. Tämä onnistuu UAG- palvelimen kautta, johonka </w:t>
      </w:r>
      <w:r w:rsidR="002E219F" w:rsidRPr="005E442B">
        <w:t>yhdistettäessä päästään</w:t>
      </w:r>
      <w:r w:rsidR="00096E6C" w:rsidRPr="005E442B">
        <w:t xml:space="preserve"> kirjautumisen jälkeen käsiksi haluttuihin tiedostoihin. Intra</w:t>
      </w:r>
      <w:r w:rsidR="000D3C18" w:rsidRPr="005E442B">
        <w:t>net on</w:t>
      </w:r>
      <w:r w:rsidR="00F12DE7" w:rsidRPr="005E442B">
        <w:t xml:space="preserve"> </w:t>
      </w:r>
      <w:r w:rsidR="000D3C18" w:rsidRPr="005E442B">
        <w:t>siis eristyksissä muusta internetistä ja näin tiedostot ovat suojassa. (Technet. 2014.)</w:t>
      </w:r>
    </w:p>
    <w:p w:rsidR="00F12DE7" w:rsidRPr="005E442B" w:rsidRDefault="00F12DE7" w:rsidP="000D3C18">
      <w:pPr>
        <w:pStyle w:val="Kuvaotsikko"/>
      </w:pPr>
    </w:p>
    <w:p w:rsidR="00F12DE7" w:rsidRPr="005E442B" w:rsidRDefault="00F12DE7" w:rsidP="000D3C18">
      <w:pPr>
        <w:pStyle w:val="Kuvaotsikko"/>
      </w:pPr>
      <w:r w:rsidRPr="005E442B">
        <w:rPr>
          <w:noProof/>
          <w:lang w:eastAsia="fi-FI"/>
        </w:rPr>
        <w:drawing>
          <wp:inline distT="0" distB="0" distL="0" distR="0" wp14:anchorId="1A35A4BA" wp14:editId="16FD2327">
            <wp:extent cx="5286375" cy="3714750"/>
            <wp:effectExtent l="0" t="0" r="9525" b="0"/>
            <wp:docPr id="12" name="Picture 12" descr="C:\Users\Tamisan\AppData\Local\Microsoft\Windows\INetCache\Content.Word\Intra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san\AppData\Local\Microsoft\Windows\INetCache\Content.Word\Intrane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3714750"/>
                    </a:xfrm>
                    <a:prstGeom prst="rect">
                      <a:avLst/>
                    </a:prstGeom>
                    <a:noFill/>
                    <a:ln>
                      <a:noFill/>
                    </a:ln>
                  </pic:spPr>
                </pic:pic>
              </a:graphicData>
            </a:graphic>
          </wp:inline>
        </w:drawing>
      </w:r>
    </w:p>
    <w:p w:rsidR="00096E6C" w:rsidRPr="005E442B" w:rsidRDefault="000D3C18" w:rsidP="000D3C18">
      <w:pPr>
        <w:pStyle w:val="Kuvaotsikko"/>
      </w:pPr>
      <w:bookmarkStart w:id="100" w:name="_Toc480902614"/>
      <w:r w:rsidRPr="005E442B">
        <w:t xml:space="preserve">Kuvio </w:t>
      </w:r>
      <w:fldSimple w:instr=" SEQ Kuvio \* ARABIC ">
        <w:r w:rsidR="001610A5">
          <w:rPr>
            <w:noProof/>
          </w:rPr>
          <w:t>11</w:t>
        </w:r>
      </w:fldSimple>
      <w:r w:rsidR="009E661A" w:rsidRPr="005E442B">
        <w:rPr>
          <w:noProof/>
        </w:rPr>
        <w:t>.</w:t>
      </w:r>
      <w:r w:rsidRPr="005E442B">
        <w:t xml:space="preserve"> Etätyöntekijän yhteys intraan</w:t>
      </w:r>
      <w:bookmarkEnd w:id="100"/>
    </w:p>
    <w:p w:rsidR="000F167F" w:rsidRPr="005E442B" w:rsidRDefault="000F167F" w:rsidP="00BF0E7F">
      <w:pPr>
        <w:spacing w:line="259" w:lineRule="auto"/>
      </w:pPr>
    </w:p>
    <w:p w:rsidR="000F167F" w:rsidRPr="005E442B" w:rsidRDefault="000F167F" w:rsidP="00BF0E7F">
      <w:pPr>
        <w:spacing w:line="259" w:lineRule="auto"/>
      </w:pPr>
    </w:p>
    <w:p w:rsidR="000F167F" w:rsidRPr="005E442B" w:rsidRDefault="000F167F" w:rsidP="00BF0E7F">
      <w:pPr>
        <w:spacing w:line="259" w:lineRule="auto"/>
      </w:pPr>
    </w:p>
    <w:p w:rsidR="000F167F" w:rsidRPr="005E442B" w:rsidRDefault="000F167F" w:rsidP="00BF0E7F">
      <w:pPr>
        <w:spacing w:line="259" w:lineRule="auto"/>
      </w:pPr>
    </w:p>
    <w:p w:rsidR="000F167F" w:rsidRPr="005E442B" w:rsidRDefault="000F167F" w:rsidP="00BF0E7F">
      <w:pPr>
        <w:spacing w:line="259" w:lineRule="auto"/>
      </w:pPr>
    </w:p>
    <w:p w:rsidR="000F167F" w:rsidRPr="005E442B" w:rsidRDefault="000F167F" w:rsidP="000F167F">
      <w:pPr>
        <w:pStyle w:val="Otsikko2"/>
      </w:pPr>
      <w:bookmarkStart w:id="101" w:name="_Toc480902498"/>
      <w:r w:rsidRPr="005E442B">
        <w:lastRenderedPageBreak/>
        <w:t>Palomuuri</w:t>
      </w:r>
      <w:bookmarkEnd w:id="101"/>
    </w:p>
    <w:p w:rsidR="000F167F" w:rsidRPr="005E442B" w:rsidRDefault="000F167F" w:rsidP="000F167F">
      <w:r w:rsidRPr="005E442B">
        <w:t>Palomuuria tarvitaan julkisesta internetistä tulevilta hyökkäyksiltä suojautumiseen. Palomuurin toiminta perustuu sääntöihin, joilla suodatetaan sisään tulevista yhteyksistä kaikki ylimääräinen pois. Useasti myös ulospäin suuntautuvaa liikennettä suodatetaan. Näin varmistumme siitä, ettei sisäverkon asiakkaat häiriköi muiden ulkoverkkojen asiakkaita. Yrityksissä on hyvin usein käytössä useampi palomuuri. Hyökkääjän päästessä ensimmäisen palomuurin läpi, hänen aikeitaan ei käytännössä pysty enää estämään tämän jälkeen. Tästä syystä käytetään Demilitarized Zone:a (DMZ), joka sijaitsee julkisen internetin ja yrityksen sisäverkon välissä. Tälle alueelle sijoitetaan julkiset palvelimet, joihin halutaan päästä käsiksi ulkoverkosta. Yleensä palomuurit sijoitetaan DMZ:n molemmille puolille, eli ennen julkisia palvelimia, sekä niiden jälkeen ennen yrityksen sisäverkkoa. Näin pystytään hankaloittamaan hyökkäysten läpipääsyä sisäverkkoon.</w:t>
      </w:r>
    </w:p>
    <w:p w:rsidR="000F167F" w:rsidRPr="005E442B" w:rsidRDefault="000F167F" w:rsidP="000F167F">
      <w:r w:rsidRPr="005E442B">
        <w:t>Palomuurit voivat yksinkertaisimmillaan olla pelkkiä pakettisuodattimia, jotka suodattavat lähde- ja kohdeosoitteet sekä liikennöitävät portit. Pakettisuodattimeen perustuvat palomuurit toimivat verkon kuljetuskerroksella. Tämän tyyppisiä palomuureja on kahdenlaisia, tilattomia (stateless) sekä tilallisia (stateful).</w:t>
      </w:r>
    </w:p>
    <w:p w:rsidR="000F167F" w:rsidRPr="005E442B" w:rsidRDefault="000F167F" w:rsidP="000F167F">
      <w:r w:rsidRPr="005E442B">
        <w:t>Tilaton (stateless): Vertaa jokaista pakettia palomuurin staattisiin sääntöihin. Mikäli paketti ei ole sallittu, sitä ei välitetä eteenpäin. Tilattoman palomuurin ongelmana on, ettei kaikkien paluupakettien tarkkoja portteja tiedetä tiettyjen protokollien tapauksissa. Tilattomia palomuureja voivat olla myös Access-listat yritysten reitittimissä.</w:t>
      </w:r>
    </w:p>
    <w:p w:rsidR="000F167F" w:rsidRPr="005E442B" w:rsidRDefault="000F167F" w:rsidP="000F167F">
      <w:r w:rsidRPr="005E442B">
        <w:t xml:space="preserve">Tilallinen (stateful): Vertaa liikennettä staattiseen konfiguraatioon, mutta kykenee dynaamisesti antamaan lupia saapuvalle liikenteelle. Pitää kirjaa muodostetuista </w:t>
      </w:r>
      <w:r w:rsidR="00CB31CE" w:rsidRPr="005E442B">
        <w:t>Transmission Control Protocol (</w:t>
      </w:r>
      <w:r w:rsidRPr="005E442B">
        <w:t>TCP</w:t>
      </w:r>
      <w:r w:rsidR="00CB31CE" w:rsidRPr="005E442B">
        <w:t>)</w:t>
      </w:r>
      <w:r w:rsidRPr="005E442B">
        <w:t xml:space="preserve">- ja </w:t>
      </w:r>
      <w:r w:rsidR="00CB31CE" w:rsidRPr="005E442B">
        <w:t>User Datagram Protocol (</w:t>
      </w:r>
      <w:r w:rsidRPr="005E442B">
        <w:t>UDP</w:t>
      </w:r>
      <w:r w:rsidR="00CB31CE" w:rsidRPr="005E442B">
        <w:t>)</w:t>
      </w:r>
      <w:r w:rsidRPr="005E442B">
        <w:t xml:space="preserve">-yhteyksistä ja sallii näihin olemassa oleviin yhteyksiin kuuluvat paketit. TCP-yhteyksistä tarkistetaan myös ovatko yhteydet sallittuja. Mikäli yhteys on sallittu, se lisätään palomuurin yhteyslistaan ja tähän yhteyteen liittyvät paketit päästetään jatkossa läpi. Myös kaikki hyväksyttyihin yhteyksiin liittyvät </w:t>
      </w:r>
      <w:r w:rsidR="00CB31CE" w:rsidRPr="005E442B">
        <w:t>Internet Control Message Protocol (</w:t>
      </w:r>
      <w:r w:rsidRPr="005E442B">
        <w:t>ICMP</w:t>
      </w:r>
      <w:r w:rsidR="00CB31CE" w:rsidRPr="005E442B">
        <w:t>)</w:t>
      </w:r>
      <w:r w:rsidRPr="005E442B">
        <w:t>- sano</w:t>
      </w:r>
      <w:r w:rsidRPr="005E442B">
        <w:lastRenderedPageBreak/>
        <w:t>mat päästetään läpi. Yhteyden ollessa käyttämättömänä (idle) tietyn ajan, tai yhteyden sulkeuduttua, tiedot poistetaan yhteyslistalta ja paketteja poistettuihin yhteyksiin ei enää sallita.</w:t>
      </w:r>
    </w:p>
    <w:p w:rsidR="000F167F" w:rsidRPr="005E442B" w:rsidRDefault="000F167F" w:rsidP="000F167F">
      <w:r w:rsidRPr="005E442B">
        <w:t>Sovelluspalomuurit voivat suodattaa liikennettä sen sisällön perusteella. Mikäli paketeista löytyy esimerkiksi tunnettuja turvallisuusaukkoja hyödyntäviä murtoyrityksiä, ne voidaan estää niiden pääsemättä sisäverkkoon asti. Sovelluspalomuurit toimivat verkon sovelluskerroksella. Nykyisin työasemakohtaisesti yleisimmin käytössä ovat sovellus- ja tilallisen palomuurin yhdistelmät. Näin tiedetään tarkkaan mitkä palvelut ovat työasemalla sallittuja ja mitkä yhteydet kohdistuvat juuri tähän kyseiseen työasemaan.</w:t>
      </w:r>
    </w:p>
    <w:p w:rsidR="000F167F" w:rsidRPr="005E442B" w:rsidRDefault="000F167F" w:rsidP="000F167F">
      <w:r w:rsidRPr="005E442B">
        <w:t xml:space="preserve">Palomuurauksen tarkoituksena on estää arkaluontoisten päätelaitteiden ja sovellusten näkyvyys epäluotetuille käyttäjille. Mahdollisten käyttöjärjestelmän vikojen hyväksikäyttö estetään rajaamalla verkon liikennettä. Tarkasti suunnitellut palomuurisäännöt tekevät verkon suojauksesta yksinkertaista ja tarvittaessa skaalautuvaa. </w:t>
      </w:r>
    </w:p>
    <w:p w:rsidR="00F12DE7" w:rsidRPr="005E442B" w:rsidRDefault="000F167F" w:rsidP="0098293F">
      <w:r w:rsidRPr="005E442B">
        <w:t>Palomuurien heikkoutena pidettäköön niiden kykyä suodattaa ainoastaan läpikulkevaa liikennettä. Verkkoon voi päästä käsiksi esimerkiksi langattoman lähiverkon tukiaseman, valmiiksi saastuneen työaseman kautta, tai pahimmillaan hyökkääjän päästessä fyysisesti verkkolaitteisiin kiinni. Palomuurit eivät myöskään pysty suodattamaan IPSec-tunnelin kautta kulkevaa liikennettä, joissa kohdeporttia tai edes kohdelaitetta ei näy selkokielisenä. Tästä syystä VPN-liikenne kuljetetaan yleensä yrityksen DMZ:lle, josta se viedään salaamattomana</w:t>
      </w:r>
      <w:r w:rsidR="00240172" w:rsidRPr="005E442B">
        <w:t xml:space="preserve"> palomuurin läpi sisäverkkoon. </w:t>
      </w:r>
      <w:r w:rsidRPr="005E442B">
        <w:t>(Tech-faq.com, 2016)</w:t>
      </w:r>
    </w:p>
    <w:p w:rsidR="0098293F" w:rsidRPr="005E442B" w:rsidRDefault="0098293F" w:rsidP="0098293F">
      <w:pPr>
        <w:pStyle w:val="Otsikko2"/>
      </w:pPr>
      <w:bookmarkStart w:id="102" w:name="_Toc480902499"/>
      <w:r w:rsidRPr="005E442B">
        <w:t>Pilvipalvelut</w:t>
      </w:r>
      <w:bookmarkEnd w:id="102"/>
    </w:p>
    <w:p w:rsidR="00240172" w:rsidRPr="005E442B" w:rsidRDefault="0098293F" w:rsidP="0098293F">
      <w:r w:rsidRPr="005E442B">
        <w:t>Pilvipalvelulla tarkoitetaan palvelua, jota käyttäjä voi käyttää internetin välityksellä. Erilaisia pilvipalveluita on monta ja niitä käytetään esimerkiksi tiedostonjakoon ja ison datamäärän analysointiin. Pilvipalvelulla halutaan mahdollistaa pääsy dataan asiakkaan sijainnista riippumatta. Datan sijoittaminen on myös redundanttista, sillä tiedostot on yleensä sijoitettu moneen eri kohteeseen yhtä</w:t>
      </w:r>
      <w:r w:rsidR="00240172" w:rsidRPr="005E442B">
        <w:t xml:space="preserve"> </w:t>
      </w:r>
      <w:r w:rsidRPr="005E442B">
        <w:t>aikaa, jolla vähennetään riskiä datan häviämisestä tai tuhoutumisesta.</w:t>
      </w:r>
      <w:r w:rsidR="006073AF" w:rsidRPr="005E442B">
        <w:t xml:space="preserve"> Kuviossa 12 on esitelty pilvipalvelun </w:t>
      </w:r>
      <w:r w:rsidR="006073AF" w:rsidRPr="005E442B">
        <w:lastRenderedPageBreak/>
        <w:t>paikka internetissä.</w:t>
      </w:r>
      <w:r w:rsidRPr="005E442B">
        <w:t xml:space="preserve"> Datan sijo</w:t>
      </w:r>
      <w:r w:rsidR="00240172" w:rsidRPr="005E442B">
        <w:t>ittaminen pilveen vapauttaa myös</w:t>
      </w:r>
      <w:r w:rsidRPr="005E442B">
        <w:t xml:space="preserve"> resursseja itse käyttäjältä. Kun käytetään muualla olevia resursseja, välttyy käyttäjä itse laitteiden huollosta, ri</w:t>
      </w:r>
      <w:r w:rsidR="00240172" w:rsidRPr="005E442B">
        <w:t>kkoutumisesta ja kalliilta</w:t>
      </w:r>
      <w:r w:rsidRPr="005E442B">
        <w:t xml:space="preserve"> </w:t>
      </w:r>
      <w:r w:rsidR="006073AF" w:rsidRPr="005E442B">
        <w:t xml:space="preserve">sähkö ja laitekustannuksilta. </w:t>
      </w:r>
      <w:r w:rsidRPr="005E442B">
        <w:t xml:space="preserve"> Suojassa</w:t>
      </w:r>
      <w:r w:rsidR="00240172" w:rsidRPr="005E442B">
        <w:t xml:space="preserve"> </w:t>
      </w:r>
      <w:r w:rsidRPr="005E442B">
        <w:t xml:space="preserve">pidettävää tai herkkää dataa kuitenkaan harvoin säilötään pilveen sen helpon saatavuuden takia. Tässäkin täytyy muistaa, että data ei ole "mystisessä pilvessä" vaan pilvi on jonkun muun tietokone. </w:t>
      </w:r>
      <w:r w:rsidR="00240172" w:rsidRPr="005E442B">
        <w:t xml:space="preserve">(Webopedia.2014) </w:t>
      </w:r>
    </w:p>
    <w:p w:rsidR="00240172" w:rsidRPr="005E442B" w:rsidRDefault="00240172" w:rsidP="0098293F"/>
    <w:p w:rsidR="006073AF" w:rsidRPr="005E442B" w:rsidRDefault="006073AF" w:rsidP="006073AF">
      <w:pPr>
        <w:keepNext/>
      </w:pPr>
      <w:r w:rsidRPr="005E442B">
        <w:rPr>
          <w:noProof/>
          <w:lang w:eastAsia="fi-FI"/>
        </w:rPr>
        <w:drawing>
          <wp:inline distT="0" distB="0" distL="0" distR="0">
            <wp:extent cx="4286250" cy="4440708"/>
            <wp:effectExtent l="0" t="0" r="0" b="0"/>
            <wp:docPr id="75" name="Picture 75" descr="C:\Users\Tamisan\AppData\Local\Microsoft\Windows\INetCache\Content.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san\AppData\Local\Microsoft\Windows\INetCache\Content.Word\Clou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6153" cy="4450968"/>
                    </a:xfrm>
                    <a:prstGeom prst="rect">
                      <a:avLst/>
                    </a:prstGeom>
                    <a:noFill/>
                    <a:ln>
                      <a:noFill/>
                    </a:ln>
                  </pic:spPr>
                </pic:pic>
              </a:graphicData>
            </a:graphic>
          </wp:inline>
        </w:drawing>
      </w:r>
    </w:p>
    <w:p w:rsidR="006073AF" w:rsidRPr="005E442B" w:rsidRDefault="006073AF" w:rsidP="006073AF">
      <w:pPr>
        <w:pStyle w:val="Kuvaotsikko"/>
      </w:pPr>
      <w:bookmarkStart w:id="103" w:name="_Toc480902615"/>
      <w:r w:rsidRPr="005E442B">
        <w:t xml:space="preserve">Kuvio </w:t>
      </w:r>
      <w:fldSimple w:instr=" SEQ Kuvio \* ARABIC ">
        <w:r w:rsidR="001610A5">
          <w:rPr>
            <w:noProof/>
          </w:rPr>
          <w:t>12</w:t>
        </w:r>
      </w:fldSimple>
      <w:r w:rsidRPr="005E442B">
        <w:t>. Käyttäjän ja pilvi</w:t>
      </w:r>
      <w:bookmarkEnd w:id="103"/>
    </w:p>
    <w:p w:rsidR="00C438E5" w:rsidRPr="005E442B" w:rsidRDefault="00C438E5" w:rsidP="00C438E5">
      <w:pPr>
        <w:spacing w:line="259" w:lineRule="auto"/>
      </w:pPr>
      <w:r w:rsidRPr="005E442B">
        <w:br w:type="page"/>
      </w:r>
    </w:p>
    <w:p w:rsidR="00C438E5" w:rsidRPr="005E442B" w:rsidRDefault="00C438E5" w:rsidP="00C438E5">
      <w:pPr>
        <w:pStyle w:val="Otsikko2"/>
      </w:pPr>
      <w:bookmarkStart w:id="104" w:name="_Toc480902500"/>
      <w:r w:rsidRPr="005E442B">
        <w:lastRenderedPageBreak/>
        <w:t>Monitorointi</w:t>
      </w:r>
      <w:bookmarkEnd w:id="104"/>
    </w:p>
    <w:p w:rsidR="00C438E5" w:rsidRPr="005E442B" w:rsidRDefault="00C438E5" w:rsidP="00C438E5">
      <w:r w:rsidRPr="005E442B">
        <w:t>Verkon monitorointi on osa verkonhallintaa ja sillä kerätään tietoja verkon toiminnasta. Käytännössä verkonmonitorointityökalut keräävät verkonhallintaohjelmilta hyödyllistä informaatiota monesta eri verkon osa-alueesta. Verkkojen koko ja monimutkaisuus on kasvanut huomattavasti internetin kasvun myötä, joten niiden hallinnoinnista on tullut entistä haastavampaa. Tämän takia kehitettiin verkonmonitorointityökaluja, joiden avulla pystytään toimivasti hallinnoimaan ja ylläpitämään korkean tason verkkoja, vaikka ne olisivatkin hajotettuina etäisiin sijainteihin. (Wong, E. 1997)</w:t>
      </w:r>
    </w:p>
    <w:p w:rsidR="00C438E5" w:rsidRPr="005E442B" w:rsidRDefault="00C438E5" w:rsidP="00C438E5">
      <w:r w:rsidRPr="005E442B">
        <w:t>Toimenpiteitä mitä verkonvalvonnassa tehdään, on havainnollistettu alla olevassa listassa.</w:t>
      </w:r>
    </w:p>
    <w:p w:rsidR="00C438E5" w:rsidRPr="005E442B" w:rsidRDefault="00C438E5" w:rsidP="00C438E5">
      <w:pPr>
        <w:pStyle w:val="Luettelokappale"/>
        <w:numPr>
          <w:ilvl w:val="0"/>
          <w:numId w:val="39"/>
        </w:numPr>
        <w:rPr>
          <w:sz w:val="24"/>
          <w:szCs w:val="24"/>
        </w:rPr>
      </w:pPr>
      <w:r w:rsidRPr="005E442B">
        <w:rPr>
          <w:sz w:val="24"/>
          <w:szCs w:val="24"/>
        </w:rPr>
        <w:t>Valvotaan verkon tilaa.</w:t>
      </w:r>
    </w:p>
    <w:p w:rsidR="00C438E5" w:rsidRPr="005E442B" w:rsidRDefault="00C438E5" w:rsidP="00C438E5">
      <w:pPr>
        <w:pStyle w:val="Luettelokappale"/>
        <w:numPr>
          <w:ilvl w:val="0"/>
          <w:numId w:val="39"/>
        </w:numPr>
        <w:rPr>
          <w:sz w:val="24"/>
          <w:szCs w:val="24"/>
        </w:rPr>
      </w:pPr>
      <w:r w:rsidRPr="005E442B">
        <w:rPr>
          <w:sz w:val="24"/>
          <w:szCs w:val="24"/>
        </w:rPr>
        <w:t>Ennalta määrätyt verkon vaatimukset täyttyvät.</w:t>
      </w:r>
    </w:p>
    <w:p w:rsidR="00C438E5" w:rsidRPr="005E442B" w:rsidRDefault="00C438E5" w:rsidP="00C438E5">
      <w:pPr>
        <w:pStyle w:val="Luettelokappale"/>
        <w:numPr>
          <w:ilvl w:val="0"/>
          <w:numId w:val="39"/>
        </w:numPr>
        <w:rPr>
          <w:sz w:val="24"/>
          <w:szCs w:val="24"/>
        </w:rPr>
      </w:pPr>
      <w:r w:rsidRPr="005E442B">
        <w:rPr>
          <w:sz w:val="24"/>
          <w:szCs w:val="24"/>
        </w:rPr>
        <w:t>Suorituskyvyn ja käyttöasteen monitorointi ja määrittelyt.</w:t>
      </w:r>
    </w:p>
    <w:p w:rsidR="00C438E5" w:rsidRPr="005E442B" w:rsidRDefault="00C438E5" w:rsidP="00C438E5">
      <w:pPr>
        <w:pStyle w:val="Luettelokappale"/>
        <w:numPr>
          <w:ilvl w:val="0"/>
          <w:numId w:val="39"/>
        </w:numPr>
        <w:rPr>
          <w:sz w:val="24"/>
          <w:szCs w:val="24"/>
        </w:rPr>
      </w:pPr>
      <w:r w:rsidRPr="005E442B">
        <w:rPr>
          <w:sz w:val="24"/>
          <w:szCs w:val="24"/>
        </w:rPr>
        <w:t>Epänormaalin toiminnan huomaaminen.</w:t>
      </w:r>
    </w:p>
    <w:p w:rsidR="00C438E5" w:rsidRPr="005E442B" w:rsidRDefault="00C438E5" w:rsidP="00C438E5">
      <w:pPr>
        <w:pStyle w:val="Luettelokappale"/>
        <w:numPr>
          <w:ilvl w:val="0"/>
          <w:numId w:val="39"/>
        </w:numPr>
        <w:rPr>
          <w:sz w:val="24"/>
          <w:szCs w:val="24"/>
        </w:rPr>
      </w:pPr>
      <w:r w:rsidRPr="005E442B">
        <w:rPr>
          <w:sz w:val="24"/>
          <w:szCs w:val="24"/>
        </w:rPr>
        <w:t>Luvattomien muutoksien huomaaminen.</w:t>
      </w:r>
    </w:p>
    <w:p w:rsidR="00C438E5" w:rsidRPr="005E442B" w:rsidRDefault="00C438E5" w:rsidP="00C438E5">
      <w:pPr>
        <w:pStyle w:val="Luettelokappale"/>
        <w:numPr>
          <w:ilvl w:val="0"/>
          <w:numId w:val="39"/>
        </w:numPr>
        <w:rPr>
          <w:sz w:val="24"/>
          <w:szCs w:val="24"/>
        </w:rPr>
      </w:pPr>
      <w:r w:rsidRPr="005E442B">
        <w:rPr>
          <w:sz w:val="24"/>
          <w:szCs w:val="24"/>
        </w:rPr>
        <w:t>Verkon Sääntöjen valvonta.</w:t>
      </w:r>
    </w:p>
    <w:p w:rsidR="00C438E5" w:rsidRPr="005E442B" w:rsidRDefault="00C438E5" w:rsidP="00C438E5">
      <w:pPr>
        <w:pStyle w:val="Luettelokappale"/>
        <w:numPr>
          <w:ilvl w:val="0"/>
          <w:numId w:val="39"/>
        </w:numPr>
        <w:rPr>
          <w:sz w:val="24"/>
          <w:szCs w:val="24"/>
        </w:rPr>
      </w:pPr>
      <w:r w:rsidRPr="005E442B">
        <w:rPr>
          <w:sz w:val="24"/>
          <w:szCs w:val="24"/>
        </w:rPr>
        <w:t>Tuotoksien jäljitys ja laatuvaatimusten varmistus.</w:t>
      </w:r>
    </w:p>
    <w:p w:rsidR="00C438E5" w:rsidRPr="005E442B" w:rsidRDefault="00C438E5" w:rsidP="00C438E5">
      <w:pPr>
        <w:pStyle w:val="Luettelokappale"/>
        <w:numPr>
          <w:ilvl w:val="0"/>
          <w:numId w:val="39"/>
        </w:numPr>
      </w:pPr>
      <w:r w:rsidRPr="005E442B">
        <w:rPr>
          <w:sz w:val="24"/>
          <w:szCs w:val="24"/>
        </w:rPr>
        <w:t>Suorituskyvyn datan huomiointi. (Rantonen, M. 2017</w:t>
      </w:r>
      <w:r w:rsidRPr="005E442B">
        <w:t>)</w:t>
      </w:r>
    </w:p>
    <w:p w:rsidR="00C438E5" w:rsidRPr="005E442B" w:rsidRDefault="00C438E5" w:rsidP="00C438E5"/>
    <w:p w:rsidR="00C438E5" w:rsidRPr="005E442B" w:rsidRDefault="00C438E5" w:rsidP="00C438E5">
      <w:r w:rsidRPr="005E442B">
        <w:t>Monitorointi tavat vaihtelevat paikkakohtaisesti ja oikean tyylin valitseminen on silloin tärkeää. Neljä eri monitorointitapaa ovat Aktiivinen monitorointi, Passiivinen monitorointi, Reaktiivinen monitorointi ja Proaktiivinen monitorointi. (Rantonen, M. 2017)</w:t>
      </w:r>
    </w:p>
    <w:p w:rsidR="00C438E5" w:rsidRPr="005E442B" w:rsidRDefault="00C438E5" w:rsidP="00C438E5">
      <w:r w:rsidRPr="005E442B">
        <w:rPr>
          <w:lang w:eastAsia="fi-FI"/>
        </w:rPr>
        <w:t xml:space="preserve">Aktiivisella monitoroinnilla tarkoitetaan järjestelmän tai laitteiden jatkuvaan monitorointiin, jolla määritellään niiden tilat. Valvontaohjelmistot jatkuvasti pyytävät tietoja laitteilta näiden tilasta ja tämän tavan haittapuolia on resurssien kova kulutus. Aktiivisella tavalla valvotaan kriittisiä laitteita tai järjestelmiä. Diagnostiikassa aktiivinen tapa on myöskin yleinen. </w:t>
      </w:r>
      <w:r w:rsidRPr="005E442B">
        <w:t>(Rantonen, M. 2017)</w:t>
      </w:r>
    </w:p>
    <w:p w:rsidR="00C438E5" w:rsidRPr="005E442B" w:rsidRDefault="00C438E5" w:rsidP="00C438E5">
      <w:pPr>
        <w:rPr>
          <w:lang w:eastAsia="fi-FI"/>
        </w:rPr>
      </w:pPr>
      <w:r w:rsidRPr="005E442B">
        <w:rPr>
          <w:lang w:eastAsia="fi-FI"/>
        </w:rPr>
        <w:t xml:space="preserve">Passiivinen monitorointi on yleisempi menetelmä ja se käyttää tarkkailuagentteja, jotka lähettävät verkonvalvontaohjelmistolle keräämänsä tiedot. Passiivinen tapa tarvitsee hyvin määritellyt kohteet ja arvot, milloin hälytyksiä tehdään. Hälytys arvoista </w:t>
      </w:r>
      <w:r w:rsidRPr="005E442B">
        <w:rPr>
          <w:lang w:eastAsia="fi-FI"/>
        </w:rPr>
        <w:lastRenderedPageBreak/>
        <w:t xml:space="preserve">käytetään sanaa triggers, eli milloin arvot laukaisevat hälytys informaation lähetyksen. </w:t>
      </w:r>
      <w:r w:rsidRPr="005E442B">
        <w:t>(Rantonen, M. 2017)</w:t>
      </w:r>
    </w:p>
    <w:p w:rsidR="00C438E5" w:rsidRPr="005E442B" w:rsidRDefault="00C438E5" w:rsidP="00C438E5">
      <w:pPr>
        <w:rPr>
          <w:lang w:eastAsia="fi-FI"/>
        </w:rPr>
      </w:pPr>
      <w:r w:rsidRPr="005E442B">
        <w:rPr>
          <w:lang w:eastAsia="fi-FI"/>
        </w:rPr>
        <w:t xml:space="preserve">Reaktiivisella monitoroinnilla käynnistetään tietty toiminto, kun tapahtuma tai virhe tapahtuu. Esimerkkinä laiteen suoritusteho saattaa huonontua ja se johtaa laitteen uudelleenkäynnistykseen. Pääosin käytetään virheiden sattuessa, mutta voidaan käyttää myöskin sarjassa ajettavien toimintojen kanssa. Ennakointi ei onnistu tällä menettely tavalla, mutta kun tarvitaan korjaustoimenpiteitä ne tapahtuvat nopeammin. </w:t>
      </w:r>
      <w:r w:rsidRPr="005E442B">
        <w:t>(Rantonen, M. 2017)</w:t>
      </w:r>
    </w:p>
    <w:p w:rsidR="00C438E5" w:rsidRPr="005E442B" w:rsidRDefault="00C438E5" w:rsidP="00C438E5">
      <w:pPr>
        <w:rPr>
          <w:lang w:eastAsia="fi-FI"/>
        </w:rPr>
      </w:pPr>
      <w:r w:rsidRPr="005E442B">
        <w:rPr>
          <w:lang w:eastAsia="fi-FI"/>
        </w:rPr>
        <w:t xml:space="preserve">Proaktiivisella monitoroinnilla ennakoidaan korjaustoimenpiteitä, kun havaitaan, että joku entuudestaan tuttu tapahtuma on tullut ja järjestelmälle saattaa tulla tämän takia ongelmia. Käytössä kehittyneemmissä ympäristöissä, missä selkeitä trendejä pystytään vetämään vertailua varten. Tähän menettelytapaan yhdistetään korjaava toimenpide ja ylläpidon ei tarvitse silloin tehdä sitä. </w:t>
      </w:r>
      <w:r w:rsidRPr="005E442B">
        <w:t>(Rantonen, M. 2017)</w:t>
      </w:r>
    </w:p>
    <w:p w:rsidR="00C438E5" w:rsidRPr="005E442B" w:rsidRDefault="00C438E5" w:rsidP="00C438E5">
      <w:pPr>
        <w:rPr>
          <w:lang w:eastAsia="fi-FI"/>
        </w:rPr>
      </w:pPr>
      <w:r w:rsidRPr="005E442B">
        <w:rPr>
          <w:lang w:eastAsia="fi-FI"/>
        </w:rPr>
        <w:t xml:space="preserve">Mittaamisella organisaation tai palvelun suuntaviivat määritellään. Nämä vaihtelevat paljon organisaation tai palvelun suhteen. Mittareiden suhteen on tärkeää määritellä, mitä ja miten mitataan. Tärkeitä toimintoja mittareille ovat selkä tuloksien esittäminen, tulosten perusteella tehtävät toimenpiteet ja suunnittelu organisaatio kohtaisesti. Esimerkkinä voidaan esitellä suorituskykymittareita, kuten SQL-serveri vastaan HTTP-serveri. </w:t>
      </w:r>
      <w:r w:rsidRPr="005E442B">
        <w:t>(Rantonen, M. 2017)</w:t>
      </w:r>
    </w:p>
    <w:p w:rsidR="00C438E5" w:rsidRPr="005E442B" w:rsidRDefault="00C438E5" w:rsidP="00C438E5">
      <w:pPr>
        <w:rPr>
          <w:lang w:eastAsia="fi-FI"/>
        </w:rPr>
      </w:pPr>
      <w:r w:rsidRPr="005E442B">
        <w:rPr>
          <w:lang w:eastAsia="fi-FI"/>
        </w:rPr>
        <w:t xml:space="preserve">Raportoinnilla pyritään saamaan toimintasuunnitelmia, joilla saavutetaan tuloksia. Mikäli raporttien pohjalta ei </w:t>
      </w:r>
      <w:r w:rsidR="004906DC">
        <w:rPr>
          <w:lang w:eastAsia="fi-FI"/>
        </w:rPr>
        <w:t>ryhdytä</w:t>
      </w:r>
      <w:r w:rsidRPr="005E442B">
        <w:rPr>
          <w:lang w:eastAsia="fi-FI"/>
        </w:rPr>
        <w:t xml:space="preserve"> toimenpiteisiin, niin tämä on hyvä merkki toimimattomasta organisaatiosta. Tärkeitä asioita monitoroinnilla ovat kontrollointi, koska ilman sitä monitorointi on täysin merkityksetöntä ja tehotonta. Selkeä tarkoitus järjestelmän tai palvelun valvomiselle on pakollinen, koska mikäli sitä ei ole, niin järjestelmää ei pitäisi valvoa. </w:t>
      </w:r>
      <w:r w:rsidRPr="005E442B">
        <w:t>(Rantonen, M. 2017)</w:t>
      </w:r>
    </w:p>
    <w:p w:rsidR="00C438E5" w:rsidRPr="005E442B" w:rsidRDefault="00C438E5" w:rsidP="00280A60">
      <w:pPr>
        <w:spacing w:line="259" w:lineRule="auto"/>
      </w:pPr>
      <w:r w:rsidRPr="005E442B">
        <w:br w:type="page"/>
      </w:r>
    </w:p>
    <w:p w:rsidR="00C438E5" w:rsidRPr="005E442B" w:rsidRDefault="00C438E5" w:rsidP="004B441C">
      <w:pPr>
        <w:pStyle w:val="Otsikko3"/>
      </w:pPr>
      <w:bookmarkStart w:id="105" w:name="_Toc480902501"/>
      <w:r w:rsidRPr="005E442B">
        <w:lastRenderedPageBreak/>
        <w:t>Zenoss Core</w:t>
      </w:r>
      <w:bookmarkEnd w:id="105"/>
    </w:p>
    <w:p w:rsidR="00C438E5" w:rsidRPr="005E442B" w:rsidRDefault="00C438E5" w:rsidP="00C438E5">
      <w:r w:rsidRPr="005E442B">
        <w:t>Zenoss Core on avoimenlähdekoodiin pohjautuvat verkon monitorointi järjestelmä, jota pääsee muokkaamaan nettipohjaisen käyttöliittymän kautta. Sen kautta voidaan hallinnoida, monitoroida ja raportoida verkon voimavaroja. Zenos Core tuo verkon hallinnointiin pisteen, jonka kautta voidaan nähdä kaikki reitittimet, serverit ja yleinen ympäristö. (Badger, M. 2008)</w:t>
      </w:r>
    </w:p>
    <w:p w:rsidR="00C438E5" w:rsidRPr="005E442B" w:rsidRDefault="00C438E5" w:rsidP="00C438E5">
      <w:r w:rsidRPr="005E442B">
        <w:t>Zenos Core on kirjoitettu Python-ohjelmointikielellä. Zenos Core on Linux-pohjainen, mutta sen asentamiseen ja käyttöön ei tarvita Linux administraattoria. Zenos Core on mahdollista asentaa VMware Playerille tai VMware Serverille. Zenos Core kehittyy koko ajan ja sen asentamista Linux-käyttöjärjestelmille helpotetaan koko ajan. Alla olevassa taulukossa 2 on listattu Zenoss Core:n omaisuudet. (Badger, M. 2008)</w:t>
      </w:r>
    </w:p>
    <w:p w:rsidR="00C438E5" w:rsidRPr="005E442B" w:rsidRDefault="00C438E5" w:rsidP="00C438E5"/>
    <w:p w:rsidR="00C438E5" w:rsidRPr="005E442B" w:rsidRDefault="00C438E5" w:rsidP="00C438E5">
      <w:pPr>
        <w:pStyle w:val="Kuvaotsikko"/>
        <w:keepNext/>
      </w:pPr>
      <w:bookmarkStart w:id="106" w:name="_Toc480902846"/>
      <w:r w:rsidRPr="005E442B">
        <w:t xml:space="preserve">Taulukko </w:t>
      </w:r>
      <w:fldSimple w:instr=" SEQ Taulukko \* ARABIC ">
        <w:r w:rsidR="001610A5">
          <w:rPr>
            <w:noProof/>
          </w:rPr>
          <w:t>2</w:t>
        </w:r>
      </w:fldSimple>
      <w:r w:rsidRPr="005E442B">
        <w:t>. Zenoss Core:n ominaisuuksia</w:t>
      </w:r>
      <w:bookmarkEnd w:id="106"/>
    </w:p>
    <w:tbl>
      <w:tblPr>
        <w:tblStyle w:val="TaulukkoRuudukko"/>
        <w:tblW w:w="0" w:type="auto"/>
        <w:tblInd w:w="0" w:type="dxa"/>
        <w:tblLook w:val="04A0" w:firstRow="1" w:lastRow="0" w:firstColumn="1" w:lastColumn="0" w:noHBand="0" w:noVBand="1"/>
      </w:tblPr>
      <w:tblGrid>
        <w:gridCol w:w="6799"/>
        <w:gridCol w:w="1526"/>
      </w:tblGrid>
      <w:tr w:rsidR="005E442B" w:rsidRPr="005E442B" w:rsidTr="00264F6B">
        <w:tc>
          <w:tcPr>
            <w:tcW w:w="6799" w:type="dxa"/>
          </w:tcPr>
          <w:p w:rsidR="00C438E5" w:rsidRPr="005E442B" w:rsidRDefault="00C438E5" w:rsidP="00264F6B">
            <w:r w:rsidRPr="005E442B">
              <w:t>Serverit, varastointi, verkot ja käyttöjärjestelmä</w:t>
            </w:r>
          </w:p>
        </w:tc>
        <w:tc>
          <w:tcPr>
            <w:tcW w:w="1526" w:type="dxa"/>
          </w:tcPr>
          <w:p w:rsidR="00C438E5" w:rsidRPr="005E442B" w:rsidRDefault="00C438E5" w:rsidP="00264F6B">
            <w:pPr>
              <w:jc w:val="center"/>
            </w:pPr>
            <w:r w:rsidRPr="005E442B">
              <w:t>Kyllä</w:t>
            </w:r>
          </w:p>
        </w:tc>
      </w:tr>
      <w:tr w:rsidR="005E442B" w:rsidRPr="005E442B" w:rsidTr="00264F6B">
        <w:tc>
          <w:tcPr>
            <w:tcW w:w="6799" w:type="dxa"/>
          </w:tcPr>
          <w:p w:rsidR="00C438E5" w:rsidRPr="005E442B" w:rsidRDefault="00C438E5" w:rsidP="00264F6B">
            <w:r w:rsidRPr="005E442B">
              <w:t>Yhdistetty monitorointi</w:t>
            </w:r>
          </w:p>
        </w:tc>
        <w:tc>
          <w:tcPr>
            <w:tcW w:w="1526" w:type="dxa"/>
          </w:tcPr>
          <w:p w:rsidR="00C438E5" w:rsidRPr="005E442B" w:rsidRDefault="00C438E5" w:rsidP="00264F6B">
            <w:pPr>
              <w:jc w:val="center"/>
            </w:pPr>
            <w:r w:rsidRPr="005E442B">
              <w:t>Rajatusti</w:t>
            </w:r>
          </w:p>
        </w:tc>
      </w:tr>
      <w:tr w:rsidR="005E442B" w:rsidRPr="005E442B" w:rsidTr="00264F6B">
        <w:tc>
          <w:tcPr>
            <w:tcW w:w="6799" w:type="dxa"/>
          </w:tcPr>
          <w:p w:rsidR="00C438E5" w:rsidRPr="005E442B" w:rsidRDefault="00C438E5" w:rsidP="00264F6B">
            <w:r w:rsidRPr="005E442B">
              <w:t>Tapahtumien hallinnointi</w:t>
            </w:r>
          </w:p>
        </w:tc>
        <w:tc>
          <w:tcPr>
            <w:tcW w:w="1526" w:type="dxa"/>
          </w:tcPr>
          <w:p w:rsidR="00C438E5" w:rsidRPr="005E442B" w:rsidRDefault="00C438E5" w:rsidP="00264F6B">
            <w:pPr>
              <w:jc w:val="center"/>
            </w:pPr>
            <w:r w:rsidRPr="005E442B">
              <w:t>Rajatusti</w:t>
            </w:r>
          </w:p>
        </w:tc>
      </w:tr>
      <w:tr w:rsidR="005E442B" w:rsidRPr="005E442B" w:rsidTr="00264F6B">
        <w:tc>
          <w:tcPr>
            <w:tcW w:w="6799" w:type="dxa"/>
          </w:tcPr>
          <w:p w:rsidR="00C438E5" w:rsidRPr="005E442B" w:rsidRDefault="00C438E5" w:rsidP="00264F6B">
            <w:r w:rsidRPr="005E442B">
              <w:t>Juurisyidenanalyysi (root cause analysis)</w:t>
            </w:r>
          </w:p>
        </w:tc>
        <w:tc>
          <w:tcPr>
            <w:tcW w:w="1526" w:type="dxa"/>
          </w:tcPr>
          <w:p w:rsidR="00C438E5" w:rsidRPr="005E442B" w:rsidRDefault="00C438E5" w:rsidP="00264F6B">
            <w:pPr>
              <w:jc w:val="center"/>
            </w:pPr>
            <w:r w:rsidRPr="005E442B">
              <w:t>Rajatusti</w:t>
            </w:r>
          </w:p>
        </w:tc>
      </w:tr>
      <w:tr w:rsidR="005E442B" w:rsidRPr="005E442B" w:rsidTr="00264F6B">
        <w:tc>
          <w:tcPr>
            <w:tcW w:w="6799" w:type="dxa"/>
          </w:tcPr>
          <w:p w:rsidR="00C438E5" w:rsidRPr="005E442B" w:rsidRDefault="00C438E5" w:rsidP="00264F6B">
            <w:r w:rsidRPr="005E442B">
              <w:t>Avoimenlähdekoodin ZenPackit</w:t>
            </w:r>
          </w:p>
        </w:tc>
        <w:tc>
          <w:tcPr>
            <w:tcW w:w="1526" w:type="dxa"/>
          </w:tcPr>
          <w:p w:rsidR="00C438E5" w:rsidRPr="005E442B" w:rsidRDefault="00C438E5" w:rsidP="00264F6B">
            <w:pPr>
              <w:jc w:val="center"/>
            </w:pPr>
            <w:r w:rsidRPr="005E442B">
              <w:t>Kyllä</w:t>
            </w:r>
          </w:p>
        </w:tc>
      </w:tr>
      <w:tr w:rsidR="005E442B" w:rsidRPr="005E442B" w:rsidTr="00264F6B">
        <w:tc>
          <w:tcPr>
            <w:tcW w:w="6799" w:type="dxa"/>
          </w:tcPr>
          <w:p w:rsidR="00C438E5" w:rsidRPr="005E442B" w:rsidRDefault="00C438E5" w:rsidP="00264F6B">
            <w:r w:rsidRPr="005E442B">
              <w:t>Raportointi</w:t>
            </w:r>
          </w:p>
        </w:tc>
        <w:tc>
          <w:tcPr>
            <w:tcW w:w="1526" w:type="dxa"/>
          </w:tcPr>
          <w:p w:rsidR="00C438E5" w:rsidRPr="005E442B" w:rsidRDefault="00C438E5" w:rsidP="00264F6B">
            <w:pPr>
              <w:jc w:val="center"/>
            </w:pPr>
            <w:r w:rsidRPr="005E442B">
              <w:t>Rajatusti</w:t>
            </w:r>
          </w:p>
        </w:tc>
      </w:tr>
      <w:tr w:rsidR="005E442B" w:rsidRPr="005E442B" w:rsidTr="00264F6B">
        <w:tc>
          <w:tcPr>
            <w:tcW w:w="6799" w:type="dxa"/>
          </w:tcPr>
          <w:p w:rsidR="00C438E5" w:rsidRPr="005E442B" w:rsidRDefault="00C438E5" w:rsidP="00264F6B">
            <w:r w:rsidRPr="005E442B">
              <w:t>Avoimuus ja lisäomaisuuksien tuki (Open and Extensible)</w:t>
            </w:r>
          </w:p>
        </w:tc>
        <w:tc>
          <w:tcPr>
            <w:tcW w:w="1526" w:type="dxa"/>
          </w:tcPr>
          <w:p w:rsidR="00C438E5" w:rsidRPr="005E442B" w:rsidRDefault="00C438E5" w:rsidP="00264F6B">
            <w:pPr>
              <w:jc w:val="center"/>
            </w:pPr>
            <w:r w:rsidRPr="005E442B">
              <w:t>Rajatusti</w:t>
            </w:r>
          </w:p>
        </w:tc>
      </w:tr>
      <w:tr w:rsidR="005E442B" w:rsidRPr="005E442B" w:rsidTr="00264F6B">
        <w:tc>
          <w:tcPr>
            <w:tcW w:w="6799" w:type="dxa"/>
          </w:tcPr>
          <w:p w:rsidR="00C438E5" w:rsidRPr="005E442B" w:rsidRDefault="00C438E5" w:rsidP="00264F6B">
            <w:r w:rsidRPr="005E442B">
              <w:t>Tekninen tuki</w:t>
            </w:r>
          </w:p>
        </w:tc>
        <w:tc>
          <w:tcPr>
            <w:tcW w:w="1526" w:type="dxa"/>
          </w:tcPr>
          <w:p w:rsidR="00C438E5" w:rsidRPr="005E442B" w:rsidRDefault="00C438E5" w:rsidP="00264F6B">
            <w:pPr>
              <w:jc w:val="center"/>
            </w:pPr>
            <w:r w:rsidRPr="005E442B">
              <w:t>Yhteisö tuki</w:t>
            </w:r>
          </w:p>
        </w:tc>
      </w:tr>
      <w:tr w:rsidR="00C81CBD" w:rsidRPr="005E442B" w:rsidTr="00264F6B">
        <w:tc>
          <w:tcPr>
            <w:tcW w:w="6799" w:type="dxa"/>
          </w:tcPr>
          <w:p w:rsidR="00C438E5" w:rsidRPr="005E442B" w:rsidRDefault="00C438E5" w:rsidP="00264F6B">
            <w:r w:rsidRPr="005E442B">
              <w:t>Laitteiden määrä</w:t>
            </w:r>
          </w:p>
        </w:tc>
        <w:tc>
          <w:tcPr>
            <w:tcW w:w="1526" w:type="dxa"/>
          </w:tcPr>
          <w:p w:rsidR="00C438E5" w:rsidRPr="005E442B" w:rsidRDefault="00C438E5" w:rsidP="00264F6B">
            <w:pPr>
              <w:jc w:val="center"/>
            </w:pPr>
            <w:r w:rsidRPr="005E442B">
              <w:t>1,000</w:t>
            </w:r>
          </w:p>
        </w:tc>
      </w:tr>
    </w:tbl>
    <w:p w:rsidR="00C438E5" w:rsidRPr="005E442B" w:rsidRDefault="00C438E5" w:rsidP="00C438E5"/>
    <w:p w:rsidR="00C438E5" w:rsidRPr="005E442B" w:rsidRDefault="00C438E5" w:rsidP="00C438E5">
      <w:r w:rsidRPr="005E442B">
        <w:br w:type="page"/>
      </w:r>
    </w:p>
    <w:p w:rsidR="00C438E5" w:rsidRPr="005E442B" w:rsidRDefault="00C438E5" w:rsidP="004B441C">
      <w:pPr>
        <w:pStyle w:val="Otsikko3"/>
      </w:pPr>
      <w:bookmarkStart w:id="107" w:name="_Toc480902502"/>
      <w:r w:rsidRPr="005E442B">
        <w:lastRenderedPageBreak/>
        <w:t>OpenNMS</w:t>
      </w:r>
      <w:bookmarkEnd w:id="107"/>
    </w:p>
    <w:p w:rsidR="00C438E5" w:rsidRPr="005E442B" w:rsidRDefault="00C438E5" w:rsidP="00C438E5">
      <w:pPr>
        <w:rPr>
          <w:lang w:eastAsia="fi-FI"/>
        </w:rPr>
      </w:pPr>
      <w:r w:rsidRPr="005E442B">
        <w:rPr>
          <w:lang w:eastAsia="fi-FI"/>
        </w:rPr>
        <w:t>OpenNMS on yritystason, integroitu ja avoimeen lähdekoodiin pohjautuva ohjelmisto, jolla saadaan verkon monitorointi ratkaisuja. Järjestelmä sisältää tuen alan standardi verkonhallinta protokollille, agenteille ja järjestelmän, joka voidaan ohjelmoida palveluille. OpenNMS saa teknistä tukea yhteisön puolelta. OpenNMS käyttää ReST API:a, jota on mahdollista muokata. OpenNMS toimii Zenoss Core:n tavoin VMware alustoilla. (</w:t>
      </w:r>
      <w:r w:rsidR="00B6065E" w:rsidRPr="005E442B">
        <w:rPr>
          <w:lang w:eastAsia="fi-FI"/>
        </w:rPr>
        <w:t>The Platform</w:t>
      </w:r>
      <w:r w:rsidR="00700B79" w:rsidRPr="005E442B">
        <w:rPr>
          <w:lang w:eastAsia="fi-FI"/>
        </w:rPr>
        <w:t>. N.d</w:t>
      </w:r>
      <w:r w:rsidRPr="005E442B">
        <w:rPr>
          <w:lang w:eastAsia="fi-FI"/>
        </w:rPr>
        <w:t>)</w:t>
      </w:r>
    </w:p>
    <w:p w:rsidR="00C438E5" w:rsidRPr="005E442B" w:rsidRDefault="00700B79" w:rsidP="00C438E5">
      <w:pPr>
        <w:rPr>
          <w:lang w:eastAsia="fi-FI"/>
        </w:rPr>
      </w:pPr>
      <w:r w:rsidRPr="005E442B">
        <w:rPr>
          <w:lang w:eastAsia="fi-FI"/>
        </w:rPr>
        <w:t>OpenNMS sisältää ilmoitus</w:t>
      </w:r>
      <w:r w:rsidR="00C438E5" w:rsidRPr="005E442B">
        <w:rPr>
          <w:lang w:eastAsia="fi-FI"/>
        </w:rPr>
        <w:t>järjestelmän, jonka avulla voidaan lähettää ilmoituksia, mikäli järjestelmässä tulee ongelmia. Esimerkiksi sähköpostilla, Slackin kautta tai tekemällä omia scriptejä. Tiketöinnin integraatio järjestelmän avulla voidaan ohjelmisto lisätä valmiina olevaan tik</w:t>
      </w:r>
      <w:r w:rsidR="00EC72CB" w:rsidRPr="005E442B">
        <w:rPr>
          <w:lang w:eastAsia="fi-FI"/>
        </w:rPr>
        <w:t>etöinti</w:t>
      </w:r>
      <w:r w:rsidR="00C438E5" w:rsidRPr="005E442B">
        <w:rPr>
          <w:lang w:eastAsia="fi-FI"/>
        </w:rPr>
        <w:t>järjestelmään tai tehdä kokonaan uusi, jonka avulla verkonvalvonta saa tietoja itselleen. Hälytysten uudelleenlähetys on keino millä monitoroidut hälytykset voidaan lähettää eri ohjelmistoille. Järjestelmällä voidaan kerätä järjestelmän resursseist</w:t>
      </w:r>
      <w:r w:rsidR="00EC72CB" w:rsidRPr="005E442B">
        <w:rPr>
          <w:lang w:eastAsia="fi-FI"/>
        </w:rPr>
        <w:t>a mittauksia ja lokitiedostoja</w:t>
      </w:r>
      <w:r w:rsidR="00C438E5" w:rsidRPr="005E442B">
        <w:rPr>
          <w:lang w:eastAsia="fi-FI"/>
        </w:rPr>
        <w:t xml:space="preserve"> verkko laitteilta ja ohjelmistoilta. Käyttöjärjestelmä toimii Java pohjaisesti. (</w:t>
      </w:r>
      <w:r w:rsidR="00B6065E" w:rsidRPr="005E442B">
        <w:rPr>
          <w:lang w:eastAsia="fi-FI"/>
        </w:rPr>
        <w:t>The Platform</w:t>
      </w:r>
      <w:r w:rsidRPr="005E442B">
        <w:rPr>
          <w:lang w:eastAsia="fi-FI"/>
        </w:rPr>
        <w:t>. N.d.</w:t>
      </w:r>
      <w:r w:rsidR="00C438E5" w:rsidRPr="005E442B">
        <w:rPr>
          <w:lang w:eastAsia="fi-FI"/>
        </w:rPr>
        <w:t>)</w:t>
      </w:r>
    </w:p>
    <w:p w:rsidR="00124CC0" w:rsidRPr="005E442B" w:rsidRDefault="00124CC0" w:rsidP="004B441C">
      <w:pPr>
        <w:pStyle w:val="Otsikko3"/>
      </w:pPr>
      <w:bookmarkStart w:id="108" w:name="_Toc480902503"/>
      <w:r w:rsidRPr="005E442B">
        <w:t>Vertailu OpenNMS vs Zenoss Core</w:t>
      </w:r>
      <w:bookmarkEnd w:id="108"/>
    </w:p>
    <w:p w:rsidR="00124CC0" w:rsidRPr="005E442B" w:rsidRDefault="00F036BB" w:rsidP="00124CC0">
      <w:pPr>
        <w:rPr>
          <w:lang w:eastAsia="fi-FI"/>
        </w:rPr>
      </w:pPr>
      <w:r w:rsidRPr="005E442B">
        <w:rPr>
          <w:lang w:eastAsia="fi-FI"/>
        </w:rPr>
        <w:t>Molempien ohjelmistojen tuki</w:t>
      </w:r>
      <w:r w:rsidR="00124CC0" w:rsidRPr="005E442B">
        <w:rPr>
          <w:lang w:eastAsia="fi-FI"/>
        </w:rPr>
        <w:t>mahdollisuudet vaikuttivat olevan erittäin samanlaiset, joten niistä en suoranaista voittajaa löytänyt. OpenNMS parempia puolia ovat sen yritysmalli, jonka avulla saadaan kaikki palvelut käyttöön eikä mitään ole piilotettu maksuseinän taakse, toisin kuin Zenoss Core:ssa. OpenNMS löytyy myöskin paremmat integraatio mahdollisuudet, kuten esimerkiksi Request Tracker ja ConcourseSuite. OpenNMS myöskin vaikutti ol</w:t>
      </w:r>
      <w:r w:rsidR="000F79F4" w:rsidRPr="005E442B">
        <w:rPr>
          <w:lang w:eastAsia="fi-FI"/>
        </w:rPr>
        <w:t>evan paljon joustavampi tiketti</w:t>
      </w:r>
      <w:r w:rsidR="00124CC0" w:rsidRPr="005E442B">
        <w:rPr>
          <w:lang w:eastAsia="fi-FI"/>
        </w:rPr>
        <w:t>järjestelmä, jossa voit avata, päivittää tai sulkea tikettejä. Hälytysten suhteen OpenNMS vaikutti olevan enemmän joustavuutta, miten ja milloin niitä vastaanotetaan.</w:t>
      </w:r>
    </w:p>
    <w:p w:rsidR="00EC72CB" w:rsidRPr="005E442B" w:rsidRDefault="00124CC0" w:rsidP="00C438E5">
      <w:pPr>
        <w:rPr>
          <w:lang w:eastAsia="fi-FI"/>
        </w:rPr>
      </w:pPr>
      <w:r w:rsidRPr="005E442B">
        <w:rPr>
          <w:lang w:eastAsia="fi-FI"/>
        </w:rPr>
        <w:t xml:space="preserve">Zenoss Core:ssa saadaan perusominaisuudet, mitä verkonvalvontaan tarvitaan ja kaikki hienoudet löytyvät maksullisten versioiden takaa. OpenNMS yritysratkaisut veivät sen voittoon, koska he saavat tulonsa kouluttamalla tai antamalla teknistä tukea, joten heidän ei tarvitse lukita mitään ominaisuuksia maksumuurin taakse. </w:t>
      </w:r>
      <w:r w:rsidRPr="005E442B">
        <w:rPr>
          <w:lang w:eastAsia="fi-FI"/>
        </w:rPr>
        <w:lastRenderedPageBreak/>
        <w:t>OpenNMS suurin heikkous on sen raskaus ja tämän takia on suositeltavaa asentaa se omalle serveri koneelle.</w:t>
      </w:r>
    </w:p>
    <w:p w:rsidR="00EC72CB" w:rsidRPr="005E442B" w:rsidRDefault="00EC72CB" w:rsidP="00EC72CB">
      <w:pPr>
        <w:pStyle w:val="Otsikko2"/>
        <w:rPr>
          <w:lang w:eastAsia="fi-FI"/>
        </w:rPr>
      </w:pPr>
      <w:bookmarkStart w:id="109" w:name="_Toc480902504"/>
      <w:r w:rsidRPr="005E442B">
        <w:rPr>
          <w:lang w:eastAsia="fi-FI"/>
        </w:rPr>
        <w:t>Tikettijärjestelmä</w:t>
      </w:r>
      <w:bookmarkEnd w:id="109"/>
    </w:p>
    <w:p w:rsidR="001B7AFA" w:rsidRPr="005E442B" w:rsidRDefault="001B7AFA" w:rsidP="001B7AFA">
      <w:pPr>
        <w:rPr>
          <w:lang w:eastAsia="fi-FI"/>
        </w:rPr>
      </w:pPr>
      <w:r w:rsidRPr="005E442B">
        <w:rPr>
          <w:lang w:eastAsia="fi-FI"/>
        </w:rPr>
        <w:t>Tikettijärjestelmä yleensä sidotaan ITIL:n (Information Technology Infrastructure Library) elinkaarimallin palveluntuotantoon.  Palvelutuotannossa määritellyn palvelupisteen tehtäviin kuuluu toimien koordinointi tietyllä yrityksen tasolla asiakkaan kanssa, sekä prosessien täytäntöönpanoon sekä palveluiden tuottaminen tehokkaasti (Nummela, J. 2013).</w:t>
      </w:r>
    </w:p>
    <w:p w:rsidR="001B7AFA" w:rsidRPr="005E442B" w:rsidRDefault="001B7AFA" w:rsidP="001B7AFA">
      <w:pPr>
        <w:rPr>
          <w:lang w:eastAsia="fi-FI"/>
        </w:rPr>
      </w:pPr>
      <w:r w:rsidRPr="005E442B">
        <w:rPr>
          <w:lang w:eastAsia="fi-FI"/>
        </w:rPr>
        <w:t>Tikettijärjestelmät ovat tietokantoja jotka ylläpitävät ja hallitsevat insidenttejä, joita ovat esimerkiksi palvelussa ilmenneet ohjelmistoviat, palvelupyynnöt, asiakaan lähettämät kyselyt. Insidentti on suunnittelematon palvelunlaadun heikkeneminen tai häiriö IT-palveluissa.</w:t>
      </w:r>
    </w:p>
    <w:p w:rsidR="00EC72CB" w:rsidRPr="005E442B" w:rsidRDefault="001B7AFA" w:rsidP="001B7AFA">
      <w:pPr>
        <w:rPr>
          <w:lang w:eastAsia="fi-FI"/>
        </w:rPr>
      </w:pPr>
      <w:r w:rsidRPr="005E442B">
        <w:rPr>
          <w:lang w:eastAsia="fi-FI"/>
        </w:rPr>
        <w:t>Palvelupisteen tiketointijärjestelmässä on kuvattu jo ennalta tapahtumien polut eli elinkaari insidenttien prosessointikaaviossa mitä jokaisen tapahtuman löytämisestä sen lopetukseen ja mahdolliseen ratkaisuun mahdollisine variaatioineen riippuen insidenttien tyypistä tapahtuu (Bertram, D. 2009).</w:t>
      </w:r>
    </w:p>
    <w:p w:rsidR="006073AF" w:rsidRPr="005E442B" w:rsidRDefault="00E81A81" w:rsidP="0098293F">
      <w:r w:rsidRPr="005E442B">
        <w:t>Tässä toimeksiannossa oli tehtävänä tutkia kolmea eri tiketointijärjestelmää ja valita sopivin vaihtoehto omaan yrityksen verkkoon toimimaan palvelupisteenä asiakkaalle sekä yrityksen sisäiseen tapahtumien hallintaan. Verrattavina järjestelminä oli OSTR, OsTicket sekä yksi vapaa valintainen järjestelmä, joka valikoitui Request Tracker:ksi.</w:t>
      </w:r>
    </w:p>
    <w:p w:rsidR="00B55861" w:rsidRPr="005E442B" w:rsidRDefault="00B55861" w:rsidP="00B55861">
      <w:r w:rsidRPr="005E442B">
        <w:t>OTRS tukee UNIX- sekä Windows-pohjaisia järjestelmiä vaatien tietokannan sekä web palvelin-ohjelman, kuten taulukosta nähdään.  Active Directory sekä OpenLDAP palvelut ovat mahdollisia.  Palvelu on tarjolla myös suomen kielellä. OTRS:n verkkosivuilta voi ohjelmistoa kokeilla asiakkaan sekä service managerin osalta. (</w:t>
      </w:r>
      <w:r w:rsidR="009429BA" w:rsidRPr="005E442B">
        <w:rPr>
          <w:szCs w:val="24"/>
        </w:rPr>
        <w:t>Who uses the Support Desk Software OTRS. N.d)</w:t>
      </w:r>
    </w:p>
    <w:p w:rsidR="00B55861" w:rsidRPr="005E442B" w:rsidRDefault="00B55861" w:rsidP="00B55861">
      <w:r w:rsidRPr="005E442B">
        <w:lastRenderedPageBreak/>
        <w:t xml:space="preserve">Asiakkaan näkökulmasta tiketin luonti yksinkertainen toiminto, jonka jälkeen tiketin tilaa pystyy seuraamaan keskitetysti. Service managerin näkökulmasta hallintapaneeliin on koottu tiketit sekä tilastointi luoduista sekä suljetuista tiketeistä. Hallintapaneeli on yksinkertainen ja selkeästi jäsennelty. </w:t>
      </w:r>
    </w:p>
    <w:p w:rsidR="00B55861" w:rsidRPr="005E442B" w:rsidRDefault="00B55861" w:rsidP="00B55861">
      <w:r w:rsidRPr="005E442B">
        <w:t>OsTicket on helpdesk ohjelma sekä asiakaspalveluun kehitetty ratkaisu pienille ja keskisuurille organisaatioille. Toimii myös Unix ja Windows-pohjaisilla palvelimilla vaatien Apache tai IIS ratkaisun sekä PHP että MySQL-tietokannan. Mahdollistaa tiketeistä kerätyn datan kustomoimisen, jotta ongelmien ratkaisu nopeutuu. HTML email-tuki sekä tikettien suodatus oikeisiin osastoihin tai henkilökunnalle. (</w:t>
      </w:r>
      <w:r w:rsidR="00F11A32" w:rsidRPr="005E442B">
        <w:rPr>
          <w:szCs w:val="24"/>
        </w:rPr>
        <w:t>OsTicket Features. N.d</w:t>
      </w:r>
      <w:r w:rsidRPr="005E442B">
        <w:t>)</w:t>
      </w:r>
    </w:p>
    <w:p w:rsidR="00B55861" w:rsidRPr="005E442B" w:rsidRDefault="00856924" w:rsidP="00B55861">
      <w:r w:rsidRPr="005E442B">
        <w:t>Os</w:t>
      </w:r>
      <w:r w:rsidR="00DA0530" w:rsidRPr="005E442B">
        <w:t>Ticket-o</w:t>
      </w:r>
      <w:r w:rsidR="00B55861" w:rsidRPr="005E442B">
        <w:t>hjelmistosta löytyi demo, joka on asiakkaan näkökulmasta yksinkertainen ja ei sisällä turhia hienouksia.  Järjestelmänvalvojan kannalta ulkoasu on selkeä ja toimiva.  Ohjelma on myös saatavilla suomenkielellä.</w:t>
      </w:r>
    </w:p>
    <w:p w:rsidR="00B55861" w:rsidRPr="005E442B" w:rsidRDefault="00B55861" w:rsidP="0098293F">
      <w:r w:rsidRPr="005E442B">
        <w:t>Request Tracker on vapaanlähdekoodin omaava tikettienhallintaohjelma, joka tukee vain Unix-tyyppisiä järjestelmiä. Avainkohdat ohjelmassa on tikettien hallinta sähköpostilla tai ohjelman käyttöliittymän kautta.  Ohjelma mahdollistaa sähköpostista tulleiden tikettien automatisoidun vastauksen sekä vastauspohjan muokkaamisen. (</w:t>
      </w:r>
      <w:r w:rsidR="006E572C" w:rsidRPr="005E442B">
        <w:t>Key Features and Functionality. N.d</w:t>
      </w:r>
      <w:r w:rsidRPr="005E442B">
        <w:t xml:space="preserve">  </w:t>
      </w:r>
    </w:p>
    <w:p w:rsidR="007A4633" w:rsidRPr="005E442B" w:rsidRDefault="00B55861" w:rsidP="0098293F">
      <w:r w:rsidRPr="005E442B">
        <w:t xml:space="preserve">Verkosta löydetyn demon mukaan käyttöliittymä vaikuttaa hieman levinneeltä kaikkine listoineen ja hakupalkkeineen. Tiketin luonti oli verrattain selkeää, vaikkakin tikettien seuranta ei ehkä ole optimoitu parhaiten. </w:t>
      </w:r>
    </w:p>
    <w:p w:rsidR="007A4633" w:rsidRPr="005E442B" w:rsidRDefault="007A4633" w:rsidP="007A4633">
      <w:pPr>
        <w:pStyle w:val="Otsikko2"/>
      </w:pPr>
      <w:bookmarkStart w:id="110" w:name="_Toc480902505"/>
      <w:r w:rsidRPr="005E442B">
        <w:t>IDS vs. IPS</w:t>
      </w:r>
      <w:bookmarkEnd w:id="110"/>
    </w:p>
    <w:p w:rsidR="007A4633" w:rsidRPr="005E442B" w:rsidRDefault="007A4633" w:rsidP="007A4633">
      <w:pPr>
        <w:rPr>
          <w:szCs w:val="24"/>
        </w:rPr>
      </w:pPr>
      <w:r w:rsidRPr="005E442B">
        <w:rPr>
          <w:szCs w:val="24"/>
        </w:rPr>
        <w:t>Monissa organisaatiossa yksi vaikeammista tehtävistä on kun täytyy ymmärtää IDS:ää</w:t>
      </w:r>
      <w:r w:rsidR="009B542E" w:rsidRPr="005E442B">
        <w:rPr>
          <w:szCs w:val="24"/>
        </w:rPr>
        <w:t xml:space="preserve"> (Intrusion Detection System)</w:t>
      </w:r>
      <w:r w:rsidRPr="005E442B">
        <w:rPr>
          <w:szCs w:val="24"/>
        </w:rPr>
        <w:t xml:space="preserve"> ja IPS:ää</w:t>
      </w:r>
      <w:r w:rsidR="009B542E" w:rsidRPr="005E442B">
        <w:rPr>
          <w:szCs w:val="24"/>
        </w:rPr>
        <w:t xml:space="preserve"> (Intelligent Protection System)</w:t>
      </w:r>
      <w:r w:rsidRPr="005E442B">
        <w:rPr>
          <w:szCs w:val="24"/>
        </w:rPr>
        <w:t>. Täytyy pystyä ymmärtämään, että kumpaa käytetään, ja milloin tarvitaan mitäkin sen toimintoja. Organisaatio voi myös tutkia voiko se korvata IDS:n IPS:llä tai toisinpäin. (Jabbusch, J. 2009)</w:t>
      </w:r>
    </w:p>
    <w:p w:rsidR="007A4633" w:rsidRPr="005E442B" w:rsidRDefault="007A4633" w:rsidP="007A4633">
      <w:pPr>
        <w:rPr>
          <w:szCs w:val="24"/>
        </w:rPr>
      </w:pPr>
      <w:r w:rsidRPr="005E442B">
        <w:rPr>
          <w:szCs w:val="24"/>
        </w:rPr>
        <w:lastRenderedPageBreak/>
        <w:t>Niille jotka eivät ole perehtyneet IDS tekniikkaan, niin se on ohjelmisto tai laite, joka tarkkailee verkon toimintaa. Käyttämällä esikonfiguroituja sääntöjä IDS voi tarkastaa konfiguraatioiden lopputuloksista, että voivatko ne olla alttiita hyökkäyksille. Se voi tallentaa tapahtumia verkon kautta ja verrata niitä tunnettuihin hyökkäyksiin tai hyökkäyskuvioihin. (Jabbusch, J. 2009)</w:t>
      </w:r>
    </w:p>
    <w:p w:rsidR="007A4633" w:rsidRPr="005E442B" w:rsidRDefault="007A4633" w:rsidP="007A4633">
      <w:pPr>
        <w:rPr>
          <w:szCs w:val="24"/>
        </w:rPr>
      </w:pPr>
      <w:r w:rsidRPr="005E442B">
        <w:rPr>
          <w:szCs w:val="24"/>
        </w:rPr>
        <w:t>IPS ei voi vain havaita liikennettä, vaan se voi myös ryhtyä toimii</w:t>
      </w:r>
      <w:r w:rsidR="00946365">
        <w:rPr>
          <w:szCs w:val="24"/>
        </w:rPr>
        <w:t>n verkon suojelemiseksi. V</w:t>
      </w:r>
      <w:r w:rsidRPr="005E442B">
        <w:rPr>
          <w:szCs w:val="24"/>
        </w:rPr>
        <w:t xml:space="preserve">oi tuntua, että </w:t>
      </w:r>
      <w:r w:rsidR="00946365">
        <w:rPr>
          <w:szCs w:val="24"/>
        </w:rPr>
        <w:t>käyttäjän</w:t>
      </w:r>
      <w:r w:rsidR="00946365" w:rsidRPr="005E442B">
        <w:rPr>
          <w:szCs w:val="24"/>
        </w:rPr>
        <w:t xml:space="preserve"> </w:t>
      </w:r>
      <w:r w:rsidR="00946365">
        <w:rPr>
          <w:szCs w:val="24"/>
        </w:rPr>
        <w:t>verkossa</w:t>
      </w:r>
      <w:r w:rsidRPr="005E442B">
        <w:rPr>
          <w:szCs w:val="24"/>
        </w:rPr>
        <w:t xml:space="preserve"> ei ole mitään arvokasta, mutta rikolliset voivat käyttää automaattisia skannauksia ja tehdä luetteloa haavoittuvuuksista myöhempää käyttöä varten. (Jabbusch, J. 2009)</w:t>
      </w:r>
    </w:p>
    <w:p w:rsidR="007A4633" w:rsidRDefault="007A4633" w:rsidP="007A4633">
      <w:pPr>
        <w:rPr>
          <w:szCs w:val="24"/>
        </w:rPr>
      </w:pPr>
      <w:r w:rsidRPr="005E442B">
        <w:rPr>
          <w:szCs w:val="24"/>
        </w:rPr>
        <w:t>Hyvin viritetty IDS tai IPS voi tehokkaasti tunnistaa haittaohjelmat, ennen kuin ne aiheuttavat häiriötä. IDS/IPS teknologiat voivat älykkäämmin estää vaarallisia hyötykuormia, vaikka hyökkääjä käyttäisi epämuodostunutta tai out-of-order- pakettia naamio</w:t>
      </w:r>
      <w:r w:rsidR="00946365">
        <w:rPr>
          <w:szCs w:val="24"/>
        </w:rPr>
        <w:t>i</w:t>
      </w:r>
      <w:r w:rsidRPr="005E442B">
        <w:rPr>
          <w:szCs w:val="24"/>
        </w:rPr>
        <w:t>dakseen hyökkäyksen. (Jabbusch, J. 2009)</w:t>
      </w:r>
    </w:p>
    <w:p w:rsidR="004B441C" w:rsidRDefault="004B441C" w:rsidP="004B441C">
      <w:pPr>
        <w:pStyle w:val="Otsikko2"/>
      </w:pPr>
      <w:bookmarkStart w:id="111" w:name="_Toc480902506"/>
      <w:r>
        <w:t>Lähiverkon koventaminen</w:t>
      </w:r>
      <w:bookmarkEnd w:id="111"/>
    </w:p>
    <w:p w:rsidR="004B441C" w:rsidRPr="004B441C" w:rsidRDefault="004B441C" w:rsidP="004B441C">
      <w:pPr>
        <w:pStyle w:val="Otsikko3"/>
      </w:pPr>
      <w:bookmarkStart w:id="112" w:name="_Toc480902507"/>
      <w:r>
        <w:t>BPDU Guard</w:t>
      </w:r>
      <w:bookmarkEnd w:id="112"/>
    </w:p>
    <w:p w:rsidR="004B441C" w:rsidRPr="005B4338" w:rsidRDefault="004B441C" w:rsidP="004B441C">
      <w:pPr>
        <w:rPr>
          <w:lang w:val="en-US"/>
        </w:rPr>
      </w:pPr>
      <w:r w:rsidRPr="005B4338">
        <w:t xml:space="preserve">Bridge Protocol Data Unit:it (BPDU) ovat paketteja joita Spanning Tree Protokolla (STP) käyttää havaitakseen verkossa olevien kytkinten väliset loopit eli tilanteet, jolloin kahden päätepisteen välisiä reittejä on useampi kuin yksi. Loopit aiheuttavat broadcast myrskyjä verkkoon, joka voidaan estää sulkemalla verkon yksi portti, jolloin verkkolaitteiden välille jää vain yksi aktiivinen polku. </w:t>
      </w:r>
      <w:r w:rsidRPr="005B4338">
        <w:rPr>
          <w:lang w:val="en-US"/>
        </w:rPr>
        <w:t>(Understanding and Configuring Spanning Tree Protocol (STP) on Catalyst Switches.2006)</w:t>
      </w:r>
    </w:p>
    <w:p w:rsidR="004B441C" w:rsidRPr="005B4338" w:rsidRDefault="004B441C" w:rsidP="004B441C">
      <w:r w:rsidRPr="005B4338">
        <w:t xml:space="preserve">STP-protokollan keskeinen asia on root kytkimen valinta, joka tapahtuu vertaamalla millä kytkimellä on pienin Bridge ID eli prioriteettiarvo, joka muodostuu kytkimen MAC-osoitteesta sekä Switch Priority:stä, joka on standardissa oletuksena 32,768. Verkon kytkimet keskustelevat toistensa kanssa välittäen BPDU-paketteja keskenään. </w:t>
      </w:r>
    </w:p>
    <w:p w:rsidR="004B441C" w:rsidRPr="005B4338" w:rsidRDefault="004B441C" w:rsidP="004B441C">
      <w:pPr>
        <w:rPr>
          <w:lang w:val="en-US"/>
        </w:rPr>
      </w:pPr>
      <w:r w:rsidRPr="005B4338">
        <w:t xml:space="preserve">Eri STP protokollat kuten Rapid STP ja VLAN STP käyttävät eri BPDU-paketteja, joiden tehtävänä on päättää, mikä portti suljetaan, ja mikä portti osoittaa Root kytkintä. </w:t>
      </w:r>
      <w:r w:rsidRPr="005B4338">
        <w:lastRenderedPageBreak/>
        <w:t xml:space="preserve">Kytkimiin liitetyt PC:t voivat myös lähettää BPDU paketteja, jotka mahdollistavat kytkimelle saapuessaan protokolla ongelmia STP:lle tai verkon jumiutumisen. </w:t>
      </w:r>
      <w:r w:rsidRPr="005B4338">
        <w:rPr>
          <w:lang w:val="en-US"/>
        </w:rPr>
        <w:t>(Understanding BPDU Protection for STP, RSTP, and MSTP on EX Series Switches.2016)</w:t>
      </w:r>
    </w:p>
    <w:p w:rsidR="004B441C" w:rsidRPr="005B4338" w:rsidRDefault="004B441C" w:rsidP="004B441C">
      <w:r w:rsidRPr="005B4338">
        <w:t>Tätä tarkoitusta varten BPDU Guard on kehitettyä, estämään tietystä PortFast-portista BPDU-pakettien saapumisen, sammuttamalla portin, kun se vastaanottaa paketin. Näin ollen STP-topologiaan ei pystytä vaikuttamaan. Portin sammutuksen jälkeen se joudutaan manuaalisesti nostamaan takaisin pystyyn. (Chapter: Optional STP Features</w:t>
      </w:r>
      <w:r w:rsidR="00200F81" w:rsidRPr="005B4338">
        <w:t>.N.d.</w:t>
      </w:r>
      <w:r w:rsidRPr="005B4338">
        <w:t>)</w:t>
      </w:r>
    </w:p>
    <w:p w:rsidR="004B441C" w:rsidRPr="004B441C" w:rsidRDefault="004B441C" w:rsidP="004B441C">
      <w:pPr>
        <w:pStyle w:val="Otsikko3"/>
      </w:pPr>
      <w:bookmarkStart w:id="113" w:name="_Toc480902508"/>
      <w:r w:rsidRPr="004B441C">
        <w:t>DHCP Snooping</w:t>
      </w:r>
      <w:bookmarkEnd w:id="113"/>
    </w:p>
    <w:p w:rsidR="004B441C" w:rsidRPr="005B4338" w:rsidRDefault="004B441C" w:rsidP="004B441C">
      <w:r w:rsidRPr="005B4338">
        <w:t>DHCP snooping on tietoturvaominaisuus, joka toimii access layer kytkimellä ”palomuurina” ns. epäluotettavan ja luotetun päätelaitteen ja DHCP palvelimen välillä. Luotettu päätelaite on mikä tahansa laite, mikä on verkon järjestelmänvalvojien hallittavissa mm. kytkimet, reitittimet, palvelimet. Kaikki laitteet kytkimen verkon ulkopuolella luokitellaan näin ollen epäluotettaviksi laitteiksi. (Catalyst 6500 Release 12.2SX Software Configuration Guide. 2013)</w:t>
      </w:r>
    </w:p>
    <w:p w:rsidR="004B441C" w:rsidRPr="005B4338" w:rsidRDefault="004B441C" w:rsidP="004B441C">
      <w:r w:rsidRPr="005B4338">
        <w:t>DHCP snooping estää ominaisuksillaan näin ns.rogue DHCP-palvelinten mahdollisuuden jakaa IP-osoitteita päätelaitteille. Tällaisia laitteita usein käytetään Denial of Service (DoS) hyökkäyksissä t</w:t>
      </w:r>
      <w:r w:rsidR="001D6344" w:rsidRPr="005B4338">
        <w:t>ai man-in-the-</w:t>
      </w:r>
      <w:r w:rsidRPr="005B4338">
        <w:t>middl</w:t>
      </w:r>
      <w:r w:rsidR="001D6344" w:rsidRPr="005B4338">
        <w:t xml:space="preserve">e </w:t>
      </w:r>
      <w:r w:rsidRPr="005B4338">
        <w:t>hyökkäyksissä. (Banks, E.2012)</w:t>
      </w:r>
    </w:p>
    <w:p w:rsidR="004B441C" w:rsidRPr="005B4338" w:rsidRDefault="004B441C" w:rsidP="004B441C">
      <w:r w:rsidRPr="005B4338">
        <w:t>Pääpiirteittäin DHCP snooping suorittaa DHCP-viestien tarkastusta tuntemattomilta verkkolaitteilta ja pudottaa viestit tarvittaessa rajoittaa DHCP-liikennettä luotetuista ja tuntemattomista lähteistä. Ylläpitää tietokantaa epäluotettavista lähteistä ja niiden IP-osoitteista. Myös luotettujen päätelaitteiden MAC-osoitteet, IP-osoite, VLAN, lease time ja portti on talletettuna tietokannassa. (Catalyst 6500 Release 12.2SX Software Configuration Guide.2013)</w:t>
      </w:r>
    </w:p>
    <w:p w:rsidR="004B441C" w:rsidRPr="004B441C" w:rsidRDefault="004B441C" w:rsidP="004B441C">
      <w:pPr>
        <w:pStyle w:val="Otsikko3"/>
        <w:rPr>
          <w:lang w:val="en-US"/>
        </w:rPr>
      </w:pPr>
      <w:bookmarkStart w:id="114" w:name="_Toc480902509"/>
      <w:r w:rsidRPr="007C7A80">
        <w:rPr>
          <w:lang w:val="en-US"/>
        </w:rPr>
        <w:t>Control Plane Protection</w:t>
      </w:r>
      <w:bookmarkEnd w:id="114"/>
    </w:p>
    <w:p w:rsidR="004B441C" w:rsidRPr="005B4338" w:rsidRDefault="004B441C" w:rsidP="004B441C">
      <w:r w:rsidRPr="005B4338">
        <w:t>Ohjaustason suojaaminen on valvonta</w:t>
      </w:r>
      <w:r w:rsidR="001D6344" w:rsidRPr="005B4338">
        <w:t xml:space="preserve"> </w:t>
      </w:r>
      <w:r w:rsidRPr="005B4338">
        <w:t xml:space="preserve">ominaisuus, mitä tarjotaan ohjaustason valvontaan. Ohjaustason valvonta mahdollistaa QoS valvonnan ohjaustason liikenteestä </w:t>
      </w:r>
      <w:r w:rsidRPr="005B4338">
        <w:lastRenderedPageBreak/>
        <w:t>reitittimelle. Se suojaa ohjaus- ja hallintotasoa yläpitämällä näin reitityksen vakauden, verkon tavoitettavuuden ja pakettien toimittamisen. Ohjaustason suojaus käytännössä suojaa verkon infrastruktuuria DoS hyökkäyksiltä mahdollistamalla ohjaustason selvemmän valvonnan ja haluttaessa rajoittamalla tietyn tyyppistä liikennettä.</w:t>
      </w:r>
      <w:r w:rsidR="00200F81" w:rsidRPr="005B4338">
        <w:t xml:space="preserve"> (</w:t>
      </w:r>
      <w:r w:rsidRPr="005B4338">
        <w:t>Understanding Control Plane Protection</w:t>
      </w:r>
      <w:r w:rsidR="00200F81" w:rsidRPr="005B4338">
        <w:t>.N.d.</w:t>
      </w:r>
      <w:r w:rsidRPr="005B4338">
        <w:t>)</w:t>
      </w:r>
    </w:p>
    <w:p w:rsidR="004B441C" w:rsidRPr="005B4338" w:rsidRDefault="004B441C" w:rsidP="004B441C">
      <w:r w:rsidRPr="005B4338">
        <w:t>Tarjoaa mekanismin, jolla suljettuihin TCP/UDP portteihin saapuvat paketit pudotetaan. Tarjoaa mahdollisuuden rajoittaa protokolla jonojen käyttöä, niin että yksi protokolla tulva ei ylikuormita sisään menevää rajapintaa.  Kategorisoi ohjaustason rajapinnan suodatuksen kolmeen host, transit ja CEF-exception. (</w:t>
      </w:r>
      <w:r w:rsidR="00200F81" w:rsidRPr="005B4338">
        <w:rPr>
          <w:szCs w:val="20"/>
          <w:lang w:val="en-US"/>
        </w:rPr>
        <w:t>Understanding Control Plane Protection.N.d)</w:t>
      </w:r>
    </w:p>
    <w:p w:rsidR="004B441C" w:rsidRPr="004B441C" w:rsidRDefault="004B441C" w:rsidP="004B441C">
      <w:pPr>
        <w:pStyle w:val="Otsikko3"/>
        <w:rPr>
          <w:lang w:val="en-US"/>
        </w:rPr>
      </w:pPr>
      <w:bookmarkStart w:id="115" w:name="_Toc480902510"/>
      <w:r w:rsidRPr="007C7A80">
        <w:rPr>
          <w:lang w:val="en-US"/>
        </w:rPr>
        <w:t>CDP / LLDP hardening</w:t>
      </w:r>
      <w:bookmarkEnd w:id="115"/>
    </w:p>
    <w:p w:rsidR="004B441C" w:rsidRPr="005B4338" w:rsidRDefault="004B441C" w:rsidP="004B441C">
      <w:r w:rsidRPr="005B4338">
        <w:t>Cisco Discovery Protocol (CDP) on siirtoyhteyskerros protokolla, jota Ciscon verkkolaitteet käyttävät. CDP mahdollistaa verkkotyökalujen oppia mitä laitteeseen suoraan kytketyt laitteet ovat. CDP:llä voidaan määrittää, miten rajapintoihin kytketyt laitteet ovat konfiguroitu, sekä miten eri siirtoyhteystason protokollia käyttävät laitteet voivat tutkia toisiaan. (Chapter: Configuring Cisco Discovery Protocol.2013)</w:t>
      </w:r>
    </w:p>
    <w:p w:rsidR="004B441C" w:rsidRPr="005B4338" w:rsidRDefault="004B441C" w:rsidP="004B441C">
      <w:r w:rsidRPr="005B4338">
        <w:t>Link Layer Discovery Protocol (LLDP) on protokolla, mitä käytetään samaan tarkoitukseen kuin CDP:tä mutta vain ei Cisco Systemsin verkkolaitteille.LLDP vaihtaa mainostusviestejä verkkolaitteiden välillä ja tallentaa tiedot laitteen Management Infromation Base (MIB)-tietokantaan.  LLDP käyttää Type Lenght value (TLV) viestejä mainostaessaan laitteita</w:t>
      </w:r>
      <w:r w:rsidR="001D6344" w:rsidRPr="005B4338">
        <w:t>.</w:t>
      </w:r>
      <w:r w:rsidRPr="005B4338">
        <w:t xml:space="preserve"> (Orbitco.</w:t>
      </w:r>
      <w:r w:rsidR="001D6344" w:rsidRPr="005B4338">
        <w:t>2016)</w:t>
      </w:r>
    </w:p>
    <w:p w:rsidR="004B441C" w:rsidRDefault="004B441C" w:rsidP="004B441C">
      <w:r w:rsidRPr="005B4338">
        <w:t>Näiden protokollien ominaisuuksien ansiosta on mahdollista, että niitä voidaan käyttää luvattomien käyttäjien toimesta esimerkiksi verkon kartoitukseen ja tiedusteluun, jolloin olisi suositeltavaa, että CDP/LLDP-protokollia ei käytettäisi tai rajapinnat, jotka ovat yhteydessä ulkoverkkoon evät käyttäisi näitä protokollia. (Cisco Guide to Harden Cisco IOS Devices.2016.)</w:t>
      </w:r>
    </w:p>
    <w:p w:rsidR="00201BCC" w:rsidRDefault="00201BCC" w:rsidP="004B441C"/>
    <w:p w:rsidR="00201BCC" w:rsidRPr="004962DF" w:rsidRDefault="00201BCC" w:rsidP="00201BCC">
      <w:pPr>
        <w:pStyle w:val="Otsikko2"/>
      </w:pPr>
      <w:bookmarkStart w:id="116" w:name="_Toc480902511"/>
      <w:r w:rsidRPr="00756DF7">
        <w:lastRenderedPageBreak/>
        <w:t>Haavoittu</w:t>
      </w:r>
      <w:r>
        <w:t>skannaus</w:t>
      </w:r>
      <w:bookmarkEnd w:id="116"/>
    </w:p>
    <w:p w:rsidR="00201BCC" w:rsidRPr="00756DF7" w:rsidRDefault="00201BCC" w:rsidP="00201BCC">
      <w:pPr>
        <w:rPr>
          <w:szCs w:val="24"/>
        </w:rPr>
      </w:pPr>
      <w:r w:rsidRPr="00756DF7">
        <w:rPr>
          <w:szCs w:val="24"/>
        </w:rPr>
        <w:t>Haavoittumisen testaamisella tarkoitetaan tietokonejärjestelmän, erilaisten verkkojen tai sovellusten testaamista käytännössä.  Tarkoituksena on etsiä aukkoja, joita mahdollinen hyökkääjä voisi hyödyntää. Kyseisen testauksen ja cräkkeröinnin ero on siinä, että mitä tiedoilla tehdään ja onko se luvanvaraista.</w:t>
      </w:r>
      <w:r w:rsidR="00422709">
        <w:rPr>
          <w:szCs w:val="24"/>
        </w:rPr>
        <w:t xml:space="preserve"> (Holvitie,</w:t>
      </w:r>
      <w:r w:rsidR="00A63AF0">
        <w:rPr>
          <w:szCs w:val="24"/>
        </w:rPr>
        <w:t xml:space="preserve"> </w:t>
      </w:r>
      <w:r w:rsidR="00422709">
        <w:rPr>
          <w:szCs w:val="24"/>
        </w:rPr>
        <w:t>V.2014)</w:t>
      </w:r>
    </w:p>
    <w:p w:rsidR="00201BCC" w:rsidRPr="00756DF7" w:rsidRDefault="00201BCC" w:rsidP="00201BCC">
      <w:pPr>
        <w:rPr>
          <w:szCs w:val="24"/>
        </w:rPr>
      </w:pPr>
      <w:r w:rsidRPr="00756DF7">
        <w:rPr>
          <w:szCs w:val="24"/>
        </w:rPr>
        <w:t xml:space="preserve">Tunkeutumistestausta voidaan tehdä joku manuaalisesti tai automaattisesti erinäisten sovellusten avulla. Prosessiin kuuluu tietojen keräämistä ennen kyseisen kohteen testausta sekä tiedustelua. Tällä tarkoitetaan sitä, että tunnistetaan reittejä kohdeverkkoon tai järjestelmään. </w:t>
      </w:r>
      <w:r w:rsidR="00422709">
        <w:rPr>
          <w:szCs w:val="24"/>
        </w:rPr>
        <w:t>(Holvitie,</w:t>
      </w:r>
      <w:r w:rsidR="00A63AF0">
        <w:rPr>
          <w:szCs w:val="24"/>
        </w:rPr>
        <w:t xml:space="preserve"> </w:t>
      </w:r>
      <w:r w:rsidR="00422709">
        <w:rPr>
          <w:szCs w:val="24"/>
        </w:rPr>
        <w:t>V.2014)</w:t>
      </w:r>
    </w:p>
    <w:p w:rsidR="00201BCC" w:rsidRPr="00756DF7" w:rsidRDefault="00201BCC" w:rsidP="00201BCC">
      <w:pPr>
        <w:rPr>
          <w:szCs w:val="24"/>
        </w:rPr>
      </w:pPr>
      <w:r w:rsidRPr="00756DF7">
        <w:rPr>
          <w:szCs w:val="24"/>
        </w:rPr>
        <w:t xml:space="preserve">Yleensä on monia syitä miksi testausta suoritetaan, mutta yksi tärkeimmistä syistä on havaita mahdolliset haavoittuvuudet ja korjata ne ennen kuin joku ulkopuolinen taho pääsee niihin käsiksi. Joskus testauksessa käytetään ulkopuolista tahoa, että yrityksen johto voisi vapauttaa resursseja kyseisten ongelmien korjaamiseen. </w:t>
      </w:r>
      <w:r w:rsidR="00422709">
        <w:rPr>
          <w:szCs w:val="24"/>
        </w:rPr>
        <w:t>(Holvitie,</w:t>
      </w:r>
      <w:r w:rsidR="00A63AF0">
        <w:rPr>
          <w:szCs w:val="24"/>
        </w:rPr>
        <w:t xml:space="preserve"> </w:t>
      </w:r>
      <w:r w:rsidR="00422709">
        <w:rPr>
          <w:szCs w:val="24"/>
        </w:rPr>
        <w:t>V.2014)</w:t>
      </w:r>
    </w:p>
    <w:p w:rsidR="00201BCC" w:rsidRDefault="00201BCC" w:rsidP="00201BCC">
      <w:pPr>
        <w:rPr>
          <w:szCs w:val="24"/>
        </w:rPr>
      </w:pPr>
      <w:r w:rsidRPr="00756DF7">
        <w:rPr>
          <w:szCs w:val="24"/>
        </w:rPr>
        <w:t xml:space="preserve">Tunkeutumistestaukset jaetaan yleensä kahteen kategoriaan: ilmoitettuun ja ilmoittamattomaan. Ilmoitettu testaus tarkoittaa sitä, että yritetään päästä käsiksi ja saada haltuun etukäteen sovittuja tiedostoja. Ilmoittamattoman testaamisen tarkoituksena, että vain yrityksen johdolla on tietoa tästä etukäteen. Tarkoituksena on siis testata nykyistä tilannetta niin infrastruktuurin kuin tietoturvahenkilöstönkin osalta. </w:t>
      </w:r>
      <w:r w:rsidR="00422709">
        <w:rPr>
          <w:szCs w:val="24"/>
        </w:rPr>
        <w:t>(Holvitie,</w:t>
      </w:r>
      <w:r w:rsidR="00A63AF0">
        <w:rPr>
          <w:szCs w:val="24"/>
        </w:rPr>
        <w:t xml:space="preserve"> </w:t>
      </w:r>
      <w:r w:rsidR="00422709">
        <w:rPr>
          <w:szCs w:val="24"/>
        </w:rPr>
        <w:t>V.2014)</w:t>
      </w:r>
    </w:p>
    <w:p w:rsidR="001B28C8" w:rsidRDefault="001B28C8" w:rsidP="001B28C8">
      <w:pPr>
        <w:pStyle w:val="Otsikko2"/>
      </w:pPr>
      <w:bookmarkStart w:id="117" w:name="_Toc480902512"/>
      <w:r>
        <w:t>802.1x</w:t>
      </w:r>
      <w:bookmarkEnd w:id="117"/>
    </w:p>
    <w:p w:rsidR="001B28C8" w:rsidRPr="004962DF" w:rsidRDefault="001B28C8" w:rsidP="001B28C8">
      <w:r w:rsidRPr="004962DF">
        <w:t xml:space="preserve">802.1X on IEEE standardi, käyttää portti-porttipohjaista verkonsisäänpääsyn hallinnointia. IEEE 802 LAN:ia käytetään tuomaan fyysisen sisäänpääsyn ominaisuudet, jonka avulla saadaan järjestelmään autentikonti ja auktorisointi. Järjestelmällä saadaan LAN-portteihin point-to-point yhteyksien ominaisuudet ja sisäänpääsyn estämisen porteissa, missä autentikointi tai auktorisointi epäonnistuu. Portti on tässä kontekstissa liitäntärajapinta LAN infrastruktuuriin. </w:t>
      </w:r>
      <w:r w:rsidR="00896B95" w:rsidRPr="004962DF">
        <w:t>(Snyder, J. 2010)</w:t>
      </w:r>
    </w:p>
    <w:p w:rsidR="001B28C8" w:rsidRPr="004962DF" w:rsidRDefault="001B28C8" w:rsidP="001B28C8">
      <w:pPr>
        <w:rPr>
          <w:lang w:val="en-US"/>
        </w:rPr>
      </w:pPr>
      <w:r w:rsidRPr="004962DF">
        <w:lastRenderedPageBreak/>
        <w:t>802.1X käyttää kolmea termiä, jotka täytyy tietää ymmärtääkseen sen toimintaa. Käyttäjästä tai asiakkaasta, joka haluaa autentikoitua, käytetään nimitystä supplicant. Authentication serveri on tyypillisesti RADIUS-palvelin, joka hoitaa autentikaation. Authenticator nimitystä käytetään laitteesta, joka on näiden kahden välissä, kuten wireless access point. 802.1x ei tarvitse paljoa muistia tai prosessointitehoa, joten se sopii hyvin käytettäväksi langattomissa verkoissa.</w:t>
      </w:r>
      <w:r w:rsidR="00896B95" w:rsidRPr="004962DF">
        <w:t xml:space="preserve"> </w:t>
      </w:r>
      <w:r w:rsidR="00896B95" w:rsidRPr="004962DF">
        <w:rPr>
          <w:lang w:val="en-US"/>
        </w:rPr>
        <w:t>(Snyder, J. 2010)</w:t>
      </w:r>
    </w:p>
    <w:p w:rsidR="002A0753" w:rsidRPr="00A63AF0" w:rsidRDefault="001B28C8" w:rsidP="001B28C8">
      <w:r w:rsidRPr="004962DF">
        <w:rPr>
          <w:lang w:val="en-US"/>
        </w:rPr>
        <w:t xml:space="preserve">Protokollaa mitä 802.1X käyttää on Extensible Authentication Protocol Encapsulation over LANs (EAPOL). </w:t>
      </w:r>
      <w:r w:rsidRPr="004962DF">
        <w:t xml:space="preserve">Se on tällä hetkellä määritelty Ethernet-tyyppisille LANeille mukaan lukien 802.11 langaton standardi ja Token Ring LAN:it, kuten Fiber Distributed Data Interface (FDDI). Käytännössä EAPOL on ainoastaan kapseloitu versio Extensible Authentication Protocollasta (EAP). </w:t>
      </w:r>
      <w:r w:rsidR="00896B95" w:rsidRPr="004962DF">
        <w:t>(Snyder, J. 2010)</w:t>
      </w:r>
    </w:p>
    <w:p w:rsidR="002A0753" w:rsidRDefault="002A0753" w:rsidP="002A0753">
      <w:pPr>
        <w:pStyle w:val="Otsikko2"/>
      </w:pPr>
      <w:bookmarkStart w:id="118" w:name="_Toc480902513"/>
      <w:r>
        <w:t>Lokit</w:t>
      </w:r>
      <w:bookmarkEnd w:id="118"/>
    </w:p>
    <w:p w:rsidR="002A0753" w:rsidRPr="004962DF" w:rsidRDefault="002A0753" w:rsidP="002A0753">
      <w:r w:rsidRPr="004962DF">
        <w:t>Loki on dokumentti jostakin tapahtuneesta tietyllä hetkellä, mikä tapahtuu organisaation järjestelmissä tai ympäristössä. Näitä lokitietoja voidaan kerätä tärkeistä järjestelmistä käyttäen esimerkiksi yleisiä S</w:t>
      </w:r>
      <w:r w:rsidR="004962DF">
        <w:t>NMP- ja Syslog- protokollia ja W</w:t>
      </w:r>
      <w:r w:rsidRPr="004962DF">
        <w:t>ind</w:t>
      </w:r>
      <w:r w:rsidR="004962DF">
        <w:t>owssissa käytössä olevaa Event L</w:t>
      </w:r>
      <w:r w:rsidRPr="004962DF">
        <w:t>ogia. Logeilla voidaan seurata järjestelmien toimintaa ja niiden eheyttä. Myös häiriöiden ilmoitukset ovat tärkeitä, jotta niiden korjaaminen pystytään aloittamaan heti vian ilmettyä. Lokit ovat myös tärkeitä tietoturvan suhteen, sillä niillä pystytään havaitsemaan tietomurtoja tai niiden yrityksiä. Logiformaatit ovat yleensä ASCII- tekstinä. Tämä helpottaa niitten lukemista, sillä niihin ei tarvitse erillistä editoria. Osa lokijärjestelmistä kuitenkin käyttää logeissaan binääriä. Logien käsittelyyn tarkoitetut ohjelmat kuitenkin pystyvät lukemaan tätä.</w:t>
      </w:r>
    </w:p>
    <w:p w:rsidR="002A0753" w:rsidRDefault="002A0753" w:rsidP="002A0753">
      <w:pPr>
        <w:pStyle w:val="Otsikko2"/>
      </w:pPr>
      <w:bookmarkStart w:id="119" w:name="_Toc480902514"/>
      <w:r>
        <w:t>Auditointi</w:t>
      </w:r>
      <w:bookmarkEnd w:id="119"/>
    </w:p>
    <w:p w:rsidR="00E81A81" w:rsidRPr="005E442B" w:rsidRDefault="002A0753" w:rsidP="00A63AF0">
      <w:r w:rsidRPr="004962DF">
        <w:t>Auditoinnilla tarkoitetaan palvelun tai muun asian tarkastelua, jossa pyritään selvittämään, onko palvelussa tavoitettu asetetut tavoitteet. Auditointeja voidaan tehdä myös sertifikaatteja varten. Tällä halutaan varmistaa, jos palvelu tavoittaa tietyn sertifikaatin asettamat tavoitteet. Auditoinnin suorittaa aina joku muu henkilö, kuin palvelun toteuttanut henkilö.</w:t>
      </w:r>
      <w:r w:rsidR="001B28C8">
        <w:br w:type="page"/>
      </w:r>
    </w:p>
    <w:p w:rsidR="00976971" w:rsidRPr="005E442B" w:rsidRDefault="00332363" w:rsidP="00976971">
      <w:pPr>
        <w:pStyle w:val="Otsikko1"/>
        <w:rPr>
          <w:lang w:val="fi-FI"/>
        </w:rPr>
      </w:pPr>
      <w:bookmarkStart w:id="120" w:name="_Toc480902515"/>
      <w:r w:rsidRPr="005E442B">
        <w:rPr>
          <w:lang w:val="fi-FI"/>
        </w:rPr>
        <w:lastRenderedPageBreak/>
        <w:t>Suunnitelma</w:t>
      </w:r>
      <w:bookmarkEnd w:id="120"/>
    </w:p>
    <w:p w:rsidR="00FF6E98" w:rsidRPr="005E442B" w:rsidRDefault="00FF6E98" w:rsidP="00351B22">
      <w:pPr>
        <w:pStyle w:val="Otsikko2"/>
      </w:pPr>
      <w:bookmarkStart w:id="121" w:name="_Toc480902516"/>
      <w:r w:rsidRPr="005E442B">
        <w:t>AD-looginen rakenne</w:t>
      </w:r>
      <w:bookmarkEnd w:id="121"/>
    </w:p>
    <w:p w:rsidR="00FF6E98" w:rsidRPr="005E442B" w:rsidRDefault="00FF6E98" w:rsidP="00FF6E98">
      <w:r w:rsidRPr="005E442B">
        <w:t xml:space="preserve">Päätimme tehdä organisaatiomme parent/child </w:t>
      </w:r>
      <w:r w:rsidR="00994E78" w:rsidRPr="005E442B">
        <w:t>periaatteella</w:t>
      </w:r>
      <w:r w:rsidR="002737ED" w:rsidRPr="005E442B">
        <w:t>, pääkonttori toimii Parent-</w:t>
      </w:r>
      <w:r w:rsidRPr="005E442B">
        <w:t>domainina ja kaikk</w:t>
      </w:r>
      <w:r w:rsidR="002737ED" w:rsidRPr="005E442B">
        <w:t>i muut sivukonttorit ovat Child-</w:t>
      </w:r>
      <w:r w:rsidRPr="005E442B">
        <w:t>domaineja. Organisaatio rakennettamme</w:t>
      </w:r>
      <w:r w:rsidR="00976971" w:rsidRPr="005E442B">
        <w:t xml:space="preserve"> </w:t>
      </w:r>
      <w:r w:rsidR="00AE6013" w:rsidRPr="005E442B">
        <w:t>on havainnollistettu kuviossa 13</w:t>
      </w:r>
      <w:r w:rsidRPr="005E442B">
        <w:t>. Päädyimme tähän ratkaisuun, koska ryhmän jäsenillä on eniten kokemusta AD-rakenteen toteutuksista. Organisaatiossamme tulee olemaan neljä OU:ta, jotka ovat Johtajat, ATK-tuki, Konttori ja Ekonomistit.</w:t>
      </w:r>
    </w:p>
    <w:p w:rsidR="00FF6E98" w:rsidRPr="005E442B" w:rsidRDefault="00473BCC" w:rsidP="00FF6E98">
      <w:pPr>
        <w:keepNext/>
      </w:pPr>
      <w:r w:rsidRPr="005E442B">
        <w:object w:dxaOrig="13914" w:dyaOrig="10155">
          <v:shape id="_x0000_i1026" type="#_x0000_t75" style="width:396pt;height:288.95pt" o:ole="">
            <v:imagedata r:id="rId27" o:title=""/>
          </v:shape>
          <o:OLEObject Type="Embed" ProgID="Visio.Drawing.15" ShapeID="_x0000_i1026" DrawAspect="Content" ObjectID="_1562937523" r:id="rId28"/>
        </w:object>
      </w:r>
    </w:p>
    <w:p w:rsidR="0079609D" w:rsidRPr="005E442B" w:rsidRDefault="00FF6E98" w:rsidP="00FF6E98">
      <w:bookmarkStart w:id="122" w:name="_Toc480902616"/>
      <w:r w:rsidRPr="005E442B">
        <w:t xml:space="preserve">Kuvio </w:t>
      </w:r>
      <w:fldSimple w:instr=" SEQ Kuvio \* ARABIC ">
        <w:r w:rsidR="001610A5">
          <w:rPr>
            <w:noProof/>
          </w:rPr>
          <w:t>13</w:t>
        </w:r>
      </w:fldSimple>
      <w:r w:rsidR="002005D0" w:rsidRPr="005E442B">
        <w:rPr>
          <w:noProof/>
        </w:rPr>
        <w:t>.</w:t>
      </w:r>
      <w:r w:rsidRPr="005E442B">
        <w:t xml:space="preserve"> Organisaatio rakenne</w:t>
      </w:r>
      <w:bookmarkEnd w:id="122"/>
    </w:p>
    <w:p w:rsidR="00143E5E" w:rsidRPr="005E442B" w:rsidRDefault="00BC27A2" w:rsidP="00351B22">
      <w:pPr>
        <w:pStyle w:val="Otsikko2"/>
      </w:pPr>
      <w:r w:rsidRPr="005E442B">
        <w:br w:type="page"/>
      </w:r>
      <w:bookmarkStart w:id="123" w:name="_Toc480902517"/>
      <w:r w:rsidR="00143E5E" w:rsidRPr="005E442B">
        <w:lastRenderedPageBreak/>
        <w:t>DHCP-suunnitelma ja MAC-Binding</w:t>
      </w:r>
      <w:bookmarkEnd w:id="123"/>
    </w:p>
    <w:p w:rsidR="001C57F1" w:rsidRPr="005E442B" w:rsidRDefault="00702322" w:rsidP="001C57F1">
      <w:pPr>
        <w:rPr>
          <w:szCs w:val="24"/>
          <w:lang w:eastAsia="fi-FI"/>
        </w:rPr>
      </w:pPr>
      <w:r w:rsidRPr="005E442B">
        <w:rPr>
          <w:szCs w:val="24"/>
          <w:lang w:eastAsia="fi-FI"/>
        </w:rPr>
        <w:t>Suunnittelimme pääkonttorin ohjainpalvelimille sekä tiedostopalvelimille IPv4-osoitteistuksen noudattamaan 10.100.0.X/24 verkkoa. Yrityksen pienemmille toimipaikoilla käytetään 10.200.X.Y/24 verkotusta kuten liitteessä (Liite 1) on taulukoitu.</w:t>
      </w:r>
      <w:r w:rsidR="004C709A" w:rsidRPr="005E442B">
        <w:rPr>
          <w:szCs w:val="24"/>
          <w:lang w:eastAsia="fi-FI"/>
        </w:rPr>
        <w:t xml:space="preserve"> DHCP:tä ajetaan jokaisen toimipaikan omassa VyOS reitittimessä. </w:t>
      </w:r>
      <w:r w:rsidRPr="005E442B">
        <w:rPr>
          <w:szCs w:val="24"/>
          <w:lang w:eastAsia="fi-FI"/>
        </w:rPr>
        <w:t>Toimeksiannossa oli myös määritelty käytettäväksi IP-osoitteiden jako MAC-</w:t>
      </w:r>
      <w:r w:rsidR="00664AA4" w:rsidRPr="005E442B">
        <w:rPr>
          <w:szCs w:val="24"/>
          <w:lang w:eastAsia="fi-FI"/>
        </w:rPr>
        <w:t>osoitteiden mukaan eli ns. MAC-B</w:t>
      </w:r>
      <w:r w:rsidRPr="005E442B">
        <w:rPr>
          <w:szCs w:val="24"/>
          <w:lang w:eastAsia="fi-FI"/>
        </w:rPr>
        <w:t xml:space="preserve">inding. Alla olevasta taulukosta (Taulukko </w:t>
      </w:r>
      <w:r w:rsidR="005C11C4" w:rsidRPr="005E442B">
        <w:rPr>
          <w:szCs w:val="24"/>
          <w:lang w:eastAsia="fi-FI"/>
        </w:rPr>
        <w:t>3</w:t>
      </w:r>
      <w:r w:rsidRPr="005E442B">
        <w:rPr>
          <w:szCs w:val="24"/>
          <w:lang w:eastAsia="fi-FI"/>
        </w:rPr>
        <w:t xml:space="preserve">) nähdään, kuinka ajattelimme toteuttaa päätoimipaikan työasemien osoitejaon MAC-osoitteen mukaan. </w:t>
      </w:r>
    </w:p>
    <w:p w:rsidR="001C57F1" w:rsidRPr="005E442B" w:rsidRDefault="001C57F1" w:rsidP="002430B9">
      <w:pPr>
        <w:pStyle w:val="Kuvaotsikko"/>
      </w:pPr>
      <w:bookmarkStart w:id="124" w:name="_Toc480902847"/>
      <w:r w:rsidRPr="005E442B">
        <w:t xml:space="preserve">Taulukko </w:t>
      </w:r>
      <w:fldSimple w:instr=" SEQ Taulukko \* ARABIC ">
        <w:r w:rsidR="001610A5">
          <w:rPr>
            <w:noProof/>
          </w:rPr>
          <w:t>3</w:t>
        </w:r>
      </w:fldSimple>
      <w:r w:rsidR="00531ACF" w:rsidRPr="005E442B">
        <w:rPr>
          <w:noProof/>
        </w:rPr>
        <w:t>.</w:t>
      </w:r>
      <w:r w:rsidRPr="005E442B">
        <w:t xml:space="preserve"> MAC-Binding taulukko työasemille</w:t>
      </w:r>
      <w:bookmarkEnd w:id="124"/>
    </w:p>
    <w:tbl>
      <w:tblPr>
        <w:tblStyle w:val="TaulukkoRuudukko"/>
        <w:tblW w:w="0" w:type="auto"/>
        <w:tblInd w:w="0" w:type="dxa"/>
        <w:tblLook w:val="04A0" w:firstRow="1" w:lastRow="0" w:firstColumn="1" w:lastColumn="0" w:noHBand="0" w:noVBand="1"/>
      </w:tblPr>
      <w:tblGrid>
        <w:gridCol w:w="2672"/>
        <w:gridCol w:w="2756"/>
        <w:gridCol w:w="2897"/>
      </w:tblGrid>
      <w:tr w:rsidR="005E442B" w:rsidRPr="005E442B" w:rsidTr="00143E5E">
        <w:tc>
          <w:tcPr>
            <w:tcW w:w="2672" w:type="dxa"/>
          </w:tcPr>
          <w:p w:rsidR="00143E5E" w:rsidRPr="005E442B" w:rsidRDefault="00143E5E" w:rsidP="00FE10A8">
            <w:r w:rsidRPr="005E442B">
              <w:t>Nimi</w:t>
            </w:r>
          </w:p>
        </w:tc>
        <w:tc>
          <w:tcPr>
            <w:tcW w:w="2756" w:type="dxa"/>
          </w:tcPr>
          <w:p w:rsidR="00143E5E" w:rsidRPr="005E442B" w:rsidRDefault="00143E5E" w:rsidP="00FE10A8">
            <w:r w:rsidRPr="005E442B">
              <w:t>IP-osoite</w:t>
            </w:r>
          </w:p>
        </w:tc>
        <w:tc>
          <w:tcPr>
            <w:tcW w:w="2897" w:type="dxa"/>
          </w:tcPr>
          <w:p w:rsidR="00143E5E" w:rsidRPr="005E442B" w:rsidRDefault="00143E5E" w:rsidP="00FE10A8">
            <w:r w:rsidRPr="005E442B">
              <w:t>MAC-osoite</w:t>
            </w:r>
          </w:p>
        </w:tc>
      </w:tr>
      <w:tr w:rsidR="005E442B" w:rsidRPr="005E442B" w:rsidTr="00143E5E">
        <w:tc>
          <w:tcPr>
            <w:tcW w:w="2672" w:type="dxa"/>
          </w:tcPr>
          <w:p w:rsidR="00143E5E" w:rsidRPr="005E442B" w:rsidRDefault="00143E5E" w:rsidP="00FE10A8">
            <w:r w:rsidRPr="005E442B">
              <w:t>HQ-WS1</w:t>
            </w:r>
          </w:p>
        </w:tc>
        <w:tc>
          <w:tcPr>
            <w:tcW w:w="2756" w:type="dxa"/>
          </w:tcPr>
          <w:p w:rsidR="00143E5E" w:rsidRPr="005E442B" w:rsidRDefault="00C0056F" w:rsidP="00FE10A8">
            <w:r w:rsidRPr="005E442B">
              <w:t>10.0.0.1</w:t>
            </w:r>
            <w:r w:rsidR="00143E5E" w:rsidRPr="005E442B">
              <w:t>0</w:t>
            </w:r>
          </w:p>
        </w:tc>
        <w:tc>
          <w:tcPr>
            <w:tcW w:w="2897" w:type="dxa"/>
          </w:tcPr>
          <w:p w:rsidR="00143E5E" w:rsidRPr="005E442B" w:rsidRDefault="00143E5E" w:rsidP="00FE10A8">
            <w:r w:rsidRPr="005E442B">
              <w:t>00:0c:29:f6:30:5c</w:t>
            </w:r>
          </w:p>
        </w:tc>
      </w:tr>
      <w:tr w:rsidR="005E442B" w:rsidRPr="005E442B" w:rsidTr="00143E5E">
        <w:tc>
          <w:tcPr>
            <w:tcW w:w="2672" w:type="dxa"/>
          </w:tcPr>
          <w:p w:rsidR="00143E5E" w:rsidRPr="005E442B" w:rsidRDefault="00143E5E" w:rsidP="00FE10A8">
            <w:r w:rsidRPr="005E442B">
              <w:t>HQ-WS2</w:t>
            </w:r>
          </w:p>
        </w:tc>
        <w:tc>
          <w:tcPr>
            <w:tcW w:w="2756" w:type="dxa"/>
          </w:tcPr>
          <w:p w:rsidR="00143E5E" w:rsidRPr="005E442B" w:rsidRDefault="00C0056F" w:rsidP="00FE10A8">
            <w:r w:rsidRPr="005E442B">
              <w:t>10.0.0.1</w:t>
            </w:r>
            <w:r w:rsidR="00143E5E" w:rsidRPr="005E442B">
              <w:t>1</w:t>
            </w:r>
          </w:p>
        </w:tc>
        <w:tc>
          <w:tcPr>
            <w:tcW w:w="2897" w:type="dxa"/>
          </w:tcPr>
          <w:p w:rsidR="00143E5E" w:rsidRPr="005E442B" w:rsidRDefault="00976FBC" w:rsidP="00FE10A8">
            <w:r w:rsidRPr="005E442B">
              <w:t>00:0c:29:64:8a:ff</w:t>
            </w:r>
          </w:p>
        </w:tc>
      </w:tr>
      <w:tr w:rsidR="005E442B" w:rsidRPr="005E442B" w:rsidTr="00143E5E">
        <w:tc>
          <w:tcPr>
            <w:tcW w:w="2672" w:type="dxa"/>
          </w:tcPr>
          <w:p w:rsidR="00143E5E" w:rsidRPr="005E442B" w:rsidRDefault="00143E5E" w:rsidP="00FE10A8">
            <w:r w:rsidRPr="005E442B">
              <w:t>HQ-WS3</w:t>
            </w:r>
          </w:p>
        </w:tc>
        <w:tc>
          <w:tcPr>
            <w:tcW w:w="2756" w:type="dxa"/>
          </w:tcPr>
          <w:p w:rsidR="00143E5E" w:rsidRPr="005E442B" w:rsidRDefault="00B9438E" w:rsidP="00FE10A8">
            <w:r w:rsidRPr="005E442B">
              <w:t>10.0.0.12</w:t>
            </w:r>
          </w:p>
        </w:tc>
        <w:tc>
          <w:tcPr>
            <w:tcW w:w="2897" w:type="dxa"/>
          </w:tcPr>
          <w:p w:rsidR="00143E5E" w:rsidRPr="005E442B" w:rsidRDefault="00565BA7" w:rsidP="00FE10A8">
            <w:r w:rsidRPr="005E442B">
              <w:t>00:0c:29:be:73:b9</w:t>
            </w:r>
          </w:p>
        </w:tc>
      </w:tr>
      <w:tr w:rsidR="005E442B" w:rsidRPr="005E442B" w:rsidTr="00143E5E">
        <w:tc>
          <w:tcPr>
            <w:tcW w:w="2672" w:type="dxa"/>
          </w:tcPr>
          <w:p w:rsidR="00143E5E" w:rsidRPr="005E442B" w:rsidRDefault="00143E5E" w:rsidP="00FE10A8">
            <w:r w:rsidRPr="005E442B">
              <w:t>HQ-WS4</w:t>
            </w:r>
          </w:p>
        </w:tc>
        <w:tc>
          <w:tcPr>
            <w:tcW w:w="2756" w:type="dxa"/>
          </w:tcPr>
          <w:p w:rsidR="00143E5E" w:rsidRPr="005E442B" w:rsidRDefault="00B9438E" w:rsidP="00FE10A8">
            <w:r w:rsidRPr="005E442B">
              <w:t>10.0.0.13</w:t>
            </w:r>
          </w:p>
        </w:tc>
        <w:tc>
          <w:tcPr>
            <w:tcW w:w="2897" w:type="dxa"/>
          </w:tcPr>
          <w:p w:rsidR="00143E5E" w:rsidRPr="005E442B" w:rsidRDefault="00565BA7" w:rsidP="00143E5E">
            <w:pPr>
              <w:keepNext/>
            </w:pPr>
            <w:r w:rsidRPr="005E442B">
              <w:t>00:0c:29:1d:44:6b</w:t>
            </w:r>
          </w:p>
        </w:tc>
      </w:tr>
    </w:tbl>
    <w:p w:rsidR="00BC27A2" w:rsidRPr="005E442B" w:rsidRDefault="00143E5E" w:rsidP="00351B22">
      <w:pPr>
        <w:pStyle w:val="Otsikko2"/>
      </w:pPr>
      <w:r w:rsidRPr="005E442B">
        <w:br w:type="page"/>
      </w:r>
    </w:p>
    <w:p w:rsidR="00BC27A2" w:rsidRPr="005E442B" w:rsidRDefault="00BC27A2" w:rsidP="00351B22">
      <w:pPr>
        <w:pStyle w:val="Otsikko2"/>
      </w:pPr>
      <w:bookmarkStart w:id="125" w:name="_Toc480902518"/>
      <w:r w:rsidRPr="005E442B">
        <w:lastRenderedPageBreak/>
        <w:t xml:space="preserve">HQ Fyysinen </w:t>
      </w:r>
      <w:r w:rsidR="00683D8F" w:rsidRPr="005E442B">
        <w:t xml:space="preserve">ja looginen </w:t>
      </w:r>
      <w:r w:rsidRPr="005E442B">
        <w:t>topologia</w:t>
      </w:r>
      <w:bookmarkEnd w:id="125"/>
    </w:p>
    <w:p w:rsidR="00337F8C" w:rsidRPr="005E442B" w:rsidRDefault="00337F8C" w:rsidP="00337F8C">
      <w:pPr>
        <w:spacing w:line="259" w:lineRule="auto"/>
      </w:pPr>
      <w:r w:rsidRPr="005E442B">
        <w:t xml:space="preserve">Kuviossa </w:t>
      </w:r>
      <w:r w:rsidR="00AE6013" w:rsidRPr="005E442B">
        <w:t>14</w:t>
      </w:r>
      <w:r w:rsidRPr="005E442B">
        <w:t xml:space="preserve"> on esitetty pääkonttorin HQ fyysinen topologia, sekä toimipaikan VLANit.</w:t>
      </w:r>
    </w:p>
    <w:p w:rsidR="00337F8C" w:rsidRPr="005E442B" w:rsidRDefault="00337F8C" w:rsidP="00337F8C">
      <w:pPr>
        <w:keepNext/>
      </w:pPr>
      <w:r w:rsidRPr="005E442B">
        <w:rPr>
          <w:noProof/>
          <w:lang w:eastAsia="fi-FI"/>
        </w:rPr>
        <w:drawing>
          <wp:inline distT="0" distB="0" distL="0" distR="0" wp14:anchorId="6D683B86" wp14:editId="52C06E14">
            <wp:extent cx="5149459" cy="2419350"/>
            <wp:effectExtent l="0" t="0" r="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2055" cy="2420570"/>
                    </a:xfrm>
                    <a:prstGeom prst="rect">
                      <a:avLst/>
                    </a:prstGeom>
                  </pic:spPr>
                </pic:pic>
              </a:graphicData>
            </a:graphic>
          </wp:inline>
        </w:drawing>
      </w:r>
    </w:p>
    <w:p w:rsidR="00337F8C" w:rsidRPr="005E442B" w:rsidRDefault="00337F8C" w:rsidP="002430B9">
      <w:pPr>
        <w:pStyle w:val="Kuvaotsikko"/>
      </w:pPr>
      <w:bookmarkStart w:id="126" w:name="_Toc480902617"/>
      <w:r w:rsidRPr="005E442B">
        <w:t xml:space="preserve">Kuvio </w:t>
      </w:r>
      <w:fldSimple w:instr=" SEQ Kuvio \* ARABIC ">
        <w:r w:rsidR="001610A5">
          <w:rPr>
            <w:noProof/>
          </w:rPr>
          <w:t>14</w:t>
        </w:r>
      </w:fldSimple>
      <w:r w:rsidR="009E661A" w:rsidRPr="005E442B">
        <w:rPr>
          <w:noProof/>
        </w:rPr>
        <w:t>.</w:t>
      </w:r>
      <w:r w:rsidRPr="005E442B">
        <w:t xml:space="preserve"> Pääkonttori HQn fyysinen topologia</w:t>
      </w:r>
      <w:bookmarkEnd w:id="126"/>
    </w:p>
    <w:p w:rsidR="00BC27A2" w:rsidRPr="005E442B" w:rsidRDefault="00BC27A2" w:rsidP="00914391">
      <w:pPr>
        <w:spacing w:line="259" w:lineRule="auto"/>
      </w:pPr>
    </w:p>
    <w:p w:rsidR="00337F8C" w:rsidRPr="005E442B" w:rsidRDefault="00337F8C" w:rsidP="00337F8C">
      <w:r w:rsidRPr="005E442B">
        <w:t xml:space="preserve">Kuviossa </w:t>
      </w:r>
      <w:r w:rsidR="00DA1E13" w:rsidRPr="005E442B">
        <w:t>1</w:t>
      </w:r>
      <w:r w:rsidR="00AE6013" w:rsidRPr="005E442B">
        <w:t>5</w:t>
      </w:r>
      <w:r w:rsidRPr="005E442B">
        <w:t xml:space="preserve"> on esitetty pääkonttorin HQ looginen topologia, sekä käytettävät IP-osoitteet.</w:t>
      </w:r>
    </w:p>
    <w:p w:rsidR="00337F8C" w:rsidRPr="005E442B" w:rsidRDefault="00337F8C" w:rsidP="00337F8C">
      <w:pPr>
        <w:keepNext/>
        <w:spacing w:line="259" w:lineRule="auto"/>
      </w:pPr>
      <w:r w:rsidRPr="005E442B">
        <w:rPr>
          <w:noProof/>
          <w:lang w:eastAsia="fi-FI"/>
        </w:rPr>
        <w:drawing>
          <wp:inline distT="0" distB="0" distL="0" distR="0" wp14:anchorId="3B4BCC68" wp14:editId="65ED9522">
            <wp:extent cx="5067300" cy="2439113"/>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1459" cy="2441115"/>
                    </a:xfrm>
                    <a:prstGeom prst="rect">
                      <a:avLst/>
                    </a:prstGeom>
                  </pic:spPr>
                </pic:pic>
              </a:graphicData>
            </a:graphic>
          </wp:inline>
        </w:drawing>
      </w:r>
    </w:p>
    <w:p w:rsidR="00337F8C" w:rsidRPr="005E442B" w:rsidRDefault="00337F8C" w:rsidP="002430B9">
      <w:pPr>
        <w:pStyle w:val="Kuvaotsikko"/>
      </w:pPr>
      <w:bookmarkStart w:id="127" w:name="_Toc480902618"/>
      <w:r w:rsidRPr="005E442B">
        <w:t xml:space="preserve">Kuvio </w:t>
      </w:r>
      <w:fldSimple w:instr=" SEQ Kuvio \* ARABIC ">
        <w:r w:rsidR="001610A5">
          <w:rPr>
            <w:noProof/>
          </w:rPr>
          <w:t>15</w:t>
        </w:r>
      </w:fldSimple>
      <w:r w:rsidR="009E661A" w:rsidRPr="005E442B">
        <w:rPr>
          <w:noProof/>
        </w:rPr>
        <w:t>.</w:t>
      </w:r>
      <w:r w:rsidRPr="005E442B">
        <w:t xml:space="preserve"> Pääkonttori HQn looginen topologia</w:t>
      </w:r>
      <w:bookmarkEnd w:id="127"/>
    </w:p>
    <w:p w:rsidR="00683D8F" w:rsidRPr="005E442B" w:rsidRDefault="00683D8F" w:rsidP="00683D8F"/>
    <w:p w:rsidR="00683D8F" w:rsidRPr="005E442B" w:rsidRDefault="00683D8F" w:rsidP="00351B22">
      <w:pPr>
        <w:pStyle w:val="Otsikko2"/>
      </w:pPr>
      <w:bookmarkStart w:id="128" w:name="_Toc480902519"/>
      <w:r w:rsidRPr="005E442B">
        <w:lastRenderedPageBreak/>
        <w:t xml:space="preserve">Pohjois-Suomen (PS) fyysinen </w:t>
      </w:r>
      <w:r w:rsidR="00DA1E13" w:rsidRPr="005E442B">
        <w:t xml:space="preserve">ja looginen </w:t>
      </w:r>
      <w:r w:rsidRPr="005E442B">
        <w:t>topologia</w:t>
      </w:r>
      <w:bookmarkEnd w:id="128"/>
    </w:p>
    <w:p w:rsidR="00DA1E13" w:rsidRPr="005E442B" w:rsidRDefault="00DA1E13" w:rsidP="00DA1E13">
      <w:pPr>
        <w:spacing w:line="259" w:lineRule="auto"/>
      </w:pPr>
      <w:r w:rsidRPr="005E442B">
        <w:t>Kuviossa 1</w:t>
      </w:r>
      <w:r w:rsidR="00AE6013" w:rsidRPr="005E442B">
        <w:t>6</w:t>
      </w:r>
      <w:r w:rsidRPr="005E442B">
        <w:t xml:space="preserve"> on esitetty Pohjois-Suomen PS fyysinen </w:t>
      </w:r>
      <w:r w:rsidR="002430B9" w:rsidRPr="005E442B">
        <w:t>topologia, sekä toimipaikan VLAn</w:t>
      </w:r>
      <w:r w:rsidRPr="005E442B">
        <w:t>it.</w:t>
      </w:r>
    </w:p>
    <w:p w:rsidR="00683D8F" w:rsidRPr="005E442B" w:rsidRDefault="00683D8F" w:rsidP="00683D8F">
      <w:pPr>
        <w:keepNext/>
      </w:pPr>
      <w:r w:rsidRPr="005E442B">
        <w:rPr>
          <w:noProof/>
          <w:lang w:eastAsia="fi-FI"/>
        </w:rPr>
        <w:drawing>
          <wp:inline distT="0" distB="0" distL="0" distR="0" wp14:anchorId="667F3402" wp14:editId="38FB17D4">
            <wp:extent cx="5267325" cy="2589741"/>
            <wp:effectExtent l="0" t="0" r="0" b="127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145" cy="2600961"/>
                    </a:xfrm>
                    <a:prstGeom prst="rect">
                      <a:avLst/>
                    </a:prstGeom>
                  </pic:spPr>
                </pic:pic>
              </a:graphicData>
            </a:graphic>
          </wp:inline>
        </w:drawing>
      </w:r>
    </w:p>
    <w:p w:rsidR="00683D8F" w:rsidRPr="005E442B" w:rsidRDefault="00683D8F" w:rsidP="002430B9">
      <w:pPr>
        <w:pStyle w:val="Kuvaotsikko"/>
      </w:pPr>
      <w:bookmarkStart w:id="129" w:name="_Toc480902619"/>
      <w:r w:rsidRPr="005E442B">
        <w:t xml:space="preserve">Kuvio </w:t>
      </w:r>
      <w:fldSimple w:instr=" SEQ Kuvio \* ARABIC ">
        <w:r w:rsidR="001610A5">
          <w:rPr>
            <w:noProof/>
          </w:rPr>
          <w:t>16</w:t>
        </w:r>
      </w:fldSimple>
      <w:r w:rsidR="00531ACF" w:rsidRPr="005E442B">
        <w:rPr>
          <w:noProof/>
        </w:rPr>
        <w:t>.</w:t>
      </w:r>
      <w:r w:rsidRPr="005E442B">
        <w:t xml:space="preserve"> Pohjois-Suomen PS fyysinen topologia</w:t>
      </w:r>
      <w:bookmarkEnd w:id="129"/>
    </w:p>
    <w:p w:rsidR="00DA1E13" w:rsidRPr="005E442B" w:rsidRDefault="00DA1E13" w:rsidP="00DA1E13"/>
    <w:p w:rsidR="00DA1E13" w:rsidRPr="005E442B" w:rsidRDefault="00DA1E13" w:rsidP="00DA1E13">
      <w:r w:rsidRPr="005E442B">
        <w:t>Kuviossa 1</w:t>
      </w:r>
      <w:r w:rsidR="00AE6013" w:rsidRPr="005E442B">
        <w:t>7</w:t>
      </w:r>
      <w:r w:rsidRPr="005E442B">
        <w:t xml:space="preserve"> on esitetty Pohjois-Suomen PS looginen topologia, sekä käytettävät IP-osoitteet.</w:t>
      </w:r>
    </w:p>
    <w:p w:rsidR="00DA1E13" w:rsidRPr="005E442B" w:rsidRDefault="00DA1E13" w:rsidP="00DA1E13">
      <w:pPr>
        <w:keepNext/>
      </w:pPr>
      <w:r w:rsidRPr="005E442B">
        <w:rPr>
          <w:noProof/>
          <w:lang w:eastAsia="fi-FI"/>
        </w:rPr>
        <w:drawing>
          <wp:inline distT="0" distB="0" distL="0" distR="0" wp14:anchorId="13CDF776" wp14:editId="5F9B1C5E">
            <wp:extent cx="5292725" cy="2668270"/>
            <wp:effectExtent l="0" t="0" r="3175" b="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2725" cy="2668270"/>
                    </a:xfrm>
                    <a:prstGeom prst="rect">
                      <a:avLst/>
                    </a:prstGeom>
                  </pic:spPr>
                </pic:pic>
              </a:graphicData>
            </a:graphic>
          </wp:inline>
        </w:drawing>
      </w:r>
    </w:p>
    <w:p w:rsidR="00DA1E13" w:rsidRPr="005E442B" w:rsidRDefault="00DA1E13" w:rsidP="002430B9">
      <w:pPr>
        <w:pStyle w:val="Kuvaotsikko"/>
      </w:pPr>
      <w:bookmarkStart w:id="130" w:name="_Toc480902620"/>
      <w:r w:rsidRPr="005E442B">
        <w:t xml:space="preserve">Kuvio </w:t>
      </w:r>
      <w:fldSimple w:instr=" SEQ Kuvio \* ARABIC ">
        <w:r w:rsidR="001610A5">
          <w:rPr>
            <w:noProof/>
          </w:rPr>
          <w:t>17</w:t>
        </w:r>
      </w:fldSimple>
      <w:r w:rsidR="00531ACF" w:rsidRPr="005E442B">
        <w:rPr>
          <w:noProof/>
        </w:rPr>
        <w:t>.</w:t>
      </w:r>
      <w:r w:rsidRPr="005E442B">
        <w:t xml:space="preserve"> Pohjois-Suomen PS looginen topologia</w:t>
      </w:r>
      <w:bookmarkEnd w:id="130"/>
    </w:p>
    <w:p w:rsidR="00C83A10" w:rsidRPr="005E442B" w:rsidRDefault="00C83A10" w:rsidP="00C83A10">
      <w:pPr>
        <w:spacing w:line="259" w:lineRule="auto"/>
        <w:rPr>
          <w:rFonts w:eastAsiaTheme="majorEastAsia" w:cstheme="majorBidi"/>
          <w:sz w:val="28"/>
          <w:szCs w:val="26"/>
        </w:rPr>
      </w:pPr>
    </w:p>
    <w:p w:rsidR="00C83A10" w:rsidRPr="005E442B" w:rsidRDefault="00C83A10" w:rsidP="00351B22">
      <w:pPr>
        <w:pStyle w:val="Otsikko2"/>
      </w:pPr>
      <w:bookmarkStart w:id="131" w:name="_Toc480902520"/>
      <w:r w:rsidRPr="005E442B">
        <w:lastRenderedPageBreak/>
        <w:t>Salasanakäytänteiden toteutus</w:t>
      </w:r>
      <w:bookmarkEnd w:id="131"/>
    </w:p>
    <w:p w:rsidR="00847D29" w:rsidRPr="005E442B" w:rsidRDefault="00847D29" w:rsidP="00847D29">
      <w:r w:rsidRPr="005E442B">
        <w:t xml:space="preserve">Salasanojen suhteen tulemme käyttämään viestintäviraston suosituksia. Salasanojen minimi koko vähintään 15 merkkiä ja erikoismerkkejä pitää käyttää. Uuden käyttäjän tullessa järjestelmään annetaan hänelle väliaikainen salasana mikä täytyy vaihtaa ensimmäisen sisäänkirjautumisen yhteydessä. </w:t>
      </w:r>
      <w:r w:rsidR="007D5483" w:rsidRPr="005E442B">
        <w:t>Salasanakäytänteissä ei laiteta salasanoja vanhentumaan, koska niistä syntyy käyttäjille turhaa tekemistä ja uusimpien tutkimusten mukaan ne eivät juurikaan auta. (Cranor, L. 2016.)</w:t>
      </w:r>
    </w:p>
    <w:p w:rsidR="00C83A10" w:rsidRPr="005E442B" w:rsidRDefault="00847D29" w:rsidP="00847D29">
      <w:r w:rsidRPr="005E442B">
        <w:t>Salasanat tullaan säilömään tiivisteinä tietoturvan lisäämiseksi ja käytettävä algo-ritmi on bcrypt. Lookup tables ja raindow tables hyökkäysten estämiseksi suolaamme vielä käytetyt salasanat. Tätä ei vielä suoriteta Toimeksianto 1, vaan jätetään suoritettavaksi tulevissa toimeksiannoissa.</w:t>
      </w:r>
    </w:p>
    <w:p w:rsidR="00073004" w:rsidRPr="005E442B" w:rsidRDefault="00073004" w:rsidP="00351B22">
      <w:pPr>
        <w:pStyle w:val="Otsikko2"/>
      </w:pPr>
      <w:bookmarkStart w:id="132" w:name="_Toc480902521"/>
      <w:r w:rsidRPr="005E442B">
        <w:t>Käyttäjien profiilit, kotihakemistot ja backup</w:t>
      </w:r>
      <w:bookmarkEnd w:id="132"/>
    </w:p>
    <w:p w:rsidR="00073004" w:rsidRPr="005E442B" w:rsidRDefault="009E710C" w:rsidP="00073004">
      <w:r w:rsidRPr="005E442B">
        <w:t xml:space="preserve">Käyttäjät pystyvät kirjautumaan omaan profiiliinsa mistä tahansa yrityksen työasemasta, sijainnista riippumatta. </w:t>
      </w:r>
      <w:r w:rsidR="00D31450" w:rsidRPr="005E442B">
        <w:t>Työntekijöiltä poistetaan käytöstä palvelut ja ohjelmat joita he eivät tarvitse työskennellessään. Omien ohjelmien asennus ja työpöydän muokkaaminen estetään. Kotihakemiston koko tulee olemaan yksi gigatavu. Käyttäjän sähköpostiin lähetetään ilmoitus, jos levytilan käyttö ylittää 85%.</w:t>
      </w:r>
    </w:p>
    <w:p w:rsidR="00D31450" w:rsidRPr="005E442B" w:rsidRDefault="00D31450" w:rsidP="00073004">
      <w:r w:rsidRPr="005E442B">
        <w:t xml:space="preserve">Kotikansiot varmuuskopioidaan joka yö klo. 01.00. </w:t>
      </w:r>
      <w:r w:rsidR="009E710C" w:rsidRPr="005E442B">
        <w:t xml:space="preserve">Näin vältytään tärkeiden tietojen menetykseltä mahdollisen laiterikon sattuessa. Valittuna ajankohtana kenenkään työntekijän ei pitäisi olla töissä. Öisin ei myöskään tarvitse miettiä kaistankäyttöä tai laitteiston resurssien käyttöä varmuuskopioinnin aikana. </w:t>
      </w:r>
      <w:r w:rsidR="008D5DE5" w:rsidRPr="005E442B">
        <w:t xml:space="preserve">Työntekijöillä on käytössään kaksi gigatavua yhteistä levyjakoa. Tämä väliaikaiseen käyttöön tarkoitettu tallennustila tyhjennetään joka yö klo. 24.00. Yleistä levyjakoa ei varmuuskopioida, eikä siellä tulisi säilyttää mitään tärkeitä tiedostoja. </w:t>
      </w:r>
      <w:r w:rsidR="009E710C" w:rsidRPr="005E442B">
        <w:t xml:space="preserve">Toimipaikkojen ohjainpalvelimet on kahdennettu, joten DC1lle tehdyt muutokset replikoituu automaattisesti DC2lle.  </w:t>
      </w:r>
    </w:p>
    <w:p w:rsidR="008A7677" w:rsidRPr="005E442B" w:rsidRDefault="008A7677" w:rsidP="00351B22">
      <w:pPr>
        <w:pStyle w:val="Otsikko2"/>
      </w:pPr>
      <w:bookmarkStart w:id="133" w:name="_Toc480902522"/>
      <w:r w:rsidRPr="005E442B">
        <w:lastRenderedPageBreak/>
        <w:t>Levyjaot</w:t>
      </w:r>
      <w:bookmarkEnd w:id="133"/>
    </w:p>
    <w:p w:rsidR="001F5FDF" w:rsidRPr="005E442B" w:rsidRDefault="008A7677" w:rsidP="001F5FDF">
      <w:r w:rsidRPr="005E442B">
        <w:t xml:space="preserve">Levyjaot toteutetaan siten, että kaikilla on oikeudet yleiseen kansioon, johon voi lait-taa mitä vain koko päivän ajan, mutta se tyhjennetään joka päivä klo 00:00. Jokaiselle työntekijälle tehdään oma kotikansio, johon ainoastaan työntekijä itse pääsee käsiksi. Osoitteet kotikansioille tulevat olemaan esimerkiksi \\hq\Users\Johtaja\$username periaatteella. </w:t>
      </w:r>
      <w:r w:rsidR="001F5FDF" w:rsidRPr="005E442B">
        <w:t xml:space="preserve">Jokaiselle ryhmälle annetaan omat kansiot ja </w:t>
      </w:r>
      <w:r w:rsidR="00143E5E" w:rsidRPr="005E442B">
        <w:t xml:space="preserve">niihin pääsee käsiksi taulukon </w:t>
      </w:r>
      <w:r w:rsidR="005C11C4" w:rsidRPr="005E442B">
        <w:t>4</w:t>
      </w:r>
      <w:r w:rsidR="001F5FDF" w:rsidRPr="005E442B">
        <w:t xml:space="preserve"> mukaisesti. </w:t>
      </w:r>
    </w:p>
    <w:p w:rsidR="001F5FDF" w:rsidRPr="005E442B" w:rsidRDefault="001F5FDF" w:rsidP="002430B9">
      <w:pPr>
        <w:pStyle w:val="Kuvaotsikko"/>
      </w:pPr>
      <w:bookmarkStart w:id="134" w:name="_Toc480902848"/>
      <w:r w:rsidRPr="005E442B">
        <w:t xml:space="preserve">Taulukko </w:t>
      </w:r>
      <w:fldSimple w:instr=" SEQ Taulukko \* ARABIC ">
        <w:r w:rsidR="001610A5">
          <w:rPr>
            <w:noProof/>
          </w:rPr>
          <w:t>4</w:t>
        </w:r>
      </w:fldSimple>
      <w:r w:rsidR="009E661A" w:rsidRPr="005E442B">
        <w:rPr>
          <w:noProof/>
        </w:rPr>
        <w:t>.</w:t>
      </w:r>
      <w:r w:rsidRPr="005E442B">
        <w:t xml:space="preserve"> Levyjakojen oikeudet</w:t>
      </w:r>
      <w:bookmarkEnd w:id="134"/>
    </w:p>
    <w:p w:rsidR="001F5FDF" w:rsidRPr="005E442B" w:rsidRDefault="00DD2A88" w:rsidP="001F5FDF">
      <w:r w:rsidRPr="005E442B">
        <w:rPr>
          <w:noProof/>
          <w:lang w:eastAsia="fi-FI"/>
        </w:rPr>
        <w:drawing>
          <wp:inline distT="0" distB="0" distL="0" distR="0">
            <wp:extent cx="3857625" cy="1333500"/>
            <wp:effectExtent l="0" t="0" r="9525" b="0"/>
            <wp:docPr id="77" name="Kuva 77" descr="C:\Users\mikae\AppData\Local\Microsoft\Windows\INetCacheContent.Word\oikeud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ae\AppData\Local\Microsoft\Windows\INetCacheContent.Word\oikeude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625" cy="1333500"/>
                    </a:xfrm>
                    <a:prstGeom prst="rect">
                      <a:avLst/>
                    </a:prstGeom>
                    <a:noFill/>
                    <a:ln>
                      <a:noFill/>
                    </a:ln>
                  </pic:spPr>
                </pic:pic>
              </a:graphicData>
            </a:graphic>
          </wp:inline>
        </w:drawing>
      </w:r>
    </w:p>
    <w:p w:rsidR="00DD2A88" w:rsidRPr="005E442B" w:rsidRDefault="00DD2A88" w:rsidP="001F5FDF"/>
    <w:p w:rsidR="00DD2A88" w:rsidRPr="005E442B" w:rsidRDefault="00DD2A88" w:rsidP="001F5FDF">
      <w:r w:rsidRPr="005E442B">
        <w:t>Käyttäjälle tulee näkymään oma verkkolevy ja Yleinen, joka on ainoastaan HQ tiedostopalvelimella. Yleinen on jaettuna kaikkien sivukonttorien välillä. Levyjakoj</w:t>
      </w:r>
      <w:r w:rsidR="00AE6013" w:rsidRPr="005E442B">
        <w:t>a havainnollistetaan Kuviossa 18</w:t>
      </w:r>
      <w:r w:rsidRPr="005E442B">
        <w:t>.</w:t>
      </w:r>
    </w:p>
    <w:p w:rsidR="00143E5E" w:rsidRPr="005E442B" w:rsidRDefault="00143E5E" w:rsidP="001F5FDF"/>
    <w:p w:rsidR="001F5FDF" w:rsidRPr="005E442B" w:rsidRDefault="00DD2A88" w:rsidP="001F5FDF">
      <w:pPr>
        <w:keepNext/>
      </w:pPr>
      <w:r w:rsidRPr="005E442B">
        <w:object w:dxaOrig="9422" w:dyaOrig="5708">
          <v:shape id="_x0000_i1027" type="#_x0000_t75" style="width:327.75pt;height:199.65pt" o:ole="">
            <v:imagedata r:id="rId34" o:title=""/>
          </v:shape>
          <o:OLEObject Type="Embed" ProgID="Visio.Drawing.15" ShapeID="_x0000_i1027" DrawAspect="Content" ObjectID="_1562937524" r:id="rId35"/>
        </w:object>
      </w:r>
    </w:p>
    <w:p w:rsidR="001F5FDF" w:rsidRPr="005E442B" w:rsidRDefault="001F5FDF" w:rsidP="002430B9">
      <w:pPr>
        <w:pStyle w:val="Kuvaotsikko"/>
      </w:pPr>
      <w:bookmarkStart w:id="135" w:name="_Toc480902621"/>
      <w:r w:rsidRPr="005E442B">
        <w:t xml:space="preserve">Kuvio </w:t>
      </w:r>
      <w:fldSimple w:instr=" SEQ Kuvio \* ARABIC ">
        <w:r w:rsidR="001610A5">
          <w:rPr>
            <w:noProof/>
          </w:rPr>
          <w:t>18</w:t>
        </w:r>
      </w:fldSimple>
      <w:r w:rsidR="009E661A" w:rsidRPr="005E442B">
        <w:rPr>
          <w:noProof/>
        </w:rPr>
        <w:t>.</w:t>
      </w:r>
      <w:r w:rsidRPr="005E442B">
        <w:t xml:space="preserve"> Levyjaot</w:t>
      </w:r>
      <w:bookmarkEnd w:id="135"/>
    </w:p>
    <w:p w:rsidR="00C83A10" w:rsidRPr="005E442B" w:rsidRDefault="00664AA4" w:rsidP="00351B22">
      <w:pPr>
        <w:pStyle w:val="Otsikko2"/>
      </w:pPr>
      <w:r w:rsidRPr="005E442B">
        <w:br w:type="page"/>
      </w:r>
      <w:bookmarkStart w:id="136" w:name="_Toc480902523"/>
      <w:r w:rsidRPr="005E442B">
        <w:lastRenderedPageBreak/>
        <w:t>Toiminnallisuustasot</w:t>
      </w:r>
      <w:bookmarkEnd w:id="136"/>
    </w:p>
    <w:p w:rsidR="00664AA4" w:rsidRPr="005E442B" w:rsidRDefault="00664AA4" w:rsidP="00664AA4">
      <w:r w:rsidRPr="005E442B">
        <w:t>Toiminnallisuustasolla tarkoitetaan palveluita, jotka ovat käytössä koko infran alueella. Toiminnallisuustaso riippuu aina vanhimmasta käytössä olevasta palvelinkäyttöjärjestelmästä, joka määrää mitä palveluita verkossa voidaan käyttää. Esimerkiksi verkossa olevat Windows Server 2008 ja 2012 R2 palvelimet toimivat version 2008 tukemien palveluiden ehdoilla. Tästä syystä paras tilanne olisi, jos kaikki verkon palvelimet käyttäisivät samaa versiota käyttöjärjestelmästä. Vanhempia versioita voi myös käyttää, mutta palveluita luodessa on oltava tietoinen mitä palveluita voidaan käyttää.</w:t>
      </w:r>
    </w:p>
    <w:p w:rsidR="00E409A7" w:rsidRPr="005E442B" w:rsidRDefault="00664AA4" w:rsidP="00664AA4">
      <w:r w:rsidRPr="005E442B">
        <w:t>Omassa toteutuksessamme käytämme Windows Server 2012 R2 käyttöjärjestelmää kaikilla verkon palvelimilla. Näin vältämme toiminnallisuustasoista johtuvat ongelmat ja voimme käyttää kaikkia tarvitsemiamme palveluita.</w:t>
      </w:r>
    </w:p>
    <w:p w:rsidR="00E409A7" w:rsidRPr="005E442B" w:rsidRDefault="00E409A7" w:rsidP="00351B22">
      <w:pPr>
        <w:pStyle w:val="Otsikko2"/>
      </w:pPr>
      <w:bookmarkStart w:id="137" w:name="_Toc480902524"/>
      <w:r w:rsidRPr="005E442B">
        <w:t>NTP suunnitelma</w:t>
      </w:r>
      <w:bookmarkEnd w:id="137"/>
    </w:p>
    <w:p w:rsidR="0057540D" w:rsidRDefault="0057540D" w:rsidP="00B807F7">
      <w:r w:rsidRPr="005E442B">
        <w:t>NTP tullaan toteuttamaan siten, että HQ-VyOS saa aikatietonsa suoraan meille annetusta 192.168.17.2 osoitteessa olevassa NTP-palvelimelta. Tämän jälkeen HQ-</w:t>
      </w:r>
      <w:r w:rsidR="003A06C3" w:rsidRPr="005E442B">
        <w:t>DC1 ottaa aikatietonsa HQ-VyOS:</w:t>
      </w:r>
      <w:r w:rsidRPr="005E442B">
        <w:t>lta, jonka jälkeen se synkronisoi automaattisesti suoraan muille brancheille oikeat aikatiedot. Brancheilla toimivat VyOS reitittimet täytyy konfiguroida saamaan aikatietonsa HQ-DC1:ltä. NTP asetusten muuttaminen pitää tehdä komento tulkin kautta Windows Server 2012 R2 versiossa, joten tulemme käyttämään Windows Powershell:iä näiden komentojen ajamiseen. Nämä komennot täytyy ajaa Käyttäjällä, jolla on riittävät oikeudet ja tässä tullaan käyttämään Administrator tiliä.</w:t>
      </w:r>
    </w:p>
    <w:p w:rsidR="0041023F" w:rsidRDefault="0041023F" w:rsidP="0041023F">
      <w:pPr>
        <w:pStyle w:val="Otsikko2"/>
      </w:pPr>
      <w:bookmarkStart w:id="138" w:name="_Toc480902525"/>
      <w:r>
        <w:t>Palveluiden Autentikointi</w:t>
      </w:r>
      <w:bookmarkEnd w:id="138"/>
    </w:p>
    <w:p w:rsidR="0041023F" w:rsidRPr="005B4338" w:rsidRDefault="0041023F" w:rsidP="00B807F7">
      <w:r w:rsidRPr="005B4338">
        <w:t xml:space="preserve">Palvelut liitetään AD-ympäristöön, jotta pääsemme käsiksi haluttuihin palveluihin AD:ssa määritellyillä käyttäjillä. Liittäessämme palveluita ympäristöömme tulemme ensimmäiseksi lisäämään järjestelmän domainiimme ja LDAP yhteyksillä hakemaan </w:t>
      </w:r>
      <w:r w:rsidRPr="005B4338">
        <w:lastRenderedPageBreak/>
        <w:t>käyttäjätiedot AD-palvelimilta. Domainiin liittyessämme saamme varmennettua käyttäjät domainin kautta. LDAP yhteydellä saamme käyttäjien tiedot tuotua järjestelmään. Sähköposti palvelussa tulemme toteuttamaan AD/LDAP-integraation, jossa nähdään sen toiminta käytännössä.</w:t>
      </w:r>
    </w:p>
    <w:p w:rsidR="00976971" w:rsidRPr="005E442B" w:rsidRDefault="00976971" w:rsidP="00351B22">
      <w:pPr>
        <w:pStyle w:val="Otsikko2"/>
      </w:pPr>
      <w:bookmarkStart w:id="139" w:name="_Toc480902526"/>
      <w:r w:rsidRPr="005E442B">
        <w:t>Tietokantapalvelin</w:t>
      </w:r>
      <w:bookmarkEnd w:id="139"/>
      <w:r w:rsidRPr="005E442B">
        <w:t xml:space="preserve"> </w:t>
      </w:r>
    </w:p>
    <w:p w:rsidR="00664AA4" w:rsidRPr="005E442B" w:rsidRDefault="00976971" w:rsidP="00B807F7">
      <w:r w:rsidRPr="005E442B">
        <w:t xml:space="preserve">Pystytetään pankille MySQL-relaatiotietokanta Ubuntu 16.04.2 serverille, jossa ylläpidetään tietokantaa pankin </w:t>
      </w:r>
      <w:r w:rsidR="00AE6013" w:rsidRPr="005E442B">
        <w:t>asiakkaista (Kuvio 19</w:t>
      </w:r>
      <w:r w:rsidR="00615A42" w:rsidRPr="005E442B">
        <w:t>.)</w:t>
      </w:r>
      <w:r w:rsidRPr="005E442B">
        <w:t>.</w:t>
      </w:r>
      <w:r w:rsidR="0044759F" w:rsidRPr="005E442B">
        <w:t xml:space="preserve"> Nostetaan palvelin Domainiin ja luodaan sille sertifikaatti.</w:t>
      </w:r>
      <w:r w:rsidRPr="005E442B">
        <w:t xml:space="preserve">  Muodostetaan</w:t>
      </w:r>
      <w:r w:rsidR="0044759F" w:rsidRPr="005E442B">
        <w:t xml:space="preserve"> suojattu yhteys SQL-kyselyille sekä varmuus kopioidaan tietokanta.</w:t>
      </w:r>
    </w:p>
    <w:p w:rsidR="00615A42" w:rsidRPr="005E442B" w:rsidRDefault="00615A42" w:rsidP="00615A42">
      <w:pPr>
        <w:keepNext/>
      </w:pPr>
      <w:r w:rsidRPr="005E442B">
        <w:rPr>
          <w:noProof/>
          <w:lang w:eastAsia="fi-FI"/>
        </w:rPr>
        <w:drawing>
          <wp:inline distT="0" distB="0" distL="0" distR="0">
            <wp:extent cx="4314825" cy="2238033"/>
            <wp:effectExtent l="0" t="0" r="0" b="0"/>
            <wp:docPr id="46" name="Kuva 46" descr="J:\Koulu\IT-palveluiden Hallinta\kuvat\asikastaulukoi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Koulu\IT-palveluiden Hallinta\kuvat\asikastaulukoin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470" cy="2241999"/>
                    </a:xfrm>
                    <a:prstGeom prst="rect">
                      <a:avLst/>
                    </a:prstGeom>
                    <a:noFill/>
                    <a:ln>
                      <a:noFill/>
                    </a:ln>
                  </pic:spPr>
                </pic:pic>
              </a:graphicData>
            </a:graphic>
          </wp:inline>
        </w:drawing>
      </w:r>
    </w:p>
    <w:p w:rsidR="00615A42" w:rsidRPr="005E442B" w:rsidRDefault="00615A42" w:rsidP="00615A42">
      <w:pPr>
        <w:pStyle w:val="Kuvaotsikko"/>
      </w:pPr>
      <w:bookmarkStart w:id="140" w:name="_Toc480902622"/>
      <w:r w:rsidRPr="005E442B">
        <w:t xml:space="preserve">Kuvio </w:t>
      </w:r>
      <w:fldSimple w:instr=" SEQ Kuvio \* ARABIC ">
        <w:r w:rsidR="001610A5">
          <w:rPr>
            <w:noProof/>
          </w:rPr>
          <w:t>19</w:t>
        </w:r>
      </w:fldSimple>
      <w:r w:rsidRPr="005E442B">
        <w:t>. Tietokannan käsitemalli</w:t>
      </w:r>
      <w:bookmarkEnd w:id="140"/>
    </w:p>
    <w:p w:rsidR="00674A06" w:rsidRPr="005E442B" w:rsidRDefault="00674A06" w:rsidP="00674A06"/>
    <w:p w:rsidR="00A03124" w:rsidRPr="005E442B" w:rsidRDefault="00674A06" w:rsidP="00674A06">
      <w:pPr>
        <w:pStyle w:val="Otsikko2"/>
      </w:pPr>
      <w:bookmarkStart w:id="141" w:name="_Toc480902527"/>
      <w:r w:rsidRPr="005E442B">
        <w:t>IGP Kovennukset</w:t>
      </w:r>
      <w:bookmarkEnd w:id="141"/>
    </w:p>
    <w:p w:rsidR="00674A06" w:rsidRPr="005E442B" w:rsidRDefault="00674A06" w:rsidP="00674A06">
      <w:r w:rsidRPr="005E442B">
        <w:t>Yrityksemme käyttää OSPF:ää hoitamaan sisäverkkojen reitityksen. OSPF tietoturvaa tullaan parantamaan lisäämällä portit passiivisiksi. Tällä estämme luvattomat yhteydet</w:t>
      </w:r>
      <w:r w:rsidR="00D00E92" w:rsidRPr="005E442B">
        <w:t xml:space="preserve"> portteihin ja turhien reititys protokollien jakamisen. Ainoat portit, mitä tulemme tarvitsemaan, poistet</w:t>
      </w:r>
      <w:r w:rsidR="004D1CA7" w:rsidRPr="005E442B">
        <w:t>aan</w:t>
      </w:r>
      <w:r w:rsidR="00D00E92" w:rsidRPr="005E442B">
        <w:t xml:space="preserve"> passive tilasta, kuten ulkover</w:t>
      </w:r>
      <w:r w:rsidR="00DE07E5" w:rsidRPr="005E442B">
        <w:t>kkoon menevä portti ja IPS</w:t>
      </w:r>
      <w:r w:rsidR="00D00E92" w:rsidRPr="005E442B">
        <w:t xml:space="preserve">ec tunnelit. </w:t>
      </w:r>
      <w:r w:rsidR="004D1CA7" w:rsidRPr="005E442B">
        <w:t>Laitamme O</w:t>
      </w:r>
      <w:r w:rsidR="00A3777E" w:rsidRPr="005E442B">
        <w:t>SPF:än käyttämään MD5 salausta.</w:t>
      </w:r>
    </w:p>
    <w:p w:rsidR="007330EC" w:rsidRPr="005E442B" w:rsidRDefault="007330EC" w:rsidP="007330EC">
      <w:pPr>
        <w:pStyle w:val="Otsikko2"/>
      </w:pPr>
      <w:bookmarkStart w:id="142" w:name="_Toc480902528"/>
      <w:r w:rsidRPr="005E442B">
        <w:lastRenderedPageBreak/>
        <w:t>DNS</w:t>
      </w:r>
      <w:bookmarkEnd w:id="142"/>
    </w:p>
    <w:p w:rsidR="007330EC" w:rsidRPr="005E442B" w:rsidRDefault="00F22646" w:rsidP="007330EC">
      <w:r w:rsidRPr="005E442B">
        <w:t>Pääkonttorin ohjainpalvelin DC1 toimii sisäverkon osoitteiden selvittäjänä. Osoitteet, joita DC1 ei tunne, ohjataan DMZ- alueella sijaitsevalle DNS-palvelimelle. Tuntemattomat osoitekyselyt ohjataan DMZ:lta ulkoverkossa oleville DNS-palvelimille. DNS- palvelimena toimii Ubuntu 16.04 käyttöjärjestelmällä varustettu palvelin ja nimipalvelinohjelmistona Bind9.</w:t>
      </w:r>
    </w:p>
    <w:p w:rsidR="007232EE" w:rsidRPr="005E442B" w:rsidRDefault="007232EE" w:rsidP="007330EC"/>
    <w:p w:rsidR="007232EE" w:rsidRPr="005E442B" w:rsidRDefault="007232EE" w:rsidP="007232EE">
      <w:pPr>
        <w:pStyle w:val="Otsikko2"/>
      </w:pPr>
      <w:bookmarkStart w:id="143" w:name="_Toc480902529"/>
      <w:r w:rsidRPr="005E442B">
        <w:t>Palomuuri</w:t>
      </w:r>
      <w:bookmarkEnd w:id="143"/>
    </w:p>
    <w:p w:rsidR="007232EE" w:rsidRPr="005E442B" w:rsidRDefault="002268DA" w:rsidP="007232EE">
      <w:r w:rsidRPr="005E442B">
        <w:t>Yrityksemme palomuuri on sijoitettu VyOS- reitittimen ja sisäverkon laitteiden väliin. P</w:t>
      </w:r>
      <w:r w:rsidR="007232EE" w:rsidRPr="005E442B">
        <w:t>alomuurin tehtävänä on estää haitallinen liikenne</w:t>
      </w:r>
      <w:r w:rsidRPr="005E442B">
        <w:t xml:space="preserve"> yrityksemme verkkoon. Kaikki sisään ja ulostuleva liikenne yrityksessä ohjataan palomuurin kautta. Pystymme hallinnoimaan suodatettavaa liikennettä, sekä monitoroimaan yrityksen verkkoa. Verkon monitoroinnilla pystymme havaitsemaan mahdollisesti saastuneet laitteet ja mahdolliset hyökkäykset </w:t>
      </w:r>
      <w:r w:rsidR="00AE6013" w:rsidRPr="005E442B">
        <w:t>verkon ulkopuolelta. Kuviossa 20</w:t>
      </w:r>
      <w:r w:rsidRPr="005E442B">
        <w:t xml:space="preserve"> on havainnollistettu palomuurin sijaintia verkossa.</w:t>
      </w:r>
    </w:p>
    <w:p w:rsidR="002268DA" w:rsidRPr="005E442B" w:rsidRDefault="002268DA" w:rsidP="002268DA">
      <w:pPr>
        <w:keepNext/>
      </w:pPr>
      <w:r w:rsidRPr="005E442B">
        <w:rPr>
          <w:noProof/>
          <w:lang w:eastAsia="fi-FI"/>
        </w:rPr>
        <w:lastRenderedPageBreak/>
        <w:drawing>
          <wp:inline distT="0" distB="0" distL="0" distR="0" wp14:anchorId="1DC04EE7" wp14:editId="2E09912A">
            <wp:extent cx="5292725" cy="3829685"/>
            <wp:effectExtent l="0" t="0" r="3175" b="0"/>
            <wp:docPr id="136" name="Kuva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2725" cy="3829685"/>
                    </a:xfrm>
                    <a:prstGeom prst="rect">
                      <a:avLst/>
                    </a:prstGeom>
                  </pic:spPr>
                </pic:pic>
              </a:graphicData>
            </a:graphic>
          </wp:inline>
        </w:drawing>
      </w:r>
    </w:p>
    <w:p w:rsidR="002268DA" w:rsidRPr="005E442B" w:rsidRDefault="002268DA" w:rsidP="002268DA">
      <w:pPr>
        <w:pStyle w:val="Kuvaotsikko"/>
      </w:pPr>
      <w:bookmarkStart w:id="144" w:name="_Toc480902623"/>
      <w:r w:rsidRPr="005E442B">
        <w:t xml:space="preserve">Kuvio </w:t>
      </w:r>
      <w:fldSimple w:instr=" SEQ Kuvio \* ARABIC ">
        <w:r w:rsidR="001610A5">
          <w:rPr>
            <w:noProof/>
          </w:rPr>
          <w:t>20</w:t>
        </w:r>
      </w:fldSimple>
      <w:r w:rsidRPr="005E442B">
        <w:t>. Palomuurin sijainti verkossa</w:t>
      </w:r>
      <w:bookmarkEnd w:id="144"/>
    </w:p>
    <w:p w:rsidR="002268DA" w:rsidRPr="005E442B" w:rsidRDefault="002268DA" w:rsidP="002268DA"/>
    <w:p w:rsidR="00A3777E" w:rsidRPr="005E442B" w:rsidRDefault="002268DA" w:rsidP="00B647F3">
      <w:r w:rsidRPr="005E442B">
        <w:t xml:space="preserve">Palomuurin lisääminen aiheutti </w:t>
      </w:r>
      <w:r w:rsidR="00B647F3" w:rsidRPr="005E442B">
        <w:t xml:space="preserve">pieniä </w:t>
      </w:r>
      <w:r w:rsidRPr="005E442B">
        <w:t xml:space="preserve">muutoksia </w:t>
      </w:r>
      <w:r w:rsidR="00B647F3" w:rsidRPr="005E442B">
        <w:t>verkon topologiaan, sekä reitittimen konfiguraatioihin. VyOS- reitittimen eth0 rajapinta on suoraa kiinni ulkoverkossa ja eth1- rajapinta palomuurissa. Reitittimeltä suljettiin käyttämättömäksi jääneet rajapinnat. VyOS:n ja palomuurin väliseksi verkoksi valitsimme privaatin 172.20.0/24-verkon. Palomuurin sisäverkon rajapintojen osoitteiksi asetettiin oletusyhdyskäytävien osoitteet.</w:t>
      </w:r>
    </w:p>
    <w:p w:rsidR="00C20FFC" w:rsidRPr="005E442B" w:rsidRDefault="000838D2" w:rsidP="00C20FFC">
      <w:r w:rsidRPr="005E442B">
        <w:t>Mitataan</w:t>
      </w:r>
      <w:r w:rsidR="00C20FFC" w:rsidRPr="005E442B">
        <w:t xml:space="preserve"> verkon Baseline ja kirjataan ylös, millaista liikennettä verkossa kulkee. Verkkoliikenteestä selvitetään liikenteen tyyppi, lähde- ja kohdeportit. Kartoituksen perusteella luodaan palomuuriin säännöt kullekin verkolle. Liikenne sallitaan vain, jos se täsmää luotuihin sääntöihin. Baseline- mittaus suoritettiin Public-, WS-, Servers ja WAN- verkoista. Liitteestä 3 selviää palomuuriin tehdyt säännöt, port</w:t>
      </w:r>
      <w:r w:rsidRPr="005E442B">
        <w:t>it, lähtevä-</w:t>
      </w:r>
      <w:r w:rsidR="00C20FFC" w:rsidRPr="005E442B">
        <w:t xml:space="preserve"> sekä kohdeverkko.</w:t>
      </w:r>
    </w:p>
    <w:p w:rsidR="00C20FFC" w:rsidRPr="005E442B" w:rsidRDefault="00C20FFC" w:rsidP="00C20FFC">
      <w:r w:rsidRPr="005E442B">
        <w:t xml:space="preserve">Valitsimme palomuurituotteeksemme ilmaisen PfSense- ohjelmiston. Valintaperusteenamme oli erittäin kattava dokumentaatio verkossa, mahdollisuus asentaa monia </w:t>
      </w:r>
      <w:r w:rsidRPr="005E442B">
        <w:lastRenderedPageBreak/>
        <w:t xml:space="preserve">lisäosia, sekä mielestämme erittäin selkeä selaimen kautta hallittava käyttöliittymä. Valintaamme vaikutti myös SNORT-integraatio, joka helpotti tunkeutumisen testausta huomattavasti.   </w:t>
      </w:r>
    </w:p>
    <w:p w:rsidR="007A2B8E" w:rsidRPr="005E442B" w:rsidRDefault="007A2B8E" w:rsidP="007A2B8E">
      <w:pPr>
        <w:pStyle w:val="Otsikko2"/>
      </w:pPr>
      <w:bookmarkStart w:id="145" w:name="_Toc480902530"/>
      <w:r w:rsidRPr="005E442B">
        <w:t>Tikettijärjestelmä</w:t>
      </w:r>
      <w:bookmarkEnd w:id="145"/>
    </w:p>
    <w:p w:rsidR="007A2B8E" w:rsidRPr="005E442B" w:rsidRDefault="007A2B8E" w:rsidP="007A2B8E">
      <w:r w:rsidRPr="005E442B">
        <w:t xml:space="preserve">Tiketöintijärjestelmän vaatimusmäärittelyn mukaan järjestelmän kuuluu olla AD/LDAP-integroitavissa. Sekä tikettien jonot ja tikettien tekeminen sähköpostilla, että itse järjestelmässä. Tiketin luonnista tulisi tulla ilmoitus tekijän sähköpostiin. Palvelimelle myös sertifikaatti sekä tikettien luonti mahdollisuus ulko- ja sisäverkosta. </w:t>
      </w:r>
    </w:p>
    <w:p w:rsidR="007A2B8E" w:rsidRPr="005E442B" w:rsidRDefault="007A2B8E" w:rsidP="007A2B8E">
      <w:r w:rsidRPr="005E442B">
        <w:t xml:space="preserve">Aiemmin tehdyssä ohjelmistovertailussa olevista ohjelmista valitaan OsTicket-ohjelma, koska käyttöliittymä vaikutti yksinkertaiselta ja verkosta löydyn demon perusteella helppokäyttöinen. Asennetaan ohjelma Ubuntu 16.04 palvelimelle, toimialueen DMZ alueeseen eli VLAN 562:en. </w:t>
      </w:r>
    </w:p>
    <w:p w:rsidR="007B2BD3" w:rsidRPr="005E442B" w:rsidRDefault="007B2BD3" w:rsidP="007B2BD3">
      <w:pPr>
        <w:pStyle w:val="Otsikko2"/>
      </w:pPr>
      <w:bookmarkStart w:id="146" w:name="_Toc480902531"/>
      <w:r w:rsidRPr="005E442B">
        <w:t>Sähköposti</w:t>
      </w:r>
      <w:bookmarkEnd w:id="146"/>
    </w:p>
    <w:p w:rsidR="007B2BD3" w:rsidRPr="005E442B" w:rsidRDefault="007B2BD3" w:rsidP="007B2BD3">
      <w:r w:rsidRPr="005E442B">
        <w:t>Sähköpostipalvelin tulee toimimaan erillisellä sähköpostipalvelimella HQ:ssa. Palveluun pystyy kirjautumaan omalla nimellä ja salasanalla, eli samoilla, joilla kirjaudutaan domainiin. Sähköpostit tallentuvat sähköpostipalvelimelle ja kirjautumist</w:t>
      </w:r>
      <w:r w:rsidR="005A6086">
        <w:t>iedot haetaan DC1:</w:t>
      </w:r>
      <w:r w:rsidRPr="005E442B">
        <w:t>llä.</w:t>
      </w:r>
    </w:p>
    <w:p w:rsidR="007B2BD3" w:rsidRPr="005E442B" w:rsidRDefault="007B2BD3" w:rsidP="007B2BD3">
      <w:pPr>
        <w:pStyle w:val="Otsikko2"/>
      </w:pPr>
      <w:bookmarkStart w:id="147" w:name="_Toc480902532"/>
      <w:r w:rsidRPr="005E442B">
        <w:t>Pilvipalvelu</w:t>
      </w:r>
      <w:bookmarkEnd w:id="147"/>
    </w:p>
    <w:p w:rsidR="007B2BD3" w:rsidRPr="005E442B" w:rsidRDefault="007B2BD3" w:rsidP="007B2BD3">
      <w:r w:rsidRPr="005E442B">
        <w:t>Pilvipalvelussa haluttiin luoda yrityksen sisäinen pilvipalvelu helpottamaan yrityksen sisäistä tiedon tallennusta ja jakamista. Palveluun tullaan kirjautumaan AD- tunnuksien kautta käyttäen omaa nimeään muodossa EtunimiSukunimi ja käyttäen samaa salasanaa, kuin käyttäjälle kirjauduttaessa. Koska toimeksiannossa haluttiin juuri oma sisäinen pilvipalveluratkaisu, palveluun ei pääse käsiksi ulkoverkosta. Tämä on turvallista myös tietoturvan kannalta, koska pankin tiedonjakoon ei haluta kenenkään pääsevän pankin ulkopuolelta.</w:t>
      </w:r>
    </w:p>
    <w:p w:rsidR="003F2E37" w:rsidRPr="005E442B" w:rsidRDefault="003F2E37" w:rsidP="003F2E37">
      <w:pPr>
        <w:pStyle w:val="Otsikko2"/>
      </w:pPr>
      <w:bookmarkStart w:id="148" w:name="_Toc480902533"/>
      <w:r w:rsidRPr="005E442B">
        <w:lastRenderedPageBreak/>
        <w:t xml:space="preserve">Monitoroinnin </w:t>
      </w:r>
      <w:r w:rsidR="00553CB2" w:rsidRPr="005E442B">
        <w:t>suunnitelma</w:t>
      </w:r>
      <w:bookmarkEnd w:id="148"/>
    </w:p>
    <w:p w:rsidR="003F2E37" w:rsidRDefault="003F2E37" w:rsidP="003F2E37">
      <w:r w:rsidRPr="005E442B">
        <w:t>Monitoroinnissa tulemme käyttämään OpenNMS ohjelmistoa. Järjestelmän tulemme liittämään AD/LDAP-autentikoinnilla järjestelmäämme. Tulemme mittamaan järjestelmämme verkkoliikenteen toimivuutta pääkonttorin alueella, mihin kaikki palvelumme ovat tehty. Lisäksi tulemme valvomaan kiintolevyn täyttymistä tarjoamissa palveluissamme. Kiintolevyn täyttymisen rajat määritellään 90%, jonka jälkeen lähetetään hälytykset hallinnasta vastaaville sähköpostilla. OpenNMS käyttää Simple Network Management Protokollaa (SNMP) huomatakseen määriteltyjen arvojen ylityksen, joten se täytyy asentaa hallinnoitaville Linux laitteille. Toimiakseen SNMP tarvitsee UDP-portteja 161 ja 162, jotka avataan järjestelmien palomuureista.</w:t>
      </w:r>
    </w:p>
    <w:p w:rsidR="00AF5761" w:rsidRDefault="00AF5761" w:rsidP="00AF5761">
      <w:pPr>
        <w:pStyle w:val="Otsikko2"/>
      </w:pPr>
      <w:bookmarkStart w:id="149" w:name="_Toc480902534"/>
      <w:r>
        <w:t>Lähiverkon kovennus</w:t>
      </w:r>
      <w:bookmarkEnd w:id="149"/>
    </w:p>
    <w:p w:rsidR="00AF5761" w:rsidRPr="006360EF" w:rsidRDefault="00AF5761" w:rsidP="00AF5761">
      <w:r w:rsidRPr="006360EF">
        <w:t>BPDU-guard:n käyttöönotto suoritetaan Spidernetin kytkimiin WGx-SW1 -SW4 asettamalla Spanning-tree protokolla kytkinten rajapintoihin, jotka ovat yhteydessä toisiin kytkimiin.  Koska toimeksiannossa on määritetty, että verkkomme VLAN:it vastaanotetaan kytkimen WGx-Sw2 portista 8, asetetaan tämä linkkiväli trunk-tilaan, kuin myös kytkinten väliset linkit. Mahdolliset hallintaverkon yhteydet toimivat Access-portteina.  Access-portteihin asetetaan Portfast toiminto, joka mahdollistaa rajapinnan välittömän forwarding tilan, ilman että rajapinta toimisi ensin listening- ja learning- tilassa. BPDU-guard asetetaan rajapintoihin päälle, jolloin kun porttiin saapuu BPDU-viestejä, rajapinta muuttuu automaattisesti errdisable-tilaan.</w:t>
      </w:r>
      <w:r w:rsidR="00772F98">
        <w:t xml:space="preserve"> Lähempi tarkastelu porteista ja laitteista löytyy Liitteestä 8.</w:t>
      </w:r>
    </w:p>
    <w:p w:rsidR="00AF5761" w:rsidRPr="006360EF" w:rsidRDefault="00AF5761" w:rsidP="00AF5761">
      <w:r w:rsidRPr="006360EF">
        <w:t>DHCP-snooping:ssa määritellään luotetuiksi porteiksi kaikki portit, mitkä osoittavat DHCP-palvelimelle tai ovat yhteydessä toiseen työryhmän kytkimeen. Asetetaan kytkinten portit, jotka eivät ole kohti toista työryhmän kytkintä tai DHCP-palvelinta epäluotettaviksi ja määritellään portteihin rate limit, estäen näin ylimääräisten DHCP-viestien tulvituksen rajapintaan.</w:t>
      </w:r>
    </w:p>
    <w:p w:rsidR="00AF5761" w:rsidRPr="006360EF" w:rsidRDefault="00AF5761" w:rsidP="00AF5761">
      <w:r w:rsidRPr="006360EF">
        <w:t xml:space="preserve">Control Plane Protection:n osalta asetetaan Spidernetin kytkimille access-list komennolla rajoituksia, jotka estävät esimerkiksi telnet ja </w:t>
      </w:r>
      <w:r w:rsidR="007C0EEA">
        <w:t>SSH-</w:t>
      </w:r>
      <w:r w:rsidRPr="006360EF">
        <w:t>yhteyden kaikista muista osoitteista paitsi hallintaverkon osoitteista.</w:t>
      </w:r>
    </w:p>
    <w:p w:rsidR="00AF5761" w:rsidRDefault="00AF5761" w:rsidP="00AF5761">
      <w:r w:rsidRPr="006360EF">
        <w:lastRenderedPageBreak/>
        <w:t>CDP/LLDP kovennus toteutetaan enabloimalla DDP Ciscon kytkinten rajapintojen välille. LLDP asetetaan Extreme- ja HP laitteiston rajapintojen väliin sekä Cisco- ja Extreme laitteiden välille. Muuten muissa rajapinnoissa ei käytetä CDP:tä tai LLDP:tä.</w:t>
      </w:r>
    </w:p>
    <w:p w:rsidR="000F4EB8" w:rsidRDefault="000F4EB8" w:rsidP="000F4EB8">
      <w:pPr>
        <w:pStyle w:val="Otsikko2"/>
      </w:pPr>
      <w:bookmarkStart w:id="150" w:name="_Toc480902535"/>
      <w:r w:rsidRPr="00756DF7">
        <w:t>Haavoittu</w:t>
      </w:r>
      <w:r w:rsidR="000134E4">
        <w:t>vuus</w:t>
      </w:r>
      <w:r>
        <w:t>skannaus</w:t>
      </w:r>
      <w:bookmarkEnd w:id="150"/>
    </w:p>
    <w:p w:rsidR="000F4EB8" w:rsidRDefault="000F4EB8" w:rsidP="000F4EB8">
      <w:pPr>
        <w:rPr>
          <w:szCs w:val="24"/>
        </w:rPr>
      </w:pPr>
      <w:r>
        <w:rPr>
          <w:szCs w:val="24"/>
        </w:rPr>
        <w:t>Tarkoituksena on</w:t>
      </w:r>
      <w:r w:rsidRPr="006C1B93">
        <w:rPr>
          <w:szCs w:val="24"/>
        </w:rPr>
        <w:t xml:space="preserve"> asentaa zenmap Keski-Suomen branchille ja lähteä sieltä tarkastelemaan kohderyhmän julkisia ip-osoitteita.</w:t>
      </w:r>
      <w:r>
        <w:rPr>
          <w:szCs w:val="24"/>
        </w:rPr>
        <w:t xml:space="preserve"> Tarkoituksena on selvittää käyttöjärjestelmiä ja sitä minkälaisia palveluita ryhmällä on käytössä. Tarkoituksena on asentaa myös Kali</w:t>
      </w:r>
      <w:r w:rsidRPr="006C1B93">
        <w:rPr>
          <w:szCs w:val="24"/>
        </w:rPr>
        <w:t>,</w:t>
      </w:r>
      <w:r>
        <w:rPr>
          <w:szCs w:val="24"/>
        </w:rPr>
        <w:t xml:space="preserve"> koska se on erittäin käyttökelpoinen tämän tyylisissä skannauksissa</w:t>
      </w:r>
      <w:r w:rsidRPr="006C1B93">
        <w:rPr>
          <w:szCs w:val="24"/>
        </w:rPr>
        <w:t>. Kalissa on</w:t>
      </w:r>
      <w:r>
        <w:rPr>
          <w:szCs w:val="24"/>
        </w:rPr>
        <w:t xml:space="preserve"> myös</w:t>
      </w:r>
      <w:r w:rsidRPr="006C1B93">
        <w:rPr>
          <w:szCs w:val="24"/>
        </w:rPr>
        <w:t xml:space="preserve"> useita hyviä ohjelmistoja juuri tätä käyttötarkoitusta</w:t>
      </w:r>
      <w:r>
        <w:rPr>
          <w:szCs w:val="24"/>
        </w:rPr>
        <w:t xml:space="preserve"> varten. </w:t>
      </w:r>
    </w:p>
    <w:p w:rsidR="000F4EB8" w:rsidRDefault="000F4EB8" w:rsidP="000F4EB8">
      <w:pPr>
        <w:rPr>
          <w:szCs w:val="24"/>
        </w:rPr>
      </w:pPr>
      <w:r>
        <w:rPr>
          <w:szCs w:val="24"/>
        </w:rPr>
        <w:t xml:space="preserve">Tarkoituksena on myös kokeilla ssh-yhteyttä ja yrittää oletusalasanoilla kirjautus esim. VyOSsille ja muille vastaaville.  Työkaluina käytetään varmasti ainakin zenmappia, koska se on kohtuullisen laaja nmap-sovellus ja tietysti Kalin dig-komentoja, jos se on mahdollista. </w:t>
      </w:r>
    </w:p>
    <w:p w:rsidR="001B28C8" w:rsidRDefault="000F4EB8" w:rsidP="001B28C8">
      <w:pPr>
        <w:rPr>
          <w:szCs w:val="24"/>
        </w:rPr>
      </w:pPr>
      <w:r>
        <w:rPr>
          <w:szCs w:val="24"/>
        </w:rPr>
        <w:t xml:space="preserve">Zenmapilla pystyy saamaan selville ainakin sen, että pyöriikö kyseinen virtuaalikone linuxin vai jonkun muun OS:llä. </w:t>
      </w:r>
    </w:p>
    <w:p w:rsidR="001B28C8" w:rsidRDefault="001B28C8" w:rsidP="001B28C8">
      <w:pPr>
        <w:pStyle w:val="Otsikko2"/>
      </w:pPr>
      <w:bookmarkStart w:id="151" w:name="_Toc480902536"/>
      <w:r>
        <w:t>Etäyhteys</w:t>
      </w:r>
      <w:bookmarkEnd w:id="151"/>
    </w:p>
    <w:p w:rsidR="001B28C8" w:rsidRPr="004962DF" w:rsidRDefault="001B28C8" w:rsidP="001B28C8">
      <w:r w:rsidRPr="004962DF">
        <w:t>Etäyhteys tullaan toteuttamaan käyttäen OpenVPN palvelua, Debian pohjaisella</w:t>
      </w:r>
      <w:r w:rsidR="007C0EEA">
        <w:t xml:space="preserve"> palvelimella. Tulemme luomaan s</w:t>
      </w:r>
      <w:r w:rsidRPr="004962DF">
        <w:t>ertifikaatit serverille ja sieltä ne jaetaan käyttäjille. Etäyhteyden konfiguroinnissa on 10 askelta, jotka menevät seuraavasti:</w:t>
      </w:r>
    </w:p>
    <w:p w:rsidR="001B28C8" w:rsidRPr="004962DF" w:rsidRDefault="001B28C8" w:rsidP="001B28C8">
      <w:pPr>
        <w:pStyle w:val="Luettelokappale"/>
        <w:numPr>
          <w:ilvl w:val="0"/>
          <w:numId w:val="40"/>
        </w:numPr>
      </w:pPr>
      <w:r w:rsidRPr="004962DF">
        <w:t>OpenVPN asennus</w:t>
      </w:r>
    </w:p>
    <w:p w:rsidR="001B28C8" w:rsidRPr="004962DF" w:rsidRDefault="001B28C8" w:rsidP="001B28C8">
      <w:pPr>
        <w:pStyle w:val="Luettelokappale"/>
        <w:numPr>
          <w:ilvl w:val="0"/>
          <w:numId w:val="40"/>
        </w:numPr>
      </w:pPr>
      <w:r w:rsidRPr="004962DF">
        <w:t>Konfigurointi</w:t>
      </w:r>
    </w:p>
    <w:p w:rsidR="001B28C8" w:rsidRPr="004962DF" w:rsidRDefault="001B28C8" w:rsidP="001B28C8">
      <w:pPr>
        <w:pStyle w:val="Luettelokappale"/>
        <w:numPr>
          <w:ilvl w:val="0"/>
          <w:numId w:val="40"/>
        </w:numPr>
      </w:pPr>
      <w:r w:rsidRPr="004962DF">
        <w:t>Pakettien forwardoinnin salliminen</w:t>
      </w:r>
    </w:p>
    <w:p w:rsidR="001B28C8" w:rsidRPr="004962DF" w:rsidRDefault="001B28C8" w:rsidP="001B28C8">
      <w:pPr>
        <w:pStyle w:val="Luettelokappale"/>
        <w:numPr>
          <w:ilvl w:val="0"/>
          <w:numId w:val="40"/>
        </w:numPr>
      </w:pPr>
      <w:r w:rsidRPr="004962DF">
        <w:t>Palomuurin konfigurointi</w:t>
      </w:r>
    </w:p>
    <w:p w:rsidR="001B28C8" w:rsidRPr="004962DF" w:rsidRDefault="001B28C8" w:rsidP="001B28C8">
      <w:pPr>
        <w:pStyle w:val="Luettelokappale"/>
        <w:numPr>
          <w:ilvl w:val="0"/>
          <w:numId w:val="40"/>
        </w:numPr>
      </w:pPr>
      <w:r w:rsidRPr="004962DF">
        <w:t>CA:n konfigurointi</w:t>
      </w:r>
    </w:p>
    <w:p w:rsidR="001B28C8" w:rsidRPr="004962DF" w:rsidRDefault="001B28C8" w:rsidP="001B28C8">
      <w:pPr>
        <w:pStyle w:val="Luettelokappale"/>
        <w:numPr>
          <w:ilvl w:val="0"/>
          <w:numId w:val="40"/>
        </w:numPr>
      </w:pPr>
      <w:r w:rsidRPr="004962DF">
        <w:t>Certifikaatin ja avaimen luonti serverille</w:t>
      </w:r>
    </w:p>
    <w:p w:rsidR="001B28C8" w:rsidRPr="004962DF" w:rsidRDefault="001B28C8" w:rsidP="001B28C8">
      <w:pPr>
        <w:pStyle w:val="Luettelokappale"/>
        <w:numPr>
          <w:ilvl w:val="0"/>
          <w:numId w:val="40"/>
        </w:numPr>
      </w:pPr>
      <w:r w:rsidRPr="004962DF">
        <w:t>Certin ja avaimen siirtäminen oikeaan paikkaan</w:t>
      </w:r>
    </w:p>
    <w:p w:rsidR="001B28C8" w:rsidRPr="004962DF" w:rsidRDefault="001B28C8" w:rsidP="001B28C8">
      <w:pPr>
        <w:pStyle w:val="Luettelokappale"/>
        <w:numPr>
          <w:ilvl w:val="0"/>
          <w:numId w:val="40"/>
        </w:numPr>
      </w:pPr>
      <w:r w:rsidRPr="004962DF">
        <w:t>Certin ja avainten luonti käyttäjille</w:t>
      </w:r>
    </w:p>
    <w:p w:rsidR="001B28C8" w:rsidRPr="004962DF" w:rsidRDefault="001B28C8" w:rsidP="001B28C8">
      <w:pPr>
        <w:pStyle w:val="Luettelokappale"/>
        <w:numPr>
          <w:ilvl w:val="0"/>
          <w:numId w:val="40"/>
        </w:numPr>
      </w:pPr>
      <w:r w:rsidRPr="004962DF">
        <w:t>Yhdistetyn OpenVPN profiilin luonti asiakaslaitteille</w:t>
      </w:r>
    </w:p>
    <w:p w:rsidR="001B28C8" w:rsidRPr="004962DF" w:rsidRDefault="001B28C8" w:rsidP="001B28C8">
      <w:pPr>
        <w:pStyle w:val="Luettelokappale"/>
        <w:numPr>
          <w:ilvl w:val="0"/>
          <w:numId w:val="40"/>
        </w:numPr>
      </w:pPr>
      <w:r w:rsidRPr="004962DF">
        <w:t>Asiakas profiilin asennus</w:t>
      </w:r>
    </w:p>
    <w:p w:rsidR="001B28C8" w:rsidRDefault="001B28C8" w:rsidP="001B28C8"/>
    <w:p w:rsidR="001B28C8" w:rsidRDefault="001B28C8" w:rsidP="001B28C8">
      <w:pPr>
        <w:pStyle w:val="Otsikko2"/>
      </w:pPr>
      <w:bookmarkStart w:id="152" w:name="_Toc480902537"/>
      <w:r>
        <w:lastRenderedPageBreak/>
        <w:t>802.1x autentikaatio</w:t>
      </w:r>
      <w:bookmarkEnd w:id="152"/>
    </w:p>
    <w:p w:rsidR="001B28C8" w:rsidRPr="004962DF" w:rsidRDefault="001B28C8" w:rsidP="001B28C8">
      <w:r w:rsidRPr="004962DF">
        <w:t>Ensimmäisenä joudumme luomaan Radius-serverin ympäristöömme, koska tehtävänanto ykkösessä epäonnistuimme sen tekemisessä. Radius pitää konfiguroida ottamaan vastaan EAP liikennettä. Supplicant täytyy konfiguroida käyttämään portti pohjaista 802.1X autentikaatiota. Radius serverin ja supplicantin välil</w:t>
      </w:r>
      <w:r w:rsidR="004962DF">
        <w:t>lä tulee olemaan C</w:t>
      </w:r>
      <w:r w:rsidRPr="004962DF">
        <w:t>iscon kytkin, joka täytyy konfiguroida liitteen 9 mukaisesti. 802.1x konfiguraation pohjana tullaan käyttämään kovennuksessa tehtyjä konfiguraatioita.</w:t>
      </w:r>
    </w:p>
    <w:p w:rsidR="002A0753" w:rsidRDefault="002A0753" w:rsidP="002A0753">
      <w:pPr>
        <w:pStyle w:val="Otsikko2"/>
      </w:pPr>
      <w:bookmarkStart w:id="153" w:name="_Toc480902538"/>
      <w:r>
        <w:t>Lokienhallinta</w:t>
      </w:r>
      <w:bookmarkEnd w:id="153"/>
    </w:p>
    <w:p w:rsidR="002A0753" w:rsidRPr="004962DF" w:rsidRDefault="002A0753" w:rsidP="002A0753">
      <w:r w:rsidRPr="004962DF">
        <w:t xml:space="preserve">Lokeja säilytetään graylog- palvelimella. Tärkeimmät palvelut säilytetään seuraavat puoli vuotta, </w:t>
      </w:r>
      <w:r w:rsidR="004962DF" w:rsidRPr="004962DF">
        <w:t>niin kuin</w:t>
      </w:r>
      <w:r w:rsidRPr="004962DF">
        <w:t xml:space="preserve"> Katakri, vaatii kansallisessa tuvallisuusauditointikriteeristössä. Lokit haetaan DC1, DC2, FS1, www ja web palvelimilta, jotka sijaitsevat päätoimipisteellä. </w:t>
      </w:r>
    </w:p>
    <w:p w:rsidR="002A0753" w:rsidRPr="002A0753" w:rsidRDefault="002A0753" w:rsidP="002A0753"/>
    <w:p w:rsidR="007A2B8E" w:rsidRPr="005E442B" w:rsidRDefault="001B28C8" w:rsidP="001B28C8">
      <w:pPr>
        <w:spacing w:line="259" w:lineRule="auto"/>
      </w:pPr>
      <w:r>
        <w:br w:type="page"/>
      </w:r>
    </w:p>
    <w:p w:rsidR="00332363" w:rsidRPr="005E442B" w:rsidRDefault="00332363" w:rsidP="00332363">
      <w:pPr>
        <w:pStyle w:val="Otsikko1"/>
        <w:rPr>
          <w:lang w:val="fi-FI"/>
        </w:rPr>
      </w:pPr>
      <w:bookmarkStart w:id="154" w:name="_Toc480902539"/>
      <w:r w:rsidRPr="005E442B">
        <w:rPr>
          <w:lang w:val="fi-FI"/>
        </w:rPr>
        <w:lastRenderedPageBreak/>
        <w:t>Toteutus</w:t>
      </w:r>
      <w:bookmarkEnd w:id="154"/>
    </w:p>
    <w:p w:rsidR="009D599E" w:rsidRPr="005E442B" w:rsidRDefault="009D599E" w:rsidP="00351B22">
      <w:pPr>
        <w:pStyle w:val="Otsikko2"/>
      </w:pPr>
      <w:bookmarkStart w:id="155" w:name="_Toc480902540"/>
      <w:r w:rsidRPr="005E442B">
        <w:t>Pääkonttorin ohjainpalvelin DC1</w:t>
      </w:r>
      <w:r w:rsidR="00F163B5" w:rsidRPr="005E442B">
        <w:t xml:space="preserve"> ja DC2</w:t>
      </w:r>
      <w:bookmarkEnd w:id="155"/>
    </w:p>
    <w:p w:rsidR="00662953" w:rsidRPr="005E442B" w:rsidRDefault="00DF71CC" w:rsidP="00DF71CC">
      <w:r w:rsidRPr="005E442B">
        <w:t>Projektin toteutus aloitettiin asentama</w:t>
      </w:r>
      <w:r w:rsidR="00F163B5" w:rsidRPr="005E442B">
        <w:t>lla pääkonttoriin ohjainpalvelimet</w:t>
      </w:r>
      <w:r w:rsidRPr="005E442B">
        <w:t xml:space="preserve"> DC1</w:t>
      </w:r>
      <w:r w:rsidR="00F163B5" w:rsidRPr="005E442B">
        <w:t xml:space="preserve"> ja DC2</w:t>
      </w:r>
      <w:r w:rsidRPr="005E442B">
        <w:t>.</w:t>
      </w:r>
      <w:r w:rsidR="00F163B5" w:rsidRPr="005E442B">
        <w:t xml:space="preserve"> Ohjainpalvelimet</w:t>
      </w:r>
      <w:r w:rsidR="009D599E" w:rsidRPr="005E442B">
        <w:t xml:space="preserve"> nostettiin papankki.com domainiin ja annettiin sta</w:t>
      </w:r>
      <w:r w:rsidR="00F163B5" w:rsidRPr="005E442B">
        <w:t>attiset</w:t>
      </w:r>
      <w:r w:rsidR="00143E5E" w:rsidRPr="005E442B">
        <w:t xml:space="preserve"> IP-osoi</w:t>
      </w:r>
      <w:r w:rsidR="00C20FFC" w:rsidRPr="005E442B">
        <w:t>t</w:t>
      </w:r>
      <w:r w:rsidR="00143E5E" w:rsidRPr="005E442B">
        <w:t>te</w:t>
      </w:r>
      <w:r w:rsidR="00F163B5" w:rsidRPr="005E442B">
        <w:t>et</w:t>
      </w:r>
      <w:r w:rsidR="00143E5E" w:rsidRPr="005E442B">
        <w:t xml:space="preserve">. (kts. Kuvio </w:t>
      </w:r>
      <w:r w:rsidR="00C253BC" w:rsidRPr="005E442B">
        <w:t>21</w:t>
      </w:r>
      <w:r w:rsidR="009D599E" w:rsidRPr="005E442B">
        <w:t>)</w:t>
      </w:r>
    </w:p>
    <w:p w:rsidR="00A03124" w:rsidRPr="005E442B" w:rsidRDefault="00A03124" w:rsidP="00DF71CC"/>
    <w:p w:rsidR="009D599E" w:rsidRPr="005E442B" w:rsidRDefault="009D599E" w:rsidP="009D599E">
      <w:pPr>
        <w:keepNext/>
      </w:pPr>
      <w:r w:rsidRPr="005E442B">
        <w:rPr>
          <w:noProof/>
          <w:lang w:eastAsia="fi-FI"/>
        </w:rPr>
        <w:drawing>
          <wp:inline distT="0" distB="0" distL="0" distR="0" wp14:anchorId="5C9C2C52" wp14:editId="6E5D2E63">
            <wp:extent cx="2428875" cy="1827030"/>
            <wp:effectExtent l="0" t="0" r="0" b="1905"/>
            <wp:docPr id="6" name="Kuva 6" descr="C:\Users\mikae\AppData\Local\Microsoft\Windows\INetCacheContent.Word\DC1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ae\AppData\Local\Microsoft\Windows\INetCacheContent.Word\DC1 u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5625" cy="1832107"/>
                    </a:xfrm>
                    <a:prstGeom prst="rect">
                      <a:avLst/>
                    </a:prstGeom>
                    <a:noFill/>
                    <a:ln>
                      <a:noFill/>
                    </a:ln>
                  </pic:spPr>
                </pic:pic>
              </a:graphicData>
            </a:graphic>
          </wp:inline>
        </w:drawing>
      </w:r>
    </w:p>
    <w:p w:rsidR="009D599E" w:rsidRPr="005E442B" w:rsidRDefault="009D599E" w:rsidP="002430B9">
      <w:pPr>
        <w:pStyle w:val="Kuvaotsikko"/>
      </w:pPr>
      <w:bookmarkStart w:id="156" w:name="_Toc480902624"/>
      <w:r w:rsidRPr="005E442B">
        <w:t xml:space="preserve">Kuvio </w:t>
      </w:r>
      <w:fldSimple w:instr=" SEQ Kuvio \* ARABIC ">
        <w:r w:rsidR="001610A5">
          <w:rPr>
            <w:noProof/>
          </w:rPr>
          <w:t>21</w:t>
        </w:r>
      </w:fldSimple>
      <w:r w:rsidR="00531ACF" w:rsidRPr="005E442B">
        <w:rPr>
          <w:noProof/>
        </w:rPr>
        <w:t>.</w:t>
      </w:r>
      <w:r w:rsidRPr="005E442B">
        <w:t xml:space="preserve"> Ohjainpalvelin nostettu domainiin ja annettu IP-osoite</w:t>
      </w:r>
      <w:bookmarkEnd w:id="156"/>
    </w:p>
    <w:p w:rsidR="00662953" w:rsidRPr="005E442B" w:rsidRDefault="00662953" w:rsidP="00662953">
      <w:pPr>
        <w:spacing w:line="259" w:lineRule="auto"/>
      </w:pPr>
    </w:p>
    <w:p w:rsidR="00662953" w:rsidRPr="005E442B" w:rsidRDefault="00A07433" w:rsidP="00A07433">
      <w:r w:rsidRPr="005E442B">
        <w:t>Pääkonttorin DC1:lle luotiin Reverse Lookup Zone, jotta nimikyselyt</w:t>
      </w:r>
      <w:r w:rsidR="00BC27A2" w:rsidRPr="005E442B">
        <w:t xml:space="preserve"> to</w:t>
      </w:r>
      <w:r w:rsidR="00143E5E" w:rsidRPr="005E442B">
        <w:t xml:space="preserve">imivat. (kts. Kuvio </w:t>
      </w:r>
      <w:r w:rsidR="00C253BC" w:rsidRPr="005E442B">
        <w:t>22</w:t>
      </w:r>
      <w:r w:rsidRPr="005E442B">
        <w:t>)</w:t>
      </w:r>
    </w:p>
    <w:p w:rsidR="00A07433" w:rsidRPr="005E442B" w:rsidRDefault="00A07433" w:rsidP="00A07433">
      <w:pPr>
        <w:keepNext/>
      </w:pPr>
      <w:r w:rsidRPr="005E442B">
        <w:rPr>
          <w:noProof/>
          <w:lang w:eastAsia="fi-FI"/>
        </w:rPr>
        <w:drawing>
          <wp:inline distT="0" distB="0" distL="0" distR="0" wp14:anchorId="07C97BB0" wp14:editId="579ABBD2">
            <wp:extent cx="3286125" cy="2317086"/>
            <wp:effectExtent l="0" t="0" r="0" b="7620"/>
            <wp:docPr id="7" name="Kuva 7" descr="C:\Users\mikae\AppData\Local\Microsoft\Windows\INetCacheContent.Word\Reverse Lookup 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ae\AppData\Local\Microsoft\Windows\INetCacheContent.Word\Reverse Lookup Zon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6709" cy="2331600"/>
                    </a:xfrm>
                    <a:prstGeom prst="rect">
                      <a:avLst/>
                    </a:prstGeom>
                    <a:noFill/>
                    <a:ln>
                      <a:noFill/>
                    </a:ln>
                  </pic:spPr>
                </pic:pic>
              </a:graphicData>
            </a:graphic>
          </wp:inline>
        </w:drawing>
      </w:r>
    </w:p>
    <w:p w:rsidR="00F25303" w:rsidRPr="005E442B" w:rsidRDefault="00A07433" w:rsidP="002430B9">
      <w:pPr>
        <w:pStyle w:val="Kuvaotsikko"/>
      </w:pPr>
      <w:bookmarkStart w:id="157" w:name="_Toc480902625"/>
      <w:r w:rsidRPr="005E442B">
        <w:t xml:space="preserve">Kuvio </w:t>
      </w:r>
      <w:fldSimple w:instr=" SEQ Kuvio \* ARABIC ">
        <w:r w:rsidR="001610A5">
          <w:rPr>
            <w:noProof/>
          </w:rPr>
          <w:t>22</w:t>
        </w:r>
      </w:fldSimple>
      <w:r w:rsidR="00531ACF" w:rsidRPr="005E442B">
        <w:rPr>
          <w:noProof/>
        </w:rPr>
        <w:t>.</w:t>
      </w:r>
      <w:r w:rsidRPr="005E442B">
        <w:t xml:space="preserve"> DC1:lle luotu Reverse Lookup Zone</w:t>
      </w:r>
      <w:bookmarkEnd w:id="157"/>
    </w:p>
    <w:p w:rsidR="00DE4EF8" w:rsidRPr="005E442B" w:rsidRDefault="00DE4EF8" w:rsidP="00DE4EF8"/>
    <w:p w:rsidR="00DE4EF8" w:rsidRPr="005E442B" w:rsidRDefault="00DE4EF8" w:rsidP="004B441C">
      <w:pPr>
        <w:pStyle w:val="Otsikko3"/>
      </w:pPr>
      <w:bookmarkStart w:id="158" w:name="_Toc480902541"/>
      <w:r w:rsidRPr="005E442B">
        <w:lastRenderedPageBreak/>
        <w:t>Käyttäjien luonti</w:t>
      </w:r>
      <w:bookmarkEnd w:id="158"/>
    </w:p>
    <w:p w:rsidR="00DE4EF8" w:rsidRPr="005E442B" w:rsidRDefault="00A14FD1" w:rsidP="00DE4EF8">
      <w:pPr>
        <w:rPr>
          <w:lang w:eastAsia="fi-FI"/>
        </w:rPr>
      </w:pPr>
      <w:r w:rsidRPr="005E442B">
        <w:rPr>
          <w:lang w:eastAsia="fi-FI"/>
        </w:rPr>
        <w:t>DC1:</w:t>
      </w:r>
      <w:r w:rsidR="00DE4EF8" w:rsidRPr="005E442B">
        <w:rPr>
          <w:lang w:eastAsia="fi-FI"/>
        </w:rPr>
        <w:t>lle luotiin suunnitellut käyttäjät ja ryhmät, jotka pystyvät käyttämään palveluita. Tämä toteutettiin niin, että j</w:t>
      </w:r>
      <w:r w:rsidRPr="005E442B">
        <w:rPr>
          <w:lang w:eastAsia="fi-FI"/>
        </w:rPr>
        <w:t>okaiselle ryhmälle tehtiin oma Organization U</w:t>
      </w:r>
      <w:r w:rsidR="00DE4EF8" w:rsidRPr="005E442B">
        <w:rPr>
          <w:lang w:eastAsia="fi-FI"/>
        </w:rPr>
        <w:t xml:space="preserve">nit, jonka sisälle tehtiin yksi globaali ryhmä, johon sijoitettiin kaikki käyttäjät. Tämän jälkeen kolme lokaalia ryhmää, joilla oli joko luku, kirjoitus tai luku ja kirjoitusoikeudet. Tämän lisäksi oma unit, johon luotiin itse käyttäjät. Tämä toteutettiin jokaiselle ryhmälle. </w:t>
      </w:r>
      <w:r w:rsidR="00C253BC" w:rsidRPr="005E442B">
        <w:rPr>
          <w:lang w:eastAsia="fi-FI"/>
        </w:rPr>
        <w:t>(Kts. Kuviot 23 ja 24</w:t>
      </w:r>
      <w:r w:rsidR="00A03124" w:rsidRPr="005E442B">
        <w:rPr>
          <w:lang w:eastAsia="fi-FI"/>
        </w:rPr>
        <w:t>)</w:t>
      </w:r>
    </w:p>
    <w:p w:rsidR="00A03124" w:rsidRPr="005E442B" w:rsidRDefault="00A03124" w:rsidP="00DE4EF8">
      <w:pPr>
        <w:rPr>
          <w:lang w:eastAsia="fi-FI"/>
        </w:rPr>
      </w:pPr>
    </w:p>
    <w:p w:rsidR="00DE4EF8" w:rsidRPr="005E442B" w:rsidRDefault="00554695" w:rsidP="00DE4EF8">
      <w:pPr>
        <w:keepNext/>
      </w:pPr>
      <w:r>
        <w:rPr>
          <w:lang w:eastAsia="fi-FI"/>
        </w:rPr>
        <w:pict>
          <v:shape id="_x0000_i1028" type="#_x0000_t75" style="width:391.8pt;height:203.4pt">
            <v:imagedata r:id="rId40" o:title="Ryhmän ryhmät" cropbottom="13068f"/>
          </v:shape>
        </w:pict>
      </w:r>
    </w:p>
    <w:p w:rsidR="00DE4EF8" w:rsidRPr="005E442B" w:rsidRDefault="00DE4EF8" w:rsidP="002430B9">
      <w:pPr>
        <w:pStyle w:val="Kuvaotsikko"/>
      </w:pPr>
      <w:bookmarkStart w:id="159" w:name="_Toc480902626"/>
      <w:r w:rsidRPr="005E442B">
        <w:t xml:space="preserve">Kuvio </w:t>
      </w:r>
      <w:fldSimple w:instr=" SEQ Kuvio \* ARABIC ">
        <w:r w:rsidR="001610A5">
          <w:rPr>
            <w:noProof/>
          </w:rPr>
          <w:t>23</w:t>
        </w:r>
      </w:fldSimple>
      <w:r w:rsidR="00A03124" w:rsidRPr="005E442B">
        <w:rPr>
          <w:noProof/>
        </w:rPr>
        <w:t>.</w:t>
      </w:r>
      <w:r w:rsidRPr="005E442B">
        <w:t xml:space="preserve"> Globaalit ja lokaalit ryhmät</w:t>
      </w:r>
      <w:bookmarkEnd w:id="159"/>
    </w:p>
    <w:p w:rsidR="00A14FD1" w:rsidRPr="005E442B" w:rsidRDefault="00A14FD1" w:rsidP="00A14FD1"/>
    <w:p w:rsidR="00DE4EF8" w:rsidRPr="005E442B" w:rsidRDefault="00554695" w:rsidP="00DE4EF8">
      <w:pPr>
        <w:keepNext/>
      </w:pPr>
      <w:r>
        <w:rPr>
          <w:lang w:val="en-US" w:eastAsia="fi-FI"/>
        </w:rPr>
        <w:lastRenderedPageBreak/>
        <w:pict>
          <v:shape id="_x0000_i1029" type="#_x0000_t75" style="width:389.9pt;height:204.8pt">
            <v:imagedata r:id="rId41" o:title="Käyttäjät" cropbottom="12725f"/>
          </v:shape>
        </w:pict>
      </w:r>
    </w:p>
    <w:p w:rsidR="00DE4EF8" w:rsidRPr="005E442B" w:rsidRDefault="00DE4EF8" w:rsidP="002430B9">
      <w:pPr>
        <w:pStyle w:val="Kuvaotsikko"/>
      </w:pPr>
      <w:bookmarkStart w:id="160" w:name="_Toc480902627"/>
      <w:r w:rsidRPr="005E442B">
        <w:t xml:space="preserve">Kuvio </w:t>
      </w:r>
      <w:fldSimple w:instr=" SEQ Kuvio \* ARABIC ">
        <w:r w:rsidR="001610A5">
          <w:rPr>
            <w:noProof/>
          </w:rPr>
          <w:t>24</w:t>
        </w:r>
      </w:fldSimple>
      <w:r w:rsidR="00A03124" w:rsidRPr="005E442B">
        <w:rPr>
          <w:noProof/>
        </w:rPr>
        <w:t>.</w:t>
      </w:r>
      <w:r w:rsidRPr="005E442B">
        <w:t xml:space="preserve"> Johtaja- ryhmän käyttäjät</w:t>
      </w:r>
      <w:bookmarkEnd w:id="160"/>
    </w:p>
    <w:p w:rsidR="00A03124" w:rsidRPr="005E442B" w:rsidRDefault="00A03124" w:rsidP="00A03124"/>
    <w:p w:rsidR="00C827BB" w:rsidRPr="005E442B" w:rsidRDefault="00C827BB" w:rsidP="004B441C">
      <w:pPr>
        <w:pStyle w:val="Otsikko3"/>
      </w:pPr>
      <w:bookmarkStart w:id="161" w:name="_Toc480902542"/>
      <w:r w:rsidRPr="005E442B">
        <w:t>Replikointi</w:t>
      </w:r>
      <w:r w:rsidR="00E111E2" w:rsidRPr="005E442B">
        <w:t xml:space="preserve"> ja DNS</w:t>
      </w:r>
      <w:bookmarkEnd w:id="161"/>
    </w:p>
    <w:p w:rsidR="00C827BB" w:rsidRPr="005E442B" w:rsidRDefault="00C827BB" w:rsidP="00C827BB">
      <w:r w:rsidRPr="005E442B">
        <w:rPr>
          <w:lang w:eastAsia="fi-FI"/>
        </w:rPr>
        <w:t>Ohjainpalvelin DC1 replikoidaan DC2:lle mahdollisten laiterikkojen aiheuttamien katkosten välttämiseksi. DC1:n AD tiedot replikoituvat automaattisesti. Myös DNS kyselyt ohjautuvat DC2:lle tarvittaessa.</w:t>
      </w:r>
      <w:r w:rsidRPr="005E442B">
        <w:t xml:space="preserve"> (kts. Kuvio </w:t>
      </w:r>
      <w:r w:rsidR="00C253BC" w:rsidRPr="005E442B">
        <w:t>25</w:t>
      </w:r>
      <w:r w:rsidRPr="005E442B">
        <w:t>)</w:t>
      </w:r>
    </w:p>
    <w:p w:rsidR="00A03124" w:rsidRPr="005E442B" w:rsidRDefault="00A03124" w:rsidP="00C827BB">
      <w:pPr>
        <w:rPr>
          <w:lang w:eastAsia="fi-FI"/>
        </w:rPr>
      </w:pPr>
    </w:p>
    <w:p w:rsidR="00C827BB" w:rsidRPr="005E442B" w:rsidRDefault="00473BCC" w:rsidP="00C827BB">
      <w:pPr>
        <w:keepNext/>
      </w:pPr>
      <w:r w:rsidRPr="005E442B">
        <w:rPr>
          <w:noProof/>
          <w:lang w:eastAsia="fi-FI"/>
        </w:rPr>
        <w:drawing>
          <wp:inline distT="0" distB="0" distL="0" distR="0" wp14:anchorId="6624398F" wp14:editId="16C10DBA">
            <wp:extent cx="5133975" cy="1419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3975" cy="1419225"/>
                    </a:xfrm>
                    <a:prstGeom prst="rect">
                      <a:avLst/>
                    </a:prstGeom>
                    <a:noFill/>
                    <a:ln>
                      <a:noFill/>
                    </a:ln>
                  </pic:spPr>
                </pic:pic>
              </a:graphicData>
            </a:graphic>
          </wp:inline>
        </w:drawing>
      </w:r>
    </w:p>
    <w:p w:rsidR="00C827BB" w:rsidRPr="005E442B" w:rsidRDefault="00C827BB" w:rsidP="002430B9">
      <w:pPr>
        <w:pStyle w:val="Kuvaotsikko"/>
      </w:pPr>
      <w:bookmarkStart w:id="162" w:name="_Toc480902628"/>
      <w:r w:rsidRPr="005E442B">
        <w:t xml:space="preserve">Kuvio </w:t>
      </w:r>
      <w:fldSimple w:instr=" SEQ Kuvio \* ARABIC ">
        <w:r w:rsidR="001610A5">
          <w:rPr>
            <w:noProof/>
          </w:rPr>
          <w:t>25</w:t>
        </w:r>
      </w:fldSimple>
      <w:r w:rsidR="00A03124" w:rsidRPr="005E442B">
        <w:rPr>
          <w:noProof/>
        </w:rPr>
        <w:t>.</w:t>
      </w:r>
      <w:r w:rsidRPr="005E442B">
        <w:t xml:space="preserve"> Pääkonttorin ohjainpalvelimen DC1 replikointi</w:t>
      </w:r>
      <w:bookmarkEnd w:id="162"/>
    </w:p>
    <w:p w:rsidR="00473BCC" w:rsidRPr="005E442B" w:rsidRDefault="00473BCC" w:rsidP="00473BCC"/>
    <w:p w:rsidR="00C827BB" w:rsidRPr="005E442B" w:rsidRDefault="00C827BB" w:rsidP="00C827BB">
      <w:pPr>
        <w:rPr>
          <w:lang w:eastAsia="fi-FI"/>
        </w:rPr>
      </w:pPr>
      <w:r w:rsidRPr="005E442B">
        <w:rPr>
          <w:lang w:eastAsia="fi-FI"/>
        </w:rPr>
        <w:t xml:space="preserve">Testasimme replikoinnin toimintaa katkaisemalla DC1:ltä yhteyden verkkoon. </w:t>
      </w:r>
      <w:r w:rsidRPr="005E442B">
        <w:t xml:space="preserve">(kts. Kuvio </w:t>
      </w:r>
      <w:r w:rsidR="00C253BC" w:rsidRPr="005E442B">
        <w:t>26</w:t>
      </w:r>
      <w:r w:rsidRPr="005E442B">
        <w:t>)</w:t>
      </w:r>
    </w:p>
    <w:p w:rsidR="00C827BB" w:rsidRPr="005E442B" w:rsidRDefault="00C827BB" w:rsidP="00C827BB">
      <w:pPr>
        <w:keepNext/>
      </w:pPr>
      <w:r w:rsidRPr="005E442B">
        <w:rPr>
          <w:noProof/>
          <w:lang w:eastAsia="fi-FI"/>
        </w:rPr>
        <w:lastRenderedPageBreak/>
        <w:drawing>
          <wp:inline distT="0" distB="0" distL="0" distR="0" wp14:anchorId="073845D5" wp14:editId="14DBA4C5">
            <wp:extent cx="4638675" cy="1674315"/>
            <wp:effectExtent l="0" t="0" r="0" b="254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0069" cy="1674818"/>
                    </a:xfrm>
                    <a:prstGeom prst="rect">
                      <a:avLst/>
                    </a:prstGeom>
                  </pic:spPr>
                </pic:pic>
              </a:graphicData>
            </a:graphic>
          </wp:inline>
        </w:drawing>
      </w:r>
    </w:p>
    <w:p w:rsidR="00C827BB" w:rsidRPr="005E442B" w:rsidRDefault="00C827BB" w:rsidP="002430B9">
      <w:pPr>
        <w:pStyle w:val="Kuvaotsikko"/>
      </w:pPr>
      <w:bookmarkStart w:id="163" w:name="_Toc480902629"/>
      <w:r w:rsidRPr="005E442B">
        <w:t xml:space="preserve">Kuvio </w:t>
      </w:r>
      <w:fldSimple w:instr=" SEQ Kuvio \* ARABIC ">
        <w:r w:rsidR="001610A5">
          <w:rPr>
            <w:noProof/>
          </w:rPr>
          <w:t>26</w:t>
        </w:r>
      </w:fldSimple>
      <w:r w:rsidR="00A03124" w:rsidRPr="005E442B">
        <w:rPr>
          <w:noProof/>
        </w:rPr>
        <w:t>.</w:t>
      </w:r>
      <w:r w:rsidRPr="005E442B">
        <w:t xml:space="preserve"> DC1 yhteys katkaistu</w:t>
      </w:r>
      <w:bookmarkEnd w:id="163"/>
    </w:p>
    <w:p w:rsidR="00473BCC" w:rsidRPr="005E442B" w:rsidRDefault="00473BCC" w:rsidP="00C827BB">
      <w:pPr>
        <w:rPr>
          <w:lang w:eastAsia="fi-FI"/>
        </w:rPr>
      </w:pPr>
    </w:p>
    <w:p w:rsidR="00C827BB" w:rsidRPr="005E442B" w:rsidRDefault="00E111E2" w:rsidP="00C827BB">
      <w:r w:rsidRPr="005E442B">
        <w:rPr>
          <w:lang w:eastAsia="fi-FI"/>
        </w:rPr>
        <w:t xml:space="preserve">Kirjauduimme pankin työntekijän käyttäjätilille ja tarkistimme miltä ohjainpalvelimelta ryhmäkäytänteet, profiili ja levyjaot on haettu. DC2 toimii suunnitellusti. </w:t>
      </w:r>
      <w:r w:rsidR="001C57F1" w:rsidRPr="005E442B">
        <w:t xml:space="preserve">(kts. Kuvio </w:t>
      </w:r>
      <w:r w:rsidR="00C253BC" w:rsidRPr="005E442B">
        <w:t>27</w:t>
      </w:r>
      <w:r w:rsidRPr="005E442B">
        <w:t xml:space="preserve"> ja </w:t>
      </w:r>
      <w:r w:rsidR="001C57F1" w:rsidRPr="005E442B">
        <w:t>2</w:t>
      </w:r>
      <w:r w:rsidR="00C253BC" w:rsidRPr="005E442B">
        <w:t>8</w:t>
      </w:r>
    </w:p>
    <w:p w:rsidR="00A03124" w:rsidRPr="005E442B" w:rsidRDefault="00A03124" w:rsidP="00C827BB">
      <w:pPr>
        <w:rPr>
          <w:lang w:eastAsia="fi-FI"/>
        </w:rPr>
      </w:pPr>
    </w:p>
    <w:p w:rsidR="00E111E2" w:rsidRPr="005E442B" w:rsidRDefault="00E111E2" w:rsidP="00E111E2">
      <w:pPr>
        <w:keepNext/>
      </w:pPr>
      <w:r w:rsidRPr="005E442B">
        <w:rPr>
          <w:noProof/>
          <w:lang w:eastAsia="fi-FI"/>
        </w:rPr>
        <w:drawing>
          <wp:inline distT="0" distB="0" distL="0" distR="0" wp14:anchorId="494CC95F" wp14:editId="21D61702">
            <wp:extent cx="4873411" cy="4162425"/>
            <wp:effectExtent l="0" t="0" r="381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7175" cy="4165640"/>
                    </a:xfrm>
                    <a:prstGeom prst="rect">
                      <a:avLst/>
                    </a:prstGeom>
                  </pic:spPr>
                </pic:pic>
              </a:graphicData>
            </a:graphic>
          </wp:inline>
        </w:drawing>
      </w:r>
    </w:p>
    <w:p w:rsidR="00E111E2" w:rsidRPr="005E442B" w:rsidRDefault="00E111E2" w:rsidP="002430B9">
      <w:pPr>
        <w:pStyle w:val="Kuvaotsikko"/>
      </w:pPr>
      <w:bookmarkStart w:id="164" w:name="_Toc480902630"/>
      <w:r w:rsidRPr="005E442B">
        <w:t xml:space="preserve">Kuvio </w:t>
      </w:r>
      <w:fldSimple w:instr=" SEQ Kuvio \* ARABIC ">
        <w:r w:rsidR="001610A5">
          <w:rPr>
            <w:noProof/>
          </w:rPr>
          <w:t>27</w:t>
        </w:r>
      </w:fldSimple>
      <w:r w:rsidR="00A03124" w:rsidRPr="005E442B">
        <w:rPr>
          <w:noProof/>
        </w:rPr>
        <w:t>.</w:t>
      </w:r>
      <w:r w:rsidRPr="005E442B">
        <w:t xml:space="preserve"> DC2 toiminta AD:na laiterikon sattuessa</w:t>
      </w:r>
      <w:bookmarkEnd w:id="164"/>
    </w:p>
    <w:p w:rsidR="00E111E2" w:rsidRPr="005E442B" w:rsidRDefault="00E111E2" w:rsidP="00E111E2"/>
    <w:p w:rsidR="00E111E2" w:rsidRPr="005E442B" w:rsidRDefault="00E111E2" w:rsidP="00E111E2">
      <w:pPr>
        <w:keepNext/>
      </w:pPr>
      <w:r w:rsidRPr="005E442B">
        <w:rPr>
          <w:noProof/>
          <w:lang w:eastAsia="fi-FI"/>
        </w:rPr>
        <w:lastRenderedPageBreak/>
        <w:drawing>
          <wp:inline distT="0" distB="0" distL="0" distR="0" wp14:anchorId="2D3D64DF" wp14:editId="27537AE2">
            <wp:extent cx="5292725" cy="3221355"/>
            <wp:effectExtent l="0" t="0" r="3175"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725" cy="3221355"/>
                    </a:xfrm>
                    <a:prstGeom prst="rect">
                      <a:avLst/>
                    </a:prstGeom>
                  </pic:spPr>
                </pic:pic>
              </a:graphicData>
            </a:graphic>
          </wp:inline>
        </w:drawing>
      </w:r>
    </w:p>
    <w:p w:rsidR="00E111E2" w:rsidRPr="005E442B" w:rsidRDefault="00E111E2" w:rsidP="002430B9">
      <w:pPr>
        <w:pStyle w:val="Kuvaotsikko"/>
      </w:pPr>
      <w:bookmarkStart w:id="165" w:name="_Toc480902631"/>
      <w:r w:rsidRPr="005E442B">
        <w:t xml:space="preserve">Kuvio </w:t>
      </w:r>
      <w:fldSimple w:instr=" SEQ Kuvio \* ARABIC ">
        <w:r w:rsidR="001610A5">
          <w:rPr>
            <w:noProof/>
          </w:rPr>
          <w:t>28</w:t>
        </w:r>
      </w:fldSimple>
      <w:r w:rsidR="00A03124" w:rsidRPr="005E442B">
        <w:rPr>
          <w:noProof/>
        </w:rPr>
        <w:t>.</w:t>
      </w:r>
      <w:r w:rsidRPr="005E442B">
        <w:t xml:space="preserve"> Käyttäjän profiili ladattu DC2:lta</w:t>
      </w:r>
      <w:bookmarkEnd w:id="165"/>
    </w:p>
    <w:p w:rsidR="00E111E2" w:rsidRPr="005E442B" w:rsidRDefault="00E111E2" w:rsidP="00E111E2"/>
    <w:p w:rsidR="00E111E2" w:rsidRPr="005E442B" w:rsidRDefault="00E111E2" w:rsidP="00E111E2">
      <w:r w:rsidRPr="005E442B">
        <w:t>Testasimme myös DNS:n toimintaa DC1:n ollessa pois verkosta. Nimikyselyt ohjautuvat suunnitellusti DC2:lle ja nslookup-komennolla saamme varmistuksen.</w:t>
      </w:r>
      <w:r w:rsidR="00033321" w:rsidRPr="005E442B">
        <w:t xml:space="preserve"> (kts. Kuvio </w:t>
      </w:r>
      <w:r w:rsidR="001C57F1" w:rsidRPr="005E442B">
        <w:t>2</w:t>
      </w:r>
      <w:r w:rsidR="00C253BC" w:rsidRPr="005E442B">
        <w:t>9 ja 30</w:t>
      </w:r>
      <w:r w:rsidR="00033321" w:rsidRPr="005E442B">
        <w:t>)</w:t>
      </w:r>
    </w:p>
    <w:p w:rsidR="00A03124" w:rsidRPr="005E442B" w:rsidRDefault="00A03124" w:rsidP="00E111E2"/>
    <w:p w:rsidR="00E111E2" w:rsidRPr="005E442B" w:rsidRDefault="00E111E2" w:rsidP="00E111E2">
      <w:pPr>
        <w:keepNext/>
      </w:pPr>
      <w:r w:rsidRPr="005E442B">
        <w:rPr>
          <w:noProof/>
          <w:lang w:eastAsia="fi-FI"/>
        </w:rPr>
        <w:drawing>
          <wp:inline distT="0" distB="0" distL="0" distR="0" wp14:anchorId="489DE899" wp14:editId="6CF10DC5">
            <wp:extent cx="2952750" cy="2295525"/>
            <wp:effectExtent l="0" t="0" r="0" b="952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2295525"/>
                    </a:xfrm>
                    <a:prstGeom prst="rect">
                      <a:avLst/>
                    </a:prstGeom>
                  </pic:spPr>
                </pic:pic>
              </a:graphicData>
            </a:graphic>
          </wp:inline>
        </w:drawing>
      </w:r>
    </w:p>
    <w:p w:rsidR="00E111E2" w:rsidRPr="005E442B" w:rsidRDefault="00E111E2" w:rsidP="002430B9">
      <w:pPr>
        <w:pStyle w:val="Kuvaotsikko"/>
      </w:pPr>
      <w:bookmarkStart w:id="166" w:name="_Toc480902632"/>
      <w:r w:rsidRPr="005E442B">
        <w:t xml:space="preserve">Kuvio </w:t>
      </w:r>
      <w:fldSimple w:instr=" SEQ Kuvio \* ARABIC ">
        <w:r w:rsidR="001610A5">
          <w:rPr>
            <w:noProof/>
          </w:rPr>
          <w:t>29</w:t>
        </w:r>
      </w:fldSimple>
      <w:r w:rsidR="00A03124" w:rsidRPr="005E442B">
        <w:rPr>
          <w:noProof/>
        </w:rPr>
        <w:t>.</w:t>
      </w:r>
      <w:r w:rsidR="001075B6" w:rsidRPr="005E442B">
        <w:t xml:space="preserve"> Työasemalta todennettu DNS:n toiminta</w:t>
      </w:r>
      <w:r w:rsidRPr="005E442B">
        <w:t xml:space="preserve"> DC2:lla</w:t>
      </w:r>
      <w:bookmarkEnd w:id="166"/>
    </w:p>
    <w:p w:rsidR="007415F4" w:rsidRPr="005E442B" w:rsidRDefault="007415F4" w:rsidP="007415F4">
      <w:pPr>
        <w:keepNext/>
      </w:pPr>
      <w:r w:rsidRPr="005E442B">
        <w:rPr>
          <w:noProof/>
          <w:lang w:eastAsia="fi-FI"/>
        </w:rPr>
        <w:lastRenderedPageBreak/>
        <w:drawing>
          <wp:inline distT="0" distB="0" distL="0" distR="0" wp14:anchorId="76AA36C0" wp14:editId="7B034B13">
            <wp:extent cx="5133975" cy="1903913"/>
            <wp:effectExtent l="0" t="0" r="0" b="127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0952" cy="1906500"/>
                    </a:xfrm>
                    <a:prstGeom prst="rect">
                      <a:avLst/>
                    </a:prstGeom>
                  </pic:spPr>
                </pic:pic>
              </a:graphicData>
            </a:graphic>
          </wp:inline>
        </w:drawing>
      </w:r>
    </w:p>
    <w:p w:rsidR="00D22A59" w:rsidRPr="005E442B" w:rsidRDefault="007415F4" w:rsidP="002430B9">
      <w:pPr>
        <w:pStyle w:val="Kuvaotsikko"/>
      </w:pPr>
      <w:bookmarkStart w:id="167" w:name="_Toc480902633"/>
      <w:r w:rsidRPr="005E442B">
        <w:t xml:space="preserve">Kuvio </w:t>
      </w:r>
      <w:fldSimple w:instr=" SEQ Kuvio \* ARABIC ">
        <w:r w:rsidR="001610A5">
          <w:rPr>
            <w:noProof/>
          </w:rPr>
          <w:t>30</w:t>
        </w:r>
      </w:fldSimple>
      <w:r w:rsidR="00A03124" w:rsidRPr="005E442B">
        <w:rPr>
          <w:noProof/>
        </w:rPr>
        <w:t>.</w:t>
      </w:r>
      <w:r w:rsidRPr="005E442B">
        <w:t xml:space="preserve"> DNS DC2:lla</w:t>
      </w:r>
      <w:bookmarkEnd w:id="167"/>
    </w:p>
    <w:p w:rsidR="00A14FD1" w:rsidRPr="005E442B" w:rsidRDefault="00A14FD1" w:rsidP="00A14FD1"/>
    <w:p w:rsidR="00D22A59" w:rsidRPr="005E442B" w:rsidRDefault="00D22A59" w:rsidP="004B441C">
      <w:pPr>
        <w:pStyle w:val="Otsikko3"/>
      </w:pPr>
      <w:bookmarkStart w:id="168" w:name="_Toc480902543"/>
      <w:r w:rsidRPr="005E442B">
        <w:t>R</w:t>
      </w:r>
      <w:r w:rsidR="006573CB" w:rsidRPr="005E442B">
        <w:t>ADIUS</w:t>
      </w:r>
      <w:bookmarkEnd w:id="168"/>
    </w:p>
    <w:p w:rsidR="00A14FD1" w:rsidRPr="005E442B" w:rsidRDefault="00A14FD1" w:rsidP="00A14FD1">
      <w:pPr>
        <w:rPr>
          <w:lang w:eastAsia="fi-FI"/>
        </w:rPr>
      </w:pPr>
      <w:r w:rsidRPr="005E442B">
        <w:rPr>
          <w:lang w:eastAsia="fi-FI"/>
        </w:rPr>
        <w:t>Atk-tukeen kuuluvat työntekijät pystyvät kirjautumaan pääkonttorin reitittimeen etänä ja tekemään mahdollisia korjauksia konfiguraatioon tarvitsematta olla fyysisesti laitteen äärellä. Reititin kysyy ohjainpalvelimelta varmennusta, löytyykö laitteelle kirjautuva henki</w:t>
      </w:r>
      <w:r w:rsidR="00C253BC" w:rsidRPr="005E442B">
        <w:rPr>
          <w:lang w:eastAsia="fi-FI"/>
        </w:rPr>
        <w:t>lö palvelimen AD:sta. Kuviossa 31</w:t>
      </w:r>
      <w:r w:rsidRPr="005E442B">
        <w:rPr>
          <w:lang w:eastAsia="fi-FI"/>
        </w:rPr>
        <w:t xml:space="preserve"> on todennettu Atk-tuen työntekijän käyttäjätunnus reitittimelle.</w:t>
      </w:r>
    </w:p>
    <w:p w:rsidR="00A03124" w:rsidRPr="005E442B" w:rsidRDefault="00A03124" w:rsidP="00A14FD1">
      <w:pPr>
        <w:rPr>
          <w:lang w:eastAsia="fi-FI"/>
        </w:rPr>
      </w:pPr>
    </w:p>
    <w:p w:rsidR="00D22A59" w:rsidRPr="005E442B" w:rsidRDefault="00843554" w:rsidP="00D22A59">
      <w:pPr>
        <w:keepNext/>
      </w:pPr>
      <w:r w:rsidRPr="005E442B">
        <w:rPr>
          <w:noProof/>
          <w:lang w:eastAsia="fi-FI"/>
        </w:rPr>
        <w:drawing>
          <wp:inline distT="0" distB="0" distL="0" distR="0" wp14:anchorId="48640453" wp14:editId="4006B7B3">
            <wp:extent cx="5292725" cy="1680362"/>
            <wp:effectExtent l="0" t="0" r="3175" b="0"/>
            <wp:docPr id="33" name="Kuva 33" descr="C:\Users\mikae\AppData\Local\Microsoft\Windows\INetCacheContent.Word\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ae\AppData\Local\Microsoft\Windows\INetCacheContent.Word\Radiu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2725" cy="1680362"/>
                    </a:xfrm>
                    <a:prstGeom prst="rect">
                      <a:avLst/>
                    </a:prstGeom>
                    <a:noFill/>
                    <a:ln>
                      <a:noFill/>
                    </a:ln>
                  </pic:spPr>
                </pic:pic>
              </a:graphicData>
            </a:graphic>
          </wp:inline>
        </w:drawing>
      </w:r>
    </w:p>
    <w:p w:rsidR="00A14FD1" w:rsidRPr="005E442B" w:rsidRDefault="00D22A59" w:rsidP="00A03124">
      <w:pPr>
        <w:pStyle w:val="Kuvaotsikko"/>
      </w:pPr>
      <w:bookmarkStart w:id="169" w:name="_Toc480902634"/>
      <w:r w:rsidRPr="005E442B">
        <w:t xml:space="preserve">Kuvio </w:t>
      </w:r>
      <w:fldSimple w:instr=" SEQ Kuvio \* ARABIC ">
        <w:r w:rsidR="001610A5">
          <w:rPr>
            <w:noProof/>
          </w:rPr>
          <w:t>31</w:t>
        </w:r>
      </w:fldSimple>
      <w:r w:rsidR="00A03124" w:rsidRPr="005E442B">
        <w:rPr>
          <w:noProof/>
        </w:rPr>
        <w:t>.</w:t>
      </w:r>
      <w:r w:rsidR="006573CB" w:rsidRPr="005E442B">
        <w:t xml:space="preserve"> VyOS:lle määritetty RADIUS</w:t>
      </w:r>
      <w:r w:rsidRPr="005E442B">
        <w:t>-</w:t>
      </w:r>
      <w:r w:rsidR="006573CB" w:rsidRPr="005E442B">
        <w:t>palvelimen</w:t>
      </w:r>
      <w:r w:rsidRPr="005E442B">
        <w:t xml:space="preserve"> osoite ja salasana</w:t>
      </w:r>
      <w:bookmarkEnd w:id="169"/>
    </w:p>
    <w:p w:rsidR="00A03124" w:rsidRPr="005E442B" w:rsidRDefault="00A03124" w:rsidP="00A03124"/>
    <w:p w:rsidR="00A14FD1" w:rsidRPr="005E442B" w:rsidRDefault="00A14FD1" w:rsidP="00D22A59">
      <w:pPr>
        <w:rPr>
          <w:lang w:eastAsia="fi-FI"/>
        </w:rPr>
      </w:pPr>
      <w:r w:rsidRPr="005E442B">
        <w:rPr>
          <w:lang w:eastAsia="fi-FI"/>
        </w:rPr>
        <w:t>Asensimme DC1:lle Network Policy Ser</w:t>
      </w:r>
      <w:r w:rsidR="006573CB" w:rsidRPr="005E442B">
        <w:rPr>
          <w:lang w:eastAsia="fi-FI"/>
        </w:rPr>
        <w:t>ver palvelun, josta löytyy RADIUS</w:t>
      </w:r>
      <w:r w:rsidRPr="005E442B">
        <w:rPr>
          <w:lang w:eastAsia="fi-FI"/>
        </w:rPr>
        <w:t>sta koskevat policyt.</w:t>
      </w:r>
      <w:r w:rsidR="00CB4DF7" w:rsidRPr="005E442B">
        <w:rPr>
          <w:lang w:eastAsia="fi-FI"/>
        </w:rPr>
        <w:t xml:space="preserve"> </w:t>
      </w:r>
      <w:r w:rsidR="00C253BC" w:rsidRPr="005E442B">
        <w:t>(kts. Kuvio 32</w:t>
      </w:r>
      <w:r w:rsidR="00CB4DF7" w:rsidRPr="005E442B">
        <w:t>)</w:t>
      </w:r>
    </w:p>
    <w:p w:rsidR="00D22A59" w:rsidRPr="005E442B" w:rsidRDefault="00D22A59" w:rsidP="00D22A59">
      <w:pPr>
        <w:keepNext/>
      </w:pPr>
      <w:r w:rsidRPr="005E442B">
        <w:rPr>
          <w:noProof/>
          <w:lang w:eastAsia="fi-FI"/>
        </w:rPr>
        <w:lastRenderedPageBreak/>
        <w:drawing>
          <wp:inline distT="0" distB="0" distL="0" distR="0" wp14:anchorId="5CC215CF" wp14:editId="1CCB807E">
            <wp:extent cx="4830332" cy="270869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0591" cy="2714448"/>
                    </a:xfrm>
                    <a:prstGeom prst="rect">
                      <a:avLst/>
                    </a:prstGeom>
                  </pic:spPr>
                </pic:pic>
              </a:graphicData>
            </a:graphic>
          </wp:inline>
        </w:drawing>
      </w:r>
    </w:p>
    <w:p w:rsidR="00D22A59" w:rsidRPr="005E442B" w:rsidRDefault="00D22A59" w:rsidP="00A03124">
      <w:pPr>
        <w:pStyle w:val="Kuvaotsikko"/>
      </w:pPr>
      <w:bookmarkStart w:id="170" w:name="_Toc480902635"/>
      <w:r w:rsidRPr="005E442B">
        <w:t xml:space="preserve">Kuvio </w:t>
      </w:r>
      <w:fldSimple w:instr=" SEQ Kuvio \* ARABIC ">
        <w:r w:rsidR="001610A5">
          <w:rPr>
            <w:noProof/>
          </w:rPr>
          <w:t>32</w:t>
        </w:r>
      </w:fldSimple>
      <w:r w:rsidR="00A03124" w:rsidRPr="005E442B">
        <w:rPr>
          <w:noProof/>
        </w:rPr>
        <w:t>.</w:t>
      </w:r>
      <w:r w:rsidRPr="005E442B">
        <w:t xml:space="preserve"> Ohjainpalvelimelle luodut Policyt</w:t>
      </w:r>
      <w:bookmarkEnd w:id="170"/>
    </w:p>
    <w:p w:rsidR="00A03124" w:rsidRPr="005E442B" w:rsidRDefault="00A03124" w:rsidP="00A03124"/>
    <w:p w:rsidR="00CB4DF7" w:rsidRPr="005E442B" w:rsidRDefault="00CB4DF7" w:rsidP="00D22A59">
      <w:r w:rsidRPr="005E442B">
        <w:t>Kirjauduimme HQ-PC4:ltä Atk-tukeen kuuluvan Kaija Kuidun tunnuksi</w:t>
      </w:r>
      <w:r w:rsidR="00ED7964" w:rsidRPr="005E442B">
        <w:t>l</w:t>
      </w:r>
      <w:r w:rsidR="00A03124" w:rsidRPr="005E442B">
        <w:t>la reitittime</w:t>
      </w:r>
      <w:r w:rsidR="00C253BC" w:rsidRPr="005E442B">
        <w:t>lle. (kts. Kuvio 33</w:t>
      </w:r>
      <w:r w:rsidRPr="005E442B">
        <w:t>)</w:t>
      </w:r>
    </w:p>
    <w:p w:rsidR="00A03124" w:rsidRPr="005E442B" w:rsidRDefault="00A03124" w:rsidP="00D22A59"/>
    <w:p w:rsidR="00D22A59" w:rsidRPr="005E442B" w:rsidRDefault="00843554" w:rsidP="00D22A59">
      <w:pPr>
        <w:keepNext/>
      </w:pPr>
      <w:r w:rsidRPr="005E442B">
        <w:rPr>
          <w:noProof/>
          <w:lang w:eastAsia="fi-FI"/>
        </w:rPr>
        <w:drawing>
          <wp:inline distT="0" distB="0" distL="0" distR="0" wp14:anchorId="460D1087" wp14:editId="7E3FF211">
            <wp:extent cx="4305238" cy="3476446"/>
            <wp:effectExtent l="0" t="0" r="635" b="0"/>
            <wp:docPr id="13" name="Kuva 13" descr="C:\Users\mikae\AppData\Local\Microsoft\Windows\INetCacheContent.Word\Todennus radiuksesta p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ae\AppData\Local\Microsoft\Windows\INetCacheContent.Word\Todennus radiuksesta pc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603" cy="3481586"/>
                    </a:xfrm>
                    <a:prstGeom prst="rect">
                      <a:avLst/>
                    </a:prstGeom>
                    <a:noFill/>
                    <a:ln>
                      <a:noFill/>
                    </a:ln>
                  </pic:spPr>
                </pic:pic>
              </a:graphicData>
            </a:graphic>
          </wp:inline>
        </w:drawing>
      </w:r>
    </w:p>
    <w:p w:rsidR="00D22A59" w:rsidRPr="005E442B" w:rsidRDefault="00D22A59" w:rsidP="002430B9">
      <w:pPr>
        <w:pStyle w:val="Kuvaotsikko"/>
      </w:pPr>
      <w:bookmarkStart w:id="171" w:name="_Toc480902636"/>
      <w:r w:rsidRPr="005E442B">
        <w:t xml:space="preserve">Kuvio </w:t>
      </w:r>
      <w:fldSimple w:instr=" SEQ Kuvio \* ARABIC ">
        <w:r w:rsidR="001610A5">
          <w:rPr>
            <w:noProof/>
          </w:rPr>
          <w:t>33</w:t>
        </w:r>
      </w:fldSimple>
      <w:r w:rsidR="00A03124" w:rsidRPr="005E442B">
        <w:rPr>
          <w:noProof/>
        </w:rPr>
        <w:t>.</w:t>
      </w:r>
      <w:r w:rsidRPr="005E442B">
        <w:t xml:space="preserve"> Todennus radiuksen toiminnasta HQ-PC1:ltä</w:t>
      </w:r>
      <w:bookmarkEnd w:id="171"/>
    </w:p>
    <w:p w:rsidR="00843554" w:rsidRPr="005E442B" w:rsidRDefault="00CB4DF7" w:rsidP="00843554">
      <w:r w:rsidRPr="005E442B">
        <w:lastRenderedPageBreak/>
        <w:t>DC1 Event Viewer:llä näemme lokin, ketkä ovat yrittäneet kirjautua reitittimelle. Kuvi</w:t>
      </w:r>
      <w:r w:rsidR="00C253BC" w:rsidRPr="005E442B">
        <w:t>ossa 34</w:t>
      </w:r>
      <w:r w:rsidRPr="005E442B">
        <w:t xml:space="preserve"> käyttäjä on syöttänyt virheellisen käyttäjätunnuksen, josta on jäänyt ohjainpalvelimelle lokitieto.</w:t>
      </w:r>
    </w:p>
    <w:p w:rsidR="00A03124" w:rsidRPr="005E442B" w:rsidRDefault="00A03124" w:rsidP="00843554"/>
    <w:p w:rsidR="00843554" w:rsidRPr="005E442B" w:rsidRDefault="00843554" w:rsidP="00843554">
      <w:pPr>
        <w:keepNext/>
      </w:pPr>
      <w:r w:rsidRPr="005E442B">
        <w:rPr>
          <w:noProof/>
          <w:lang w:eastAsia="fi-FI"/>
        </w:rPr>
        <w:drawing>
          <wp:inline distT="0" distB="0" distL="0" distR="0" wp14:anchorId="76366D02" wp14:editId="2100E93A">
            <wp:extent cx="5292725" cy="1818983"/>
            <wp:effectExtent l="0" t="0" r="3175" b="0"/>
            <wp:docPr id="42" name="Kuva 42" descr="C:\Users\mikae\AppData\Local\Microsoft\Windows\INetCacheContent.Word\error dc1 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kae\AppData\Local\Microsoft\Windows\INetCacheContent.Word\error dc1 radi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2725" cy="1818983"/>
                    </a:xfrm>
                    <a:prstGeom prst="rect">
                      <a:avLst/>
                    </a:prstGeom>
                    <a:noFill/>
                    <a:ln>
                      <a:noFill/>
                    </a:ln>
                  </pic:spPr>
                </pic:pic>
              </a:graphicData>
            </a:graphic>
          </wp:inline>
        </w:drawing>
      </w:r>
    </w:p>
    <w:p w:rsidR="00843554" w:rsidRPr="005E442B" w:rsidRDefault="00843554" w:rsidP="002430B9">
      <w:pPr>
        <w:pStyle w:val="Kuvaotsikko"/>
      </w:pPr>
      <w:bookmarkStart w:id="172" w:name="_Toc480902637"/>
      <w:r w:rsidRPr="005E442B">
        <w:t xml:space="preserve">Kuvio </w:t>
      </w:r>
      <w:fldSimple w:instr=" SEQ Kuvio \* ARABIC ">
        <w:r w:rsidR="001610A5">
          <w:rPr>
            <w:noProof/>
          </w:rPr>
          <w:t>34</w:t>
        </w:r>
      </w:fldSimple>
      <w:r w:rsidR="00A03124" w:rsidRPr="005E442B">
        <w:rPr>
          <w:noProof/>
        </w:rPr>
        <w:t>.</w:t>
      </w:r>
      <w:r w:rsidRPr="005E442B">
        <w:t xml:space="preserve"> DC1 Event Viewer tieto väärästä käyttäjätunnuksesta kirjautuessa etänä reitittimelle</w:t>
      </w:r>
      <w:bookmarkEnd w:id="172"/>
    </w:p>
    <w:p w:rsidR="00CC4A73" w:rsidRPr="005E442B" w:rsidRDefault="00CC4A73" w:rsidP="00CC4A73"/>
    <w:p w:rsidR="00CC4A73" w:rsidRPr="005E442B" w:rsidRDefault="00CC4A73" w:rsidP="004B441C">
      <w:pPr>
        <w:pStyle w:val="Otsikko3"/>
      </w:pPr>
      <w:bookmarkStart w:id="173" w:name="_Toc480902544"/>
      <w:r w:rsidRPr="005E442B">
        <w:t>Kerberos</w:t>
      </w:r>
      <w:bookmarkEnd w:id="173"/>
    </w:p>
    <w:p w:rsidR="00CC4A73" w:rsidRPr="005E442B" w:rsidRDefault="00CC4A73" w:rsidP="00CC4A73">
      <w:r w:rsidRPr="005E442B">
        <w:t xml:space="preserve">Tavoitteena oli osoittaa mistä Kerberoksen salausta voi muuttaa. Kuviossa </w:t>
      </w:r>
      <w:r w:rsidR="00C253BC" w:rsidRPr="005E442B">
        <w:t>35</w:t>
      </w:r>
      <w:r w:rsidRPr="005E442B">
        <w:t xml:space="preserve"> on ensin määritelty klist-komenn</w:t>
      </w:r>
      <w:r w:rsidR="001C57F1" w:rsidRPr="005E442B">
        <w:t xml:space="preserve">olla saatu tuloste ja kuviossa </w:t>
      </w:r>
      <w:r w:rsidR="00C253BC" w:rsidRPr="005E442B">
        <w:t>36</w:t>
      </w:r>
      <w:r w:rsidRPr="005E442B">
        <w:t xml:space="preserve"> on taas määritetty, miten Kerberoksen salausta voi muuttaa. Kerberoksessa oli jo uusin salaus käytössä, joten muutoksia ei tarvinnut tehdä. </w:t>
      </w:r>
    </w:p>
    <w:p w:rsidR="00531ACF" w:rsidRPr="005E442B" w:rsidRDefault="00531ACF" w:rsidP="00CC4A73"/>
    <w:p w:rsidR="00CC4A73" w:rsidRPr="005E442B" w:rsidRDefault="00CC4A73" w:rsidP="00CC4A73">
      <w:pPr>
        <w:keepNext/>
      </w:pPr>
      <w:r w:rsidRPr="005E442B">
        <w:rPr>
          <w:noProof/>
          <w:lang w:eastAsia="fi-FI"/>
        </w:rPr>
        <w:lastRenderedPageBreak/>
        <w:drawing>
          <wp:inline distT="0" distB="0" distL="0" distR="0" wp14:anchorId="3B002785" wp14:editId="0FF8DDCE">
            <wp:extent cx="5292725" cy="247459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2725" cy="2474595"/>
                    </a:xfrm>
                    <a:prstGeom prst="rect">
                      <a:avLst/>
                    </a:prstGeom>
                  </pic:spPr>
                </pic:pic>
              </a:graphicData>
            </a:graphic>
          </wp:inline>
        </w:drawing>
      </w:r>
    </w:p>
    <w:p w:rsidR="00CC4A73" w:rsidRPr="005E442B" w:rsidRDefault="00CC4A73" w:rsidP="002430B9">
      <w:pPr>
        <w:pStyle w:val="Kuvaotsikko"/>
      </w:pPr>
      <w:bookmarkStart w:id="174" w:name="_Toc480902638"/>
      <w:r w:rsidRPr="005E442B">
        <w:t xml:space="preserve">Kuvio </w:t>
      </w:r>
      <w:fldSimple w:instr=" SEQ Kuvio \* ARABIC ">
        <w:r w:rsidR="001610A5">
          <w:rPr>
            <w:noProof/>
          </w:rPr>
          <w:t>35</w:t>
        </w:r>
      </w:fldSimple>
      <w:r w:rsidR="00A03124" w:rsidRPr="005E442B">
        <w:rPr>
          <w:noProof/>
        </w:rPr>
        <w:t>.</w:t>
      </w:r>
      <w:r w:rsidRPr="005E442B">
        <w:t xml:space="preserve"> Klist komento</w:t>
      </w:r>
      <w:bookmarkEnd w:id="174"/>
    </w:p>
    <w:p w:rsidR="00531ACF" w:rsidRPr="005E442B" w:rsidRDefault="00531ACF" w:rsidP="00531ACF"/>
    <w:p w:rsidR="00CC4A73" w:rsidRPr="005E442B" w:rsidRDefault="00CC4A73" w:rsidP="00CC4A73">
      <w:pPr>
        <w:keepNext/>
      </w:pPr>
      <w:r w:rsidRPr="005E442B">
        <w:rPr>
          <w:noProof/>
          <w:lang w:eastAsia="fi-FI"/>
        </w:rPr>
        <w:drawing>
          <wp:inline distT="0" distB="0" distL="0" distR="0" wp14:anchorId="5961DC0F" wp14:editId="1A441C72">
            <wp:extent cx="3952875" cy="4524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875" cy="4524375"/>
                    </a:xfrm>
                    <a:prstGeom prst="rect">
                      <a:avLst/>
                    </a:prstGeom>
                  </pic:spPr>
                </pic:pic>
              </a:graphicData>
            </a:graphic>
          </wp:inline>
        </w:drawing>
      </w:r>
    </w:p>
    <w:p w:rsidR="00CC4A73" w:rsidRPr="005E442B" w:rsidRDefault="00CC4A73" w:rsidP="00531ACF">
      <w:pPr>
        <w:pStyle w:val="Kuvaotsikko"/>
      </w:pPr>
      <w:bookmarkStart w:id="175" w:name="_Toc480902639"/>
      <w:r w:rsidRPr="005E442B">
        <w:t xml:space="preserve">Kuvio </w:t>
      </w:r>
      <w:fldSimple w:instr=" SEQ Kuvio \* ARABIC ">
        <w:r w:rsidR="001610A5">
          <w:rPr>
            <w:noProof/>
          </w:rPr>
          <w:t>36</w:t>
        </w:r>
      </w:fldSimple>
      <w:r w:rsidR="00A03124" w:rsidRPr="005E442B">
        <w:rPr>
          <w:noProof/>
        </w:rPr>
        <w:t>.</w:t>
      </w:r>
      <w:r w:rsidRPr="005E442B">
        <w:t xml:space="preserve"> Kerberoksen salauksen muuttaminen</w:t>
      </w:r>
      <w:bookmarkEnd w:id="175"/>
    </w:p>
    <w:p w:rsidR="00531ACF" w:rsidRPr="005E442B" w:rsidRDefault="00531ACF" w:rsidP="00531ACF"/>
    <w:p w:rsidR="00CC4A73" w:rsidRPr="005E442B" w:rsidRDefault="00CC4A73" w:rsidP="004B441C">
      <w:pPr>
        <w:pStyle w:val="Otsikko3"/>
      </w:pPr>
      <w:bookmarkStart w:id="176" w:name="_Toc480902545"/>
      <w:r w:rsidRPr="005E442B">
        <w:lastRenderedPageBreak/>
        <w:t>Salasanakäytänteiden todennus</w:t>
      </w:r>
      <w:bookmarkEnd w:id="176"/>
    </w:p>
    <w:p w:rsidR="00CC4A73" w:rsidRPr="005E442B" w:rsidRDefault="00CC4A73" w:rsidP="00CC4A73">
      <w:r w:rsidRPr="005E442B">
        <w:t xml:space="preserve">Salasanakäytänteiden osalta teimme salasanasta </w:t>
      </w:r>
      <w:r w:rsidR="00946365">
        <w:t>minimissään 14 pituisen, koska W</w:t>
      </w:r>
      <w:r w:rsidRPr="005E442B">
        <w:t xml:space="preserve">indows ei salli sitä pidempiä salasanoja. Complexity requirementsit laitettiin päälle, eli pitää olla isoja ja pieniä kirjaimia erikoismerkkejä ja numeroita. Todennus kuviossa </w:t>
      </w:r>
      <w:r w:rsidR="001C57F1" w:rsidRPr="005E442B">
        <w:t>3</w:t>
      </w:r>
      <w:r w:rsidR="00C253BC" w:rsidRPr="005E442B">
        <w:t>7</w:t>
      </w:r>
      <w:r w:rsidRPr="005E442B">
        <w:t>.</w:t>
      </w:r>
    </w:p>
    <w:p w:rsidR="00C5026E" w:rsidRPr="005E442B" w:rsidRDefault="00C5026E" w:rsidP="00CC4A73"/>
    <w:p w:rsidR="00CC4A73" w:rsidRPr="005E442B" w:rsidRDefault="00CC4A73" w:rsidP="00CC4A73">
      <w:pPr>
        <w:keepNext/>
      </w:pPr>
      <w:r w:rsidRPr="005E442B">
        <w:rPr>
          <w:noProof/>
          <w:lang w:eastAsia="fi-FI"/>
        </w:rPr>
        <w:drawing>
          <wp:inline distT="0" distB="0" distL="0" distR="0" wp14:anchorId="4CBDF4B3" wp14:editId="2E615B22">
            <wp:extent cx="5292725" cy="2167890"/>
            <wp:effectExtent l="0" t="0" r="3175" b="381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2725" cy="2167890"/>
                    </a:xfrm>
                    <a:prstGeom prst="rect">
                      <a:avLst/>
                    </a:prstGeom>
                  </pic:spPr>
                </pic:pic>
              </a:graphicData>
            </a:graphic>
          </wp:inline>
        </w:drawing>
      </w:r>
    </w:p>
    <w:p w:rsidR="00E111E2" w:rsidRPr="005E442B" w:rsidRDefault="00CC4A73" w:rsidP="002430B9">
      <w:pPr>
        <w:pStyle w:val="Kuvaotsikko"/>
      </w:pPr>
      <w:bookmarkStart w:id="177" w:name="_Toc480902640"/>
      <w:r w:rsidRPr="005E442B">
        <w:t xml:space="preserve">Kuvio </w:t>
      </w:r>
      <w:fldSimple w:instr=" SEQ Kuvio \* ARABIC ">
        <w:r w:rsidR="001610A5">
          <w:rPr>
            <w:noProof/>
          </w:rPr>
          <w:t>37</w:t>
        </w:r>
      </w:fldSimple>
      <w:r w:rsidR="00A03124" w:rsidRPr="005E442B">
        <w:rPr>
          <w:noProof/>
        </w:rPr>
        <w:t xml:space="preserve">. </w:t>
      </w:r>
      <w:r w:rsidR="002430B9" w:rsidRPr="005E442B">
        <w:t>Salasana</w:t>
      </w:r>
      <w:r w:rsidRPr="005E442B">
        <w:t>käytänteiden todennus</w:t>
      </w:r>
      <w:bookmarkEnd w:id="177"/>
    </w:p>
    <w:p w:rsidR="00CC4A73" w:rsidRPr="005E442B" w:rsidRDefault="00CC4A73" w:rsidP="00CC4A73"/>
    <w:p w:rsidR="00573797" w:rsidRPr="005E442B" w:rsidRDefault="00573797" w:rsidP="00351B22">
      <w:pPr>
        <w:pStyle w:val="Otsikko2"/>
      </w:pPr>
      <w:bookmarkStart w:id="178" w:name="_Toc480902546"/>
      <w:r w:rsidRPr="005E442B">
        <w:t>Pääkonttorin työasemat</w:t>
      </w:r>
      <w:bookmarkEnd w:id="178"/>
    </w:p>
    <w:p w:rsidR="00573797" w:rsidRPr="005E442B" w:rsidRDefault="00033321" w:rsidP="00573797">
      <w:r w:rsidRPr="005E442B">
        <w:t xml:space="preserve">Jokainen pääkonttorin työasema nostettiin papankki.com domainiin. Tämän jälkeen käyttäjien tileille pystyttiin kirjautumaan ja tiedot haettiin ohjainpalvelimelta. </w:t>
      </w:r>
      <w:r w:rsidR="0008464F" w:rsidRPr="005E442B">
        <w:t xml:space="preserve">(kts. Kuvio </w:t>
      </w:r>
      <w:r w:rsidR="001C57F1" w:rsidRPr="005E442B">
        <w:t>3</w:t>
      </w:r>
      <w:r w:rsidR="00C253BC" w:rsidRPr="005E442B">
        <w:t>8</w:t>
      </w:r>
      <w:r w:rsidR="007415F4" w:rsidRPr="005E442B">
        <w:t xml:space="preserve"> ja </w:t>
      </w:r>
      <w:r w:rsidR="001C57F1" w:rsidRPr="005E442B">
        <w:t>3</w:t>
      </w:r>
      <w:r w:rsidR="00C253BC" w:rsidRPr="005E442B">
        <w:t>9</w:t>
      </w:r>
      <w:r w:rsidRPr="005E442B">
        <w:t>)</w:t>
      </w:r>
    </w:p>
    <w:p w:rsidR="00A03124" w:rsidRPr="005E442B" w:rsidRDefault="00A03124" w:rsidP="00573797"/>
    <w:p w:rsidR="00573797" w:rsidRPr="005E442B" w:rsidRDefault="00573797" w:rsidP="00573797">
      <w:pPr>
        <w:keepNext/>
      </w:pPr>
      <w:r w:rsidRPr="005E442B">
        <w:rPr>
          <w:noProof/>
          <w:lang w:eastAsia="fi-FI"/>
        </w:rPr>
        <w:drawing>
          <wp:inline distT="0" distB="0" distL="0" distR="0" wp14:anchorId="67F1F49A" wp14:editId="48419C33">
            <wp:extent cx="2924175" cy="1104900"/>
            <wp:effectExtent l="0" t="0" r="9525" b="0"/>
            <wp:docPr id="14" name="Picture 14" descr="\\storage\homes\k1285\Dox\Desktop\HQ-Win7_nostettu_domain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age\homes\k1285\Dox\Desktop\HQ-Win7_nostettu_domainii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4175" cy="1104900"/>
                    </a:xfrm>
                    <a:prstGeom prst="rect">
                      <a:avLst/>
                    </a:prstGeom>
                    <a:noFill/>
                    <a:ln>
                      <a:noFill/>
                    </a:ln>
                  </pic:spPr>
                </pic:pic>
              </a:graphicData>
            </a:graphic>
          </wp:inline>
        </w:drawing>
      </w:r>
    </w:p>
    <w:p w:rsidR="00573797" w:rsidRPr="005E442B" w:rsidRDefault="00573797" w:rsidP="002430B9">
      <w:pPr>
        <w:pStyle w:val="Kuvaotsikko"/>
      </w:pPr>
      <w:bookmarkStart w:id="179" w:name="_Toc480902641"/>
      <w:r w:rsidRPr="005E442B">
        <w:t xml:space="preserve">Kuvio </w:t>
      </w:r>
      <w:fldSimple w:instr=" SEQ Kuvio \* ARABIC ">
        <w:r w:rsidR="001610A5">
          <w:rPr>
            <w:noProof/>
          </w:rPr>
          <w:t>38</w:t>
        </w:r>
      </w:fldSimple>
      <w:r w:rsidR="00A03124" w:rsidRPr="005E442B">
        <w:rPr>
          <w:noProof/>
        </w:rPr>
        <w:t>.</w:t>
      </w:r>
      <w:r w:rsidRPr="005E442B">
        <w:t xml:space="preserve"> Ensimmäinen pääkonttorin työasema nostettu domainiin</w:t>
      </w:r>
      <w:bookmarkEnd w:id="179"/>
    </w:p>
    <w:p w:rsidR="00143E5E" w:rsidRPr="005E442B" w:rsidRDefault="00143E5E" w:rsidP="00143E5E"/>
    <w:p w:rsidR="00573797" w:rsidRPr="005E442B" w:rsidRDefault="00573797" w:rsidP="00573797">
      <w:pPr>
        <w:keepNext/>
      </w:pPr>
      <w:r w:rsidRPr="005E442B">
        <w:rPr>
          <w:noProof/>
          <w:lang w:eastAsia="fi-FI"/>
        </w:rPr>
        <w:lastRenderedPageBreak/>
        <w:drawing>
          <wp:inline distT="0" distB="0" distL="0" distR="0" wp14:anchorId="18122BB8" wp14:editId="0C23E77F">
            <wp:extent cx="2114550" cy="2084556"/>
            <wp:effectExtent l="0" t="0" r="0" b="0"/>
            <wp:docPr id="15" name="Picture 15" descr="\\storage\homes\k1285\Dox\Desktop\HQ-PC_kirjautumin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age\homes\k1285\Dox\Desktop\HQ-PC_kirjautumin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58" cy="2093929"/>
                    </a:xfrm>
                    <a:prstGeom prst="rect">
                      <a:avLst/>
                    </a:prstGeom>
                    <a:noFill/>
                    <a:ln>
                      <a:noFill/>
                    </a:ln>
                  </pic:spPr>
                </pic:pic>
              </a:graphicData>
            </a:graphic>
          </wp:inline>
        </w:drawing>
      </w:r>
    </w:p>
    <w:p w:rsidR="007415F4" w:rsidRPr="005E442B" w:rsidRDefault="00573797" w:rsidP="002430B9">
      <w:pPr>
        <w:pStyle w:val="Kuvaotsikko"/>
      </w:pPr>
      <w:bookmarkStart w:id="180" w:name="_Toc480902642"/>
      <w:r w:rsidRPr="005E442B">
        <w:t xml:space="preserve">Kuvio </w:t>
      </w:r>
      <w:fldSimple w:instr=" SEQ Kuvio \* ARABIC ">
        <w:r w:rsidR="001610A5">
          <w:rPr>
            <w:noProof/>
          </w:rPr>
          <w:t>39</w:t>
        </w:r>
      </w:fldSimple>
      <w:r w:rsidR="00A03124" w:rsidRPr="005E442B">
        <w:rPr>
          <w:noProof/>
        </w:rPr>
        <w:t>.</w:t>
      </w:r>
      <w:r w:rsidRPr="005E442B">
        <w:t xml:space="preserve"> Käyttäjän kirjautuminen papankki.com domainiin</w:t>
      </w:r>
      <w:bookmarkEnd w:id="180"/>
    </w:p>
    <w:p w:rsidR="00473BCC" w:rsidRPr="005E442B" w:rsidRDefault="00473BCC" w:rsidP="00473BCC"/>
    <w:p w:rsidR="00033321" w:rsidRPr="005E442B" w:rsidRDefault="007415F4" w:rsidP="00033321">
      <w:pPr>
        <w:rPr>
          <w:lang w:eastAsia="fi-FI"/>
        </w:rPr>
      </w:pPr>
      <w:r w:rsidRPr="005E442B">
        <w:rPr>
          <w:lang w:eastAsia="fi-FI"/>
        </w:rPr>
        <w:t xml:space="preserve">Tietoturvaa silmällä pitäen pääkonttorin työasemat on määritetty MAC-osoitteen perusteella saamaan niille ennalta määritellyt IP-osoitteet. Kuviossa </w:t>
      </w:r>
      <w:r w:rsidR="00C253BC" w:rsidRPr="005E442B">
        <w:rPr>
          <w:lang w:eastAsia="fi-FI"/>
        </w:rPr>
        <w:t>40</w:t>
      </w:r>
      <w:r w:rsidRPr="005E442B">
        <w:rPr>
          <w:lang w:eastAsia="fi-FI"/>
        </w:rPr>
        <w:t xml:space="preserve"> on esitetty HQ-PC1 saama IP-osoite. MAC-Binding toimii oikein ja jakaa ennalta määritellyn IP-osoitteen kullekin työasemalle.</w:t>
      </w:r>
    </w:p>
    <w:p w:rsidR="00A03124" w:rsidRPr="005E442B" w:rsidRDefault="00A03124" w:rsidP="00033321"/>
    <w:p w:rsidR="00033321" w:rsidRPr="005E442B" w:rsidRDefault="00473BCC" w:rsidP="00033321">
      <w:r w:rsidRPr="005E442B">
        <w:rPr>
          <w:noProof/>
          <w:lang w:eastAsia="fi-FI"/>
        </w:rPr>
        <w:drawing>
          <wp:inline distT="0" distB="0" distL="0" distR="0" wp14:anchorId="5874A8B6" wp14:editId="0E792317">
            <wp:extent cx="4876560" cy="38766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9984" cy="3879397"/>
                    </a:xfrm>
                    <a:prstGeom prst="rect">
                      <a:avLst/>
                    </a:prstGeom>
                  </pic:spPr>
                </pic:pic>
              </a:graphicData>
            </a:graphic>
          </wp:inline>
        </w:drawing>
      </w:r>
    </w:p>
    <w:p w:rsidR="007415F4" w:rsidRPr="005E442B" w:rsidRDefault="007415F4" w:rsidP="002430B9">
      <w:pPr>
        <w:pStyle w:val="Kuvaotsikko"/>
      </w:pPr>
      <w:bookmarkStart w:id="181" w:name="_Toc480902643"/>
      <w:r w:rsidRPr="005E442B">
        <w:t xml:space="preserve">Kuvio </w:t>
      </w:r>
      <w:fldSimple w:instr=" SEQ Kuvio \* ARABIC ">
        <w:r w:rsidR="001610A5">
          <w:rPr>
            <w:noProof/>
          </w:rPr>
          <w:t>40</w:t>
        </w:r>
      </w:fldSimple>
      <w:r w:rsidR="00A03124" w:rsidRPr="005E442B">
        <w:rPr>
          <w:noProof/>
        </w:rPr>
        <w:t>.</w:t>
      </w:r>
      <w:r w:rsidRPr="005E442B">
        <w:t xml:space="preserve"> Todennus MAC-Binding toiminnasta pääkonttorin työasemalta</w:t>
      </w:r>
      <w:bookmarkEnd w:id="181"/>
    </w:p>
    <w:p w:rsidR="00D80AC8" w:rsidRPr="005E442B" w:rsidRDefault="00D80AC8" w:rsidP="00D80AC8"/>
    <w:p w:rsidR="00D80AC8" w:rsidRPr="005E442B" w:rsidRDefault="00D80AC8" w:rsidP="00D80AC8">
      <w:r w:rsidRPr="005E442B">
        <w:t xml:space="preserve">Kuviossa </w:t>
      </w:r>
      <w:r w:rsidR="00C253BC" w:rsidRPr="005E442B">
        <w:t>41</w:t>
      </w:r>
      <w:r w:rsidRPr="005E442B">
        <w:t xml:space="preserve"> on esitetty ryhmäkäytänteiden toimintaa. Taustakuva on pankin logo, joka latautuu jokaiselle käyttäjälle. Myös verkkolevyt näkyvät käyttäjille.</w:t>
      </w:r>
    </w:p>
    <w:p w:rsidR="00D80AC8" w:rsidRPr="005E442B" w:rsidRDefault="00D80AC8" w:rsidP="00D80AC8">
      <w:pPr>
        <w:keepNext/>
      </w:pPr>
      <w:r w:rsidRPr="005E442B">
        <w:rPr>
          <w:noProof/>
          <w:lang w:eastAsia="fi-FI"/>
        </w:rPr>
        <w:drawing>
          <wp:inline distT="0" distB="0" distL="0" distR="0" wp14:anchorId="5843DC15" wp14:editId="3E5EEA58">
            <wp:extent cx="3701444" cy="2781300"/>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223" cy="2791654"/>
                    </a:xfrm>
                    <a:prstGeom prst="rect">
                      <a:avLst/>
                    </a:prstGeom>
                  </pic:spPr>
                </pic:pic>
              </a:graphicData>
            </a:graphic>
          </wp:inline>
        </w:drawing>
      </w:r>
    </w:p>
    <w:p w:rsidR="00143E5E" w:rsidRPr="005E442B" w:rsidRDefault="00D80AC8" w:rsidP="002430B9">
      <w:pPr>
        <w:pStyle w:val="Kuvaotsikko"/>
      </w:pPr>
      <w:bookmarkStart w:id="182" w:name="_Toc480902644"/>
      <w:r w:rsidRPr="005E442B">
        <w:t xml:space="preserve">Kuvio </w:t>
      </w:r>
      <w:fldSimple w:instr=" SEQ Kuvio \* ARABIC ">
        <w:r w:rsidR="001610A5">
          <w:rPr>
            <w:noProof/>
          </w:rPr>
          <w:t>41</w:t>
        </w:r>
      </w:fldSimple>
      <w:r w:rsidR="00A03124" w:rsidRPr="005E442B">
        <w:rPr>
          <w:noProof/>
        </w:rPr>
        <w:t>.</w:t>
      </w:r>
      <w:r w:rsidRPr="005E442B">
        <w:t xml:space="preserve"> Ryhmäkäytänteissä ennalta määritelty taustakuva ja levyjaot</w:t>
      </w:r>
      <w:bookmarkEnd w:id="182"/>
    </w:p>
    <w:p w:rsidR="00CB4DF7" w:rsidRPr="005E442B" w:rsidRDefault="00CB4DF7" w:rsidP="00CB4DF7"/>
    <w:p w:rsidR="00CC4A73" w:rsidRPr="005E442B" w:rsidRDefault="00CC4A73" w:rsidP="00351B22">
      <w:pPr>
        <w:pStyle w:val="Otsikko2"/>
      </w:pPr>
      <w:bookmarkStart w:id="183" w:name="_Toc480902547"/>
      <w:r w:rsidRPr="005E442B">
        <w:t>Pääkonttorin tiedostopalvelimet FS1 ja FS2</w:t>
      </w:r>
      <w:bookmarkEnd w:id="183"/>
    </w:p>
    <w:p w:rsidR="00DE1442" w:rsidRPr="005E442B" w:rsidRDefault="00DE1442" w:rsidP="004B441C">
      <w:pPr>
        <w:pStyle w:val="Otsikko3"/>
      </w:pPr>
      <w:bookmarkStart w:id="184" w:name="_Toc480902548"/>
      <w:r w:rsidRPr="005E442B">
        <w:t>Yleisen levyjaon tyhjennys</w:t>
      </w:r>
      <w:bookmarkEnd w:id="184"/>
    </w:p>
    <w:p w:rsidR="00DE1442" w:rsidRPr="005E442B" w:rsidRDefault="00DE1442" w:rsidP="00DE1442">
      <w:r w:rsidRPr="005E442B">
        <w:t xml:space="preserve">Tyhjennys suoritettiin tekemällä simppeli Windows Powershell </w:t>
      </w:r>
      <w:r w:rsidR="00475FFA" w:rsidRPr="005E442B">
        <w:t>scripti, joka lai</w:t>
      </w:r>
      <w:r w:rsidRPr="005E442B">
        <w:t xml:space="preserve">tettiin osoittamaan oikeaan kansioon ja poistamaan kaikki tiedostot kyseistä kansiosta. Todennus on kuviossa </w:t>
      </w:r>
      <w:r w:rsidR="00C253BC" w:rsidRPr="005E442B">
        <w:t>42</w:t>
      </w:r>
      <w:r w:rsidRPr="005E442B">
        <w:t>.</w:t>
      </w:r>
    </w:p>
    <w:p w:rsidR="00A03124" w:rsidRPr="005E442B" w:rsidRDefault="00DE1442" w:rsidP="00A03124">
      <w:pPr>
        <w:keepNext/>
      </w:pPr>
      <w:r w:rsidRPr="005E442B">
        <w:t xml:space="preserve"> </w:t>
      </w:r>
      <w:r w:rsidRPr="005E442B">
        <w:rPr>
          <w:b/>
          <w:noProof/>
          <w:lang w:eastAsia="fi-FI"/>
        </w:rPr>
        <w:drawing>
          <wp:inline distT="0" distB="0" distL="0" distR="0" wp14:anchorId="00EA613E" wp14:editId="3AA149B0">
            <wp:extent cx="4819650" cy="714375"/>
            <wp:effectExtent l="0" t="0" r="0" b="952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650" cy="714375"/>
                    </a:xfrm>
                    <a:prstGeom prst="rect">
                      <a:avLst/>
                    </a:prstGeom>
                  </pic:spPr>
                </pic:pic>
              </a:graphicData>
            </a:graphic>
          </wp:inline>
        </w:drawing>
      </w:r>
    </w:p>
    <w:p w:rsidR="00662953" w:rsidRPr="005E442B" w:rsidRDefault="00DE1442" w:rsidP="00A03124">
      <w:pPr>
        <w:keepNext/>
      </w:pPr>
      <w:bookmarkStart w:id="185" w:name="_Toc480902645"/>
      <w:r w:rsidRPr="005E442B">
        <w:t xml:space="preserve">Kuvio </w:t>
      </w:r>
      <w:fldSimple w:instr=" SEQ Kuvio \* ARABIC ">
        <w:r w:rsidR="001610A5">
          <w:rPr>
            <w:noProof/>
          </w:rPr>
          <w:t>42</w:t>
        </w:r>
      </w:fldSimple>
      <w:r w:rsidR="00A03124" w:rsidRPr="005E442B">
        <w:rPr>
          <w:noProof/>
        </w:rPr>
        <w:t>.</w:t>
      </w:r>
      <w:r w:rsidR="00A04182" w:rsidRPr="005E442B">
        <w:t xml:space="preserve"> </w:t>
      </w:r>
      <w:r w:rsidRPr="005E442B">
        <w:t>Yleinen kansion tyhjennys scripti</w:t>
      </w:r>
      <w:bookmarkEnd w:id="185"/>
    </w:p>
    <w:p w:rsidR="00A03124" w:rsidRPr="005E442B" w:rsidRDefault="00A03124" w:rsidP="00A03124"/>
    <w:p w:rsidR="00DE1442" w:rsidRPr="005E442B" w:rsidRDefault="00077C40" w:rsidP="00DE1442">
      <w:r w:rsidRPr="005E442B">
        <w:lastRenderedPageBreak/>
        <w:t>Käyttäen W</w:t>
      </w:r>
      <w:r w:rsidR="00DE1442" w:rsidRPr="005E442B">
        <w:t>indowsin Task Sched</w:t>
      </w:r>
      <w:r w:rsidR="00CB4DF7" w:rsidRPr="005E442B">
        <w:t>uleri</w:t>
      </w:r>
      <w:r w:rsidR="00DE1442" w:rsidRPr="005E442B">
        <w:t xml:space="preserve">a laitoimme sen ajamaan edellä mainitun scriptin joka päivä klo 00:00. Käyttäjien ei tarvitse olla </w:t>
      </w:r>
      <w:r w:rsidR="00C44375" w:rsidRPr="005E442B">
        <w:t>kirjautuneena</w:t>
      </w:r>
      <w:r w:rsidR="00DE1442" w:rsidRPr="005E442B">
        <w:t xml:space="preserve"> kone</w:t>
      </w:r>
      <w:r w:rsidR="00C44375" w:rsidRPr="005E442B">
        <w:t>e</w:t>
      </w:r>
      <w:r w:rsidR="00DE1442" w:rsidRPr="005E442B">
        <w:t>lle, jotta tyhjennys alkaisi. T</w:t>
      </w:r>
      <w:r w:rsidR="00843554" w:rsidRPr="005E442B">
        <w:t xml:space="preserve">odennukset löytyvät kuvioista </w:t>
      </w:r>
      <w:r w:rsidR="00C253BC" w:rsidRPr="005E442B">
        <w:t>43</w:t>
      </w:r>
      <w:r w:rsidR="00843554" w:rsidRPr="005E442B">
        <w:t xml:space="preserve"> ja </w:t>
      </w:r>
      <w:r w:rsidR="00C253BC" w:rsidRPr="005E442B">
        <w:t>44</w:t>
      </w:r>
      <w:r w:rsidR="00DE1442" w:rsidRPr="005E442B">
        <w:t xml:space="preserve">. Todennukset otettu Task Schedulerista. </w:t>
      </w:r>
    </w:p>
    <w:p w:rsidR="00A03124" w:rsidRPr="005E442B" w:rsidRDefault="00A03124" w:rsidP="00DE1442"/>
    <w:p w:rsidR="00DE1442" w:rsidRPr="005E442B" w:rsidRDefault="00DE1442" w:rsidP="00DE1442">
      <w:pPr>
        <w:keepNext/>
      </w:pPr>
      <w:r w:rsidRPr="005E442B">
        <w:t xml:space="preserve"> </w:t>
      </w:r>
      <w:r w:rsidRPr="005E442B">
        <w:rPr>
          <w:b/>
          <w:noProof/>
          <w:lang w:eastAsia="fi-FI"/>
        </w:rPr>
        <w:drawing>
          <wp:inline distT="0" distB="0" distL="0" distR="0" wp14:anchorId="5894A753" wp14:editId="59E3FDE8">
            <wp:extent cx="4581525" cy="3438205"/>
            <wp:effectExtent l="0" t="0" r="0" b="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4797" cy="3440660"/>
                    </a:xfrm>
                    <a:prstGeom prst="rect">
                      <a:avLst/>
                    </a:prstGeom>
                  </pic:spPr>
                </pic:pic>
              </a:graphicData>
            </a:graphic>
          </wp:inline>
        </w:drawing>
      </w:r>
    </w:p>
    <w:p w:rsidR="00DE1442" w:rsidRPr="005E442B" w:rsidRDefault="00DE1442" w:rsidP="002430B9">
      <w:pPr>
        <w:pStyle w:val="Kuvaotsikko"/>
      </w:pPr>
      <w:bookmarkStart w:id="186" w:name="_Toc480902646"/>
      <w:r w:rsidRPr="005E442B">
        <w:t xml:space="preserve">Kuvio </w:t>
      </w:r>
      <w:fldSimple w:instr=" SEQ Kuvio \* ARABIC ">
        <w:r w:rsidR="001610A5">
          <w:rPr>
            <w:noProof/>
          </w:rPr>
          <w:t>43</w:t>
        </w:r>
      </w:fldSimple>
      <w:r w:rsidR="00A03124" w:rsidRPr="005E442B">
        <w:rPr>
          <w:noProof/>
        </w:rPr>
        <w:t>.</w:t>
      </w:r>
      <w:r w:rsidRPr="005E442B">
        <w:t xml:space="preserve"> Käyttäjän sisäänkirjautumisen todennus</w:t>
      </w:r>
      <w:bookmarkEnd w:id="186"/>
    </w:p>
    <w:p w:rsidR="00843554" w:rsidRPr="005E442B" w:rsidRDefault="00843554" w:rsidP="00843554"/>
    <w:p w:rsidR="00DE1442" w:rsidRPr="005E442B" w:rsidRDefault="00DE1442" w:rsidP="00DE1442">
      <w:pPr>
        <w:keepNext/>
      </w:pPr>
      <w:r w:rsidRPr="005E442B">
        <w:rPr>
          <w:b/>
          <w:noProof/>
          <w:lang w:eastAsia="fi-FI"/>
        </w:rPr>
        <w:drawing>
          <wp:inline distT="0" distB="0" distL="0" distR="0" wp14:anchorId="1A90968F" wp14:editId="37ECA74B">
            <wp:extent cx="5292725" cy="598805"/>
            <wp:effectExtent l="0" t="0" r="3175" b="0"/>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2725" cy="598805"/>
                    </a:xfrm>
                    <a:prstGeom prst="rect">
                      <a:avLst/>
                    </a:prstGeom>
                  </pic:spPr>
                </pic:pic>
              </a:graphicData>
            </a:graphic>
          </wp:inline>
        </w:drawing>
      </w:r>
    </w:p>
    <w:p w:rsidR="00DE1442" w:rsidRPr="005E442B" w:rsidRDefault="00DE1442" w:rsidP="002430B9">
      <w:pPr>
        <w:pStyle w:val="Kuvaotsikko"/>
      </w:pPr>
      <w:bookmarkStart w:id="187" w:name="_Toc480902647"/>
      <w:r w:rsidRPr="005E442B">
        <w:t xml:space="preserve">Kuvio </w:t>
      </w:r>
      <w:fldSimple w:instr=" SEQ Kuvio \* ARABIC ">
        <w:r w:rsidR="001610A5">
          <w:rPr>
            <w:noProof/>
          </w:rPr>
          <w:t>44</w:t>
        </w:r>
      </w:fldSimple>
      <w:r w:rsidR="00A03124" w:rsidRPr="005E442B">
        <w:rPr>
          <w:noProof/>
        </w:rPr>
        <w:t>.</w:t>
      </w:r>
      <w:r w:rsidRPr="005E442B">
        <w:t xml:space="preserve"> Ajastimen todennus</w:t>
      </w:r>
      <w:bookmarkEnd w:id="187"/>
    </w:p>
    <w:p w:rsidR="00662953" w:rsidRPr="005E442B" w:rsidRDefault="00662953" w:rsidP="00662953"/>
    <w:p w:rsidR="00DE1442" w:rsidRPr="005E442B" w:rsidRDefault="00DE1442" w:rsidP="00DE1442">
      <w:r w:rsidRPr="005E442B">
        <w:t>Alla olevasta kuvi</w:t>
      </w:r>
      <w:r w:rsidR="00843554" w:rsidRPr="005E442B">
        <w:t xml:space="preserve">osta </w:t>
      </w:r>
      <w:r w:rsidR="00C253BC" w:rsidRPr="005E442B">
        <w:t>45</w:t>
      </w:r>
      <w:r w:rsidR="00077C40" w:rsidRPr="005E442B">
        <w:t xml:space="preserve"> löytyy todennus P</w:t>
      </w:r>
      <w:r w:rsidRPr="005E442B">
        <w:t>owershellin ajamisesta ja mikä scripti ajetaan. Määrittelimme. ett</w:t>
      </w:r>
      <w:r w:rsidR="00077C40" w:rsidRPr="005E442B">
        <w:t>ä task scheduler avaa ohjelman P</w:t>
      </w:r>
      <w:r w:rsidRPr="005E442B">
        <w:t>owershell ja käyttää lisä argumenttia poisto.ps1 scriptiä.</w:t>
      </w:r>
    </w:p>
    <w:p w:rsidR="00DE1442" w:rsidRPr="005E442B" w:rsidRDefault="00DE1442" w:rsidP="00DE1442">
      <w:pPr>
        <w:keepNext/>
      </w:pPr>
      <w:r w:rsidRPr="005E442B">
        <w:rPr>
          <w:b/>
          <w:noProof/>
          <w:lang w:eastAsia="fi-FI"/>
        </w:rPr>
        <w:lastRenderedPageBreak/>
        <w:drawing>
          <wp:inline distT="0" distB="0" distL="0" distR="0" wp14:anchorId="0CDABCB2" wp14:editId="3E85A0FA">
            <wp:extent cx="5292725" cy="591185"/>
            <wp:effectExtent l="0" t="0" r="3175" b="0"/>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2725" cy="591185"/>
                    </a:xfrm>
                    <a:prstGeom prst="rect">
                      <a:avLst/>
                    </a:prstGeom>
                  </pic:spPr>
                </pic:pic>
              </a:graphicData>
            </a:graphic>
          </wp:inline>
        </w:drawing>
      </w:r>
    </w:p>
    <w:p w:rsidR="000F237B" w:rsidRPr="005E442B" w:rsidRDefault="00DE1442" w:rsidP="002430B9">
      <w:pPr>
        <w:pStyle w:val="Kuvaotsikko"/>
      </w:pPr>
      <w:bookmarkStart w:id="188" w:name="_Toc480902648"/>
      <w:r w:rsidRPr="005E442B">
        <w:t xml:space="preserve">Kuvio </w:t>
      </w:r>
      <w:fldSimple w:instr=" SEQ Kuvio \* ARABIC ">
        <w:r w:rsidR="001610A5">
          <w:rPr>
            <w:noProof/>
          </w:rPr>
          <w:t>45</w:t>
        </w:r>
      </w:fldSimple>
      <w:r w:rsidR="00A03124" w:rsidRPr="005E442B">
        <w:rPr>
          <w:noProof/>
        </w:rPr>
        <w:t>.</w:t>
      </w:r>
      <w:r w:rsidRPr="005E442B">
        <w:t xml:space="preserve"> Todennus ajettavista toiminnoista</w:t>
      </w:r>
      <w:bookmarkEnd w:id="188"/>
    </w:p>
    <w:p w:rsidR="00DE1442" w:rsidRPr="005E442B" w:rsidRDefault="00DE1442" w:rsidP="000F237B">
      <w:pPr>
        <w:spacing w:line="259" w:lineRule="auto"/>
        <w:rPr>
          <w:iCs/>
          <w:szCs w:val="18"/>
        </w:rPr>
      </w:pPr>
    </w:p>
    <w:p w:rsidR="00E508B1" w:rsidRPr="005E442B" w:rsidRDefault="00E508B1" w:rsidP="004B441C">
      <w:pPr>
        <w:pStyle w:val="Otsikko3"/>
      </w:pPr>
      <w:bookmarkStart w:id="189" w:name="_Toc480902549"/>
      <w:r w:rsidRPr="005E442B">
        <w:t>Tiedo</w:t>
      </w:r>
      <w:r w:rsidR="00461790" w:rsidRPr="005E442B">
        <w:t>stopalvelimen FS1 backup</w:t>
      </w:r>
      <w:bookmarkEnd w:id="189"/>
    </w:p>
    <w:p w:rsidR="000F237B" w:rsidRPr="005E442B" w:rsidRDefault="000F237B" w:rsidP="000F237B">
      <w:r w:rsidRPr="005E442B">
        <w:t xml:space="preserve">Tiedostopalvelin FS1:lle luotiin </w:t>
      </w:r>
      <w:r w:rsidR="00465E43" w:rsidRPr="005E442B">
        <w:t>Volume Shadow Copy, jolla jaossa olevien kansioiden varmuuskopiointi ajoitettiin klo.01.00 joka yö. Varmuuskopiosta tulee vain paikallinen, joten se ei ole laiterikon sattuessa turval</w:t>
      </w:r>
      <w:r w:rsidR="00843554" w:rsidRPr="005E442B">
        <w:t xml:space="preserve">lisin vaihtoehto. (kts. Kuvio </w:t>
      </w:r>
      <w:r w:rsidR="001C57F1" w:rsidRPr="005E442B">
        <w:t>4</w:t>
      </w:r>
      <w:r w:rsidR="00C253BC" w:rsidRPr="005E442B">
        <w:t>6</w:t>
      </w:r>
      <w:r w:rsidR="00465E43" w:rsidRPr="005E442B">
        <w:t>)</w:t>
      </w:r>
    </w:p>
    <w:p w:rsidR="00A03124" w:rsidRPr="005E442B" w:rsidRDefault="00A03124" w:rsidP="000F237B"/>
    <w:p w:rsidR="00E508B1" w:rsidRPr="005E442B" w:rsidRDefault="00E508B1" w:rsidP="00E508B1">
      <w:pPr>
        <w:keepNext/>
      </w:pPr>
      <w:r w:rsidRPr="005E442B">
        <w:rPr>
          <w:noProof/>
          <w:lang w:eastAsia="fi-FI"/>
        </w:rPr>
        <w:drawing>
          <wp:inline distT="0" distB="0" distL="0" distR="0" wp14:anchorId="277D6605" wp14:editId="10BFA76F">
            <wp:extent cx="3962400" cy="4410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2400" cy="4410075"/>
                    </a:xfrm>
                    <a:prstGeom prst="rect">
                      <a:avLst/>
                    </a:prstGeom>
                  </pic:spPr>
                </pic:pic>
              </a:graphicData>
            </a:graphic>
          </wp:inline>
        </w:drawing>
      </w:r>
    </w:p>
    <w:p w:rsidR="00E508B1" w:rsidRPr="005E442B" w:rsidRDefault="00E508B1" w:rsidP="002430B9">
      <w:pPr>
        <w:pStyle w:val="Kuvaotsikko"/>
      </w:pPr>
      <w:bookmarkStart w:id="190" w:name="_Toc480902649"/>
      <w:r w:rsidRPr="005E442B">
        <w:t xml:space="preserve">Kuvio </w:t>
      </w:r>
      <w:fldSimple w:instr=" SEQ Kuvio \* ARABIC ">
        <w:r w:rsidR="001610A5">
          <w:rPr>
            <w:noProof/>
          </w:rPr>
          <w:t>46</w:t>
        </w:r>
      </w:fldSimple>
      <w:r w:rsidR="00A03124" w:rsidRPr="005E442B">
        <w:rPr>
          <w:noProof/>
        </w:rPr>
        <w:t>.</w:t>
      </w:r>
      <w:r w:rsidRPr="005E442B">
        <w:t xml:space="preserve"> Volume Shadow Copy ajoitettu joka yö klo.01.00</w:t>
      </w:r>
      <w:bookmarkEnd w:id="190"/>
    </w:p>
    <w:p w:rsidR="00465E43" w:rsidRPr="005E442B" w:rsidRDefault="00465E43">
      <w:pPr>
        <w:spacing w:line="259" w:lineRule="auto"/>
      </w:pPr>
      <w:r w:rsidRPr="005E442B">
        <w:br w:type="page"/>
      </w:r>
    </w:p>
    <w:p w:rsidR="00465E43" w:rsidRPr="005E442B" w:rsidRDefault="00465E43" w:rsidP="000F237B">
      <w:r w:rsidRPr="005E442B">
        <w:lastRenderedPageBreak/>
        <w:t>FS2:lle luotiin replikointi käyttäjien ja ryhmien levyjaoista, jotka sijaitsevat FS1:llä. Pystymme varmistamaan tiedostojen säilymisen, vaikka FS1 h</w:t>
      </w:r>
      <w:r w:rsidR="00843554" w:rsidRPr="005E442B">
        <w:t xml:space="preserve">ajoaisi kokonaan. (kts. Kuvio </w:t>
      </w:r>
      <w:r w:rsidR="001C57F1" w:rsidRPr="005E442B">
        <w:t>4</w:t>
      </w:r>
      <w:r w:rsidR="00C253BC" w:rsidRPr="005E442B">
        <w:t>7</w:t>
      </w:r>
      <w:r w:rsidRPr="005E442B">
        <w:t xml:space="preserve">) </w:t>
      </w:r>
    </w:p>
    <w:p w:rsidR="00A03124" w:rsidRPr="005E442B" w:rsidRDefault="00A03124" w:rsidP="000F237B"/>
    <w:p w:rsidR="000F237B" w:rsidRPr="005E442B" w:rsidRDefault="000F237B" w:rsidP="000F237B">
      <w:pPr>
        <w:keepNext/>
      </w:pPr>
      <w:r w:rsidRPr="005E442B">
        <w:rPr>
          <w:noProof/>
          <w:lang w:eastAsia="fi-FI"/>
        </w:rPr>
        <w:drawing>
          <wp:inline distT="0" distB="0" distL="0" distR="0" wp14:anchorId="23870A18" wp14:editId="0E9AFA1D">
            <wp:extent cx="5044666" cy="40290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7467" cy="4031312"/>
                    </a:xfrm>
                    <a:prstGeom prst="rect">
                      <a:avLst/>
                    </a:prstGeom>
                  </pic:spPr>
                </pic:pic>
              </a:graphicData>
            </a:graphic>
          </wp:inline>
        </w:drawing>
      </w:r>
    </w:p>
    <w:p w:rsidR="000F237B" w:rsidRPr="005E442B" w:rsidRDefault="000F237B" w:rsidP="002430B9">
      <w:pPr>
        <w:pStyle w:val="Kuvaotsikko"/>
      </w:pPr>
      <w:bookmarkStart w:id="191" w:name="_Toc480902650"/>
      <w:r w:rsidRPr="005E442B">
        <w:t xml:space="preserve">Kuvio </w:t>
      </w:r>
      <w:fldSimple w:instr=" SEQ Kuvio \* ARABIC ">
        <w:r w:rsidR="001610A5">
          <w:rPr>
            <w:noProof/>
          </w:rPr>
          <w:t>47</w:t>
        </w:r>
      </w:fldSimple>
      <w:r w:rsidR="00A03124" w:rsidRPr="005E442B">
        <w:rPr>
          <w:noProof/>
        </w:rPr>
        <w:t>.</w:t>
      </w:r>
      <w:r w:rsidRPr="005E442B">
        <w:t xml:space="preserve"> FS1 replikointi FS2:lle</w:t>
      </w:r>
      <w:bookmarkEnd w:id="191"/>
    </w:p>
    <w:p w:rsidR="000F237B" w:rsidRPr="005E442B" w:rsidRDefault="000F237B" w:rsidP="000F237B"/>
    <w:p w:rsidR="00916C9D" w:rsidRPr="005E442B" w:rsidRDefault="00843554" w:rsidP="000F237B">
      <w:r w:rsidRPr="005E442B">
        <w:t xml:space="preserve">Kuviossa </w:t>
      </w:r>
      <w:r w:rsidR="001C57F1" w:rsidRPr="005E442B">
        <w:t>4</w:t>
      </w:r>
      <w:r w:rsidR="00C253BC" w:rsidRPr="005E442B">
        <w:t>8</w:t>
      </w:r>
      <w:r w:rsidR="00ED7964" w:rsidRPr="005E442B">
        <w:t xml:space="preserve"> </w:t>
      </w:r>
      <w:r w:rsidR="00465E43" w:rsidRPr="005E442B">
        <w:t>on esitettynä replikoitava asema, sekä kohdeserveri.</w:t>
      </w:r>
    </w:p>
    <w:p w:rsidR="000F237B" w:rsidRPr="005E442B" w:rsidRDefault="000F237B" w:rsidP="000F237B">
      <w:pPr>
        <w:keepNext/>
      </w:pPr>
      <w:r w:rsidRPr="005E442B">
        <w:rPr>
          <w:noProof/>
          <w:lang w:eastAsia="fi-FI"/>
        </w:rPr>
        <w:drawing>
          <wp:inline distT="0" distB="0" distL="0" distR="0" wp14:anchorId="6A79D145" wp14:editId="5E5E40BF">
            <wp:extent cx="4981575" cy="1586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764" cy="1590415"/>
                    </a:xfrm>
                    <a:prstGeom prst="rect">
                      <a:avLst/>
                    </a:prstGeom>
                  </pic:spPr>
                </pic:pic>
              </a:graphicData>
            </a:graphic>
          </wp:inline>
        </w:drawing>
      </w:r>
    </w:p>
    <w:p w:rsidR="00A03124" w:rsidRPr="005E442B" w:rsidRDefault="000F237B" w:rsidP="00A03124">
      <w:pPr>
        <w:pStyle w:val="Kuvaotsikko"/>
      </w:pPr>
      <w:bookmarkStart w:id="192" w:name="_Toc480902651"/>
      <w:r w:rsidRPr="005E442B">
        <w:t xml:space="preserve">Kuvio </w:t>
      </w:r>
      <w:fldSimple w:instr=" SEQ Kuvio \* ARABIC ">
        <w:r w:rsidR="001610A5">
          <w:rPr>
            <w:noProof/>
          </w:rPr>
          <w:t>48</w:t>
        </w:r>
      </w:fldSimple>
      <w:r w:rsidR="00A03124" w:rsidRPr="005E442B">
        <w:rPr>
          <w:noProof/>
        </w:rPr>
        <w:t>.</w:t>
      </w:r>
      <w:r w:rsidRPr="005E442B">
        <w:t xml:space="preserve"> Todennus replikoinnista</w:t>
      </w:r>
      <w:bookmarkEnd w:id="192"/>
    </w:p>
    <w:p w:rsidR="000F237B" w:rsidRPr="005E442B" w:rsidRDefault="00465E43" w:rsidP="000F237B">
      <w:r w:rsidRPr="005E442B">
        <w:lastRenderedPageBreak/>
        <w:t>Replikointi on ajoitettu jokaiselle viikonpäivälle klo.01.00. Yöllä saamme kaiken kaistan käyttöömme replikoinnin nopeuttamiseksi. Tänä ajankohtana yrityksessä ei myöskään työskentele ketään. (kts. Kuv</w:t>
      </w:r>
      <w:r w:rsidR="00843554" w:rsidRPr="005E442B">
        <w:t xml:space="preserve">io </w:t>
      </w:r>
      <w:r w:rsidR="001C57F1" w:rsidRPr="005E442B">
        <w:t>4</w:t>
      </w:r>
      <w:r w:rsidR="00C253BC" w:rsidRPr="005E442B">
        <w:t>9</w:t>
      </w:r>
      <w:r w:rsidRPr="005E442B">
        <w:t>)</w:t>
      </w:r>
    </w:p>
    <w:p w:rsidR="00E00219" w:rsidRPr="005E442B" w:rsidRDefault="00E00219" w:rsidP="000F237B"/>
    <w:p w:rsidR="000F237B" w:rsidRPr="005E442B" w:rsidRDefault="000F237B" w:rsidP="000F237B">
      <w:pPr>
        <w:keepNext/>
      </w:pPr>
      <w:r w:rsidRPr="005E442B">
        <w:rPr>
          <w:noProof/>
          <w:lang w:eastAsia="fi-FI"/>
        </w:rPr>
        <w:drawing>
          <wp:inline distT="0" distB="0" distL="0" distR="0" wp14:anchorId="60E6C2D1" wp14:editId="0FCCA731">
            <wp:extent cx="4124325" cy="4124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4325" cy="4124325"/>
                    </a:xfrm>
                    <a:prstGeom prst="rect">
                      <a:avLst/>
                    </a:prstGeom>
                  </pic:spPr>
                </pic:pic>
              </a:graphicData>
            </a:graphic>
          </wp:inline>
        </w:drawing>
      </w:r>
    </w:p>
    <w:p w:rsidR="000F237B" w:rsidRPr="005E442B" w:rsidRDefault="000F237B" w:rsidP="002430B9">
      <w:pPr>
        <w:pStyle w:val="Kuvaotsikko"/>
      </w:pPr>
      <w:bookmarkStart w:id="193" w:name="_Toc480902652"/>
      <w:r w:rsidRPr="005E442B">
        <w:t xml:space="preserve">Kuvio </w:t>
      </w:r>
      <w:fldSimple w:instr=" SEQ Kuvio \* ARABIC ">
        <w:r w:rsidR="001610A5">
          <w:rPr>
            <w:noProof/>
          </w:rPr>
          <w:t>49</w:t>
        </w:r>
      </w:fldSimple>
      <w:r w:rsidR="00E00219" w:rsidRPr="005E442B">
        <w:rPr>
          <w:noProof/>
        </w:rPr>
        <w:t>.</w:t>
      </w:r>
      <w:r w:rsidRPr="005E442B">
        <w:t xml:space="preserve"> Replikointi ajoitettu klo.01.00 joka päivä</w:t>
      </w:r>
      <w:bookmarkEnd w:id="193"/>
    </w:p>
    <w:p w:rsidR="00DE1442" w:rsidRPr="005E442B" w:rsidRDefault="00DE1442" w:rsidP="00DE1442"/>
    <w:p w:rsidR="00B77281" w:rsidRPr="005E442B" w:rsidRDefault="00B77281" w:rsidP="004B441C">
      <w:pPr>
        <w:pStyle w:val="Otsikko3"/>
      </w:pPr>
      <w:bookmarkStart w:id="194" w:name="_Toc480902550"/>
      <w:r w:rsidRPr="005E442B">
        <w:t>Roaming User</w:t>
      </w:r>
      <w:bookmarkEnd w:id="194"/>
    </w:p>
    <w:p w:rsidR="00B77281" w:rsidRPr="005E442B" w:rsidRDefault="00B77281" w:rsidP="00B77281">
      <w:r w:rsidRPr="005E442B">
        <w:t xml:space="preserve">Roaming- profiles palvelun teko aloitettiin tekemällä Roaming- profiles kansio FS1-HQ- palvelimelle ja asettamalla oikeudet kansioon. </w:t>
      </w:r>
      <w:r w:rsidR="004A6140" w:rsidRPr="005E442B">
        <w:t xml:space="preserve"> Tätä </w:t>
      </w:r>
      <w:r w:rsidR="00843554" w:rsidRPr="005E442B">
        <w:t xml:space="preserve">on havainnollistettu kuviossa </w:t>
      </w:r>
      <w:r w:rsidR="00C253BC" w:rsidRPr="005E442B">
        <w:t>50</w:t>
      </w:r>
      <w:r w:rsidR="004A6140" w:rsidRPr="005E442B">
        <w:t>.</w:t>
      </w:r>
    </w:p>
    <w:p w:rsidR="00B77281" w:rsidRPr="005E442B" w:rsidRDefault="00554695" w:rsidP="00B77281">
      <w:pPr>
        <w:keepNext/>
      </w:pPr>
      <w:r>
        <w:lastRenderedPageBreak/>
        <w:pict>
          <v:shape id="_x0000_i1030" type="#_x0000_t75" style="width:396pt;height:171.6pt">
            <v:imagedata r:id="rId67" o:title="Roaming profiles kansio tehty"/>
          </v:shape>
        </w:pict>
      </w:r>
    </w:p>
    <w:p w:rsidR="00B77281" w:rsidRPr="005E442B" w:rsidRDefault="00B77281" w:rsidP="002430B9">
      <w:pPr>
        <w:pStyle w:val="Kuvaotsikko"/>
      </w:pPr>
      <w:bookmarkStart w:id="195" w:name="_Toc480902653"/>
      <w:r w:rsidRPr="005E442B">
        <w:t xml:space="preserve">Kuvio </w:t>
      </w:r>
      <w:fldSimple w:instr=" SEQ Kuvio \* ARABIC ">
        <w:r w:rsidR="001610A5">
          <w:rPr>
            <w:noProof/>
          </w:rPr>
          <w:t>50</w:t>
        </w:r>
      </w:fldSimple>
      <w:r w:rsidR="00E00219" w:rsidRPr="005E442B">
        <w:rPr>
          <w:noProof/>
        </w:rPr>
        <w:t>.</w:t>
      </w:r>
      <w:r w:rsidRPr="005E442B">
        <w:t xml:space="preserve"> Roaming profiles kansio tehty FS1-HQ:lle</w:t>
      </w:r>
      <w:bookmarkEnd w:id="195"/>
    </w:p>
    <w:p w:rsidR="00B77281" w:rsidRPr="005E442B" w:rsidRDefault="00B77281" w:rsidP="00662953">
      <w:pPr>
        <w:spacing w:line="259" w:lineRule="auto"/>
      </w:pPr>
    </w:p>
    <w:p w:rsidR="00B77281" w:rsidRPr="005E442B" w:rsidRDefault="00B77281" w:rsidP="00662953">
      <w:pPr>
        <w:spacing w:line="259" w:lineRule="auto"/>
      </w:pPr>
      <w:r w:rsidRPr="005E442B">
        <w:t>Tämän jälkeen asetetaan ka</w:t>
      </w:r>
      <w:r w:rsidR="004A6140" w:rsidRPr="005E442B">
        <w:t>n</w:t>
      </w:r>
      <w:r w:rsidRPr="005E442B">
        <w:t>sion asetukset käyttäjän profiiliin DC1-HQ palvelimella</w:t>
      </w:r>
      <w:r w:rsidR="004A6140" w:rsidRPr="005E442B">
        <w:t xml:space="preserve"> (</w:t>
      </w:r>
      <w:r w:rsidR="00843554" w:rsidRPr="005E442B">
        <w:t xml:space="preserve">kts. Kuvio </w:t>
      </w:r>
      <w:r w:rsidR="00C253BC" w:rsidRPr="005E442B">
        <w:t>51</w:t>
      </w:r>
      <w:r w:rsidR="004A6140" w:rsidRPr="005E442B">
        <w:t>)</w:t>
      </w:r>
      <w:r w:rsidRPr="005E442B">
        <w:t xml:space="preserve">. </w:t>
      </w:r>
    </w:p>
    <w:p w:rsidR="00E00219" w:rsidRPr="005E442B" w:rsidRDefault="00E00219" w:rsidP="00662953">
      <w:pPr>
        <w:spacing w:line="259" w:lineRule="auto"/>
      </w:pPr>
    </w:p>
    <w:p w:rsidR="00941A38" w:rsidRPr="005E442B" w:rsidRDefault="00554695" w:rsidP="00941A38">
      <w:pPr>
        <w:keepNext/>
        <w:spacing w:line="259" w:lineRule="auto"/>
      </w:pPr>
      <w:r>
        <w:pict>
          <v:shape id="_x0000_i1031" type="#_x0000_t75" style="width:284.25pt;height:364.7pt">
            <v:imagedata r:id="rId68" o:title="User settings"/>
          </v:shape>
        </w:pict>
      </w:r>
    </w:p>
    <w:p w:rsidR="00941A38" w:rsidRPr="005E442B" w:rsidRDefault="00941A38" w:rsidP="005A6086">
      <w:pPr>
        <w:pStyle w:val="Kuvaotsikko"/>
      </w:pPr>
      <w:bookmarkStart w:id="196" w:name="_Toc480902654"/>
      <w:r w:rsidRPr="005E442B">
        <w:t xml:space="preserve">Kuvio </w:t>
      </w:r>
      <w:fldSimple w:instr=" SEQ Kuvio \* ARABIC ">
        <w:r w:rsidR="001610A5">
          <w:rPr>
            <w:noProof/>
          </w:rPr>
          <w:t>51</w:t>
        </w:r>
      </w:fldSimple>
      <w:r w:rsidR="00E00219" w:rsidRPr="005E442B">
        <w:rPr>
          <w:noProof/>
        </w:rPr>
        <w:t>.</w:t>
      </w:r>
      <w:r w:rsidRPr="005E442B">
        <w:t xml:space="preserve"> Kansiopolun liittäminen</w:t>
      </w:r>
      <w:bookmarkEnd w:id="196"/>
    </w:p>
    <w:p w:rsidR="00941A38" w:rsidRPr="005E442B" w:rsidRDefault="00941A38" w:rsidP="00941A38">
      <w:r w:rsidRPr="005E442B">
        <w:lastRenderedPageBreak/>
        <w:t>Lopuksi kirjauduttiin Kaija Kuidun käyttäjällä Windows 7- työasemalle ja luotiin työpöydälle testitiedosto. Tämän jälkeen kirjauduttiin uudelleen toiselle työasemalle ja tiedosto latautui automaattisesti työpöydälle. Tämän jälkeen Profile path liitettiin jokaiseen käyttäjään</w:t>
      </w:r>
      <w:r w:rsidR="004A6140" w:rsidRPr="005E442B">
        <w:t>.</w:t>
      </w:r>
      <w:r w:rsidRPr="005E442B">
        <w:t xml:space="preserve"> </w:t>
      </w:r>
      <w:r w:rsidR="00843554" w:rsidRPr="005E442B">
        <w:t xml:space="preserve">(kts. Kuvio </w:t>
      </w:r>
      <w:r w:rsidR="00C253BC" w:rsidRPr="005E442B">
        <w:t>52</w:t>
      </w:r>
      <w:r w:rsidR="00843554" w:rsidRPr="005E442B">
        <w:t xml:space="preserve"> ja </w:t>
      </w:r>
      <w:r w:rsidR="00C253BC" w:rsidRPr="005E442B">
        <w:t>53</w:t>
      </w:r>
      <w:r w:rsidR="00843554" w:rsidRPr="005E442B">
        <w:t>).</w:t>
      </w:r>
    </w:p>
    <w:p w:rsidR="00E00219" w:rsidRPr="005E442B" w:rsidRDefault="00E00219" w:rsidP="00941A38"/>
    <w:p w:rsidR="00941A38" w:rsidRPr="005E442B" w:rsidRDefault="00554695" w:rsidP="00941A38">
      <w:pPr>
        <w:keepNext/>
      </w:pPr>
      <w:r>
        <w:pict>
          <v:shape id="_x0000_i1032" type="#_x0000_t75" style="width:305.3pt;height:141.65pt">
            <v:imagedata r:id="rId69" o:title="Testitiedosto luotu ja löytyy kun konetta vaihdetaan" cropbottom="33496f"/>
          </v:shape>
        </w:pict>
      </w:r>
    </w:p>
    <w:p w:rsidR="001D4F0E" w:rsidRPr="005E442B" w:rsidRDefault="00941A38" w:rsidP="002430B9">
      <w:pPr>
        <w:pStyle w:val="Kuvaotsikko"/>
      </w:pPr>
      <w:bookmarkStart w:id="197" w:name="_Toc480902655"/>
      <w:r w:rsidRPr="005E442B">
        <w:t xml:space="preserve">Kuvio </w:t>
      </w:r>
      <w:fldSimple w:instr=" SEQ Kuvio \* ARABIC ">
        <w:r w:rsidR="001610A5">
          <w:rPr>
            <w:noProof/>
          </w:rPr>
          <w:t>52</w:t>
        </w:r>
      </w:fldSimple>
      <w:r w:rsidR="00E00219" w:rsidRPr="005E442B">
        <w:t>.</w:t>
      </w:r>
      <w:r w:rsidRPr="005E442B">
        <w:t xml:space="preserve"> Testitiedosto säilynyt työpöydällä konetta vaihdettaessa</w:t>
      </w:r>
      <w:bookmarkEnd w:id="197"/>
    </w:p>
    <w:p w:rsidR="001D4F0E" w:rsidRPr="005E442B" w:rsidRDefault="001D4F0E" w:rsidP="001D4F0E"/>
    <w:p w:rsidR="001D4F0E" w:rsidRPr="005E442B" w:rsidRDefault="00554695" w:rsidP="001D4F0E">
      <w:pPr>
        <w:keepNext/>
      </w:pPr>
      <w:r>
        <w:lastRenderedPageBreak/>
        <w:pict>
          <v:shape id="_x0000_i1033" type="#_x0000_t75" style="width:335.2pt;height:333.8pt">
            <v:imagedata r:id="rId70" o:title="Todennus"/>
          </v:shape>
        </w:pict>
      </w:r>
    </w:p>
    <w:p w:rsidR="001D4F0E" w:rsidRPr="005E442B" w:rsidRDefault="001D4F0E" w:rsidP="002430B9">
      <w:pPr>
        <w:pStyle w:val="Kuvaotsikko"/>
      </w:pPr>
      <w:bookmarkStart w:id="198" w:name="_Toc480902656"/>
      <w:r w:rsidRPr="005E442B">
        <w:t xml:space="preserve">Kuvio </w:t>
      </w:r>
      <w:fldSimple w:instr=" SEQ Kuvio \* ARABIC ">
        <w:r w:rsidR="001610A5">
          <w:rPr>
            <w:noProof/>
          </w:rPr>
          <w:t>53</w:t>
        </w:r>
      </w:fldSimple>
      <w:r w:rsidR="00E00219" w:rsidRPr="005E442B">
        <w:t>.</w:t>
      </w:r>
      <w:r w:rsidRPr="005E442B">
        <w:t xml:space="preserve"> Roaming profiilin haun todennus</w:t>
      </w:r>
      <w:bookmarkEnd w:id="198"/>
    </w:p>
    <w:p w:rsidR="0024309B" w:rsidRPr="005E442B" w:rsidRDefault="0024309B" w:rsidP="0024309B"/>
    <w:p w:rsidR="00E8668B" w:rsidRPr="005E442B" w:rsidRDefault="00E8668B" w:rsidP="00351B22">
      <w:pPr>
        <w:pStyle w:val="Otsikko2"/>
      </w:pPr>
      <w:bookmarkStart w:id="199" w:name="_Toc480902551"/>
      <w:r w:rsidRPr="005E442B">
        <w:t>VyOS</w:t>
      </w:r>
      <w:bookmarkEnd w:id="199"/>
    </w:p>
    <w:p w:rsidR="00322456" w:rsidRPr="005E442B" w:rsidRDefault="00322456" w:rsidP="00322456">
      <w:pPr>
        <w:rPr>
          <w:szCs w:val="24"/>
        </w:rPr>
      </w:pPr>
      <w:r w:rsidRPr="005E442B">
        <w:rPr>
          <w:szCs w:val="24"/>
        </w:rPr>
        <w:t>VyOS on avoimeen lähdekoodiin perustuva käyttöjärjestelmä, joka voidaan asentaa fyysiseen laitteistoon, virtuaalikoneelle tai pilveen. Se perustuu GNU/Linuxiin ja siihen liittyy sovelluksia esim. Quagga, ISC DHCPD, OpenVPN ja StrongS/WAN. (</w:t>
      </w:r>
      <w:r w:rsidR="00C253BC" w:rsidRPr="005E442B">
        <w:rPr>
          <w:szCs w:val="24"/>
        </w:rPr>
        <w:t>VyOS. N.d.</w:t>
      </w:r>
      <w:r w:rsidRPr="005E442B">
        <w:rPr>
          <w:szCs w:val="24"/>
        </w:rPr>
        <w:t>)</w:t>
      </w:r>
    </w:p>
    <w:p w:rsidR="00322456" w:rsidRPr="005E442B" w:rsidRDefault="00322456" w:rsidP="00322456">
      <w:pPr>
        <w:rPr>
          <w:szCs w:val="24"/>
        </w:rPr>
      </w:pPr>
      <w:r w:rsidRPr="005E442B">
        <w:rPr>
          <w:szCs w:val="24"/>
        </w:rPr>
        <w:t>VyOS muistuttaa enemmän perinteistä reititintä, joka keskittyy antamaan dynaamista tukea kattaville reititys ominaisuuksille, kuten dynaaminen reititysprotokolla ja komentorivi rajapinta. (</w:t>
      </w:r>
      <w:r w:rsidR="00C253BC" w:rsidRPr="005E442B">
        <w:rPr>
          <w:szCs w:val="24"/>
        </w:rPr>
        <w:t>VyOS. N.d.</w:t>
      </w:r>
      <w:r w:rsidRPr="005E442B">
        <w:rPr>
          <w:szCs w:val="24"/>
        </w:rPr>
        <w:t>)</w:t>
      </w:r>
    </w:p>
    <w:p w:rsidR="00322456" w:rsidRPr="005A6086" w:rsidRDefault="00322456" w:rsidP="00322456">
      <w:pPr>
        <w:rPr>
          <w:szCs w:val="24"/>
        </w:rPr>
      </w:pPr>
      <w:r w:rsidRPr="005E442B">
        <w:rPr>
          <w:szCs w:val="24"/>
        </w:rPr>
        <w:t xml:space="preserve">VyOS backupin tekeminen aloitettiin ensin scriptistä ja tuon jälkeen määritettiin task schedulerilla, miten usein backupit haluttiin tehdä.  Nämä on todennettu kuvioissa </w:t>
      </w:r>
      <w:r w:rsidR="00C253BC" w:rsidRPr="005E442B">
        <w:rPr>
          <w:szCs w:val="24"/>
        </w:rPr>
        <w:t>54</w:t>
      </w:r>
      <w:r w:rsidRPr="005E442B">
        <w:rPr>
          <w:szCs w:val="24"/>
        </w:rPr>
        <w:t xml:space="preserve"> ja </w:t>
      </w:r>
      <w:r w:rsidR="00C253BC" w:rsidRPr="005E442B">
        <w:rPr>
          <w:szCs w:val="24"/>
        </w:rPr>
        <w:t>55</w:t>
      </w:r>
      <w:r w:rsidRPr="005E442B">
        <w:rPr>
          <w:szCs w:val="24"/>
        </w:rPr>
        <w:t>.</w:t>
      </w:r>
    </w:p>
    <w:p w:rsidR="0024309B" w:rsidRPr="005E442B" w:rsidRDefault="007516D8" w:rsidP="0024309B">
      <w:pPr>
        <w:keepNext/>
      </w:pPr>
      <w:r w:rsidRPr="005E442B">
        <w:rPr>
          <w:noProof/>
          <w:lang w:eastAsia="fi-FI"/>
        </w:rPr>
        <w:lastRenderedPageBreak/>
        <w:drawing>
          <wp:inline distT="0" distB="0" distL="0" distR="0" wp14:anchorId="2AA56656" wp14:editId="2653CC22">
            <wp:extent cx="5292725" cy="70993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2725" cy="709930"/>
                    </a:xfrm>
                    <a:prstGeom prst="rect">
                      <a:avLst/>
                    </a:prstGeom>
                  </pic:spPr>
                </pic:pic>
              </a:graphicData>
            </a:graphic>
          </wp:inline>
        </w:drawing>
      </w:r>
    </w:p>
    <w:p w:rsidR="0024309B" w:rsidRPr="005E442B" w:rsidRDefault="0024309B" w:rsidP="002430B9">
      <w:pPr>
        <w:pStyle w:val="Kuvaotsikko"/>
      </w:pPr>
      <w:bookmarkStart w:id="200" w:name="_Toc480902657"/>
      <w:r w:rsidRPr="005E442B">
        <w:t xml:space="preserve">Kuvio </w:t>
      </w:r>
      <w:fldSimple w:instr=" SEQ Kuvio \* ARABIC ">
        <w:r w:rsidR="001610A5">
          <w:rPr>
            <w:noProof/>
          </w:rPr>
          <w:t>54</w:t>
        </w:r>
      </w:fldSimple>
      <w:r w:rsidR="00E00219" w:rsidRPr="005E442B">
        <w:rPr>
          <w:noProof/>
        </w:rPr>
        <w:t>.</w:t>
      </w:r>
      <w:r w:rsidRPr="005E442B">
        <w:t xml:space="preserve"> VyOs backup scripti</w:t>
      </w:r>
      <w:bookmarkEnd w:id="200"/>
    </w:p>
    <w:p w:rsidR="0024309B" w:rsidRPr="005E442B" w:rsidRDefault="0024309B" w:rsidP="0024309B"/>
    <w:p w:rsidR="0024309B" w:rsidRPr="005E442B" w:rsidRDefault="007516D8" w:rsidP="0024309B">
      <w:r w:rsidRPr="005E442B">
        <w:rPr>
          <w:noProof/>
          <w:lang w:eastAsia="fi-FI"/>
        </w:rPr>
        <w:drawing>
          <wp:inline distT="0" distB="0" distL="0" distR="0" wp14:anchorId="77CAF47D" wp14:editId="40124BD5">
            <wp:extent cx="5286375" cy="1295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6375" cy="1295400"/>
                    </a:xfrm>
                    <a:prstGeom prst="rect">
                      <a:avLst/>
                    </a:prstGeom>
                    <a:noFill/>
                    <a:ln>
                      <a:noFill/>
                    </a:ln>
                  </pic:spPr>
                </pic:pic>
              </a:graphicData>
            </a:graphic>
          </wp:inline>
        </w:drawing>
      </w:r>
    </w:p>
    <w:p w:rsidR="0024309B" w:rsidRPr="005E442B" w:rsidRDefault="0024309B" w:rsidP="002430B9">
      <w:pPr>
        <w:pStyle w:val="Kuvaotsikko"/>
      </w:pPr>
      <w:bookmarkStart w:id="201" w:name="_Toc480902658"/>
      <w:r w:rsidRPr="005E442B">
        <w:t xml:space="preserve">Kuvio </w:t>
      </w:r>
      <w:fldSimple w:instr=" SEQ Kuvio \* ARABIC ">
        <w:r w:rsidR="001610A5">
          <w:rPr>
            <w:noProof/>
          </w:rPr>
          <w:t>55</w:t>
        </w:r>
      </w:fldSimple>
      <w:r w:rsidR="00E00219" w:rsidRPr="005E442B">
        <w:rPr>
          <w:noProof/>
        </w:rPr>
        <w:t>.</w:t>
      </w:r>
      <w:r w:rsidRPr="005E442B">
        <w:t xml:space="preserve"> VyOs backup todennus</w:t>
      </w:r>
      <w:bookmarkEnd w:id="201"/>
    </w:p>
    <w:p w:rsidR="001B0FA7" w:rsidRPr="005E442B" w:rsidRDefault="001B0FA7" w:rsidP="001B0FA7"/>
    <w:p w:rsidR="001B0FA7" w:rsidRPr="005E442B" w:rsidRDefault="001B0FA7" w:rsidP="001B0FA7">
      <w:pPr>
        <w:pStyle w:val="Otsikko2"/>
      </w:pPr>
      <w:bookmarkStart w:id="202" w:name="_Toc480902552"/>
      <w:r w:rsidRPr="005E442B">
        <w:t>VyOS NAT</w:t>
      </w:r>
      <w:bookmarkEnd w:id="202"/>
    </w:p>
    <w:p w:rsidR="001B0FA7" w:rsidRPr="005E442B" w:rsidRDefault="001B0FA7" w:rsidP="001B0FA7">
      <w:r w:rsidRPr="005E442B">
        <w:t>VyOS konfiguraatioon luotiin NAT-säännöt sisäverkosta tuleville IP-osoitteille. Sääntöjen mukaan kaikki ulosmenevät yhteydet muutetaan operaattorilta saamaamme 192.168.17.16 osoitteeseen. Riippumatta siitä, mistä VLAN:sta liikennöidään, ulospäin näkyy vain yrityksen julkisen osoitt</w:t>
      </w:r>
      <w:r w:rsidR="00C253BC" w:rsidRPr="005E442B">
        <w:t>een liikennöinti. (kts. Kuvio 56</w:t>
      </w:r>
      <w:r w:rsidRPr="005E442B">
        <w:t>)</w:t>
      </w:r>
    </w:p>
    <w:p w:rsidR="004E51E0" w:rsidRPr="005E442B" w:rsidRDefault="004E51E0" w:rsidP="001B0FA7"/>
    <w:p w:rsidR="001B0FA7" w:rsidRPr="005E442B" w:rsidRDefault="00C33D75" w:rsidP="001B0FA7">
      <w:pPr>
        <w:keepNext/>
      </w:pPr>
      <w:r w:rsidRPr="005E442B">
        <w:rPr>
          <w:noProof/>
          <w:lang w:eastAsia="fi-FI"/>
        </w:rPr>
        <w:lastRenderedPageBreak/>
        <w:drawing>
          <wp:inline distT="0" distB="0" distL="0" distR="0">
            <wp:extent cx="2819400" cy="5095875"/>
            <wp:effectExtent l="0" t="0" r="0" b="9525"/>
            <wp:docPr id="141" name="Kuva 141" descr="C:\Users\Z270\AppData\Local\Microsoft\Windows\INetCache\Content.Word\VyOS n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Z270\AppData\Local\Microsoft\Windows\INetCache\Content.Word\VyOS na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5095875"/>
                    </a:xfrm>
                    <a:prstGeom prst="rect">
                      <a:avLst/>
                    </a:prstGeom>
                    <a:noFill/>
                    <a:ln>
                      <a:noFill/>
                    </a:ln>
                  </pic:spPr>
                </pic:pic>
              </a:graphicData>
            </a:graphic>
          </wp:inline>
        </w:drawing>
      </w:r>
    </w:p>
    <w:p w:rsidR="00322456" w:rsidRPr="005E442B" w:rsidRDefault="001B0FA7" w:rsidP="001B0FA7">
      <w:pPr>
        <w:pStyle w:val="Kuvaotsikko"/>
      </w:pPr>
      <w:bookmarkStart w:id="203" w:name="_Toc480902659"/>
      <w:r w:rsidRPr="005E442B">
        <w:t xml:space="preserve">Kuvio </w:t>
      </w:r>
      <w:fldSimple w:instr=" SEQ Kuvio \* ARABIC ">
        <w:r w:rsidR="001610A5">
          <w:rPr>
            <w:noProof/>
          </w:rPr>
          <w:t>56</w:t>
        </w:r>
      </w:fldSimple>
      <w:r w:rsidR="00E00219" w:rsidRPr="005E442B">
        <w:rPr>
          <w:noProof/>
        </w:rPr>
        <w:t>.</w:t>
      </w:r>
      <w:r w:rsidRPr="005E442B">
        <w:t xml:space="preserve"> VyOS:lle luodut NAT-säännöt</w:t>
      </w:r>
      <w:bookmarkEnd w:id="203"/>
    </w:p>
    <w:p w:rsidR="001B0FA7" w:rsidRPr="005E442B" w:rsidRDefault="001B0FA7" w:rsidP="001B0FA7"/>
    <w:p w:rsidR="00F74E06" w:rsidRPr="005E442B" w:rsidRDefault="00F74E06" w:rsidP="00351B22">
      <w:pPr>
        <w:pStyle w:val="Otsikko2"/>
        <w:rPr>
          <w:lang w:val="en-US"/>
        </w:rPr>
      </w:pPr>
      <w:bookmarkStart w:id="204" w:name="_Toc480902553"/>
      <w:r w:rsidRPr="005E442B">
        <w:rPr>
          <w:lang w:val="en-US"/>
        </w:rPr>
        <w:t>Public Key Infrastructure avainten luonti</w:t>
      </w:r>
      <w:r w:rsidR="006E4DE1" w:rsidRPr="005E442B">
        <w:rPr>
          <w:lang w:val="en-US"/>
        </w:rPr>
        <w:t xml:space="preserve"> ja sertifi</w:t>
      </w:r>
      <w:r w:rsidR="0074118E" w:rsidRPr="005E442B">
        <w:rPr>
          <w:lang w:val="en-US"/>
        </w:rPr>
        <w:t>k</w:t>
      </w:r>
      <w:r w:rsidR="006E4DE1" w:rsidRPr="005E442B">
        <w:rPr>
          <w:lang w:val="en-US"/>
        </w:rPr>
        <w:t>ointi</w:t>
      </w:r>
      <w:bookmarkEnd w:id="204"/>
    </w:p>
    <w:p w:rsidR="00F74E06" w:rsidRPr="005E442B" w:rsidRDefault="00F74E06" w:rsidP="00F74E06">
      <w:r w:rsidRPr="005E442B">
        <w:t>Päätettiin käyttää OpenSSL ohjelmaa julkisten ja privaattien avainten luontiin sekä sertifikaattipyyntöjen tekemiseen. Luomme jokaiselle ryhmämme jäsenelle omat avainparit käyttäen Rivest Shamir Adleman (RSA) salausalgoritmia. Samalla myös luotiin</w:t>
      </w:r>
      <w:r w:rsidR="00D66F80" w:rsidRPr="005E442B">
        <w:t xml:space="preserve"> käyttäjien</w:t>
      </w:r>
      <w:r w:rsidRPr="005E442B">
        <w:t xml:space="preserve"> sertifikaattipy</w:t>
      </w:r>
      <w:r w:rsidR="00D66F80" w:rsidRPr="005E442B">
        <w:t>yntö, johon määriteltiin jäsenien</w:t>
      </w:r>
      <w:r w:rsidRPr="005E442B">
        <w:t xml:space="preserve"> tietoja</w:t>
      </w:r>
      <w:r w:rsidR="00D66F80" w:rsidRPr="005E442B">
        <w:t xml:space="preserve"> </w:t>
      </w:r>
      <w:r w:rsidRPr="005E442B">
        <w:t xml:space="preserve">(Kuvio </w:t>
      </w:r>
      <w:r w:rsidR="00C253BC" w:rsidRPr="005E442B">
        <w:t>57</w:t>
      </w:r>
      <w:r w:rsidRPr="005E442B">
        <w:t xml:space="preserve">). </w:t>
      </w:r>
      <w:r w:rsidR="00931D89" w:rsidRPr="005E442B">
        <w:t xml:space="preserve">Kuviossa </w:t>
      </w:r>
      <w:r w:rsidR="00C253BC" w:rsidRPr="005E442B">
        <w:t>58</w:t>
      </w:r>
      <w:r w:rsidR="00931D89" w:rsidRPr="005E442B">
        <w:t xml:space="preserve"> kuvataan kaikkien jäsenten avain- ja csr-tiedostot.</w:t>
      </w:r>
    </w:p>
    <w:p w:rsidR="00F74E06" w:rsidRPr="005E442B" w:rsidRDefault="00F74E06" w:rsidP="00F74E06"/>
    <w:p w:rsidR="00F74E06" w:rsidRPr="005E442B" w:rsidRDefault="006E4DE1" w:rsidP="00F74E06">
      <w:pPr>
        <w:keepNext/>
      </w:pPr>
      <w:r w:rsidRPr="005E442B">
        <w:rPr>
          <w:noProof/>
          <w:lang w:eastAsia="fi-FI"/>
        </w:rPr>
        <w:lastRenderedPageBreak/>
        <w:drawing>
          <wp:inline distT="0" distB="0" distL="0" distR="0" wp14:anchorId="54240D06" wp14:editId="08A019FD">
            <wp:extent cx="5086350" cy="2676525"/>
            <wp:effectExtent l="0" t="0" r="0" b="9525"/>
            <wp:docPr id="49" name="Kuv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6350" cy="2676525"/>
                    </a:xfrm>
                    <a:prstGeom prst="rect">
                      <a:avLst/>
                    </a:prstGeom>
                  </pic:spPr>
                </pic:pic>
              </a:graphicData>
            </a:graphic>
          </wp:inline>
        </w:drawing>
      </w:r>
    </w:p>
    <w:p w:rsidR="005D5F89" w:rsidRPr="005E442B" w:rsidRDefault="00F74E06" w:rsidP="002430B9">
      <w:pPr>
        <w:pStyle w:val="Kuvaotsikko"/>
      </w:pPr>
      <w:bookmarkStart w:id="205" w:name="_Toc480902660"/>
      <w:r w:rsidRPr="005E442B">
        <w:t xml:space="preserve">Kuvio </w:t>
      </w:r>
      <w:fldSimple w:instr=" SEQ Kuvio \* ARABIC ">
        <w:r w:rsidR="001610A5">
          <w:rPr>
            <w:noProof/>
          </w:rPr>
          <w:t>57</w:t>
        </w:r>
      </w:fldSimple>
      <w:r w:rsidR="00ED7964" w:rsidRPr="005E442B">
        <w:rPr>
          <w:noProof/>
        </w:rPr>
        <w:t>.</w:t>
      </w:r>
      <w:r w:rsidRPr="005E442B">
        <w:t xml:space="preserve"> Harrin RSA-avainparin luonti ja sertifikaattipyyntö</w:t>
      </w:r>
      <w:bookmarkEnd w:id="205"/>
    </w:p>
    <w:p w:rsidR="006E4DE1" w:rsidRPr="005E442B" w:rsidRDefault="006E4DE1" w:rsidP="006E4DE1"/>
    <w:p w:rsidR="00F74E06" w:rsidRPr="005E442B" w:rsidRDefault="00F74E06" w:rsidP="00F74E06">
      <w:pPr>
        <w:keepNext/>
      </w:pPr>
      <w:r w:rsidRPr="005E442B">
        <w:rPr>
          <w:noProof/>
          <w:lang w:eastAsia="fi-FI"/>
        </w:rPr>
        <w:drawing>
          <wp:inline distT="0" distB="0" distL="0" distR="0">
            <wp:extent cx="5292725" cy="2379726"/>
            <wp:effectExtent l="0" t="0" r="3175" b="1905"/>
            <wp:docPr id="43" name="Kuva 43" descr="C:\Users\Joonaz\AppData\Local\Temp\Avaimet kansio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onaz\AppData\Local\Temp\Avaimet kansioss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725" cy="2379726"/>
                    </a:xfrm>
                    <a:prstGeom prst="rect">
                      <a:avLst/>
                    </a:prstGeom>
                    <a:noFill/>
                    <a:ln>
                      <a:noFill/>
                    </a:ln>
                  </pic:spPr>
                </pic:pic>
              </a:graphicData>
            </a:graphic>
          </wp:inline>
        </w:drawing>
      </w:r>
    </w:p>
    <w:p w:rsidR="00CC4A73" w:rsidRPr="005E442B" w:rsidRDefault="00F74E06" w:rsidP="002430B9">
      <w:pPr>
        <w:pStyle w:val="Kuvaotsikko"/>
      </w:pPr>
      <w:bookmarkStart w:id="206" w:name="_Toc480902661"/>
      <w:r w:rsidRPr="005E442B">
        <w:t xml:space="preserve">Kuvio </w:t>
      </w:r>
      <w:fldSimple w:instr=" SEQ Kuvio \* ARABIC ">
        <w:r w:rsidR="001610A5">
          <w:rPr>
            <w:noProof/>
          </w:rPr>
          <w:t>58</w:t>
        </w:r>
      </w:fldSimple>
      <w:r w:rsidR="00ED7964" w:rsidRPr="005E442B">
        <w:rPr>
          <w:noProof/>
        </w:rPr>
        <w:t>.</w:t>
      </w:r>
      <w:r w:rsidRPr="005E442B">
        <w:t xml:space="preserve"> Jäsenten avaimet ja csr-tiedostot</w:t>
      </w:r>
      <w:bookmarkEnd w:id="206"/>
    </w:p>
    <w:p w:rsidR="00583A98" w:rsidRPr="005E442B" w:rsidRDefault="00583A98" w:rsidP="00583A98"/>
    <w:p w:rsidR="006E4DE1" w:rsidRPr="005E442B" w:rsidRDefault="006E4DE1" w:rsidP="006E4DE1">
      <w:r w:rsidRPr="005E442B">
        <w:t>Luotiin CA avain papankki.ca.key jolla allekirjoitetaan käyttäjien csr pyynnöt jatkossa sekä papankki.ca.csr sertifiointipyyntö, joka allekirjoitetaan itse papankki.ca.key tiedostolla luoden näin itseallekir</w:t>
      </w:r>
      <w:r w:rsidR="001B0FA7" w:rsidRPr="005E442B">
        <w:t>joit</w:t>
      </w:r>
      <w:r w:rsidR="00C253BC" w:rsidRPr="005E442B">
        <w:t>ettu sertifikaatti (Kuvio 59</w:t>
      </w:r>
      <w:r w:rsidRPr="005E442B">
        <w:t>). Seuraavaksi allekirjoitettiin käyttäjän harri.csr sertifiointipyyntö papankki.ca.key avaimella luoden näin harri.crt tiedoston. Lähempi tarkastelu harri.cert ser</w:t>
      </w:r>
      <w:r w:rsidR="00C253BC" w:rsidRPr="005E442B">
        <w:t>tifikaatin sisällöstä kuviossa 60</w:t>
      </w:r>
      <w:r w:rsidR="001C57F1" w:rsidRPr="005E442B">
        <w:t>.</w:t>
      </w:r>
    </w:p>
    <w:p w:rsidR="006E4DE1" w:rsidRPr="005E442B" w:rsidRDefault="006E4DE1" w:rsidP="006E4DE1"/>
    <w:p w:rsidR="006E4DE1" w:rsidRPr="005E442B" w:rsidRDefault="006E4DE1" w:rsidP="006E4DE1">
      <w:pPr>
        <w:keepNext/>
      </w:pPr>
      <w:r w:rsidRPr="005E442B">
        <w:rPr>
          <w:noProof/>
          <w:lang w:eastAsia="fi-FI"/>
        </w:rPr>
        <w:lastRenderedPageBreak/>
        <w:drawing>
          <wp:inline distT="0" distB="0" distL="0" distR="0" wp14:anchorId="45B87216" wp14:editId="4FFD88F0">
            <wp:extent cx="4762500" cy="2269454"/>
            <wp:effectExtent l="0" t="0" r="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4582" cy="2275212"/>
                    </a:xfrm>
                    <a:prstGeom prst="rect">
                      <a:avLst/>
                    </a:prstGeom>
                  </pic:spPr>
                </pic:pic>
              </a:graphicData>
            </a:graphic>
          </wp:inline>
        </w:drawing>
      </w:r>
    </w:p>
    <w:p w:rsidR="006E4DE1" w:rsidRPr="005E442B" w:rsidRDefault="006E4DE1" w:rsidP="002430B9">
      <w:pPr>
        <w:pStyle w:val="Kuvaotsikko"/>
      </w:pPr>
      <w:bookmarkStart w:id="207" w:name="_Toc480902662"/>
      <w:r w:rsidRPr="005E442B">
        <w:t xml:space="preserve">Kuvio </w:t>
      </w:r>
      <w:fldSimple w:instr=" SEQ Kuvio \* ARABIC ">
        <w:r w:rsidR="001610A5">
          <w:rPr>
            <w:noProof/>
          </w:rPr>
          <w:t>59</w:t>
        </w:r>
      </w:fldSimple>
      <w:r w:rsidR="00ED7964" w:rsidRPr="005E442B">
        <w:rPr>
          <w:noProof/>
        </w:rPr>
        <w:t>.</w:t>
      </w:r>
      <w:r w:rsidRPr="005E442B">
        <w:t xml:space="preserve"> Papankki sertifikaatin luonti</w:t>
      </w:r>
      <w:bookmarkEnd w:id="207"/>
    </w:p>
    <w:p w:rsidR="00C832CE" w:rsidRPr="005E442B" w:rsidRDefault="00C832CE" w:rsidP="00C832CE"/>
    <w:p w:rsidR="006E4DE1" w:rsidRPr="005E442B" w:rsidRDefault="006E4DE1" w:rsidP="006E4DE1">
      <w:pPr>
        <w:keepNext/>
      </w:pPr>
      <w:r w:rsidRPr="005E442B">
        <w:rPr>
          <w:noProof/>
          <w:lang w:eastAsia="fi-FI"/>
        </w:rPr>
        <w:drawing>
          <wp:inline distT="0" distB="0" distL="0" distR="0" wp14:anchorId="602E979D" wp14:editId="748B71D9">
            <wp:extent cx="3320871" cy="3315694"/>
            <wp:effectExtent l="0" t="0" r="0" b="0"/>
            <wp:docPr id="51" name="Kuv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3007" cy="3377733"/>
                    </a:xfrm>
                    <a:prstGeom prst="rect">
                      <a:avLst/>
                    </a:prstGeom>
                  </pic:spPr>
                </pic:pic>
              </a:graphicData>
            </a:graphic>
          </wp:inline>
        </w:drawing>
      </w:r>
    </w:p>
    <w:p w:rsidR="00583A98" w:rsidRPr="005E442B" w:rsidRDefault="006E4DE1" w:rsidP="00E517B9">
      <w:pPr>
        <w:pStyle w:val="Kuvaotsikko"/>
      </w:pPr>
      <w:bookmarkStart w:id="208" w:name="_Toc480902663"/>
      <w:r w:rsidRPr="005E442B">
        <w:t xml:space="preserve">Kuvio </w:t>
      </w:r>
      <w:fldSimple w:instr=" SEQ Kuvio \* ARABIC ">
        <w:r w:rsidR="001610A5">
          <w:rPr>
            <w:noProof/>
          </w:rPr>
          <w:t>60</w:t>
        </w:r>
      </w:fldSimple>
      <w:r w:rsidR="00ED7964" w:rsidRPr="005E442B">
        <w:rPr>
          <w:noProof/>
        </w:rPr>
        <w:t>.</w:t>
      </w:r>
      <w:r w:rsidRPr="005E442B">
        <w:t xml:space="preserve"> Harri.crt tarkastelu</w:t>
      </w:r>
      <w:bookmarkEnd w:id="208"/>
    </w:p>
    <w:p w:rsidR="00916C9D" w:rsidRPr="005E442B" w:rsidRDefault="00916C9D" w:rsidP="00916C9D"/>
    <w:p w:rsidR="00C832CE" w:rsidRPr="005E442B" w:rsidRDefault="00C832CE" w:rsidP="004B441C">
      <w:pPr>
        <w:pStyle w:val="Otsikko3"/>
      </w:pPr>
      <w:bookmarkStart w:id="209" w:name="_Toc480902554"/>
      <w:r w:rsidRPr="005E442B">
        <w:t>Certification Authority</w:t>
      </w:r>
      <w:bookmarkEnd w:id="209"/>
    </w:p>
    <w:p w:rsidR="004F5EFE" w:rsidRPr="005E442B" w:rsidRDefault="006E4DE1" w:rsidP="006E4DE1">
      <w:r w:rsidRPr="005E442B">
        <w:t>Kokeiltiin myös Window</w:t>
      </w:r>
      <w:r w:rsidR="0005697C" w:rsidRPr="005E442B">
        <w:t>s Server 2012 R</w:t>
      </w:r>
      <w:r w:rsidR="004F5EFE" w:rsidRPr="005E442B">
        <w:t xml:space="preserve">2 Certification </w:t>
      </w:r>
      <w:r w:rsidRPr="005E442B">
        <w:t xml:space="preserve">Authority roolia sertifikaattien tekemiseen, jota varten HQ-DC1:stä tehtiin Root CA, joka vastaa tällä kertaa sertifiointipyynnöistä.  Tätä varten roolin asennuksessa luotiin DC1:lle oma yksityinen </w:t>
      </w:r>
      <w:r w:rsidRPr="005E442B">
        <w:lastRenderedPageBreak/>
        <w:t>avain, sekä sertifikaatti. Kun CA:n sertifikaatti on luotu, tehdään uusi sertifikaattipohja käyttäjille user templatesta, jota jaetaan</w:t>
      </w:r>
      <w:r w:rsidR="001B0FA7" w:rsidRPr="005E442B">
        <w:t xml:space="preserve"> tulevill</w:t>
      </w:r>
      <w:r w:rsidR="00C253BC" w:rsidRPr="005E442B">
        <w:t>e käyttäjille (Kuvio 61</w:t>
      </w:r>
      <w:r w:rsidRPr="005E442B">
        <w:t xml:space="preserve">). </w:t>
      </w:r>
    </w:p>
    <w:p w:rsidR="004F5EFE" w:rsidRPr="005E442B" w:rsidRDefault="004F5EFE" w:rsidP="006E4DE1"/>
    <w:p w:rsidR="004F5EFE" w:rsidRPr="005E442B" w:rsidRDefault="004F5EFE" w:rsidP="004F5EFE">
      <w:pPr>
        <w:keepNext/>
      </w:pPr>
      <w:r w:rsidRPr="005E442B">
        <w:rPr>
          <w:noProof/>
          <w:lang w:eastAsia="fi-FI"/>
        </w:rPr>
        <w:drawing>
          <wp:inline distT="0" distB="0" distL="0" distR="0" wp14:anchorId="11D70A80" wp14:editId="01BA79F1">
            <wp:extent cx="5292725" cy="890905"/>
            <wp:effectExtent l="0" t="0" r="3175" b="4445"/>
            <wp:docPr id="52" name="Kuva 52" descr="J:\Koulu\IT-palveluiden Hallinta\kuvat\kayttajat-templ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Koulu\IT-palveluiden Hallinta\kuvat\kayttajat-template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2725" cy="890905"/>
                    </a:xfrm>
                    <a:prstGeom prst="rect">
                      <a:avLst/>
                    </a:prstGeom>
                    <a:noFill/>
                    <a:ln>
                      <a:noFill/>
                    </a:ln>
                  </pic:spPr>
                </pic:pic>
              </a:graphicData>
            </a:graphic>
          </wp:inline>
        </w:drawing>
      </w:r>
    </w:p>
    <w:p w:rsidR="004F5EFE" w:rsidRPr="005E442B" w:rsidRDefault="004F5EFE" w:rsidP="002430B9">
      <w:pPr>
        <w:pStyle w:val="Kuvaotsikko"/>
      </w:pPr>
      <w:bookmarkStart w:id="210" w:name="_Toc480902664"/>
      <w:r w:rsidRPr="005E442B">
        <w:t xml:space="preserve">Kuvio </w:t>
      </w:r>
      <w:fldSimple w:instr=" SEQ Kuvio \* ARABIC ">
        <w:r w:rsidR="001610A5">
          <w:rPr>
            <w:noProof/>
          </w:rPr>
          <w:t>61</w:t>
        </w:r>
      </w:fldSimple>
      <w:r w:rsidR="00ED7964" w:rsidRPr="005E442B">
        <w:rPr>
          <w:noProof/>
        </w:rPr>
        <w:t>.</w:t>
      </w:r>
      <w:r w:rsidRPr="005E442B">
        <w:t xml:space="preserve"> Kayttajat sertifikaattipohja</w:t>
      </w:r>
      <w:bookmarkEnd w:id="210"/>
    </w:p>
    <w:p w:rsidR="002430B9" w:rsidRPr="005E442B" w:rsidRDefault="002430B9" w:rsidP="002430B9"/>
    <w:p w:rsidR="004F5EFE" w:rsidRPr="005E442B" w:rsidRDefault="006E4DE1" w:rsidP="004F5EFE">
      <w:r w:rsidRPr="005E442B">
        <w:t>Seuraavaksi käydään käyttäjänä pyytämässä sertifikaattia certmgr.msc työkalulla, jolloin va</w:t>
      </w:r>
      <w:r w:rsidR="00C832CE" w:rsidRPr="005E442B">
        <w:t>litaan luotu Kayttajat sertifikaattipohja ja lähetään pyyntö</w:t>
      </w:r>
      <w:r w:rsidRPr="005E442B">
        <w:t xml:space="preserve"> CA:lle, joka hyväksyy sertifikaattipyynnön ja lisää sen issued certificate</w:t>
      </w:r>
      <w:r w:rsidR="004F5EFE" w:rsidRPr="005E442B">
        <w:t>s kansioonsa. Esimerkkinä Harrin sertifikaat</w:t>
      </w:r>
      <w:r w:rsidR="00E745D4" w:rsidRPr="005E442B">
        <w:t>in sertifiointipolku kuviossa 62</w:t>
      </w:r>
      <w:r w:rsidR="004F5EFE" w:rsidRPr="005E442B">
        <w:t>.</w:t>
      </w:r>
      <w:r w:rsidR="00C832CE" w:rsidRPr="005E442B">
        <w:t xml:space="preserve"> </w:t>
      </w:r>
      <w:r w:rsidR="004F5EFE" w:rsidRPr="005E442B">
        <w:t>Näin tehtiin kaikille ryhmän jäsenille, joka voidaan todentaa katsomalla</w:t>
      </w:r>
      <w:r w:rsidR="00C832CE" w:rsidRPr="005E442B">
        <w:t xml:space="preserve"> DC1-HQ-</w:t>
      </w:r>
      <w:r w:rsidR="004F5EFE" w:rsidRPr="005E442B">
        <w:t>CA:n Issued Certificates-listaa (Ku</w:t>
      </w:r>
      <w:r w:rsidR="00E745D4" w:rsidRPr="005E442B">
        <w:t>vio 63</w:t>
      </w:r>
      <w:r w:rsidR="00ED7964" w:rsidRPr="005E442B">
        <w:t>.</w:t>
      </w:r>
      <w:r w:rsidR="004F5EFE" w:rsidRPr="005E442B">
        <w:t>)</w:t>
      </w:r>
      <w:r w:rsidRPr="005E442B">
        <w:t>.</w:t>
      </w:r>
    </w:p>
    <w:p w:rsidR="00916C9D" w:rsidRPr="005E442B" w:rsidRDefault="00916C9D" w:rsidP="004F5EFE"/>
    <w:p w:rsidR="004F5EFE" w:rsidRPr="005E442B" w:rsidRDefault="004F5EFE" w:rsidP="004F5EFE">
      <w:pPr>
        <w:keepNext/>
      </w:pPr>
      <w:r w:rsidRPr="005E442B">
        <w:rPr>
          <w:noProof/>
          <w:lang w:eastAsia="fi-FI"/>
        </w:rPr>
        <w:drawing>
          <wp:inline distT="0" distB="0" distL="0" distR="0" wp14:anchorId="52EAC038" wp14:editId="6A1CCFCE">
            <wp:extent cx="2242268" cy="2836261"/>
            <wp:effectExtent l="0" t="0" r="5715" b="2540"/>
            <wp:docPr id="57" name="Kuv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0315" cy="2846439"/>
                    </a:xfrm>
                    <a:prstGeom prst="rect">
                      <a:avLst/>
                    </a:prstGeom>
                  </pic:spPr>
                </pic:pic>
              </a:graphicData>
            </a:graphic>
          </wp:inline>
        </w:drawing>
      </w:r>
    </w:p>
    <w:p w:rsidR="006E4DE1" w:rsidRPr="005E442B" w:rsidRDefault="004F5EFE" w:rsidP="00FA0A47">
      <w:pPr>
        <w:pStyle w:val="Kuvaotsikko"/>
      </w:pPr>
      <w:bookmarkStart w:id="211" w:name="_Toc480902665"/>
      <w:r w:rsidRPr="005E442B">
        <w:t xml:space="preserve">Kuvio </w:t>
      </w:r>
      <w:fldSimple w:instr=" SEQ Kuvio \* ARABIC ">
        <w:r w:rsidR="001610A5">
          <w:rPr>
            <w:noProof/>
          </w:rPr>
          <w:t>62</w:t>
        </w:r>
      </w:fldSimple>
      <w:r w:rsidR="00ED7964" w:rsidRPr="005E442B">
        <w:rPr>
          <w:noProof/>
        </w:rPr>
        <w:t>.</w:t>
      </w:r>
      <w:r w:rsidRPr="005E442B">
        <w:t xml:space="preserve"> Harrin sertifikaattipolku</w:t>
      </w:r>
      <w:bookmarkEnd w:id="211"/>
    </w:p>
    <w:p w:rsidR="004F5EFE" w:rsidRPr="005E442B" w:rsidRDefault="004F5EFE" w:rsidP="004F5EFE">
      <w:pPr>
        <w:keepNext/>
      </w:pPr>
      <w:r w:rsidRPr="005E442B">
        <w:rPr>
          <w:noProof/>
          <w:lang w:eastAsia="fi-FI"/>
        </w:rPr>
        <w:lastRenderedPageBreak/>
        <w:drawing>
          <wp:inline distT="0" distB="0" distL="0" distR="0" wp14:anchorId="44763F93" wp14:editId="41653D83">
            <wp:extent cx="5357706" cy="580445"/>
            <wp:effectExtent l="0" t="0" r="0" b="0"/>
            <wp:docPr id="56" name="Kuv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357" cy="584632"/>
                    </a:xfrm>
                    <a:prstGeom prst="rect">
                      <a:avLst/>
                    </a:prstGeom>
                  </pic:spPr>
                </pic:pic>
              </a:graphicData>
            </a:graphic>
          </wp:inline>
        </w:drawing>
      </w:r>
    </w:p>
    <w:p w:rsidR="006E4DE1" w:rsidRPr="005E442B" w:rsidRDefault="004F5EFE" w:rsidP="002430B9">
      <w:pPr>
        <w:pStyle w:val="Kuvaotsikko"/>
      </w:pPr>
      <w:bookmarkStart w:id="212" w:name="_Toc480902666"/>
      <w:r w:rsidRPr="005E442B">
        <w:t xml:space="preserve">Kuvio </w:t>
      </w:r>
      <w:fldSimple w:instr=" SEQ Kuvio \* ARABIC ">
        <w:r w:rsidR="001610A5">
          <w:rPr>
            <w:noProof/>
          </w:rPr>
          <w:t>63</w:t>
        </w:r>
      </w:fldSimple>
      <w:r w:rsidR="00E00219" w:rsidRPr="005E442B">
        <w:rPr>
          <w:noProof/>
        </w:rPr>
        <w:t>.</w:t>
      </w:r>
      <w:r w:rsidRPr="005E442B">
        <w:t xml:space="preserve"> Käyttäjien sertifikaatit</w:t>
      </w:r>
      <w:bookmarkEnd w:id="212"/>
    </w:p>
    <w:p w:rsidR="002430B9" w:rsidRPr="005E442B" w:rsidRDefault="00615A42" w:rsidP="00615A42">
      <w:pPr>
        <w:pStyle w:val="Otsikko2"/>
      </w:pPr>
      <w:bookmarkStart w:id="213" w:name="_Toc480902555"/>
      <w:r w:rsidRPr="005E442B">
        <w:t>Tietokantapalvelin</w:t>
      </w:r>
      <w:bookmarkEnd w:id="213"/>
    </w:p>
    <w:p w:rsidR="00615A42" w:rsidRPr="005E442B" w:rsidRDefault="00615A42" w:rsidP="00615A42">
      <w:r w:rsidRPr="005E442B">
        <w:t>Pystyte</w:t>
      </w:r>
      <w:r w:rsidR="0074118E" w:rsidRPr="005E442B">
        <w:t>t</w:t>
      </w:r>
      <w:r w:rsidRPr="005E442B">
        <w:t xml:space="preserve">tiin Ubuntu 16.04-palvelin </w:t>
      </w:r>
      <w:r w:rsidR="00ED7964" w:rsidRPr="005E442B">
        <w:t>ja luotiin suunnitelman mukainen MySQL-tietokanta taulukoineen Asiakas, Asiakastili sekä Tili (Kuvio 6</w:t>
      </w:r>
      <w:r w:rsidR="00E745D4" w:rsidRPr="005E442B">
        <w:t>4</w:t>
      </w:r>
      <w:r w:rsidR="00ED7964" w:rsidRPr="005E442B">
        <w:t>.). Palvelin nostettiin myös papankki.com toimialueeseen, käyttäen mm krb5-user, sss</w:t>
      </w:r>
      <w:r w:rsidR="00293960" w:rsidRPr="005E442B">
        <w:t xml:space="preserve">d, samba </w:t>
      </w:r>
      <w:r w:rsidR="00ED7964" w:rsidRPr="005E442B">
        <w:t>sekä ntp</w:t>
      </w:r>
      <w:r w:rsidR="00E745D4" w:rsidRPr="005E442B">
        <w:t>-applikaatioita (Kuvio 65</w:t>
      </w:r>
      <w:r w:rsidR="00293960" w:rsidRPr="005E442B">
        <w:t>.).</w:t>
      </w:r>
    </w:p>
    <w:p w:rsidR="00FC4AC2" w:rsidRPr="005E442B" w:rsidRDefault="00FC4AC2" w:rsidP="00615A42"/>
    <w:p w:rsidR="00293960" w:rsidRPr="005E442B" w:rsidRDefault="00293960" w:rsidP="00293960">
      <w:pPr>
        <w:keepNext/>
      </w:pPr>
      <w:r w:rsidRPr="005E442B">
        <w:rPr>
          <w:noProof/>
          <w:lang w:eastAsia="fi-FI"/>
        </w:rPr>
        <w:drawing>
          <wp:inline distT="0" distB="0" distL="0" distR="0">
            <wp:extent cx="2038350" cy="2228850"/>
            <wp:effectExtent l="0" t="0" r="0" b="0"/>
            <wp:docPr id="79" name="Kuva 79" descr="J:\Koulu\IT-palveluiden Hallinta\Toteutukset\SQL-TAULUK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Koulu\IT-palveluiden Hallinta\Toteutukset\SQL-TAULUKO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8350" cy="2228850"/>
                    </a:xfrm>
                    <a:prstGeom prst="rect">
                      <a:avLst/>
                    </a:prstGeom>
                    <a:noFill/>
                    <a:ln>
                      <a:noFill/>
                    </a:ln>
                  </pic:spPr>
                </pic:pic>
              </a:graphicData>
            </a:graphic>
          </wp:inline>
        </w:drawing>
      </w:r>
    </w:p>
    <w:p w:rsidR="00293960" w:rsidRPr="005E442B" w:rsidRDefault="00293960" w:rsidP="00293960">
      <w:pPr>
        <w:pStyle w:val="Kuvaotsikko"/>
      </w:pPr>
      <w:bookmarkStart w:id="214" w:name="_Toc480902667"/>
      <w:r w:rsidRPr="005E442B">
        <w:t xml:space="preserve">Kuvio </w:t>
      </w:r>
      <w:fldSimple w:instr=" SEQ Kuvio \* ARABIC ">
        <w:r w:rsidR="001610A5">
          <w:rPr>
            <w:noProof/>
          </w:rPr>
          <w:t>64</w:t>
        </w:r>
      </w:fldSimple>
      <w:r w:rsidRPr="005E442B">
        <w:t>. MySQL tietokanta palvelimella</w:t>
      </w:r>
      <w:bookmarkEnd w:id="214"/>
    </w:p>
    <w:p w:rsidR="00293960" w:rsidRPr="005E442B" w:rsidRDefault="00293960" w:rsidP="00615A42"/>
    <w:p w:rsidR="00ED7964" w:rsidRPr="005E442B" w:rsidRDefault="00ED7964" w:rsidP="00ED7964">
      <w:pPr>
        <w:keepNext/>
      </w:pPr>
      <w:r w:rsidRPr="005E442B">
        <w:rPr>
          <w:noProof/>
          <w:lang w:eastAsia="fi-FI"/>
        </w:rPr>
        <w:drawing>
          <wp:inline distT="0" distB="0" distL="0" distR="0">
            <wp:extent cx="3524250" cy="1638300"/>
            <wp:effectExtent l="0" t="0" r="0" b="0"/>
            <wp:docPr id="78" name="Kuva 78" descr="J:\Koulu\IT-palveluiden Hallinta\Toteutukset\SQL-SERVERI-DOMAINI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Koulu\IT-palveluiden Hallinta\Toteutukset\SQL-SERVERI-DOMAINISS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1638300"/>
                    </a:xfrm>
                    <a:prstGeom prst="rect">
                      <a:avLst/>
                    </a:prstGeom>
                    <a:noFill/>
                    <a:ln>
                      <a:noFill/>
                    </a:ln>
                  </pic:spPr>
                </pic:pic>
              </a:graphicData>
            </a:graphic>
          </wp:inline>
        </w:drawing>
      </w:r>
    </w:p>
    <w:p w:rsidR="00FC4AC2" w:rsidRPr="005E442B" w:rsidRDefault="00ED7964" w:rsidP="00FA0A47">
      <w:pPr>
        <w:pStyle w:val="Kuvaotsikko"/>
      </w:pPr>
      <w:bookmarkStart w:id="215" w:name="_Toc480902668"/>
      <w:r w:rsidRPr="005E442B">
        <w:t xml:space="preserve">Kuvio </w:t>
      </w:r>
      <w:fldSimple w:instr=" SEQ Kuvio \* ARABIC ">
        <w:r w:rsidR="001610A5">
          <w:rPr>
            <w:noProof/>
          </w:rPr>
          <w:t>65</w:t>
        </w:r>
      </w:fldSimple>
      <w:r w:rsidR="00293960" w:rsidRPr="005E442B">
        <w:t>. Ubuntu-palvelin nostettu papankki domainiin</w:t>
      </w:r>
      <w:bookmarkEnd w:id="215"/>
    </w:p>
    <w:p w:rsidR="009C417B" w:rsidRPr="005E442B" w:rsidRDefault="009C417B" w:rsidP="009C417B">
      <w:r w:rsidRPr="005E442B">
        <w:lastRenderedPageBreak/>
        <w:t>Alla olevassa kuviossa todennus SQL-palvelimella olevasta varmuuskopiointi scriptistä (Kuvio 66.). Määriteltiin crontab -e tiedostoon scriptin ajohetkeksi, joka päivä klo 02:00 lisäämällä alla oleva rivi tiedostoon.</w:t>
      </w:r>
    </w:p>
    <w:p w:rsidR="009C417B" w:rsidRPr="005E442B" w:rsidRDefault="009C417B" w:rsidP="009C417B">
      <w:pPr>
        <w:rPr>
          <w:rFonts w:ascii="Courier New" w:hAnsi="Courier New" w:cs="Courier New"/>
        </w:rPr>
      </w:pPr>
      <w:r w:rsidRPr="005E442B">
        <w:rPr>
          <w:rFonts w:ascii="Courier New" w:hAnsi="Courier New" w:cs="Courier New"/>
        </w:rPr>
        <w:t>00 2 * * * /home/bin/backup.sh</w:t>
      </w:r>
    </w:p>
    <w:p w:rsidR="009C417B" w:rsidRPr="005E442B" w:rsidRDefault="009C417B" w:rsidP="009C417B">
      <w:pPr>
        <w:rPr>
          <w:rFonts w:ascii="Courier New" w:hAnsi="Courier New" w:cs="Courier New"/>
        </w:rPr>
      </w:pPr>
    </w:p>
    <w:p w:rsidR="009C417B" w:rsidRPr="005E442B" w:rsidRDefault="009C417B" w:rsidP="009C417B">
      <w:r w:rsidRPr="005E442B">
        <w:rPr>
          <w:noProof/>
          <w:lang w:eastAsia="fi-FI"/>
        </w:rPr>
        <w:drawing>
          <wp:inline distT="0" distB="0" distL="0" distR="0" wp14:anchorId="4E76ED5B" wp14:editId="437C9765">
            <wp:extent cx="5292725" cy="1438229"/>
            <wp:effectExtent l="0" t="0" r="3175" b="0"/>
            <wp:docPr id="194" name="Kuva 194" descr="J:\Koulu\IT-palveluiden Hallinta\kuvat\Todennukset\SQL-BACKUP SKRIP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Koulu\IT-palveluiden Hallinta\kuvat\Todennukset\SQL-BACKUP SKRIP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2725" cy="1438229"/>
                    </a:xfrm>
                    <a:prstGeom prst="rect">
                      <a:avLst/>
                    </a:prstGeom>
                    <a:noFill/>
                    <a:ln>
                      <a:noFill/>
                    </a:ln>
                  </pic:spPr>
                </pic:pic>
              </a:graphicData>
            </a:graphic>
          </wp:inline>
        </w:drawing>
      </w:r>
    </w:p>
    <w:p w:rsidR="009C417B" w:rsidRPr="005E442B" w:rsidRDefault="009C417B" w:rsidP="009C417B">
      <w:pPr>
        <w:pStyle w:val="Kuvaotsikko"/>
      </w:pPr>
      <w:bookmarkStart w:id="216" w:name="_Toc480902669"/>
      <w:r w:rsidRPr="005E442B">
        <w:t xml:space="preserve">Kuvio </w:t>
      </w:r>
      <w:fldSimple w:instr=" SEQ Kuvio \* ARABIC ">
        <w:r w:rsidR="001610A5">
          <w:rPr>
            <w:noProof/>
          </w:rPr>
          <w:t>66</w:t>
        </w:r>
      </w:fldSimple>
      <w:r w:rsidRPr="005E442B">
        <w:t>. Backup.sh scripti</w:t>
      </w:r>
      <w:bookmarkEnd w:id="216"/>
    </w:p>
    <w:p w:rsidR="009C417B" w:rsidRPr="005E442B" w:rsidRDefault="009C417B" w:rsidP="009C417B">
      <w:r w:rsidRPr="005E442B">
        <w:t>Alla todennus (Kuvio 67.) että varmuuskopiointi on toimiva ja varmuuskopio tietokannan joka päivä.</w:t>
      </w:r>
    </w:p>
    <w:p w:rsidR="009C417B" w:rsidRPr="005E442B" w:rsidRDefault="009C417B" w:rsidP="009C417B">
      <w:pPr>
        <w:keepNext/>
      </w:pPr>
      <w:r w:rsidRPr="005E442B">
        <w:rPr>
          <w:noProof/>
          <w:lang w:eastAsia="fi-FI"/>
        </w:rPr>
        <w:drawing>
          <wp:inline distT="0" distB="0" distL="0" distR="0" wp14:anchorId="4A7FB4DC" wp14:editId="204A3A8F">
            <wp:extent cx="3562350" cy="2717524"/>
            <wp:effectExtent l="0" t="0" r="0" b="6985"/>
            <wp:docPr id="195" name="Kuva 195" descr="J:\Koulu\IT-palveluiden Hallinta\kuvat\Todennukset\BACKUP-VARMEN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Koulu\IT-palveluiden Hallinta\kuvat\Todennukset\BACKUP-VARMENNU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6758" cy="2720886"/>
                    </a:xfrm>
                    <a:prstGeom prst="rect">
                      <a:avLst/>
                    </a:prstGeom>
                    <a:noFill/>
                    <a:ln>
                      <a:noFill/>
                    </a:ln>
                  </pic:spPr>
                </pic:pic>
              </a:graphicData>
            </a:graphic>
          </wp:inline>
        </w:drawing>
      </w:r>
    </w:p>
    <w:p w:rsidR="009C417B" w:rsidRPr="005E442B" w:rsidRDefault="009C417B" w:rsidP="009C417B">
      <w:pPr>
        <w:pStyle w:val="Kuvaotsikko"/>
      </w:pPr>
      <w:bookmarkStart w:id="217" w:name="_Toc480902670"/>
      <w:r w:rsidRPr="005E442B">
        <w:t xml:space="preserve">Kuvio </w:t>
      </w:r>
      <w:fldSimple w:instr=" SEQ Kuvio \* ARABIC ">
        <w:r w:rsidR="001610A5">
          <w:rPr>
            <w:noProof/>
          </w:rPr>
          <w:t>67</w:t>
        </w:r>
      </w:fldSimple>
      <w:r w:rsidRPr="005E442B">
        <w:t>. Varmuuskopiointi todennus</w:t>
      </w:r>
      <w:bookmarkEnd w:id="217"/>
    </w:p>
    <w:p w:rsidR="001910E8" w:rsidRPr="005E442B" w:rsidRDefault="001910E8" w:rsidP="00351B22">
      <w:pPr>
        <w:pStyle w:val="Otsikko2"/>
      </w:pPr>
      <w:bookmarkStart w:id="218" w:name="_Toc480902556"/>
      <w:r w:rsidRPr="005E442B">
        <w:t>Branchien pystytys</w:t>
      </w:r>
      <w:bookmarkEnd w:id="218"/>
    </w:p>
    <w:p w:rsidR="001910E8" w:rsidRPr="005E442B" w:rsidRDefault="001910E8" w:rsidP="001910E8">
      <w:r w:rsidRPr="005E442B">
        <w:t xml:space="preserve">Pääkonttorin ohjainpalvelimelle luotiin jokaista branchia varten oma subnet. Myös jokainen branch on lisätty ohjainpalvelimelle omana Site:na (kts. Kuvio </w:t>
      </w:r>
      <w:r w:rsidR="00A4363F" w:rsidRPr="005E442B">
        <w:t>68</w:t>
      </w:r>
      <w:r w:rsidRPr="005E442B">
        <w:t>).</w:t>
      </w:r>
    </w:p>
    <w:p w:rsidR="00916C9D" w:rsidRPr="005E442B" w:rsidRDefault="00916C9D" w:rsidP="001910E8"/>
    <w:p w:rsidR="001910E8" w:rsidRPr="005E442B" w:rsidRDefault="001910E8" w:rsidP="001910E8">
      <w:pPr>
        <w:keepNext/>
      </w:pPr>
      <w:r w:rsidRPr="005E442B">
        <w:rPr>
          <w:noProof/>
          <w:lang w:eastAsia="fi-FI"/>
        </w:rPr>
        <w:drawing>
          <wp:inline distT="0" distB="0" distL="0" distR="0" wp14:anchorId="39F5E392" wp14:editId="29283973">
            <wp:extent cx="4020670" cy="2628900"/>
            <wp:effectExtent l="0" t="0" r="0" b="0"/>
            <wp:docPr id="58" name="Picture 58" descr="\\storage\homes\k1285\Dox\Desktop\subnets_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orage\homes\k1285\Dox\Desktop\subnets_site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25319" cy="2631939"/>
                    </a:xfrm>
                    <a:prstGeom prst="rect">
                      <a:avLst/>
                    </a:prstGeom>
                    <a:noFill/>
                    <a:ln>
                      <a:noFill/>
                    </a:ln>
                  </pic:spPr>
                </pic:pic>
              </a:graphicData>
            </a:graphic>
          </wp:inline>
        </w:drawing>
      </w:r>
    </w:p>
    <w:p w:rsidR="001910E8" w:rsidRPr="005E442B" w:rsidRDefault="001910E8" w:rsidP="001910E8">
      <w:pPr>
        <w:pStyle w:val="Kuvaotsikko"/>
      </w:pPr>
      <w:bookmarkStart w:id="219" w:name="_Toc480902671"/>
      <w:r w:rsidRPr="005E442B">
        <w:t xml:space="preserve">Kuvio </w:t>
      </w:r>
      <w:fldSimple w:instr=" SEQ Kuvio \* ARABIC ">
        <w:r w:rsidR="001610A5">
          <w:rPr>
            <w:noProof/>
          </w:rPr>
          <w:t>68</w:t>
        </w:r>
      </w:fldSimple>
      <w:r w:rsidR="00E00219" w:rsidRPr="005E442B">
        <w:rPr>
          <w:noProof/>
        </w:rPr>
        <w:t>.</w:t>
      </w:r>
      <w:r w:rsidR="005A6086">
        <w:t xml:space="preserve"> Branch:</w:t>
      </w:r>
      <w:r w:rsidRPr="005E442B">
        <w:t>lle luodut subnetit</w:t>
      </w:r>
      <w:bookmarkEnd w:id="219"/>
    </w:p>
    <w:p w:rsidR="001910E8" w:rsidRPr="005E442B" w:rsidRDefault="001910E8" w:rsidP="001910E8"/>
    <w:p w:rsidR="001910E8" w:rsidRPr="005E442B" w:rsidRDefault="001910E8" w:rsidP="001910E8">
      <w:r w:rsidRPr="005E442B">
        <w:t xml:space="preserve">Branchien ja pääkonttorin välille luotiin Bridgehead Server- yhteydet, jotta replikoinnin yhteydessä ei syntyisi ongelmia (kts. Kuvio </w:t>
      </w:r>
      <w:r w:rsidR="00A4363F" w:rsidRPr="005E442B">
        <w:t>69</w:t>
      </w:r>
      <w:r w:rsidRPr="005E442B">
        <w:t>).</w:t>
      </w:r>
    </w:p>
    <w:p w:rsidR="001910E8" w:rsidRPr="005E442B" w:rsidRDefault="001910E8" w:rsidP="001910E8">
      <w:pPr>
        <w:keepNext/>
      </w:pPr>
      <w:r w:rsidRPr="005E442B">
        <w:rPr>
          <w:noProof/>
          <w:lang w:eastAsia="fi-FI"/>
        </w:rPr>
        <w:drawing>
          <wp:inline distT="0" distB="0" distL="0" distR="0">
            <wp:extent cx="4145800" cy="2867025"/>
            <wp:effectExtent l="0" t="0" r="7620" b="0"/>
            <wp:docPr id="59" name="Picture 59" descr="\\storage\homes\k1285\Dox\Desktop\Bridgehead Server 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orage\homes\k1285\Dox\Desktop\Bridgehead Server P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7875" cy="2868460"/>
                    </a:xfrm>
                    <a:prstGeom prst="rect">
                      <a:avLst/>
                    </a:prstGeom>
                    <a:noFill/>
                    <a:ln>
                      <a:noFill/>
                    </a:ln>
                  </pic:spPr>
                </pic:pic>
              </a:graphicData>
            </a:graphic>
          </wp:inline>
        </w:drawing>
      </w:r>
    </w:p>
    <w:p w:rsidR="001910E8" w:rsidRPr="005E442B" w:rsidRDefault="001910E8" w:rsidP="001910E8">
      <w:pPr>
        <w:pStyle w:val="Kuvaotsikko"/>
      </w:pPr>
      <w:bookmarkStart w:id="220" w:name="_Toc480902672"/>
      <w:r w:rsidRPr="005E442B">
        <w:t xml:space="preserve">Kuvio </w:t>
      </w:r>
      <w:fldSimple w:instr=" SEQ Kuvio \* ARABIC ">
        <w:r w:rsidR="001610A5">
          <w:rPr>
            <w:noProof/>
          </w:rPr>
          <w:t>69</w:t>
        </w:r>
      </w:fldSimple>
      <w:r w:rsidR="00E00219" w:rsidRPr="005E442B">
        <w:rPr>
          <w:noProof/>
        </w:rPr>
        <w:t>.</w:t>
      </w:r>
      <w:r w:rsidRPr="005E442B">
        <w:t xml:space="preserve"> Pääkonttorin ja branchien välille luodut Bridgehead Serverit</w:t>
      </w:r>
      <w:bookmarkEnd w:id="220"/>
    </w:p>
    <w:p w:rsidR="00583A98" w:rsidRPr="005E442B" w:rsidRDefault="00583A98" w:rsidP="00583A98"/>
    <w:p w:rsidR="00583A98" w:rsidRPr="005E442B" w:rsidRDefault="005C11C4" w:rsidP="00583A98">
      <w:r w:rsidRPr="005E442B">
        <w:t>Taulukossa 5</w:t>
      </w:r>
      <w:r w:rsidR="00583A98" w:rsidRPr="005E442B">
        <w:t xml:space="preserve"> on esitetty pää- ja sivukonttorien välille luotavaa IPSec- tunnelia varten suunnittelimme privaatti osoitejako, tunnelin numero ja Router ID.</w:t>
      </w:r>
    </w:p>
    <w:p w:rsidR="00523147" w:rsidRPr="005E442B" w:rsidRDefault="00523147" w:rsidP="00583A98"/>
    <w:p w:rsidR="00583A98" w:rsidRPr="005E442B" w:rsidRDefault="00583A98" w:rsidP="00583A98">
      <w:pPr>
        <w:pStyle w:val="Kuvaotsikko"/>
        <w:keepNext/>
      </w:pPr>
      <w:bookmarkStart w:id="221" w:name="_Toc480902849"/>
      <w:r w:rsidRPr="005E442B">
        <w:t xml:space="preserve">Taulukko </w:t>
      </w:r>
      <w:fldSimple w:instr=" SEQ Taulukko \* ARABIC ">
        <w:r w:rsidR="001610A5">
          <w:rPr>
            <w:noProof/>
          </w:rPr>
          <w:t>5</w:t>
        </w:r>
      </w:fldSimple>
      <w:r w:rsidR="00E00219" w:rsidRPr="005E442B">
        <w:rPr>
          <w:noProof/>
        </w:rPr>
        <w:t>.</w:t>
      </w:r>
      <w:r w:rsidRPr="005E442B">
        <w:t xml:space="preserve"> Toimipaikkojen IPSec- tunnelin osoitteet, tunnelin nro ja Router ID</w:t>
      </w:r>
      <w:bookmarkEnd w:id="221"/>
    </w:p>
    <w:tbl>
      <w:tblPr>
        <w:tblW w:w="7680" w:type="dxa"/>
        <w:tblCellMar>
          <w:left w:w="70" w:type="dxa"/>
          <w:right w:w="70" w:type="dxa"/>
        </w:tblCellMar>
        <w:tblLook w:val="04A0" w:firstRow="1" w:lastRow="0" w:firstColumn="1" w:lastColumn="0" w:noHBand="0" w:noVBand="1"/>
      </w:tblPr>
      <w:tblGrid>
        <w:gridCol w:w="1560"/>
        <w:gridCol w:w="1088"/>
        <w:gridCol w:w="1260"/>
        <w:gridCol w:w="1260"/>
        <w:gridCol w:w="1260"/>
        <w:gridCol w:w="1260"/>
      </w:tblGrid>
      <w:tr w:rsidR="005E442B" w:rsidRPr="005E442B" w:rsidTr="00583A98">
        <w:trPr>
          <w:trHeight w:val="300"/>
        </w:trPr>
        <w:tc>
          <w:tcPr>
            <w:tcW w:w="1560" w:type="dxa"/>
            <w:tcBorders>
              <w:top w:val="nil"/>
              <w:left w:val="nil"/>
              <w:bottom w:val="nil"/>
              <w:right w:val="nil"/>
            </w:tcBorders>
            <w:shd w:val="clear" w:color="auto" w:fill="auto"/>
            <w:noWrap/>
            <w:vAlign w:val="bottom"/>
            <w:hideMark/>
          </w:tcPr>
          <w:p w:rsidR="00583A98" w:rsidRPr="005E442B" w:rsidRDefault="00583A98" w:rsidP="00583A98">
            <w:pPr>
              <w:spacing w:after="0" w:line="240" w:lineRule="auto"/>
              <w:rPr>
                <w:rFonts w:ascii="Times New Roman" w:eastAsia="Times New Roman" w:hAnsi="Times New Roman" w:cs="Times New Roman"/>
                <w:szCs w:val="24"/>
                <w:lang w:eastAsia="fi-FI"/>
              </w:rPr>
            </w:pPr>
          </w:p>
        </w:tc>
        <w:tc>
          <w:tcPr>
            <w:tcW w:w="1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KS:</w:t>
            </w:r>
          </w:p>
        </w:tc>
        <w:tc>
          <w:tcPr>
            <w:tcW w:w="1260" w:type="dxa"/>
            <w:tcBorders>
              <w:top w:val="single" w:sz="8" w:space="0" w:color="auto"/>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LS:</w:t>
            </w:r>
          </w:p>
        </w:tc>
        <w:tc>
          <w:tcPr>
            <w:tcW w:w="1260" w:type="dxa"/>
            <w:tcBorders>
              <w:top w:val="single" w:sz="8" w:space="0" w:color="auto"/>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IS:</w:t>
            </w:r>
          </w:p>
        </w:tc>
        <w:tc>
          <w:tcPr>
            <w:tcW w:w="1260" w:type="dxa"/>
            <w:tcBorders>
              <w:top w:val="single" w:sz="8" w:space="0" w:color="auto"/>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AH:</w:t>
            </w:r>
          </w:p>
        </w:tc>
        <w:tc>
          <w:tcPr>
            <w:tcW w:w="1260" w:type="dxa"/>
            <w:tcBorders>
              <w:top w:val="single" w:sz="8" w:space="0" w:color="auto"/>
              <w:left w:val="nil"/>
              <w:bottom w:val="single" w:sz="4" w:space="0" w:color="auto"/>
              <w:right w:val="single" w:sz="8"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 xml:space="preserve">PS: </w:t>
            </w:r>
          </w:p>
        </w:tc>
      </w:tr>
      <w:tr w:rsidR="005E442B" w:rsidRPr="005E442B" w:rsidTr="00583A98">
        <w:trPr>
          <w:trHeight w:val="300"/>
        </w:trPr>
        <w:tc>
          <w:tcPr>
            <w:tcW w:w="1560" w:type="dxa"/>
            <w:tcBorders>
              <w:top w:val="single" w:sz="4" w:space="0" w:color="auto"/>
              <w:left w:val="single" w:sz="4" w:space="0" w:color="auto"/>
              <w:bottom w:val="single" w:sz="4" w:space="0" w:color="auto"/>
              <w:right w:val="nil"/>
            </w:tcBorders>
            <w:shd w:val="clear" w:color="auto" w:fill="auto"/>
            <w:noWrap/>
            <w:vAlign w:val="bottom"/>
            <w:hideMark/>
          </w:tcPr>
          <w:p w:rsidR="00583A98" w:rsidRPr="005E442B" w:rsidRDefault="00583A98" w:rsidP="00583A98">
            <w:pPr>
              <w:spacing w:after="0" w:line="240" w:lineRule="auto"/>
              <w:rPr>
                <w:rFonts w:eastAsia="Times New Roman" w:cs="Calibri"/>
                <w:sz w:val="22"/>
                <w:lang w:eastAsia="fi-FI"/>
              </w:rPr>
            </w:pPr>
            <w:r w:rsidRPr="005E442B">
              <w:rPr>
                <w:rFonts w:eastAsia="Times New Roman" w:cs="Calibri"/>
                <w:sz w:val="22"/>
                <w:lang w:eastAsia="fi-FI"/>
              </w:rPr>
              <w:t>HQ router</w:t>
            </w:r>
          </w:p>
        </w:tc>
        <w:tc>
          <w:tcPr>
            <w:tcW w:w="1080" w:type="dxa"/>
            <w:tcBorders>
              <w:top w:val="nil"/>
              <w:left w:val="single" w:sz="8" w:space="0" w:color="auto"/>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172.16.1.1</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172.16.2.1</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172.16.3.1</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172.16.4.1</w:t>
            </w:r>
          </w:p>
        </w:tc>
        <w:tc>
          <w:tcPr>
            <w:tcW w:w="1260" w:type="dxa"/>
            <w:tcBorders>
              <w:top w:val="nil"/>
              <w:left w:val="nil"/>
              <w:bottom w:val="single" w:sz="4" w:space="0" w:color="auto"/>
              <w:right w:val="single" w:sz="8"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172.16.5.1</w:t>
            </w:r>
          </w:p>
        </w:tc>
      </w:tr>
      <w:tr w:rsidR="005E442B" w:rsidRPr="005E442B" w:rsidTr="00583A98">
        <w:trPr>
          <w:trHeight w:val="300"/>
        </w:trPr>
        <w:tc>
          <w:tcPr>
            <w:tcW w:w="1560" w:type="dxa"/>
            <w:tcBorders>
              <w:top w:val="nil"/>
              <w:left w:val="single" w:sz="4" w:space="0" w:color="auto"/>
              <w:bottom w:val="single" w:sz="4" w:space="0" w:color="auto"/>
              <w:right w:val="nil"/>
            </w:tcBorders>
            <w:shd w:val="clear" w:color="auto" w:fill="auto"/>
            <w:noWrap/>
            <w:vAlign w:val="bottom"/>
            <w:hideMark/>
          </w:tcPr>
          <w:p w:rsidR="00583A98" w:rsidRPr="005E442B" w:rsidRDefault="00583A98" w:rsidP="00583A98">
            <w:pPr>
              <w:spacing w:after="0" w:line="240" w:lineRule="auto"/>
              <w:rPr>
                <w:rFonts w:eastAsia="Times New Roman" w:cs="Calibri"/>
                <w:sz w:val="22"/>
                <w:lang w:eastAsia="fi-FI"/>
              </w:rPr>
            </w:pPr>
            <w:r w:rsidRPr="005E442B">
              <w:rPr>
                <w:rFonts w:eastAsia="Times New Roman" w:cs="Calibri"/>
                <w:sz w:val="22"/>
                <w:lang w:eastAsia="fi-FI"/>
              </w:rPr>
              <w:t>Branch router</w:t>
            </w:r>
          </w:p>
        </w:tc>
        <w:tc>
          <w:tcPr>
            <w:tcW w:w="1080" w:type="dxa"/>
            <w:tcBorders>
              <w:top w:val="nil"/>
              <w:left w:val="single" w:sz="8" w:space="0" w:color="auto"/>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172.16.1.2</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172.16.2.2</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172.16.3.2</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172.16.4.2</w:t>
            </w:r>
          </w:p>
        </w:tc>
        <w:tc>
          <w:tcPr>
            <w:tcW w:w="1260" w:type="dxa"/>
            <w:tcBorders>
              <w:top w:val="nil"/>
              <w:left w:val="nil"/>
              <w:bottom w:val="single" w:sz="4" w:space="0" w:color="auto"/>
              <w:right w:val="single" w:sz="8"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172.16.5.2</w:t>
            </w:r>
          </w:p>
        </w:tc>
      </w:tr>
      <w:tr w:rsidR="005E442B" w:rsidRPr="005E442B" w:rsidTr="00583A98">
        <w:trPr>
          <w:trHeight w:val="300"/>
        </w:trPr>
        <w:tc>
          <w:tcPr>
            <w:tcW w:w="1560" w:type="dxa"/>
            <w:tcBorders>
              <w:top w:val="nil"/>
              <w:left w:val="single" w:sz="4" w:space="0" w:color="auto"/>
              <w:bottom w:val="single" w:sz="4" w:space="0" w:color="auto"/>
              <w:right w:val="nil"/>
            </w:tcBorders>
            <w:shd w:val="clear" w:color="auto" w:fill="auto"/>
            <w:noWrap/>
            <w:vAlign w:val="bottom"/>
            <w:hideMark/>
          </w:tcPr>
          <w:p w:rsidR="00583A98" w:rsidRPr="005E442B" w:rsidRDefault="00583A98" w:rsidP="00583A98">
            <w:pPr>
              <w:spacing w:after="0" w:line="240" w:lineRule="auto"/>
              <w:rPr>
                <w:rFonts w:eastAsia="Times New Roman" w:cs="Calibri"/>
                <w:sz w:val="22"/>
                <w:lang w:eastAsia="fi-FI"/>
              </w:rPr>
            </w:pPr>
            <w:r w:rsidRPr="005E442B">
              <w:rPr>
                <w:rFonts w:eastAsia="Times New Roman" w:cs="Calibri"/>
                <w:sz w:val="22"/>
                <w:lang w:eastAsia="fi-FI"/>
              </w:rPr>
              <w:t>Tunnel nro.</w:t>
            </w:r>
          </w:p>
        </w:tc>
        <w:tc>
          <w:tcPr>
            <w:tcW w:w="1080" w:type="dxa"/>
            <w:tcBorders>
              <w:top w:val="nil"/>
              <w:left w:val="single" w:sz="8" w:space="0" w:color="auto"/>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1</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3</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4</w:t>
            </w:r>
          </w:p>
        </w:tc>
        <w:tc>
          <w:tcPr>
            <w:tcW w:w="1260" w:type="dxa"/>
            <w:tcBorders>
              <w:top w:val="nil"/>
              <w:left w:val="nil"/>
              <w:bottom w:val="single" w:sz="4"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5</w:t>
            </w:r>
          </w:p>
        </w:tc>
        <w:tc>
          <w:tcPr>
            <w:tcW w:w="1260" w:type="dxa"/>
            <w:tcBorders>
              <w:top w:val="nil"/>
              <w:left w:val="nil"/>
              <w:bottom w:val="single" w:sz="4" w:space="0" w:color="auto"/>
              <w:right w:val="single" w:sz="8"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0</w:t>
            </w:r>
          </w:p>
        </w:tc>
      </w:tr>
      <w:tr w:rsidR="00583A98" w:rsidRPr="005E442B" w:rsidTr="00583A98">
        <w:trPr>
          <w:trHeight w:val="315"/>
        </w:trPr>
        <w:tc>
          <w:tcPr>
            <w:tcW w:w="1560" w:type="dxa"/>
            <w:tcBorders>
              <w:top w:val="nil"/>
              <w:left w:val="single" w:sz="4" w:space="0" w:color="auto"/>
              <w:bottom w:val="single" w:sz="4" w:space="0" w:color="auto"/>
              <w:right w:val="nil"/>
            </w:tcBorders>
            <w:shd w:val="clear" w:color="auto" w:fill="auto"/>
            <w:noWrap/>
            <w:vAlign w:val="bottom"/>
            <w:hideMark/>
          </w:tcPr>
          <w:p w:rsidR="00583A98" w:rsidRPr="005E442B" w:rsidRDefault="00583A98" w:rsidP="00583A98">
            <w:pPr>
              <w:spacing w:after="0" w:line="240" w:lineRule="auto"/>
              <w:rPr>
                <w:rFonts w:eastAsia="Times New Roman" w:cs="Calibri"/>
                <w:sz w:val="22"/>
                <w:lang w:eastAsia="fi-FI"/>
              </w:rPr>
            </w:pPr>
            <w:r w:rsidRPr="005E442B">
              <w:rPr>
                <w:rFonts w:eastAsia="Times New Roman" w:cs="Calibri"/>
                <w:sz w:val="22"/>
                <w:lang w:eastAsia="fi-FI"/>
              </w:rPr>
              <w:t>Router ID</w:t>
            </w:r>
          </w:p>
        </w:tc>
        <w:tc>
          <w:tcPr>
            <w:tcW w:w="1080" w:type="dxa"/>
            <w:tcBorders>
              <w:top w:val="nil"/>
              <w:left w:val="single" w:sz="8" w:space="0" w:color="auto"/>
              <w:bottom w:val="single" w:sz="8"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 xml:space="preserve"> 4.4.4.4</w:t>
            </w:r>
          </w:p>
        </w:tc>
        <w:tc>
          <w:tcPr>
            <w:tcW w:w="1260" w:type="dxa"/>
            <w:tcBorders>
              <w:top w:val="nil"/>
              <w:left w:val="nil"/>
              <w:bottom w:val="single" w:sz="8"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7.7.7.7</w:t>
            </w:r>
          </w:p>
        </w:tc>
        <w:tc>
          <w:tcPr>
            <w:tcW w:w="1260" w:type="dxa"/>
            <w:tcBorders>
              <w:top w:val="nil"/>
              <w:left w:val="nil"/>
              <w:bottom w:val="single" w:sz="8"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3.3.3.3</w:t>
            </w:r>
          </w:p>
        </w:tc>
        <w:tc>
          <w:tcPr>
            <w:tcW w:w="1260" w:type="dxa"/>
            <w:tcBorders>
              <w:top w:val="nil"/>
              <w:left w:val="nil"/>
              <w:bottom w:val="single" w:sz="8" w:space="0" w:color="auto"/>
              <w:right w:val="single" w:sz="4"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5.5.5.5</w:t>
            </w:r>
          </w:p>
        </w:tc>
        <w:tc>
          <w:tcPr>
            <w:tcW w:w="1260" w:type="dxa"/>
            <w:tcBorders>
              <w:top w:val="nil"/>
              <w:left w:val="nil"/>
              <w:bottom w:val="single" w:sz="8" w:space="0" w:color="auto"/>
              <w:right w:val="single" w:sz="8" w:space="0" w:color="auto"/>
            </w:tcBorders>
            <w:shd w:val="clear" w:color="auto" w:fill="auto"/>
            <w:noWrap/>
            <w:vAlign w:val="bottom"/>
            <w:hideMark/>
          </w:tcPr>
          <w:p w:rsidR="00583A98" w:rsidRPr="005E442B" w:rsidRDefault="00583A98" w:rsidP="00583A98">
            <w:pPr>
              <w:spacing w:after="0" w:line="240" w:lineRule="auto"/>
              <w:jc w:val="center"/>
              <w:rPr>
                <w:rFonts w:eastAsia="Times New Roman" w:cs="Calibri"/>
                <w:sz w:val="22"/>
                <w:lang w:eastAsia="fi-FI"/>
              </w:rPr>
            </w:pPr>
            <w:r w:rsidRPr="005E442B">
              <w:rPr>
                <w:rFonts w:eastAsia="Times New Roman" w:cs="Calibri"/>
                <w:sz w:val="22"/>
                <w:lang w:eastAsia="fi-FI"/>
              </w:rPr>
              <w:t>9.9.9.9</w:t>
            </w:r>
          </w:p>
        </w:tc>
      </w:tr>
    </w:tbl>
    <w:p w:rsidR="00523147" w:rsidRPr="005E442B" w:rsidRDefault="00523147" w:rsidP="001910E8"/>
    <w:p w:rsidR="001D3C36" w:rsidRPr="005E442B" w:rsidRDefault="00A4363F" w:rsidP="001910E8">
      <w:r w:rsidRPr="005E442B">
        <w:t>Kuviossa 70</w:t>
      </w:r>
      <w:r w:rsidR="001D3C36" w:rsidRPr="005E442B">
        <w:t xml:space="preserve"> on esitetty pääkonttorin HQ ja branchien väliset IPSec-tunnelit. </w:t>
      </w:r>
    </w:p>
    <w:p w:rsidR="001D3C36" w:rsidRPr="005E442B" w:rsidRDefault="001D3C36" w:rsidP="001D3C36">
      <w:pPr>
        <w:keepNext/>
      </w:pPr>
      <w:r w:rsidRPr="005E442B">
        <w:rPr>
          <w:noProof/>
          <w:lang w:eastAsia="fi-FI"/>
        </w:rPr>
        <w:drawing>
          <wp:inline distT="0" distB="0" distL="0" distR="0">
            <wp:extent cx="4857750" cy="2543254"/>
            <wp:effectExtent l="0" t="0" r="0" b="9525"/>
            <wp:docPr id="82" name="Kuva 82" descr="C:\Users\P5QC\AppData\Local\Microsoft\Windows\INetCache\Content.Word\IPSec tunne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5QC\AppData\Local\Microsoft\Windows\INetCache\Content.Word\IPSec tunneli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9260" cy="2549280"/>
                    </a:xfrm>
                    <a:prstGeom prst="rect">
                      <a:avLst/>
                    </a:prstGeom>
                    <a:noFill/>
                    <a:ln>
                      <a:noFill/>
                    </a:ln>
                  </pic:spPr>
                </pic:pic>
              </a:graphicData>
            </a:graphic>
          </wp:inline>
        </w:drawing>
      </w:r>
    </w:p>
    <w:p w:rsidR="001D3C36" w:rsidRPr="005E442B" w:rsidRDefault="001D3C36" w:rsidP="001D3C36">
      <w:pPr>
        <w:pStyle w:val="Kuvaotsikko"/>
      </w:pPr>
      <w:bookmarkStart w:id="222" w:name="_Toc480902673"/>
      <w:r w:rsidRPr="005E442B">
        <w:t xml:space="preserve">Kuvio </w:t>
      </w:r>
      <w:fldSimple w:instr=" SEQ Kuvio \* ARABIC ">
        <w:r w:rsidR="001610A5">
          <w:rPr>
            <w:noProof/>
          </w:rPr>
          <w:t>70</w:t>
        </w:r>
      </w:fldSimple>
      <w:r w:rsidRPr="005E442B">
        <w:t>. Pääkonttorin ja branchien väliset IPSec-tunnelit</w:t>
      </w:r>
      <w:bookmarkEnd w:id="222"/>
    </w:p>
    <w:p w:rsidR="001D3C36" w:rsidRPr="005E442B" w:rsidRDefault="001D3C36" w:rsidP="001D3C36"/>
    <w:p w:rsidR="0092452C" w:rsidRPr="005E442B" w:rsidRDefault="00CC4A73" w:rsidP="00351B22">
      <w:pPr>
        <w:pStyle w:val="Otsikko2"/>
      </w:pPr>
      <w:bookmarkStart w:id="223" w:name="_Toc480902557"/>
      <w:r w:rsidRPr="005E442B">
        <w:t>Pohjois-Suomen PS ohjainpalvelimet DC1 ja DC2</w:t>
      </w:r>
      <w:bookmarkEnd w:id="223"/>
    </w:p>
    <w:p w:rsidR="00CC4A73" w:rsidRPr="005E442B" w:rsidRDefault="00CC4A73" w:rsidP="00CC4A73">
      <w:r w:rsidRPr="005E442B">
        <w:t>Pohjois-Suomen konttorin pystytys aloitettiin asentamalla ohjainpalvelimet DC1 ja DC2. Ohjainpalvelin nostettiin papankki.com domainiin ja annettiin sta</w:t>
      </w:r>
      <w:r w:rsidR="00F163B5" w:rsidRPr="005E442B">
        <w:t xml:space="preserve">attiset IP-osoitteet. </w:t>
      </w:r>
      <w:r w:rsidR="0064323C" w:rsidRPr="005E442B">
        <w:t xml:space="preserve">Ohjainpalvelin DC1:lle luotiin käyttäjät Kuvion </w:t>
      </w:r>
      <w:r w:rsidR="00A4363F" w:rsidRPr="005E442B">
        <w:t>71</w:t>
      </w:r>
      <w:r w:rsidR="00E745D4" w:rsidRPr="005E442B">
        <w:t xml:space="preserve"> mukaisesti.</w:t>
      </w:r>
    </w:p>
    <w:p w:rsidR="00D2108B" w:rsidRPr="005E442B" w:rsidRDefault="00D2108B" w:rsidP="00CC4A73"/>
    <w:p w:rsidR="0064323C" w:rsidRPr="005E442B" w:rsidRDefault="0064323C" w:rsidP="0064323C">
      <w:pPr>
        <w:keepNext/>
      </w:pPr>
      <w:r w:rsidRPr="005E442B">
        <w:rPr>
          <w:noProof/>
          <w:lang w:eastAsia="fi-FI"/>
        </w:rPr>
        <w:lastRenderedPageBreak/>
        <w:drawing>
          <wp:inline distT="0" distB="0" distL="0" distR="0">
            <wp:extent cx="4829175" cy="2484300"/>
            <wp:effectExtent l="0" t="0" r="0" b="0"/>
            <wp:docPr id="84" name="Kuva 84" descr="C:\Users\P5QC\AppData\Local\Microsoft\Windows\INetCache\Content.Word\PS-käyttäjä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5QC\AppData\Local\Microsoft\Windows\INetCache\Content.Word\PS-käyttäjä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8633" cy="2489165"/>
                    </a:xfrm>
                    <a:prstGeom prst="rect">
                      <a:avLst/>
                    </a:prstGeom>
                    <a:noFill/>
                    <a:ln>
                      <a:noFill/>
                    </a:ln>
                  </pic:spPr>
                </pic:pic>
              </a:graphicData>
            </a:graphic>
          </wp:inline>
        </w:drawing>
      </w:r>
    </w:p>
    <w:p w:rsidR="0064323C" w:rsidRPr="005E442B" w:rsidRDefault="0064323C" w:rsidP="0064323C">
      <w:pPr>
        <w:pStyle w:val="Kuvaotsikko"/>
      </w:pPr>
      <w:bookmarkStart w:id="224" w:name="_Toc480902674"/>
      <w:r w:rsidRPr="005E442B">
        <w:t xml:space="preserve">Kuvio </w:t>
      </w:r>
      <w:fldSimple w:instr=" SEQ Kuvio \* ARABIC ">
        <w:r w:rsidR="001610A5">
          <w:rPr>
            <w:noProof/>
          </w:rPr>
          <w:t>71</w:t>
        </w:r>
      </w:fldSimple>
      <w:r w:rsidRPr="005E442B">
        <w:t>. Pohjois-Suomen käyttäjät</w:t>
      </w:r>
      <w:bookmarkEnd w:id="224"/>
    </w:p>
    <w:p w:rsidR="0064323C" w:rsidRPr="005E442B" w:rsidRDefault="0064323C" w:rsidP="0064323C"/>
    <w:p w:rsidR="0064323C" w:rsidRPr="005E442B" w:rsidRDefault="0064323C" w:rsidP="0064323C">
      <w:r w:rsidRPr="005E442B">
        <w:t>Testasimme toimintaa Pohjois-</w:t>
      </w:r>
      <w:r w:rsidR="00B81BB1" w:rsidRPr="005E442B">
        <w:t>Suomen työasemalta kirjautumalta, joka on nostettu papankki.com domainiin. Testikäyttäjänä t</w:t>
      </w:r>
      <w:r w:rsidR="00100226" w:rsidRPr="005E442B">
        <w:t>oimii RoopeRampp</w:t>
      </w:r>
      <w:r w:rsidR="00A4363F" w:rsidRPr="005E442B">
        <w:t>i (kts. Kuvio 72</w:t>
      </w:r>
      <w:r w:rsidR="00B81BB1" w:rsidRPr="005E442B">
        <w:t>)</w:t>
      </w:r>
      <w:r w:rsidRPr="005E442B">
        <w:t xml:space="preserve">. </w:t>
      </w:r>
    </w:p>
    <w:p w:rsidR="00D2108B" w:rsidRPr="005E442B" w:rsidRDefault="00D2108B" w:rsidP="0064323C"/>
    <w:p w:rsidR="0092452C" w:rsidRPr="005E442B" w:rsidRDefault="0092452C" w:rsidP="0092452C">
      <w:pPr>
        <w:keepNext/>
      </w:pPr>
      <w:r w:rsidRPr="005E442B">
        <w:rPr>
          <w:noProof/>
          <w:lang w:eastAsia="fi-FI"/>
        </w:rPr>
        <w:drawing>
          <wp:inline distT="0" distB="0" distL="0" distR="0" wp14:anchorId="4554E659" wp14:editId="72166E54">
            <wp:extent cx="2378193" cy="294322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539" cy="2946129"/>
                    </a:xfrm>
                    <a:prstGeom prst="rect">
                      <a:avLst/>
                    </a:prstGeom>
                  </pic:spPr>
                </pic:pic>
              </a:graphicData>
            </a:graphic>
          </wp:inline>
        </w:drawing>
      </w:r>
    </w:p>
    <w:p w:rsidR="0092452C" w:rsidRPr="005E442B" w:rsidRDefault="0092452C" w:rsidP="001910E8">
      <w:pPr>
        <w:pStyle w:val="Kuvaotsikko"/>
      </w:pPr>
      <w:bookmarkStart w:id="225" w:name="_Toc480902675"/>
      <w:r w:rsidRPr="005E442B">
        <w:t xml:space="preserve">Kuvio </w:t>
      </w:r>
      <w:fldSimple w:instr=" SEQ Kuvio \* ARABIC ">
        <w:r w:rsidR="001610A5">
          <w:rPr>
            <w:noProof/>
          </w:rPr>
          <w:t>72</w:t>
        </w:r>
      </w:fldSimple>
      <w:r w:rsidR="00E00219" w:rsidRPr="005E442B">
        <w:rPr>
          <w:noProof/>
        </w:rPr>
        <w:t>.</w:t>
      </w:r>
      <w:r w:rsidRPr="005E442B">
        <w:t xml:space="preserve"> Käyttäjän kirjautuminen ps.papankki.com domainiin</w:t>
      </w:r>
      <w:r w:rsidR="00503F8D" w:rsidRPr="005E442B">
        <w:t>.</w:t>
      </w:r>
      <w:bookmarkEnd w:id="225"/>
    </w:p>
    <w:p w:rsidR="006C452A" w:rsidRPr="005E442B" w:rsidRDefault="006C452A" w:rsidP="006C452A"/>
    <w:p w:rsidR="006C452A" w:rsidRPr="005E442B" w:rsidRDefault="006C452A" w:rsidP="006C452A">
      <w:r w:rsidRPr="005E442B">
        <w:lastRenderedPageBreak/>
        <w:t>Pohjois-Suomen käyttäj</w:t>
      </w:r>
      <w:r w:rsidR="005C11C4" w:rsidRPr="005E442B">
        <w:t>ille luotiin levyjaot Taulukko 4</w:t>
      </w:r>
      <w:r w:rsidRPr="005E442B">
        <w:t xml:space="preserve"> mukaisesti. Yleinen levyjako näkyy kaikille käyttäjille pää- ja sivukonttoreilla. Yleinen levyjako </w:t>
      </w:r>
      <w:r w:rsidR="00A4363F" w:rsidRPr="005E442B">
        <w:t>(kts. Kuvio 73</w:t>
      </w:r>
      <w:r w:rsidR="001D3C36" w:rsidRPr="005E442B">
        <w:t xml:space="preserve">) </w:t>
      </w:r>
      <w:r w:rsidRPr="005E442B">
        <w:t>määritettiin näkymään kaikille käyttäjillä</w:t>
      </w:r>
      <w:r w:rsidR="007E7494" w:rsidRPr="005E442B">
        <w:t xml:space="preserve"> Group Policy</w:t>
      </w:r>
      <w:r w:rsidR="001D3C36" w:rsidRPr="005E442B">
        <w:t xml:space="preserve"> Managerin kautta.</w:t>
      </w:r>
    </w:p>
    <w:p w:rsidR="00523147" w:rsidRPr="005E442B" w:rsidRDefault="00523147" w:rsidP="006C452A"/>
    <w:p w:rsidR="006C452A" w:rsidRPr="005E442B" w:rsidRDefault="006C452A" w:rsidP="006C452A">
      <w:pPr>
        <w:keepNext/>
      </w:pPr>
      <w:r w:rsidRPr="005E442B">
        <w:rPr>
          <w:noProof/>
          <w:lang w:eastAsia="fi-FI"/>
        </w:rPr>
        <w:drawing>
          <wp:inline distT="0" distB="0" distL="0" distR="0">
            <wp:extent cx="4552950" cy="1729612"/>
            <wp:effectExtent l="0" t="0" r="0" b="4445"/>
            <wp:docPr id="70" name="Kuva 70" descr="C:\Users\mikae\AppData\Local\Microsoft\Windows\INetCacheContent.Word\PS todennus levyjao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ae\AppData\Local\Microsoft\Windows\INetCacheContent.Word\PS todennus levyjaoist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7430" cy="1735113"/>
                    </a:xfrm>
                    <a:prstGeom prst="rect">
                      <a:avLst/>
                    </a:prstGeom>
                    <a:noFill/>
                    <a:ln>
                      <a:noFill/>
                    </a:ln>
                  </pic:spPr>
                </pic:pic>
              </a:graphicData>
            </a:graphic>
          </wp:inline>
        </w:drawing>
      </w:r>
    </w:p>
    <w:p w:rsidR="006C452A" w:rsidRPr="005E442B" w:rsidRDefault="006C452A" w:rsidP="006C452A">
      <w:pPr>
        <w:pStyle w:val="Kuvaotsikko"/>
      </w:pPr>
      <w:bookmarkStart w:id="226" w:name="_Toc480902676"/>
      <w:r w:rsidRPr="005E442B">
        <w:t xml:space="preserve">Kuvio </w:t>
      </w:r>
      <w:fldSimple w:instr=" SEQ Kuvio \* ARABIC ">
        <w:r w:rsidR="001610A5">
          <w:rPr>
            <w:noProof/>
          </w:rPr>
          <w:t>73</w:t>
        </w:r>
      </w:fldSimple>
      <w:r w:rsidR="00E00219" w:rsidRPr="005E442B">
        <w:rPr>
          <w:noProof/>
        </w:rPr>
        <w:t>.</w:t>
      </w:r>
      <w:r w:rsidRPr="005E442B">
        <w:t xml:space="preserve"> Yleinen levyjako</w:t>
      </w:r>
      <w:bookmarkEnd w:id="226"/>
    </w:p>
    <w:p w:rsidR="001D3C36" w:rsidRPr="005E442B" w:rsidRDefault="001D3C36" w:rsidP="001D3C36"/>
    <w:p w:rsidR="001D3C36" w:rsidRPr="005E442B" w:rsidRDefault="00A4363F" w:rsidP="001D3C36">
      <w:r w:rsidRPr="005E442B">
        <w:t>Kuviossa 74</w:t>
      </w:r>
      <w:r w:rsidR="001D3C36" w:rsidRPr="005E442B">
        <w:t xml:space="preserve"> on esitetty yleiselle levyjaolle luotu GPO. Levyjako sijaitsee pääkonttorin tiedostopalvelin FS1:llä ja se on määrit</w:t>
      </w:r>
      <w:r w:rsidR="0064323C" w:rsidRPr="005E442B">
        <w:t>etty näkymään jokaisen sivukonttorin työntekijällä</w:t>
      </w:r>
      <w:r w:rsidR="001D3C36" w:rsidRPr="005E442B">
        <w:t>.</w:t>
      </w:r>
    </w:p>
    <w:p w:rsidR="00D2108B" w:rsidRPr="005E442B" w:rsidRDefault="00D2108B" w:rsidP="001D3C36"/>
    <w:p w:rsidR="0064323C" w:rsidRPr="005E442B" w:rsidRDefault="0064323C" w:rsidP="0064323C">
      <w:pPr>
        <w:keepNext/>
      </w:pPr>
      <w:r w:rsidRPr="005E442B">
        <w:rPr>
          <w:noProof/>
          <w:lang w:eastAsia="fi-FI"/>
        </w:rPr>
        <w:drawing>
          <wp:inline distT="0" distB="0" distL="0" distR="0">
            <wp:extent cx="5177877" cy="2857500"/>
            <wp:effectExtent l="0" t="0" r="3810" b="0"/>
            <wp:docPr id="83" name="Kuva 83" descr="C:\Users\P5QC\AppData\Local\Microsoft\Windows\INetCache\Content.Word\PS-yleinenlevyjako g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5QC\AppData\Local\Microsoft\Windows\INetCache\Content.Word\PS-yleinenlevyjako gp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2894" cy="2860269"/>
                    </a:xfrm>
                    <a:prstGeom prst="rect">
                      <a:avLst/>
                    </a:prstGeom>
                    <a:noFill/>
                    <a:ln>
                      <a:noFill/>
                    </a:ln>
                  </pic:spPr>
                </pic:pic>
              </a:graphicData>
            </a:graphic>
          </wp:inline>
        </w:drawing>
      </w:r>
    </w:p>
    <w:p w:rsidR="0064323C" w:rsidRPr="005E442B" w:rsidRDefault="0064323C" w:rsidP="0064323C">
      <w:pPr>
        <w:pStyle w:val="Kuvaotsikko"/>
      </w:pPr>
      <w:bookmarkStart w:id="227" w:name="_Toc480902677"/>
      <w:r w:rsidRPr="005E442B">
        <w:t xml:space="preserve">Kuvio </w:t>
      </w:r>
      <w:fldSimple w:instr=" SEQ Kuvio \* ARABIC ">
        <w:r w:rsidR="001610A5">
          <w:rPr>
            <w:noProof/>
          </w:rPr>
          <w:t>74</w:t>
        </w:r>
      </w:fldSimple>
      <w:r w:rsidRPr="005E442B">
        <w:t>. Yleisen levyjaon GPO Pohjois-Suomen ohjainpalvelin DC1:ltä</w:t>
      </w:r>
      <w:bookmarkEnd w:id="227"/>
    </w:p>
    <w:p w:rsidR="00B81BB1" w:rsidRPr="005E442B" w:rsidRDefault="00B81BB1" w:rsidP="00B81BB1"/>
    <w:p w:rsidR="00D2108B" w:rsidRPr="005E442B" w:rsidRDefault="00B81BB1" w:rsidP="00B81BB1">
      <w:r w:rsidRPr="005E442B">
        <w:lastRenderedPageBreak/>
        <w:t>Kaikille yrityksen työntekijöille määritettiin sama työasemien taustakuva, joka latautuu oman toimipaikan tie</w:t>
      </w:r>
      <w:r w:rsidR="00A4363F" w:rsidRPr="005E442B">
        <w:t>dostopalvelimelta (kts. Kuvio 75</w:t>
      </w:r>
      <w:r w:rsidRPr="005E442B">
        <w:t>). Taustakuva ei jostain mystisestä syystä latautunut käyttäjien työpöydälle, mutta näkyi Windowsin teemoissa normaalisti. Todennus otettu tästä syystä Windowsin teemoista.</w:t>
      </w:r>
    </w:p>
    <w:p w:rsidR="00B81BB1" w:rsidRPr="005E442B" w:rsidRDefault="00B81BB1" w:rsidP="00B81BB1">
      <w:pPr>
        <w:keepNext/>
      </w:pPr>
      <w:r w:rsidRPr="005E442B">
        <w:rPr>
          <w:noProof/>
          <w:lang w:eastAsia="fi-FI"/>
        </w:rPr>
        <w:drawing>
          <wp:inline distT="0" distB="0" distL="0" distR="0">
            <wp:extent cx="3429000" cy="2124075"/>
            <wp:effectExtent l="0" t="0" r="0" b="9525"/>
            <wp:docPr id="85" name="Kuva 85" descr="C:\Users\P5QC\AppData\Local\Microsoft\Windows\INetCache\Content.Word\papankki taustak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5QC\AppData\Local\Microsoft\Windows\INetCache\Content.Word\papankki taustakuv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9000" cy="2124075"/>
                    </a:xfrm>
                    <a:prstGeom prst="rect">
                      <a:avLst/>
                    </a:prstGeom>
                    <a:noFill/>
                    <a:ln>
                      <a:noFill/>
                    </a:ln>
                  </pic:spPr>
                </pic:pic>
              </a:graphicData>
            </a:graphic>
          </wp:inline>
        </w:drawing>
      </w:r>
    </w:p>
    <w:p w:rsidR="006C452A" w:rsidRDefault="00B81BB1" w:rsidP="00D2108B">
      <w:pPr>
        <w:pStyle w:val="Kuvaotsikko"/>
      </w:pPr>
      <w:bookmarkStart w:id="228" w:name="_Toc480902678"/>
      <w:r w:rsidRPr="005E442B">
        <w:t xml:space="preserve">Kuvio </w:t>
      </w:r>
      <w:fldSimple w:instr=" SEQ Kuvio \* ARABIC ">
        <w:r w:rsidR="001610A5">
          <w:rPr>
            <w:noProof/>
          </w:rPr>
          <w:t>75</w:t>
        </w:r>
      </w:fldSimple>
      <w:r w:rsidRPr="005E442B">
        <w:t>. PS toimipisteen käyttäjän taustakuva</w:t>
      </w:r>
      <w:bookmarkEnd w:id="228"/>
    </w:p>
    <w:p w:rsidR="005A6086" w:rsidRPr="005A6086" w:rsidRDefault="005A6086" w:rsidP="005A6086"/>
    <w:p w:rsidR="00F4522C" w:rsidRPr="005E442B" w:rsidRDefault="00F4522C" w:rsidP="004B441C">
      <w:pPr>
        <w:pStyle w:val="Otsikko3"/>
      </w:pPr>
      <w:bookmarkStart w:id="229" w:name="_Toc480902558"/>
      <w:r w:rsidRPr="005E442B">
        <w:t>Pohjois-Suomen IPSec tunneli</w:t>
      </w:r>
      <w:bookmarkEnd w:id="229"/>
    </w:p>
    <w:p w:rsidR="00A92F88" w:rsidRPr="005E442B" w:rsidRDefault="00F4522C" w:rsidP="00F4522C">
      <w:r w:rsidRPr="005E442B">
        <w:rPr>
          <w:lang w:eastAsia="fi-FI"/>
        </w:rPr>
        <w:t xml:space="preserve">Jokaisen toimipisteen ja pääkonttorin välille on luotava IPSec-tunneli, jotta ne voivat liikennöidä keskenään. PS:n ja HQ:n välille luotiin tunneli ja annettiin molempiin päihin sama salausavain. Tunnelin toimivuus voidaan testata molempien päiden VyOS-reitittimiltä show vpn ipsec sa-komennolla </w:t>
      </w:r>
      <w:r w:rsidRPr="005E442B">
        <w:t>(kts. Kuvio</w:t>
      </w:r>
      <w:r w:rsidR="001910E8" w:rsidRPr="005E442B">
        <w:t xml:space="preserve"> </w:t>
      </w:r>
      <w:r w:rsidR="00A4363F" w:rsidRPr="005E442B">
        <w:t>76</w:t>
      </w:r>
      <w:r w:rsidRPr="005E442B">
        <w:t xml:space="preserve">). </w:t>
      </w:r>
    </w:p>
    <w:p w:rsidR="007E7494" w:rsidRPr="005E442B" w:rsidRDefault="007E7494" w:rsidP="00F4522C"/>
    <w:p w:rsidR="00F4522C" w:rsidRPr="005E442B" w:rsidRDefault="00A92F88" w:rsidP="00F4522C">
      <w:pPr>
        <w:keepNext/>
      </w:pPr>
      <w:r w:rsidRPr="005E442B">
        <w:rPr>
          <w:noProof/>
          <w:lang w:eastAsia="fi-FI"/>
        </w:rPr>
        <w:drawing>
          <wp:inline distT="0" distB="0" distL="0" distR="0">
            <wp:extent cx="5292725" cy="1046751"/>
            <wp:effectExtent l="0" t="0" r="3175" b="1270"/>
            <wp:docPr id="53" name="Kuva 53" descr="C:\Users\mikae\AppData\Local\Microsoft\Windows\INetCacheContent.Word\PS ipsec tunne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ae\AppData\Local\Microsoft\Windows\INetCacheContent.Word\PS ipsec tunneli.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2725" cy="1046751"/>
                    </a:xfrm>
                    <a:prstGeom prst="rect">
                      <a:avLst/>
                    </a:prstGeom>
                    <a:noFill/>
                    <a:ln>
                      <a:noFill/>
                    </a:ln>
                  </pic:spPr>
                </pic:pic>
              </a:graphicData>
            </a:graphic>
          </wp:inline>
        </w:drawing>
      </w:r>
    </w:p>
    <w:p w:rsidR="00F4522C" w:rsidRPr="005E442B" w:rsidRDefault="00F4522C" w:rsidP="002430B9">
      <w:pPr>
        <w:pStyle w:val="Kuvaotsikko"/>
      </w:pPr>
      <w:bookmarkStart w:id="230" w:name="_Toc480902679"/>
      <w:r w:rsidRPr="005E442B">
        <w:t xml:space="preserve">Kuvio </w:t>
      </w:r>
      <w:fldSimple w:instr=" SEQ Kuvio \* ARABIC ">
        <w:r w:rsidR="001610A5">
          <w:rPr>
            <w:noProof/>
          </w:rPr>
          <w:t>76</w:t>
        </w:r>
      </w:fldSimple>
      <w:r w:rsidR="00E00219" w:rsidRPr="005E442B">
        <w:rPr>
          <w:noProof/>
        </w:rPr>
        <w:t>.</w:t>
      </w:r>
      <w:r w:rsidRPr="005E442B">
        <w:t xml:space="preserve"> Todennus PS:n IPSec tunnelin toimivuudesta</w:t>
      </w:r>
      <w:r w:rsidR="00503F8D" w:rsidRPr="005E442B">
        <w:t>.</w:t>
      </w:r>
      <w:bookmarkEnd w:id="230"/>
    </w:p>
    <w:p w:rsidR="00F4522C" w:rsidRPr="005E442B" w:rsidRDefault="00F4522C" w:rsidP="00F4522C">
      <w:pPr>
        <w:rPr>
          <w:lang w:eastAsia="fi-FI"/>
        </w:rPr>
      </w:pPr>
    </w:p>
    <w:p w:rsidR="00F4522C" w:rsidRPr="005E442B" w:rsidRDefault="00F4522C" w:rsidP="00F4522C">
      <w:r w:rsidRPr="005E442B">
        <w:rPr>
          <w:lang w:eastAsia="fi-FI"/>
        </w:rPr>
        <w:lastRenderedPageBreak/>
        <w:t>IPSec</w:t>
      </w:r>
      <w:r w:rsidR="006C452A" w:rsidRPr="005E442B">
        <w:rPr>
          <w:lang w:eastAsia="fi-FI"/>
        </w:rPr>
        <w:t>-</w:t>
      </w:r>
      <w:r w:rsidRPr="005E442B">
        <w:rPr>
          <w:lang w:eastAsia="fi-FI"/>
        </w:rPr>
        <w:t xml:space="preserve"> tunnelin luonnin jälkeen testasimme pingata pääkonttorin ohjainpalvelin DC1:tä.</w:t>
      </w:r>
      <w:r w:rsidR="00C60391" w:rsidRPr="005E442B">
        <w:rPr>
          <w:lang w:eastAsia="fi-FI"/>
        </w:rPr>
        <w:t xml:space="preserve"> Tunneli toimi oikein ja pääkonttorin</w:t>
      </w:r>
      <w:r w:rsidR="00B81BB1" w:rsidRPr="005E442B">
        <w:rPr>
          <w:lang w:eastAsia="fi-FI"/>
        </w:rPr>
        <w:t xml:space="preserve"> ohjainpalvelin vastasi pingiin</w:t>
      </w:r>
      <w:r w:rsidR="00C60391" w:rsidRPr="005E442B">
        <w:rPr>
          <w:lang w:eastAsia="fi-FI"/>
        </w:rPr>
        <w:t xml:space="preserve"> </w:t>
      </w:r>
      <w:r w:rsidR="00A4363F" w:rsidRPr="005E442B">
        <w:t>(kts. Kuvio 77</w:t>
      </w:r>
      <w:r w:rsidR="00C60391" w:rsidRPr="005E442B">
        <w:t>)</w:t>
      </w:r>
      <w:r w:rsidR="00B81BB1" w:rsidRPr="005E442B">
        <w:t>.</w:t>
      </w:r>
    </w:p>
    <w:p w:rsidR="00D2108B" w:rsidRPr="005E442B" w:rsidRDefault="00D2108B" w:rsidP="00F4522C">
      <w:pPr>
        <w:rPr>
          <w:lang w:eastAsia="fi-FI"/>
        </w:rPr>
      </w:pPr>
    </w:p>
    <w:p w:rsidR="00C60391" w:rsidRPr="005E442B" w:rsidRDefault="00C60391" w:rsidP="00C60391">
      <w:pPr>
        <w:keepNext/>
      </w:pPr>
      <w:r w:rsidRPr="005E442B">
        <w:rPr>
          <w:noProof/>
          <w:lang w:eastAsia="fi-FI"/>
        </w:rPr>
        <w:drawing>
          <wp:inline distT="0" distB="0" distL="0" distR="0">
            <wp:extent cx="4305300" cy="1638300"/>
            <wp:effectExtent l="0" t="0" r="0" b="0"/>
            <wp:docPr id="47" name="Kuva 47" descr="C:\Users\mikae\AppData\Local\Microsoft\Windows\INetCacheContent.Word\Ipsec ping ps dclt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ae\AppData\Local\Microsoft\Windows\INetCacheContent.Word\Ipsec ping ps dcltä.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5300" cy="1638300"/>
                    </a:xfrm>
                    <a:prstGeom prst="rect">
                      <a:avLst/>
                    </a:prstGeom>
                    <a:noFill/>
                    <a:ln>
                      <a:noFill/>
                    </a:ln>
                  </pic:spPr>
                </pic:pic>
              </a:graphicData>
            </a:graphic>
          </wp:inline>
        </w:drawing>
      </w:r>
    </w:p>
    <w:p w:rsidR="00C60391" w:rsidRPr="005E442B" w:rsidRDefault="00C60391" w:rsidP="002430B9">
      <w:pPr>
        <w:pStyle w:val="Kuvaotsikko"/>
      </w:pPr>
      <w:bookmarkStart w:id="231" w:name="_Toc480902680"/>
      <w:r w:rsidRPr="005E442B">
        <w:t xml:space="preserve">Kuvio </w:t>
      </w:r>
      <w:fldSimple w:instr=" SEQ Kuvio \* ARABIC ">
        <w:r w:rsidR="001610A5">
          <w:rPr>
            <w:noProof/>
          </w:rPr>
          <w:t>77</w:t>
        </w:r>
      </w:fldSimple>
      <w:r w:rsidR="00E00219" w:rsidRPr="005E442B">
        <w:rPr>
          <w:noProof/>
        </w:rPr>
        <w:t>.</w:t>
      </w:r>
      <w:r w:rsidRPr="005E442B">
        <w:t xml:space="preserve"> </w:t>
      </w:r>
      <w:r w:rsidR="007E7494" w:rsidRPr="005E442B">
        <w:t>Ping pääkonttorin ohjainpalvelimelta</w:t>
      </w:r>
      <w:bookmarkEnd w:id="231"/>
    </w:p>
    <w:p w:rsidR="00A92F88" w:rsidRPr="005E442B" w:rsidRDefault="00A92F88" w:rsidP="00A92F88"/>
    <w:p w:rsidR="00A92F88" w:rsidRPr="005E442B" w:rsidRDefault="00A92F88" w:rsidP="00A92F88">
      <w:r w:rsidRPr="005E442B">
        <w:t xml:space="preserve">Jokaiselle sivukonttorille on määritetty OSPF mainostamaan omia sisäverkkojaan, sekä IPSec-tunnelin privaattia osoitetta. Jokaisen sivukonttorin reititin vastaanottaa OSPF-mainostukset ja saa tiedon muista </w:t>
      </w:r>
      <w:r w:rsidR="00A4363F" w:rsidRPr="005E442B">
        <w:t>verkoista. Kuviossa 78</w:t>
      </w:r>
      <w:r w:rsidRPr="005E442B">
        <w:t xml:space="preserve"> Pohjois-Suomen työasemalta on ajettu tracert komento, jossa kysytään reittiä Itä-Suomen ohjainpalvelin DC1:lle.</w:t>
      </w:r>
    </w:p>
    <w:p w:rsidR="007E7494" w:rsidRPr="005E442B" w:rsidRDefault="007E7494" w:rsidP="00A92F88"/>
    <w:p w:rsidR="00A92F88" w:rsidRPr="005E442B" w:rsidRDefault="00A92F88" w:rsidP="00A92F88">
      <w:pPr>
        <w:keepNext/>
      </w:pPr>
      <w:r w:rsidRPr="005E442B">
        <w:rPr>
          <w:noProof/>
          <w:lang w:eastAsia="fi-FI"/>
        </w:rPr>
        <w:drawing>
          <wp:inline distT="0" distB="0" distL="0" distR="0">
            <wp:extent cx="4019550" cy="1362075"/>
            <wp:effectExtent l="0" t="0" r="0" b="9525"/>
            <wp:docPr id="67" name="Kuva 67" descr="C:\Users\mikae\AppData\Local\Microsoft\Windows\INetCacheContent.Word\PS ospf pingi 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ae\AppData\Local\Microsoft\Windows\INetCacheContent.Word\PS ospf pingi i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9550" cy="1362075"/>
                    </a:xfrm>
                    <a:prstGeom prst="rect">
                      <a:avLst/>
                    </a:prstGeom>
                    <a:noFill/>
                    <a:ln>
                      <a:noFill/>
                    </a:ln>
                  </pic:spPr>
                </pic:pic>
              </a:graphicData>
            </a:graphic>
          </wp:inline>
        </w:drawing>
      </w:r>
    </w:p>
    <w:p w:rsidR="00A92F88" w:rsidRPr="005E442B" w:rsidRDefault="00A92F88" w:rsidP="00A92F88">
      <w:pPr>
        <w:pStyle w:val="Kuvaotsikko"/>
      </w:pPr>
      <w:bookmarkStart w:id="232" w:name="_Toc480902681"/>
      <w:r w:rsidRPr="005E442B">
        <w:t xml:space="preserve">Kuvio </w:t>
      </w:r>
      <w:fldSimple w:instr=" SEQ Kuvio \* ARABIC ">
        <w:r w:rsidR="001610A5">
          <w:rPr>
            <w:noProof/>
          </w:rPr>
          <w:t>78</w:t>
        </w:r>
      </w:fldSimple>
      <w:r w:rsidR="00E00219" w:rsidRPr="005E442B">
        <w:rPr>
          <w:noProof/>
        </w:rPr>
        <w:t>.</w:t>
      </w:r>
      <w:r w:rsidRPr="005E442B">
        <w:t xml:space="preserve"> Tracert Itä-Suomen ohjainpalvelimelle</w:t>
      </w:r>
      <w:bookmarkEnd w:id="232"/>
    </w:p>
    <w:p w:rsidR="00CD5EE1" w:rsidRPr="005E442B" w:rsidRDefault="00CD5EE1" w:rsidP="00CD5EE1"/>
    <w:p w:rsidR="00CD5EE1" w:rsidRPr="005E442B" w:rsidRDefault="00CC4D8A" w:rsidP="00CD5EE1">
      <w:pPr>
        <w:pStyle w:val="Otsikko2"/>
      </w:pPr>
      <w:bookmarkStart w:id="233" w:name="_Toc480902559"/>
      <w:r w:rsidRPr="005E442B">
        <w:lastRenderedPageBreak/>
        <w:t>Keski-Suomen</w:t>
      </w:r>
      <w:r w:rsidR="00CD5EE1" w:rsidRPr="005E442B">
        <w:t xml:space="preserve"> </w:t>
      </w:r>
      <w:r w:rsidR="001D3C36" w:rsidRPr="005E442B">
        <w:t>KS ohjainpalvelimet DC1 ja</w:t>
      </w:r>
      <w:r w:rsidR="00CD5EE1" w:rsidRPr="005E442B">
        <w:t xml:space="preserve"> </w:t>
      </w:r>
      <w:r w:rsidR="001D3C36" w:rsidRPr="005E442B">
        <w:t>DC</w:t>
      </w:r>
      <w:r w:rsidR="00CD5EE1" w:rsidRPr="005E442B">
        <w:t>2</w:t>
      </w:r>
      <w:bookmarkEnd w:id="233"/>
    </w:p>
    <w:p w:rsidR="00CD5EE1" w:rsidRPr="005E442B" w:rsidRDefault="00CD5EE1" w:rsidP="00CD5EE1">
      <w:r w:rsidRPr="005E442B">
        <w:t>Keski-Suomen konttorin pystytys aloitettiin asentamalla ohjainpalvelimet DC1 ja DC2. Ohjainpalvelin nostettiin papankki.com domainiin ja annettiin staattiset IP-osoitteet.</w:t>
      </w:r>
      <w:r w:rsidR="00A4363F" w:rsidRPr="005E442B">
        <w:t xml:space="preserve"> (Kts. Kuvio 79</w:t>
      </w:r>
      <w:r w:rsidRPr="005E442B">
        <w:t>)</w:t>
      </w:r>
    </w:p>
    <w:p w:rsidR="00D2108B" w:rsidRPr="005E442B" w:rsidRDefault="00D2108B" w:rsidP="00CD5EE1"/>
    <w:p w:rsidR="00CD5EE1" w:rsidRPr="005E442B" w:rsidRDefault="00CD5EE1" w:rsidP="00CD5EE1">
      <w:pPr>
        <w:keepNext/>
      </w:pPr>
      <w:r w:rsidRPr="005E442B">
        <w:rPr>
          <w:noProof/>
          <w:lang w:eastAsia="fi-FI"/>
        </w:rPr>
        <w:drawing>
          <wp:inline distT="0" distB="0" distL="0" distR="0">
            <wp:extent cx="5305425" cy="18478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5425" cy="1847850"/>
                    </a:xfrm>
                    <a:prstGeom prst="rect">
                      <a:avLst/>
                    </a:prstGeom>
                    <a:noFill/>
                    <a:ln>
                      <a:noFill/>
                    </a:ln>
                  </pic:spPr>
                </pic:pic>
              </a:graphicData>
            </a:graphic>
          </wp:inline>
        </w:drawing>
      </w:r>
    </w:p>
    <w:p w:rsidR="00CD5EE1" w:rsidRPr="005E442B" w:rsidRDefault="00CD5EE1" w:rsidP="00CD5EE1">
      <w:pPr>
        <w:pStyle w:val="Kuvaotsikko"/>
      </w:pPr>
      <w:bookmarkStart w:id="234" w:name="_Toc480902682"/>
      <w:r w:rsidRPr="005E442B">
        <w:t xml:space="preserve">Kuvio </w:t>
      </w:r>
      <w:fldSimple w:instr=" SEQ Kuvio \* ARABIC ">
        <w:r w:rsidR="001610A5">
          <w:rPr>
            <w:noProof/>
          </w:rPr>
          <w:t>79</w:t>
        </w:r>
      </w:fldSimple>
      <w:r w:rsidRPr="005E442B">
        <w:t>. DC1 domain</w:t>
      </w:r>
      <w:bookmarkEnd w:id="234"/>
    </w:p>
    <w:p w:rsidR="00CD5EE1" w:rsidRPr="005E442B" w:rsidRDefault="00CD5EE1" w:rsidP="00CD5EE1"/>
    <w:p w:rsidR="00CD5EE1" w:rsidRPr="005E442B" w:rsidRDefault="00A4363F" w:rsidP="00CD5EE1">
      <w:r w:rsidRPr="005E442B">
        <w:t>Kuviossa 80</w:t>
      </w:r>
      <w:r w:rsidR="00CD5EE1" w:rsidRPr="005E442B">
        <w:t xml:space="preserve"> todennetaan että yhteys toimii Keski-Suomen ja HQ:n välillä.</w:t>
      </w:r>
    </w:p>
    <w:p w:rsidR="00CD5EE1" w:rsidRPr="005E442B" w:rsidRDefault="00CD5EE1" w:rsidP="00CD5EE1">
      <w:pPr>
        <w:keepNext/>
      </w:pPr>
      <w:r w:rsidRPr="005E442B">
        <w:rPr>
          <w:noProof/>
          <w:lang w:eastAsia="fi-FI"/>
        </w:rPr>
        <w:drawing>
          <wp:inline distT="0" distB="0" distL="0" distR="0">
            <wp:extent cx="5286375" cy="3533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CD5EE1" w:rsidRPr="005E442B" w:rsidRDefault="00CD5EE1" w:rsidP="00CD5EE1">
      <w:pPr>
        <w:pStyle w:val="Kuvaotsikko"/>
        <w:rPr>
          <w:lang w:val="en-US"/>
        </w:rPr>
      </w:pPr>
      <w:bookmarkStart w:id="235" w:name="_Toc480902683"/>
      <w:r w:rsidRPr="000134E4">
        <w:rPr>
          <w:lang w:val="en-US"/>
        </w:rPr>
        <w:t>Kuvio</w:t>
      </w:r>
      <w:r w:rsidRPr="005E442B">
        <w:rPr>
          <w:lang w:val="en-US"/>
        </w:rPr>
        <w:t xml:space="preserve"> </w:t>
      </w:r>
      <w:r w:rsidRPr="005E442B">
        <w:fldChar w:fldCharType="begin"/>
      </w:r>
      <w:r w:rsidRPr="005E442B">
        <w:rPr>
          <w:lang w:val="en-US"/>
        </w:rPr>
        <w:instrText xml:space="preserve"> SEQ Kuvio \* ARABIC </w:instrText>
      </w:r>
      <w:r w:rsidRPr="005E442B">
        <w:fldChar w:fldCharType="separate"/>
      </w:r>
      <w:r w:rsidR="001610A5">
        <w:rPr>
          <w:noProof/>
          <w:lang w:val="en-US"/>
        </w:rPr>
        <w:t>80</w:t>
      </w:r>
      <w:r w:rsidRPr="005E442B">
        <w:fldChar w:fldCharType="end"/>
      </w:r>
      <w:r w:rsidRPr="005E442B">
        <w:rPr>
          <w:lang w:val="en-US"/>
        </w:rPr>
        <w:t>. Ping KS-DC1 to HQ-FS1</w:t>
      </w:r>
      <w:bookmarkEnd w:id="235"/>
    </w:p>
    <w:p w:rsidR="0056374F" w:rsidRPr="005E442B" w:rsidRDefault="0056374F" w:rsidP="0056374F">
      <w:pPr>
        <w:rPr>
          <w:lang w:val="en-US"/>
        </w:rPr>
      </w:pPr>
    </w:p>
    <w:p w:rsidR="0056374F" w:rsidRPr="005E442B" w:rsidRDefault="00A4363F" w:rsidP="0056374F">
      <w:r w:rsidRPr="005E442B">
        <w:t>Kuviossa 81</w:t>
      </w:r>
      <w:r w:rsidR="0056374F" w:rsidRPr="005E442B">
        <w:t xml:space="preserve"> on haettu aika NTP-palvelimelta.</w:t>
      </w:r>
    </w:p>
    <w:p w:rsidR="0056374F" w:rsidRPr="005E442B" w:rsidRDefault="0056374F" w:rsidP="0056374F">
      <w:pPr>
        <w:keepNext/>
      </w:pPr>
      <w:r w:rsidRPr="005E442B">
        <w:rPr>
          <w:noProof/>
          <w:lang w:eastAsia="fi-FI"/>
        </w:rPr>
        <w:drawing>
          <wp:inline distT="0" distB="0" distL="0" distR="0">
            <wp:extent cx="5292725" cy="748543"/>
            <wp:effectExtent l="0" t="0" r="3175" b="0"/>
            <wp:docPr id="86" name="Kuva 86" descr="C:\Users\Juho\AppData\Local\Microsoft\Windows\INetCacheContent.Word\NTP toden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ho\AppData\Local\Microsoft\Windows\INetCacheContent.Word\NTP todennu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2725" cy="748543"/>
                    </a:xfrm>
                    <a:prstGeom prst="rect">
                      <a:avLst/>
                    </a:prstGeom>
                    <a:noFill/>
                    <a:ln>
                      <a:noFill/>
                    </a:ln>
                  </pic:spPr>
                </pic:pic>
              </a:graphicData>
            </a:graphic>
          </wp:inline>
        </w:drawing>
      </w:r>
    </w:p>
    <w:p w:rsidR="002430B9" w:rsidRPr="005E442B" w:rsidRDefault="0056374F" w:rsidP="0056374F">
      <w:pPr>
        <w:pStyle w:val="Kuvaotsikko"/>
      </w:pPr>
      <w:bookmarkStart w:id="236" w:name="_Toc480902684"/>
      <w:r w:rsidRPr="005E442B">
        <w:t xml:space="preserve">Kuvio </w:t>
      </w:r>
      <w:fldSimple w:instr=" SEQ Kuvio \* ARABIC ">
        <w:r w:rsidR="001610A5">
          <w:rPr>
            <w:noProof/>
          </w:rPr>
          <w:t>81</w:t>
        </w:r>
      </w:fldSimple>
      <w:r w:rsidRPr="005E442B">
        <w:t>. NTP KS-VyOS</w:t>
      </w:r>
      <w:bookmarkEnd w:id="236"/>
    </w:p>
    <w:p w:rsidR="0056374F" w:rsidRPr="005E442B" w:rsidRDefault="0056374F" w:rsidP="0056374F"/>
    <w:p w:rsidR="0056374F" w:rsidRPr="005E442B" w:rsidRDefault="00A4363F" w:rsidP="0056374F">
      <w:r w:rsidRPr="005E442B">
        <w:t>Kuviossa 82</w:t>
      </w:r>
      <w:r w:rsidR="0056374F" w:rsidRPr="005E442B">
        <w:t xml:space="preserve"> on kirjauduttu KS-WS1:lle Kalle Keskimaan tunnuksilla.</w:t>
      </w:r>
    </w:p>
    <w:p w:rsidR="0056374F" w:rsidRPr="005E442B" w:rsidRDefault="0056374F" w:rsidP="0056374F">
      <w:pPr>
        <w:keepNext/>
      </w:pPr>
      <w:r w:rsidRPr="005E442B">
        <w:rPr>
          <w:noProof/>
          <w:lang w:eastAsia="fi-FI"/>
        </w:rPr>
        <w:drawing>
          <wp:inline distT="0" distB="0" distL="0" distR="0">
            <wp:extent cx="2781300" cy="4381500"/>
            <wp:effectExtent l="0" t="0" r="0" b="0"/>
            <wp:docPr id="87" name="Kuva 87" descr="C:\Users\Juho\AppData\Local\Microsoft\Windows\INetCacheContent.Word\KS yleinen levyjako toden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ho\AppData\Local\Microsoft\Windows\INetCacheContent.Word\KS yleinen levyjako todennu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1300" cy="4381500"/>
                    </a:xfrm>
                    <a:prstGeom prst="rect">
                      <a:avLst/>
                    </a:prstGeom>
                    <a:noFill/>
                    <a:ln>
                      <a:noFill/>
                    </a:ln>
                  </pic:spPr>
                </pic:pic>
              </a:graphicData>
            </a:graphic>
          </wp:inline>
        </w:drawing>
      </w:r>
    </w:p>
    <w:p w:rsidR="0056374F" w:rsidRPr="005E442B" w:rsidRDefault="0056374F" w:rsidP="0056374F">
      <w:pPr>
        <w:pStyle w:val="Kuvaotsikko"/>
      </w:pPr>
      <w:bookmarkStart w:id="237" w:name="_Toc480902685"/>
      <w:r w:rsidRPr="005E442B">
        <w:t xml:space="preserve">Kuvio </w:t>
      </w:r>
      <w:fldSimple w:instr=" SEQ Kuvio \* ARABIC ">
        <w:r w:rsidR="001610A5">
          <w:rPr>
            <w:noProof/>
          </w:rPr>
          <w:t>82</w:t>
        </w:r>
      </w:fldSimple>
      <w:r w:rsidRPr="005E442B">
        <w:t>. Yleinen levyjako todennus</w:t>
      </w:r>
      <w:bookmarkEnd w:id="237"/>
    </w:p>
    <w:p w:rsidR="0056374F" w:rsidRPr="005E442B" w:rsidRDefault="0056374F" w:rsidP="0056374F"/>
    <w:p w:rsidR="00AD09F5" w:rsidRPr="005E442B" w:rsidRDefault="00AD09F5" w:rsidP="00D00E92">
      <w:pPr>
        <w:pStyle w:val="Otsikko2"/>
      </w:pPr>
      <w:bookmarkStart w:id="238" w:name="_Toc480902560"/>
      <w:r w:rsidRPr="005E442B">
        <w:lastRenderedPageBreak/>
        <w:t>Ahvenanmaan palveluiden pystytys</w:t>
      </w:r>
      <w:bookmarkEnd w:id="238"/>
    </w:p>
    <w:p w:rsidR="00AD09F5" w:rsidRPr="005E442B" w:rsidRDefault="00AD09F5" w:rsidP="00AD09F5">
      <w:r w:rsidRPr="005E442B">
        <w:t>Omassa branchissä toteutettiin R1-AH, DC1-AH</w:t>
      </w:r>
      <w:r w:rsidR="00946365">
        <w:t>, DC2-AH, FS1-AH, FS2-AH ja W</w:t>
      </w:r>
      <w:r w:rsidR="00FA0A47" w:rsidRPr="005E442B">
        <w:t>orks</w:t>
      </w:r>
      <w:r w:rsidRPr="005E442B">
        <w:t>tion. Ensiksi laitteet pystytettiin ja liitettiin domainiin.</w:t>
      </w:r>
      <w:r w:rsidR="00A4363F" w:rsidRPr="005E442B">
        <w:t xml:space="preserve"> Tätä todennetaan kuviossa 83</w:t>
      </w:r>
      <w:r w:rsidR="00D2108B" w:rsidRPr="005E442B">
        <w:t>.</w:t>
      </w:r>
    </w:p>
    <w:p w:rsidR="00AD09F5" w:rsidRPr="005E442B" w:rsidRDefault="00AD09F5" w:rsidP="00AD09F5">
      <w:pPr>
        <w:keepNext/>
      </w:pPr>
      <w:r w:rsidRPr="005E442B">
        <w:rPr>
          <w:noProof/>
          <w:lang w:eastAsia="fi-FI"/>
        </w:rPr>
        <w:drawing>
          <wp:inline distT="0" distB="0" distL="0" distR="0">
            <wp:extent cx="4329980" cy="2781300"/>
            <wp:effectExtent l="0" t="0" r="0" b="0"/>
            <wp:docPr id="91" name="Picture 91" descr="C:\Users\Tamisan\AppData\Local\Microsoft\Windows\INetCache\Content.Word\Pingi toi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san\AppData\Local\Microsoft\Windows\INetCache\Content.Word\Pingi toimii.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9980" cy="2781300"/>
                    </a:xfrm>
                    <a:prstGeom prst="rect">
                      <a:avLst/>
                    </a:prstGeom>
                    <a:noFill/>
                    <a:ln>
                      <a:noFill/>
                    </a:ln>
                  </pic:spPr>
                </pic:pic>
              </a:graphicData>
            </a:graphic>
          </wp:inline>
        </w:drawing>
      </w:r>
    </w:p>
    <w:p w:rsidR="00AD09F5" w:rsidRPr="005E442B" w:rsidRDefault="00AD09F5" w:rsidP="00AD09F5">
      <w:pPr>
        <w:pStyle w:val="Kuvaotsikko"/>
        <w:rPr>
          <w:noProof/>
        </w:rPr>
      </w:pPr>
      <w:bookmarkStart w:id="239" w:name="_Toc480902686"/>
      <w:r w:rsidRPr="005E442B">
        <w:t xml:space="preserve">Kuvio </w:t>
      </w:r>
      <w:fldSimple w:instr=" SEQ Kuvio \* ARABIC ">
        <w:r w:rsidR="001610A5">
          <w:rPr>
            <w:noProof/>
          </w:rPr>
          <w:t>83</w:t>
        </w:r>
      </w:fldSimple>
      <w:r w:rsidR="00034445" w:rsidRPr="005E442B">
        <w:t>.</w:t>
      </w:r>
      <w:r w:rsidRPr="005E442B">
        <w:rPr>
          <w:noProof/>
        </w:rPr>
        <w:t xml:space="preserve"> Ahvenanmaan palvelinten pingaus.</w:t>
      </w:r>
      <w:bookmarkEnd w:id="239"/>
    </w:p>
    <w:p w:rsidR="00A3777E" w:rsidRPr="005E442B" w:rsidRDefault="00A3777E" w:rsidP="00A3777E"/>
    <w:p w:rsidR="00AD09F5" w:rsidRPr="005E442B" w:rsidRDefault="00AD09F5" w:rsidP="00AD09F5">
      <w:pPr>
        <w:rPr>
          <w:lang w:eastAsia="fi-FI"/>
        </w:rPr>
      </w:pPr>
      <w:r w:rsidRPr="005E442B">
        <w:rPr>
          <w:lang w:eastAsia="fi-FI"/>
        </w:rPr>
        <w:t>Seura</w:t>
      </w:r>
      <w:r w:rsidR="00DE07E5" w:rsidRPr="005E442B">
        <w:rPr>
          <w:lang w:eastAsia="fi-FI"/>
        </w:rPr>
        <w:t>avaksi yhdistettiin branch IPSec</w:t>
      </w:r>
      <w:r w:rsidRPr="005E442B">
        <w:rPr>
          <w:lang w:eastAsia="fi-FI"/>
        </w:rPr>
        <w:t xml:space="preserve">-tunnelilla </w:t>
      </w:r>
      <w:r w:rsidR="00034445" w:rsidRPr="005E442B">
        <w:rPr>
          <w:lang w:eastAsia="fi-FI"/>
        </w:rPr>
        <w:t xml:space="preserve">päätoimipisteeseen. </w:t>
      </w:r>
      <w:r w:rsidR="00A4363F" w:rsidRPr="005E442B">
        <w:rPr>
          <w:lang w:eastAsia="fi-FI"/>
        </w:rPr>
        <w:t>Tätä todennetaan kuviossa 84</w:t>
      </w:r>
      <w:r w:rsidR="00D2108B" w:rsidRPr="005E442B">
        <w:rPr>
          <w:lang w:eastAsia="fi-FI"/>
        </w:rPr>
        <w:t>.</w:t>
      </w:r>
    </w:p>
    <w:p w:rsidR="00A3777E" w:rsidRPr="005E442B" w:rsidRDefault="00A3777E" w:rsidP="00AD09F5">
      <w:pPr>
        <w:rPr>
          <w:lang w:eastAsia="fi-FI"/>
        </w:rPr>
      </w:pPr>
    </w:p>
    <w:p w:rsidR="00034445" w:rsidRPr="005E442B" w:rsidRDefault="00034445" w:rsidP="00034445">
      <w:pPr>
        <w:keepNext/>
      </w:pPr>
      <w:r w:rsidRPr="005E442B">
        <w:rPr>
          <w:noProof/>
          <w:lang w:eastAsia="fi-FI"/>
        </w:rPr>
        <w:drawing>
          <wp:inline distT="0" distB="0" distL="0" distR="0">
            <wp:extent cx="5286375" cy="981075"/>
            <wp:effectExtent l="0" t="0" r="9525" b="9525"/>
            <wp:docPr id="92" name="Picture 92" descr="C:\Users\Tamisan\AppData\Local\Microsoft\Windows\INetCache\Content.Word\IP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isan\AppData\Local\Microsoft\Windows\INetCache\Content.Word\IPSE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6375" cy="981075"/>
                    </a:xfrm>
                    <a:prstGeom prst="rect">
                      <a:avLst/>
                    </a:prstGeom>
                    <a:noFill/>
                    <a:ln>
                      <a:noFill/>
                    </a:ln>
                  </pic:spPr>
                </pic:pic>
              </a:graphicData>
            </a:graphic>
          </wp:inline>
        </w:drawing>
      </w:r>
    </w:p>
    <w:p w:rsidR="00034445" w:rsidRPr="005E442B" w:rsidRDefault="00034445" w:rsidP="00034445">
      <w:pPr>
        <w:pStyle w:val="Kuvaotsikko"/>
      </w:pPr>
      <w:bookmarkStart w:id="240" w:name="_Toc480902687"/>
      <w:r w:rsidRPr="005E442B">
        <w:t xml:space="preserve">Kuvio </w:t>
      </w:r>
      <w:fldSimple w:instr=" SEQ Kuvio \* ARABIC ">
        <w:r w:rsidR="001610A5">
          <w:rPr>
            <w:noProof/>
          </w:rPr>
          <w:t>84</w:t>
        </w:r>
      </w:fldSimple>
      <w:r w:rsidR="00DE07E5" w:rsidRPr="005E442B">
        <w:t>. IPSec</w:t>
      </w:r>
      <w:r w:rsidRPr="005E442B">
        <w:t xml:space="preserve"> tunneli toiminnassa</w:t>
      </w:r>
      <w:bookmarkEnd w:id="240"/>
    </w:p>
    <w:p w:rsidR="00A3777E" w:rsidRPr="005E442B" w:rsidRDefault="00A3777E" w:rsidP="00A3777E"/>
    <w:p w:rsidR="00034445" w:rsidRPr="005E442B" w:rsidRDefault="00034445" w:rsidP="00034445">
      <w:pPr>
        <w:rPr>
          <w:lang w:eastAsia="fi-FI"/>
        </w:rPr>
      </w:pPr>
      <w:r w:rsidRPr="005E442B">
        <w:rPr>
          <w:lang w:eastAsia="fi-FI"/>
        </w:rPr>
        <w:t>Ahvenanmaan DC1:</w:t>
      </w:r>
      <w:r w:rsidR="00D2108B" w:rsidRPr="005E442B">
        <w:rPr>
          <w:lang w:eastAsia="fi-FI"/>
        </w:rPr>
        <w:t>lle lisättiin myös käyttäj</w:t>
      </w:r>
      <w:r w:rsidR="00A4363F" w:rsidRPr="005E442B">
        <w:rPr>
          <w:lang w:eastAsia="fi-FI"/>
        </w:rPr>
        <w:t>ät, jota todennetaan kuviossa 85</w:t>
      </w:r>
    </w:p>
    <w:p w:rsidR="00034445" w:rsidRPr="005E442B" w:rsidRDefault="00034445" w:rsidP="00034445">
      <w:pPr>
        <w:keepNext/>
      </w:pPr>
      <w:r w:rsidRPr="005E442B">
        <w:rPr>
          <w:noProof/>
          <w:lang w:eastAsia="fi-FI"/>
        </w:rPr>
        <w:lastRenderedPageBreak/>
        <w:drawing>
          <wp:inline distT="0" distB="0" distL="0" distR="0" wp14:anchorId="48698D8B" wp14:editId="1467E3BE">
            <wp:extent cx="4467225" cy="3114172"/>
            <wp:effectExtent l="0" t="0" r="0" b="0"/>
            <wp:docPr id="93" name="Picture 93" descr="C:\Users\Tamisan\AppData\Local\Microsoft\Windows\INetCache\Content.Word\Käyttäjät teh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isan\AppData\Local\Microsoft\Windows\INetCache\Content.Word\Käyttäjät tehty.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0985" cy="3116793"/>
                    </a:xfrm>
                    <a:prstGeom prst="rect">
                      <a:avLst/>
                    </a:prstGeom>
                    <a:noFill/>
                    <a:ln>
                      <a:noFill/>
                    </a:ln>
                  </pic:spPr>
                </pic:pic>
              </a:graphicData>
            </a:graphic>
          </wp:inline>
        </w:drawing>
      </w:r>
    </w:p>
    <w:p w:rsidR="00034445" w:rsidRPr="005E442B" w:rsidRDefault="00034445" w:rsidP="00034445">
      <w:pPr>
        <w:pStyle w:val="Kuvaotsikko"/>
      </w:pPr>
      <w:bookmarkStart w:id="241" w:name="_Toc480902688"/>
      <w:r w:rsidRPr="005E442B">
        <w:t xml:space="preserve">Kuvio </w:t>
      </w:r>
      <w:fldSimple w:instr=" SEQ Kuvio \* ARABIC ">
        <w:r w:rsidR="001610A5">
          <w:rPr>
            <w:noProof/>
          </w:rPr>
          <w:t>85</w:t>
        </w:r>
      </w:fldSimple>
      <w:r w:rsidRPr="005E442B">
        <w:t>. Käyttäjät lisätty Ahvenanmaahan</w:t>
      </w:r>
      <w:bookmarkEnd w:id="241"/>
    </w:p>
    <w:p w:rsidR="00D2108B" w:rsidRPr="005E442B" w:rsidRDefault="00D2108B" w:rsidP="00D2108B"/>
    <w:p w:rsidR="00034445" w:rsidRPr="005E442B" w:rsidRDefault="00034445" w:rsidP="00034445">
      <w:pPr>
        <w:rPr>
          <w:lang w:eastAsia="fi-FI"/>
        </w:rPr>
      </w:pPr>
      <w:r w:rsidRPr="005E442B">
        <w:rPr>
          <w:lang w:eastAsia="fi-FI"/>
        </w:rPr>
        <w:t>Seuraavaksi lisättiin käyt</w:t>
      </w:r>
      <w:r w:rsidR="00D2108B" w:rsidRPr="005E442B">
        <w:rPr>
          <w:lang w:eastAsia="fi-FI"/>
        </w:rPr>
        <w:t>täjille oikeat oikeud</w:t>
      </w:r>
      <w:r w:rsidR="00A4363F" w:rsidRPr="005E442B">
        <w:rPr>
          <w:lang w:eastAsia="fi-FI"/>
        </w:rPr>
        <w:t>et, jota todennetaan kuviossa 86</w:t>
      </w:r>
      <w:r w:rsidR="00D2108B" w:rsidRPr="005E442B">
        <w:rPr>
          <w:lang w:eastAsia="fi-FI"/>
        </w:rPr>
        <w:t>.</w:t>
      </w:r>
    </w:p>
    <w:p w:rsidR="00D2108B" w:rsidRPr="005E442B" w:rsidRDefault="00D2108B" w:rsidP="00034445">
      <w:pPr>
        <w:rPr>
          <w:lang w:eastAsia="fi-FI"/>
        </w:rPr>
      </w:pPr>
    </w:p>
    <w:p w:rsidR="00034445" w:rsidRPr="005E442B" w:rsidRDefault="00034445" w:rsidP="00034445">
      <w:pPr>
        <w:keepNext/>
      </w:pPr>
      <w:r w:rsidRPr="005E442B">
        <w:rPr>
          <w:noProof/>
          <w:lang w:eastAsia="fi-FI"/>
        </w:rPr>
        <w:drawing>
          <wp:inline distT="0" distB="0" distL="0" distR="0" wp14:anchorId="7CFE2600" wp14:editId="3D04C882">
            <wp:extent cx="4208004" cy="3552825"/>
            <wp:effectExtent l="0" t="0" r="2540" b="0"/>
            <wp:docPr id="94" name="Picture 94" descr="C:\Users\Tamisan\AppData\Local\Microsoft\Windows\INetCache\Content.Word\Policyt teh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isan\AppData\Local\Microsoft\Windows\INetCache\Content.Word\Policyt teht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08562" cy="3553296"/>
                    </a:xfrm>
                    <a:prstGeom prst="rect">
                      <a:avLst/>
                    </a:prstGeom>
                    <a:noFill/>
                    <a:ln>
                      <a:noFill/>
                    </a:ln>
                  </pic:spPr>
                </pic:pic>
              </a:graphicData>
            </a:graphic>
          </wp:inline>
        </w:drawing>
      </w:r>
    </w:p>
    <w:p w:rsidR="00034445" w:rsidRPr="005E442B" w:rsidRDefault="00034445" w:rsidP="00034445">
      <w:pPr>
        <w:pStyle w:val="Kuvaotsikko"/>
      </w:pPr>
      <w:bookmarkStart w:id="242" w:name="_Toc480902689"/>
      <w:r w:rsidRPr="005E442B">
        <w:t xml:space="preserve">Kuvio </w:t>
      </w:r>
      <w:fldSimple w:instr=" SEQ Kuvio \* ARABIC ">
        <w:r w:rsidR="001610A5">
          <w:rPr>
            <w:noProof/>
          </w:rPr>
          <w:t>86</w:t>
        </w:r>
      </w:fldSimple>
      <w:r w:rsidRPr="005E442B">
        <w:t>. Ahvenanmaan käyttäjien oikeudet</w:t>
      </w:r>
      <w:bookmarkEnd w:id="242"/>
    </w:p>
    <w:p w:rsidR="00034445" w:rsidRPr="005E442B" w:rsidRDefault="00034445" w:rsidP="00034445">
      <w:pPr>
        <w:rPr>
          <w:lang w:eastAsia="fi-FI"/>
        </w:rPr>
      </w:pPr>
      <w:r w:rsidRPr="005E442B">
        <w:rPr>
          <w:lang w:eastAsia="fi-FI"/>
        </w:rPr>
        <w:lastRenderedPageBreak/>
        <w:t>Koska käyttäjien pitää pystyä käy</w:t>
      </w:r>
      <w:r w:rsidR="00FA0A47" w:rsidRPr="005E442B">
        <w:rPr>
          <w:lang w:eastAsia="fi-FI"/>
        </w:rPr>
        <w:t>ttämään tiliään joka puolella yr</w:t>
      </w:r>
      <w:r w:rsidRPr="005E442B">
        <w:rPr>
          <w:lang w:eastAsia="fi-FI"/>
        </w:rPr>
        <w:t xml:space="preserve">itystä, luotiin heille roaming profilet. </w:t>
      </w:r>
      <w:r w:rsidR="00A4363F" w:rsidRPr="005E442B">
        <w:rPr>
          <w:lang w:eastAsia="fi-FI"/>
        </w:rPr>
        <w:t>Tätä todennetaan kuviossa 87</w:t>
      </w:r>
      <w:r w:rsidR="00D2108B" w:rsidRPr="005E442B">
        <w:rPr>
          <w:lang w:eastAsia="fi-FI"/>
        </w:rPr>
        <w:t>.</w:t>
      </w:r>
    </w:p>
    <w:p w:rsidR="00D2108B" w:rsidRPr="005E442B" w:rsidRDefault="00D2108B" w:rsidP="00034445">
      <w:pPr>
        <w:rPr>
          <w:lang w:eastAsia="fi-FI"/>
        </w:rPr>
      </w:pPr>
    </w:p>
    <w:p w:rsidR="00034445" w:rsidRPr="005E442B" w:rsidRDefault="00034445" w:rsidP="00034445">
      <w:pPr>
        <w:keepNext/>
      </w:pPr>
      <w:r w:rsidRPr="005E442B">
        <w:rPr>
          <w:noProof/>
          <w:lang w:eastAsia="fi-FI"/>
        </w:rPr>
        <w:drawing>
          <wp:inline distT="0" distB="0" distL="0" distR="0" wp14:anchorId="2266D969" wp14:editId="5EAF42E5">
            <wp:extent cx="2562225" cy="3269887"/>
            <wp:effectExtent l="0" t="0" r="0" b="6985"/>
            <wp:docPr id="95" name="Picture 95" descr="C:\Users\Tamisan\AppData\Local\Microsoft\Windows\INetCache\Content.Word\Roaming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san\AppData\Local\Microsoft\Windows\INetCache\Content.Word\Roaming profil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3698" cy="3271766"/>
                    </a:xfrm>
                    <a:prstGeom prst="rect">
                      <a:avLst/>
                    </a:prstGeom>
                    <a:noFill/>
                    <a:ln>
                      <a:noFill/>
                    </a:ln>
                  </pic:spPr>
                </pic:pic>
              </a:graphicData>
            </a:graphic>
          </wp:inline>
        </w:drawing>
      </w:r>
    </w:p>
    <w:p w:rsidR="00034445" w:rsidRPr="005E442B" w:rsidRDefault="00034445" w:rsidP="00034445">
      <w:pPr>
        <w:pStyle w:val="Kuvaotsikko"/>
      </w:pPr>
      <w:bookmarkStart w:id="243" w:name="_Toc480902690"/>
      <w:r w:rsidRPr="005E442B">
        <w:t xml:space="preserve">Kuvio </w:t>
      </w:r>
      <w:fldSimple w:instr=" SEQ Kuvio \* ARABIC ">
        <w:r w:rsidR="001610A5">
          <w:rPr>
            <w:noProof/>
          </w:rPr>
          <w:t>87</w:t>
        </w:r>
      </w:fldSimple>
      <w:r w:rsidRPr="005E442B">
        <w:t>. Ahvenanmaan Roaming profilet</w:t>
      </w:r>
      <w:bookmarkEnd w:id="243"/>
    </w:p>
    <w:p w:rsidR="00D2108B" w:rsidRPr="005E442B" w:rsidRDefault="00D2108B" w:rsidP="00D2108B"/>
    <w:p w:rsidR="00D2108B" w:rsidRPr="005E442B" w:rsidRDefault="00034445" w:rsidP="00034445">
      <w:pPr>
        <w:rPr>
          <w:lang w:eastAsia="fi-FI"/>
        </w:rPr>
      </w:pPr>
      <w:r w:rsidRPr="005E442B">
        <w:rPr>
          <w:lang w:eastAsia="fi-FI"/>
        </w:rPr>
        <w:t>Lopuksi t</w:t>
      </w:r>
      <w:r w:rsidR="00D2108B" w:rsidRPr="005E442B">
        <w:rPr>
          <w:lang w:eastAsia="fi-FI"/>
        </w:rPr>
        <w:t>estattiin myös NTP:n toimivuus</w:t>
      </w:r>
      <w:r w:rsidR="00A4363F" w:rsidRPr="005E442B">
        <w:rPr>
          <w:lang w:eastAsia="fi-FI"/>
        </w:rPr>
        <w:t>, jota todennetaan kuviossa 88</w:t>
      </w:r>
      <w:r w:rsidR="00D2108B" w:rsidRPr="005E442B">
        <w:rPr>
          <w:lang w:eastAsia="fi-FI"/>
        </w:rPr>
        <w:t>.</w:t>
      </w:r>
    </w:p>
    <w:p w:rsidR="00034445" w:rsidRPr="005E442B" w:rsidRDefault="00034445" w:rsidP="00034445">
      <w:pPr>
        <w:keepNext/>
      </w:pPr>
      <w:r w:rsidRPr="005E442B">
        <w:rPr>
          <w:noProof/>
          <w:lang w:eastAsia="fi-FI"/>
        </w:rPr>
        <w:drawing>
          <wp:inline distT="0" distB="0" distL="0" distR="0" wp14:anchorId="3DE81D3A" wp14:editId="0CB6121D">
            <wp:extent cx="5292725" cy="2518568"/>
            <wp:effectExtent l="0" t="0" r="3175" b="0"/>
            <wp:docPr id="96" name="Picture 96" descr="C:\Users\Tamisan\AppData\Local\Microsoft\Windows\INetCache\Content.Word\NTP VITTU JEE J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isan\AppData\Local\Microsoft\Windows\INetCache\Content.Word\NTP VITTU JEE JE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2725" cy="2518568"/>
                    </a:xfrm>
                    <a:prstGeom prst="rect">
                      <a:avLst/>
                    </a:prstGeom>
                    <a:noFill/>
                    <a:ln>
                      <a:noFill/>
                    </a:ln>
                  </pic:spPr>
                </pic:pic>
              </a:graphicData>
            </a:graphic>
          </wp:inline>
        </w:drawing>
      </w:r>
    </w:p>
    <w:p w:rsidR="00034445" w:rsidRPr="005E442B" w:rsidRDefault="00034445" w:rsidP="00034445">
      <w:pPr>
        <w:pStyle w:val="Kuvaotsikko"/>
      </w:pPr>
      <w:bookmarkStart w:id="244" w:name="_Toc480902691"/>
      <w:r w:rsidRPr="005E442B">
        <w:t xml:space="preserve">Kuvio </w:t>
      </w:r>
      <w:fldSimple w:instr=" SEQ Kuvio \* ARABIC ">
        <w:r w:rsidR="001610A5">
          <w:rPr>
            <w:noProof/>
          </w:rPr>
          <w:t>88</w:t>
        </w:r>
      </w:fldSimple>
      <w:r w:rsidRPr="005E442B">
        <w:t>. Ahvenanmaan DC1 hakee HQ:lta ajan</w:t>
      </w:r>
      <w:bookmarkEnd w:id="244"/>
    </w:p>
    <w:p w:rsidR="00394131" w:rsidRPr="005E442B" w:rsidRDefault="00394131" w:rsidP="00394131">
      <w:pPr>
        <w:pStyle w:val="Otsikko2"/>
      </w:pPr>
      <w:bookmarkStart w:id="245" w:name="_Toc480902561"/>
      <w:r w:rsidRPr="005E442B">
        <w:lastRenderedPageBreak/>
        <w:t>Itä-Suomen IS ohjainpalvelinten pystytys</w:t>
      </w:r>
      <w:bookmarkEnd w:id="245"/>
    </w:p>
    <w:p w:rsidR="00394131" w:rsidRPr="005E442B" w:rsidRDefault="00394131" w:rsidP="00394131">
      <w:r w:rsidRPr="005E442B">
        <w:t>Itä-Suomen lapsitoimialueen nimeksi asetettiin is.papankki.com joiden D</w:t>
      </w:r>
      <w:r w:rsidR="009E210F" w:rsidRPr="005E442B">
        <w:t xml:space="preserve">omain Controllerina toimivat </w:t>
      </w:r>
      <w:r w:rsidRPr="005E442B">
        <w:t>DC1</w:t>
      </w:r>
      <w:r w:rsidR="009E210F" w:rsidRPr="005E442B">
        <w:t xml:space="preserve">-IS ja </w:t>
      </w:r>
      <w:r w:rsidRPr="005E442B">
        <w:t>DC2</w:t>
      </w:r>
      <w:r w:rsidR="009E210F" w:rsidRPr="005E442B">
        <w:t>-IS</w:t>
      </w:r>
      <w:r w:rsidRPr="005E442B">
        <w:t>-palvelimet, lisäksi asennettiin kaksi tiedostopalvelinta FS1 ja FS2. Toimialueeseen kuuluvat myös työntekijöiden työasemat, joita nostettiin Domainiin kaksi kappaletta WS1-IS ja WS2-IS. Toimialueen liikennöinnin reitityksestä huolehtii VyOS-reititin, joka</w:t>
      </w:r>
      <w:r w:rsidR="00DE07E5" w:rsidRPr="005E442B">
        <w:t xml:space="preserve"> vastaa DHCP, NAT, OSPF sekä IPS</w:t>
      </w:r>
      <w:r w:rsidRPr="005E442B">
        <w:t xml:space="preserve">ec-VPN-palveluista.  </w:t>
      </w:r>
      <w:r w:rsidR="009E210F" w:rsidRPr="005E442B">
        <w:t>Alla todennus DC1-IS:n t</w:t>
      </w:r>
      <w:r w:rsidR="00A4363F" w:rsidRPr="005E442B">
        <w:t>oimialueeseen nostosta (Kuvio 89</w:t>
      </w:r>
      <w:r w:rsidR="004D1622" w:rsidRPr="005E442B">
        <w:t>.</w:t>
      </w:r>
      <w:r w:rsidR="009E210F" w:rsidRPr="005E442B">
        <w:t>).</w:t>
      </w:r>
    </w:p>
    <w:p w:rsidR="00F90F2A" w:rsidRPr="005E442B" w:rsidRDefault="00F90F2A" w:rsidP="00394131"/>
    <w:p w:rsidR="009E210F" w:rsidRPr="005E442B" w:rsidRDefault="009E210F" w:rsidP="009E210F">
      <w:pPr>
        <w:keepNext/>
      </w:pPr>
      <w:r w:rsidRPr="005E442B">
        <w:rPr>
          <w:noProof/>
          <w:lang w:eastAsia="fi-FI"/>
        </w:rPr>
        <w:drawing>
          <wp:inline distT="0" distB="0" distL="0" distR="0">
            <wp:extent cx="3419475" cy="2447925"/>
            <wp:effectExtent l="0" t="0" r="9525" b="9525"/>
            <wp:docPr id="147" name="Kuva 147" descr="\\storage\Homes\H8317\IT-palveluidenhallinta\dc1-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age\Homes\H8317\IT-palveluidenhallinta\dc1-i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9475" cy="2447925"/>
                    </a:xfrm>
                    <a:prstGeom prst="rect">
                      <a:avLst/>
                    </a:prstGeom>
                    <a:noFill/>
                    <a:ln>
                      <a:noFill/>
                    </a:ln>
                  </pic:spPr>
                </pic:pic>
              </a:graphicData>
            </a:graphic>
          </wp:inline>
        </w:drawing>
      </w:r>
    </w:p>
    <w:p w:rsidR="009E210F" w:rsidRPr="005E442B" w:rsidRDefault="009E210F" w:rsidP="009E210F">
      <w:pPr>
        <w:pStyle w:val="Kuvaotsikko"/>
      </w:pPr>
      <w:bookmarkStart w:id="246" w:name="_Toc480902692"/>
      <w:r w:rsidRPr="005E442B">
        <w:t xml:space="preserve">Kuvio </w:t>
      </w:r>
      <w:fldSimple w:instr=" SEQ Kuvio \* ARABIC ">
        <w:r w:rsidR="001610A5">
          <w:rPr>
            <w:noProof/>
          </w:rPr>
          <w:t>89</w:t>
        </w:r>
      </w:fldSimple>
      <w:r w:rsidR="002005D0" w:rsidRPr="005E442B">
        <w:t>.</w:t>
      </w:r>
      <w:r w:rsidRPr="005E442B">
        <w:t xml:space="preserve"> DC1 domainissa</w:t>
      </w:r>
      <w:bookmarkEnd w:id="246"/>
    </w:p>
    <w:p w:rsidR="00F90F2A" w:rsidRPr="005E442B" w:rsidRDefault="00F90F2A" w:rsidP="00F90F2A"/>
    <w:p w:rsidR="00394131" w:rsidRPr="005E442B" w:rsidRDefault="009E210F" w:rsidP="00394131">
      <w:r w:rsidRPr="005E442B">
        <w:t xml:space="preserve">Ohjainpalvelimelle </w:t>
      </w:r>
      <w:r w:rsidR="00394131" w:rsidRPr="005E442B">
        <w:t>DC1</w:t>
      </w:r>
      <w:r w:rsidRPr="005E442B">
        <w:t>-IS</w:t>
      </w:r>
      <w:r w:rsidR="00394131" w:rsidRPr="005E442B">
        <w:t xml:space="preserve"> luotiin OU rakenne sekä ryhmärakenne </w:t>
      </w:r>
      <w:r w:rsidR="00A4363F" w:rsidRPr="005E442B">
        <w:t>(Kuvio 90</w:t>
      </w:r>
      <w:r w:rsidR="00D2108B" w:rsidRPr="005E442B">
        <w:t>.). tavalla</w:t>
      </w:r>
      <w:r w:rsidR="00394131" w:rsidRPr="005E442B">
        <w:t xml:space="preserve">, jossa yrityksen tietyn sektorin OU:n sisälle luodaan globaali ryhmä, jonne käyttäjät OU:sta lisätään käyttäjiä, jotka sitten lisätään jäseniksi Domain Localeihin ryhmiin FC, RW ja R </w:t>
      </w:r>
    </w:p>
    <w:p w:rsidR="00D2108B" w:rsidRPr="005E442B" w:rsidRDefault="00D2108B" w:rsidP="00394131"/>
    <w:p w:rsidR="00343C4E" w:rsidRPr="005E442B" w:rsidRDefault="00394131" w:rsidP="00343C4E">
      <w:pPr>
        <w:keepNext/>
      </w:pPr>
      <w:r w:rsidRPr="005E442B">
        <w:rPr>
          <w:noProof/>
          <w:lang w:eastAsia="fi-FI"/>
        </w:rPr>
        <w:lastRenderedPageBreak/>
        <w:drawing>
          <wp:inline distT="0" distB="0" distL="0" distR="0" wp14:anchorId="44F1606E" wp14:editId="7B0D45C2">
            <wp:extent cx="4229100" cy="2446836"/>
            <wp:effectExtent l="0" t="0" r="0" b="0"/>
            <wp:docPr id="90" name="Kuva 90" descr="J:\Koulu\IT-palveluiden Hallinta\kuvat\Todennukset\IS-HQ-kayttaj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oulu\IT-palveluiden Hallinta\kuvat\Todennukset\IS-HQ-kayttaja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6426" cy="2462646"/>
                    </a:xfrm>
                    <a:prstGeom prst="rect">
                      <a:avLst/>
                    </a:prstGeom>
                    <a:noFill/>
                    <a:ln>
                      <a:noFill/>
                    </a:ln>
                  </pic:spPr>
                </pic:pic>
              </a:graphicData>
            </a:graphic>
          </wp:inline>
        </w:drawing>
      </w:r>
    </w:p>
    <w:p w:rsidR="00394131" w:rsidRPr="005E442B" w:rsidRDefault="00343C4E" w:rsidP="00343C4E">
      <w:pPr>
        <w:pStyle w:val="Kuvaotsikko"/>
      </w:pPr>
      <w:bookmarkStart w:id="247" w:name="_Toc480902693"/>
      <w:r w:rsidRPr="005E442B">
        <w:t xml:space="preserve">Kuvio </w:t>
      </w:r>
      <w:fldSimple w:instr=" SEQ Kuvio \* ARABIC ">
        <w:r w:rsidR="001610A5">
          <w:rPr>
            <w:noProof/>
          </w:rPr>
          <w:t>90</w:t>
        </w:r>
      </w:fldSimple>
      <w:r w:rsidRPr="005E442B">
        <w:t>. IS-DC1 OU- ja ryhmärakenne</w:t>
      </w:r>
      <w:bookmarkEnd w:id="247"/>
    </w:p>
    <w:p w:rsidR="00343C4E" w:rsidRPr="005E442B" w:rsidRDefault="00343C4E" w:rsidP="00343C4E"/>
    <w:p w:rsidR="00394131" w:rsidRPr="005E442B" w:rsidRDefault="00394131" w:rsidP="00394131">
      <w:r w:rsidRPr="005E442B">
        <w:t>DC1</w:t>
      </w:r>
      <w:r w:rsidR="004D1622" w:rsidRPr="005E442B">
        <w:t>-IS</w:t>
      </w:r>
      <w:r w:rsidRPr="005E442B">
        <w:t xml:space="preserve"> ohjainpalvelimelle konfiguroitiin ryhmäkäytänteinä taustakuva sekä osastokohtainen levyjako tiedostopalvelin IS-FS1:ltä, sekä yleinen levyjako päätoimipaikan tiedo</w:t>
      </w:r>
      <w:r w:rsidR="00A4363F" w:rsidRPr="005E442B">
        <w:t>stopalvelin FS1-HQ:lta (Kuvio 91</w:t>
      </w:r>
      <w:r w:rsidRPr="005E442B">
        <w:t xml:space="preserve">.). </w:t>
      </w:r>
    </w:p>
    <w:p w:rsidR="00343C4E" w:rsidRPr="005E442B" w:rsidRDefault="00394131" w:rsidP="00343C4E">
      <w:pPr>
        <w:keepNext/>
      </w:pPr>
      <w:r w:rsidRPr="005E442B">
        <w:rPr>
          <w:noProof/>
          <w:lang w:eastAsia="fi-FI"/>
        </w:rPr>
        <w:drawing>
          <wp:inline distT="0" distB="0" distL="0" distR="0" wp14:anchorId="0ED48DAF" wp14:editId="0B4C2A1A">
            <wp:extent cx="5448300" cy="2759759"/>
            <wp:effectExtent l="0" t="0" r="0" b="2540"/>
            <wp:docPr id="110" name="Kuva 110" descr="J:\Koulu\IT-palveluiden Hallinta\kuvat\Todennukset\HQ-IS-G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Koulu\IT-palveluiden Hallinta\kuvat\Todennukset\HQ-IS-GPO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99243" cy="2785563"/>
                    </a:xfrm>
                    <a:prstGeom prst="rect">
                      <a:avLst/>
                    </a:prstGeom>
                    <a:noFill/>
                    <a:ln>
                      <a:noFill/>
                    </a:ln>
                  </pic:spPr>
                </pic:pic>
              </a:graphicData>
            </a:graphic>
          </wp:inline>
        </w:drawing>
      </w:r>
    </w:p>
    <w:p w:rsidR="00394131" w:rsidRPr="005E442B" w:rsidRDefault="00343C4E" w:rsidP="00343C4E">
      <w:pPr>
        <w:pStyle w:val="Kuvaotsikko"/>
      </w:pPr>
      <w:bookmarkStart w:id="248" w:name="_Toc480902694"/>
      <w:r w:rsidRPr="005E442B">
        <w:t xml:space="preserve">Kuvio </w:t>
      </w:r>
      <w:fldSimple w:instr=" SEQ Kuvio \* ARABIC ">
        <w:r w:rsidR="001610A5">
          <w:rPr>
            <w:noProof/>
          </w:rPr>
          <w:t>91</w:t>
        </w:r>
      </w:fldSimple>
      <w:r w:rsidRPr="005E442B">
        <w:t>. GPO-rakenne</w:t>
      </w:r>
      <w:bookmarkEnd w:id="248"/>
    </w:p>
    <w:p w:rsidR="00343C4E" w:rsidRPr="005E442B" w:rsidRDefault="00343C4E" w:rsidP="00343C4E"/>
    <w:p w:rsidR="00343C4E" w:rsidRPr="005E442B" w:rsidRDefault="00343C4E" w:rsidP="00343C4E">
      <w:r w:rsidRPr="005E442B">
        <w:t>Alla myös todennus levyjakojen toimivuudesta työasemalta WS1-IS, jossa on kirjauduttu johtajat käyttäjällä, jolle näkyy kaikk</w:t>
      </w:r>
      <w:r w:rsidR="00A4363F" w:rsidRPr="005E442B">
        <w:t>ien osastojen levyjaot (Kuvio 92</w:t>
      </w:r>
      <w:r w:rsidRPr="005E442B">
        <w:t>.).</w:t>
      </w:r>
    </w:p>
    <w:p w:rsidR="00343C4E" w:rsidRPr="005E442B" w:rsidRDefault="00343C4E" w:rsidP="00343C4E"/>
    <w:p w:rsidR="00343C4E" w:rsidRPr="005E442B" w:rsidRDefault="00343C4E" w:rsidP="00343C4E"/>
    <w:p w:rsidR="00343C4E" w:rsidRPr="005E442B" w:rsidRDefault="00343C4E" w:rsidP="00343C4E">
      <w:pPr>
        <w:keepNext/>
      </w:pPr>
      <w:r w:rsidRPr="005E442B">
        <w:rPr>
          <w:noProof/>
          <w:lang w:eastAsia="fi-FI"/>
        </w:rPr>
        <w:drawing>
          <wp:inline distT="0" distB="0" distL="0" distR="0" wp14:anchorId="22CDBAF0" wp14:editId="49894DF9">
            <wp:extent cx="5292725" cy="1984096"/>
            <wp:effectExtent l="0" t="0" r="3175" b="0"/>
            <wp:docPr id="111" name="Kuva 111" descr="J:\Koulu\IT-palveluiden Hallinta\kuvat\Todennukset\WS-YLEINENLEVYJA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Koulu\IT-palveluiden Hallinta\kuvat\Todennukset\WS-YLEINENLEVYJAK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2725" cy="1984096"/>
                    </a:xfrm>
                    <a:prstGeom prst="rect">
                      <a:avLst/>
                    </a:prstGeom>
                    <a:noFill/>
                    <a:ln>
                      <a:noFill/>
                    </a:ln>
                  </pic:spPr>
                </pic:pic>
              </a:graphicData>
            </a:graphic>
          </wp:inline>
        </w:drawing>
      </w:r>
    </w:p>
    <w:p w:rsidR="00343C4E" w:rsidRPr="005E442B" w:rsidRDefault="00343C4E" w:rsidP="00343C4E">
      <w:pPr>
        <w:pStyle w:val="Kuvaotsikko"/>
      </w:pPr>
      <w:bookmarkStart w:id="249" w:name="_Toc480902695"/>
      <w:r w:rsidRPr="005E442B">
        <w:t xml:space="preserve">Kuvio </w:t>
      </w:r>
      <w:fldSimple w:instr=" SEQ Kuvio \* ARABIC ">
        <w:r w:rsidR="001610A5">
          <w:rPr>
            <w:noProof/>
          </w:rPr>
          <w:t>92</w:t>
        </w:r>
      </w:fldSimple>
      <w:r w:rsidRPr="005E442B">
        <w:t>. Levyjako todennus</w:t>
      </w:r>
      <w:bookmarkEnd w:id="249"/>
    </w:p>
    <w:p w:rsidR="00343C4E" w:rsidRPr="005E442B" w:rsidRDefault="00343C4E" w:rsidP="00343C4E"/>
    <w:p w:rsidR="00343C4E" w:rsidRPr="005E442B" w:rsidRDefault="00343C4E" w:rsidP="00343C4E">
      <w:r w:rsidRPr="005E442B">
        <w:t>Ohjainpalvelin IS-DC1:lle asetettiin NTP-palvelimeksi päätoimipaikan DC1-HQ ohjainpalvelin,</w:t>
      </w:r>
      <w:r w:rsidR="004D1622" w:rsidRPr="005E442B">
        <w:t xml:space="preserve"> jolta se saa nyt ajan (Kuvio</w:t>
      </w:r>
      <w:r w:rsidR="00A4363F" w:rsidRPr="005E442B">
        <w:t xml:space="preserve"> 93</w:t>
      </w:r>
      <w:r w:rsidRPr="005E442B">
        <w:t>.). Kuviossa todennetaan myös IS-DC1:n IP-osoite.</w:t>
      </w:r>
    </w:p>
    <w:p w:rsidR="00343C4E" w:rsidRPr="005E442B" w:rsidRDefault="00343C4E" w:rsidP="00343C4E">
      <w:pPr>
        <w:keepNext/>
      </w:pPr>
      <w:r w:rsidRPr="005E442B">
        <w:rPr>
          <w:noProof/>
          <w:lang w:eastAsia="fi-FI"/>
        </w:rPr>
        <w:drawing>
          <wp:inline distT="0" distB="0" distL="0" distR="0" wp14:anchorId="2AD6C622" wp14:editId="0C7BE12B">
            <wp:extent cx="4667250" cy="3848100"/>
            <wp:effectExtent l="0" t="0" r="0" b="0"/>
            <wp:docPr id="112" name="Kuva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7250" cy="3848100"/>
                    </a:xfrm>
                    <a:prstGeom prst="rect">
                      <a:avLst/>
                    </a:prstGeom>
                    <a:noFill/>
                    <a:ln>
                      <a:noFill/>
                    </a:ln>
                  </pic:spPr>
                </pic:pic>
              </a:graphicData>
            </a:graphic>
          </wp:inline>
        </w:drawing>
      </w:r>
    </w:p>
    <w:p w:rsidR="00343C4E" w:rsidRPr="005E442B" w:rsidRDefault="00343C4E" w:rsidP="00343C4E">
      <w:pPr>
        <w:pStyle w:val="Kuvaotsikko"/>
      </w:pPr>
      <w:bookmarkStart w:id="250" w:name="_Toc480902696"/>
      <w:r w:rsidRPr="005E442B">
        <w:t xml:space="preserve">Kuvio </w:t>
      </w:r>
      <w:fldSimple w:instr=" SEQ Kuvio \* ARABIC ">
        <w:r w:rsidR="001610A5">
          <w:rPr>
            <w:noProof/>
          </w:rPr>
          <w:t>93</w:t>
        </w:r>
      </w:fldSimple>
      <w:r w:rsidRPr="005E442B">
        <w:t>. NTP- ja IP-osoite</w:t>
      </w:r>
      <w:bookmarkEnd w:id="250"/>
    </w:p>
    <w:p w:rsidR="00343C4E" w:rsidRPr="005E442B" w:rsidRDefault="00343C4E" w:rsidP="00343C4E"/>
    <w:p w:rsidR="00343C4E" w:rsidRPr="005E442B" w:rsidRDefault="00B9473F" w:rsidP="004B441C">
      <w:pPr>
        <w:pStyle w:val="Otsikko3"/>
      </w:pPr>
      <w:r w:rsidRPr="005E442B">
        <w:lastRenderedPageBreak/>
        <w:t xml:space="preserve"> </w:t>
      </w:r>
      <w:bookmarkStart w:id="251" w:name="_Toc480902562"/>
      <w:r w:rsidRPr="005E442B">
        <w:t xml:space="preserve">Itä-Suomen </w:t>
      </w:r>
      <w:r w:rsidR="00343C4E" w:rsidRPr="005E442B">
        <w:t>Tiedostopalvelimet</w:t>
      </w:r>
      <w:bookmarkEnd w:id="251"/>
    </w:p>
    <w:p w:rsidR="00343C4E" w:rsidRPr="005E442B" w:rsidRDefault="00343C4E" w:rsidP="00343C4E">
      <w:r w:rsidRPr="005E442B">
        <w:t xml:space="preserve">Tiedostopalvelimille luotiin levyjaot niin kuin aikaisemmassa johtajan levyjako-kuviossa nähtiin. Sekä määriteltiin kuinka levyt näkyvät käyttäjille ja myös ryhmäkohtaiset oikeudet taulukon 3 mukaisesti. Alla esimerkki ekonomistien levyjaosta, jossa ATK-tuella sekä ekonomisteilla on Full Control sekä konttori-osaston työntekijöillä luku- ja kirjoitusoikeudet, unohtamatta johtajia jotka pystyvät lukemaan levyn </w:t>
      </w:r>
      <w:r w:rsidR="00A4363F" w:rsidRPr="005E442B">
        <w:t>sisältöä (Kuvio 94</w:t>
      </w:r>
      <w:r w:rsidRPr="005E442B">
        <w:t>.).</w:t>
      </w:r>
    </w:p>
    <w:p w:rsidR="00343C4E" w:rsidRPr="005E442B" w:rsidRDefault="00343C4E" w:rsidP="00343C4E"/>
    <w:p w:rsidR="00343C4E" w:rsidRPr="005E442B" w:rsidRDefault="00343C4E" w:rsidP="00343C4E">
      <w:pPr>
        <w:keepNext/>
      </w:pPr>
      <w:r w:rsidRPr="005E442B">
        <w:rPr>
          <w:noProof/>
          <w:lang w:eastAsia="fi-FI"/>
        </w:rPr>
        <w:drawing>
          <wp:inline distT="0" distB="0" distL="0" distR="0" wp14:anchorId="0543845E" wp14:editId="0A39BEF0">
            <wp:extent cx="5292725" cy="2674895"/>
            <wp:effectExtent l="0" t="0" r="3175" b="0"/>
            <wp:docPr id="113" name="Kuva 113" descr="J:\Koulu\IT-palveluiden Hallinta\kuvat\Todennukset\EKONOMISTI-OIKEU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Koulu\IT-palveluiden Hallinta\kuvat\Todennukset\EKONOMISTI-OIKEUDE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2725" cy="2674895"/>
                    </a:xfrm>
                    <a:prstGeom prst="rect">
                      <a:avLst/>
                    </a:prstGeom>
                    <a:noFill/>
                    <a:ln>
                      <a:noFill/>
                    </a:ln>
                  </pic:spPr>
                </pic:pic>
              </a:graphicData>
            </a:graphic>
          </wp:inline>
        </w:drawing>
      </w:r>
    </w:p>
    <w:p w:rsidR="00343C4E" w:rsidRPr="005E442B" w:rsidRDefault="00343C4E" w:rsidP="00343C4E">
      <w:pPr>
        <w:pStyle w:val="Kuvaotsikko"/>
      </w:pPr>
      <w:bookmarkStart w:id="252" w:name="_Toc480902697"/>
      <w:r w:rsidRPr="005E442B">
        <w:t xml:space="preserve">Kuvio </w:t>
      </w:r>
      <w:fldSimple w:instr=" SEQ Kuvio \* ARABIC ">
        <w:r w:rsidR="001610A5">
          <w:rPr>
            <w:noProof/>
          </w:rPr>
          <w:t>94</w:t>
        </w:r>
      </w:fldSimple>
      <w:r w:rsidRPr="005E442B">
        <w:t>. Ekonomistien levyn oikeusmäärittely</w:t>
      </w:r>
      <w:bookmarkEnd w:id="252"/>
    </w:p>
    <w:p w:rsidR="00343C4E" w:rsidRPr="005E442B" w:rsidRDefault="00343C4E" w:rsidP="00343C4E">
      <w:pPr>
        <w:spacing w:line="259" w:lineRule="auto"/>
      </w:pPr>
    </w:p>
    <w:p w:rsidR="00394131" w:rsidRPr="005E442B" w:rsidRDefault="00B9473F" w:rsidP="004B441C">
      <w:pPr>
        <w:pStyle w:val="Otsikko3"/>
      </w:pPr>
      <w:bookmarkStart w:id="253" w:name="_Toc480902563"/>
      <w:r w:rsidRPr="005E442B">
        <w:t xml:space="preserve">Itä-Suomen </w:t>
      </w:r>
      <w:r w:rsidR="00343C4E" w:rsidRPr="005E442B">
        <w:t>VyOS</w:t>
      </w:r>
      <w:bookmarkEnd w:id="253"/>
    </w:p>
    <w:p w:rsidR="00343C4E" w:rsidRPr="005E442B" w:rsidRDefault="00343C4E" w:rsidP="00343C4E">
      <w:r w:rsidRPr="005E442B">
        <w:t xml:space="preserve">VyOS-reitittimelle konfiguroitiin OSPF-reititys area 0.0.0.0:na, jossa mainostetaan </w:t>
      </w:r>
      <w:r w:rsidR="00DE07E5" w:rsidRPr="005E442B">
        <w:t>palvelinten, työasemien sekä IPS</w:t>
      </w:r>
      <w:r w:rsidRPr="005E442B">
        <w:t>ec-tunnelin verkkoja. Alla (</w:t>
      </w:r>
      <w:r w:rsidR="00A4363F" w:rsidRPr="005E442B">
        <w:t>Kuvio 95</w:t>
      </w:r>
      <w:r w:rsidRPr="005E442B">
        <w:t>.) reitittimen reititystaulu, josta nähdään kuinka muiden toimialueiden verkot mainostuvat tälle reitittimelle.</w:t>
      </w:r>
    </w:p>
    <w:p w:rsidR="00343C4E" w:rsidRPr="005E442B" w:rsidRDefault="00343C4E" w:rsidP="00343C4E"/>
    <w:p w:rsidR="00343C4E" w:rsidRPr="005E442B" w:rsidRDefault="00343C4E" w:rsidP="00343C4E">
      <w:pPr>
        <w:keepNext/>
      </w:pPr>
      <w:r w:rsidRPr="005E442B">
        <w:rPr>
          <w:noProof/>
          <w:lang w:eastAsia="fi-FI"/>
        </w:rPr>
        <w:lastRenderedPageBreak/>
        <w:drawing>
          <wp:inline distT="0" distB="0" distL="0" distR="0" wp14:anchorId="3287BE3C" wp14:editId="1C99CFC7">
            <wp:extent cx="4701397" cy="2891504"/>
            <wp:effectExtent l="0" t="0" r="4445" b="4445"/>
            <wp:docPr id="114" name="Kuva 114" descr="C:\Users\Joonaz\AppData\Local\Temp\IS-VyOS-reititystau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onaz\AppData\Local\Temp\IS-VyOS-reititystaulu.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46662" cy="2919343"/>
                    </a:xfrm>
                    <a:prstGeom prst="rect">
                      <a:avLst/>
                    </a:prstGeom>
                    <a:noFill/>
                    <a:ln>
                      <a:noFill/>
                    </a:ln>
                  </pic:spPr>
                </pic:pic>
              </a:graphicData>
            </a:graphic>
          </wp:inline>
        </w:drawing>
      </w:r>
    </w:p>
    <w:p w:rsidR="00343C4E" w:rsidRPr="005E442B" w:rsidRDefault="00343C4E" w:rsidP="00343C4E">
      <w:pPr>
        <w:pStyle w:val="Kuvaotsikko"/>
      </w:pPr>
      <w:bookmarkStart w:id="254" w:name="_Toc480902698"/>
      <w:r w:rsidRPr="005E442B">
        <w:t xml:space="preserve">Kuvio </w:t>
      </w:r>
      <w:fldSimple w:instr=" SEQ Kuvio \* ARABIC ">
        <w:r w:rsidR="001610A5">
          <w:rPr>
            <w:noProof/>
          </w:rPr>
          <w:t>95</w:t>
        </w:r>
      </w:fldSimple>
      <w:r w:rsidRPr="005E442B">
        <w:t>. VyOS reititystaulu</w:t>
      </w:r>
      <w:bookmarkEnd w:id="254"/>
    </w:p>
    <w:p w:rsidR="00343C4E" w:rsidRPr="005E442B" w:rsidRDefault="00343C4E" w:rsidP="00343C4E">
      <w:r w:rsidRPr="005E442B">
        <w:t xml:space="preserve"> </w:t>
      </w:r>
    </w:p>
    <w:p w:rsidR="00343C4E" w:rsidRPr="005E442B" w:rsidRDefault="00A4363F" w:rsidP="00343C4E">
      <w:r w:rsidRPr="005E442B">
        <w:t>Alla on myös (Kuvio 96</w:t>
      </w:r>
      <w:r w:rsidR="00343C4E" w:rsidRPr="005E442B">
        <w:t>.) show ip ospf database-komennolla saadut reitittimet, mitkä löytyvät samalta OSPF-alueelta.</w:t>
      </w:r>
    </w:p>
    <w:p w:rsidR="00343C4E" w:rsidRPr="005E442B" w:rsidRDefault="00343C4E" w:rsidP="00343C4E"/>
    <w:p w:rsidR="00343C4E" w:rsidRPr="005E442B" w:rsidRDefault="00343C4E" w:rsidP="00343C4E">
      <w:pPr>
        <w:keepNext/>
      </w:pPr>
      <w:r w:rsidRPr="005E442B">
        <w:rPr>
          <w:noProof/>
          <w:lang w:eastAsia="fi-FI"/>
        </w:rPr>
        <w:drawing>
          <wp:inline distT="0" distB="0" distL="0" distR="0" wp14:anchorId="53C4BFD0" wp14:editId="3DFF6315">
            <wp:extent cx="4632857" cy="2527540"/>
            <wp:effectExtent l="0" t="0" r="0" b="6350"/>
            <wp:docPr id="115" name="Kuva 115" descr="J:\Koulu\IT-palveluiden Hallinta\kuvat\Todennukset\VYOS-OSPF-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Koulu\IT-palveluiden Hallinta\kuvat\Todennukset\VYOS-OSPF-DATABAS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2796" cy="2532962"/>
                    </a:xfrm>
                    <a:prstGeom prst="rect">
                      <a:avLst/>
                    </a:prstGeom>
                    <a:noFill/>
                    <a:ln>
                      <a:noFill/>
                    </a:ln>
                  </pic:spPr>
                </pic:pic>
              </a:graphicData>
            </a:graphic>
          </wp:inline>
        </w:drawing>
      </w:r>
    </w:p>
    <w:p w:rsidR="00343C4E" w:rsidRPr="005E442B" w:rsidRDefault="00343C4E" w:rsidP="00343C4E">
      <w:pPr>
        <w:pStyle w:val="Kuvaotsikko"/>
      </w:pPr>
      <w:bookmarkStart w:id="255" w:name="_Toc480902699"/>
      <w:r w:rsidRPr="005E442B">
        <w:t xml:space="preserve">Kuvio </w:t>
      </w:r>
      <w:fldSimple w:instr=" SEQ Kuvio \* ARABIC ">
        <w:r w:rsidR="001610A5">
          <w:rPr>
            <w:noProof/>
          </w:rPr>
          <w:t>96</w:t>
        </w:r>
      </w:fldSimple>
      <w:r w:rsidRPr="005E442B">
        <w:t>. OSPF database</w:t>
      </w:r>
      <w:bookmarkEnd w:id="255"/>
    </w:p>
    <w:p w:rsidR="00343C4E" w:rsidRPr="005E442B" w:rsidRDefault="00343C4E" w:rsidP="00343C4E"/>
    <w:p w:rsidR="00343C4E" w:rsidRPr="005E442B" w:rsidRDefault="00FA0A47" w:rsidP="00343C4E">
      <w:r w:rsidRPr="005E442B">
        <w:t>IPS</w:t>
      </w:r>
      <w:r w:rsidR="00343C4E" w:rsidRPr="005E442B">
        <w:t xml:space="preserve">ec-tunnelilla saatiin luotua site-to-site yhteys päätoimialueen VyOS:lle. Sekä yhteys muihin toimialueisiin. Konfiguroitiin esp- ja ike-group asetukset samoiksi kuin </w:t>
      </w:r>
      <w:r w:rsidR="00343C4E" w:rsidRPr="005E442B">
        <w:lastRenderedPageBreak/>
        <w:t>päätoimialueen VyOS:lla sekä pre-shared-key. Alla (Ku</w:t>
      </w:r>
      <w:r w:rsidR="00A4363F" w:rsidRPr="005E442B">
        <w:t>vio 97</w:t>
      </w:r>
      <w:r w:rsidR="00DE07E5" w:rsidRPr="005E442B">
        <w:t>.) todennus Itä-Suomen IPS</w:t>
      </w:r>
      <w:r w:rsidR="00343C4E" w:rsidRPr="005E442B">
        <w:t>ec tunnelin 4 toiminnasta.</w:t>
      </w:r>
    </w:p>
    <w:p w:rsidR="00343C4E" w:rsidRPr="005E442B" w:rsidRDefault="00343C4E" w:rsidP="00343C4E"/>
    <w:p w:rsidR="00343C4E" w:rsidRPr="005E442B" w:rsidRDefault="00343C4E" w:rsidP="00343C4E">
      <w:pPr>
        <w:keepNext/>
      </w:pPr>
      <w:r w:rsidRPr="005E442B">
        <w:rPr>
          <w:noProof/>
          <w:lang w:eastAsia="fi-FI"/>
        </w:rPr>
        <w:drawing>
          <wp:inline distT="0" distB="0" distL="0" distR="0" wp14:anchorId="0988F247" wp14:editId="65C33281">
            <wp:extent cx="5286375" cy="1352550"/>
            <wp:effectExtent l="0" t="0" r="9525" b="0"/>
            <wp:docPr id="116" name="Kuva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86375" cy="1352550"/>
                    </a:xfrm>
                    <a:prstGeom prst="rect">
                      <a:avLst/>
                    </a:prstGeom>
                    <a:noFill/>
                    <a:ln>
                      <a:noFill/>
                    </a:ln>
                  </pic:spPr>
                </pic:pic>
              </a:graphicData>
            </a:graphic>
          </wp:inline>
        </w:drawing>
      </w:r>
    </w:p>
    <w:p w:rsidR="00343C4E" w:rsidRPr="005E442B" w:rsidRDefault="00343C4E" w:rsidP="00343C4E">
      <w:pPr>
        <w:pStyle w:val="Kuvaotsikko"/>
      </w:pPr>
      <w:bookmarkStart w:id="256" w:name="_Toc480902700"/>
      <w:r w:rsidRPr="005E442B">
        <w:t xml:space="preserve">Kuvio </w:t>
      </w:r>
      <w:fldSimple w:instr=" SEQ Kuvio \* ARABIC ">
        <w:r w:rsidR="001610A5">
          <w:rPr>
            <w:noProof/>
          </w:rPr>
          <w:t>97</w:t>
        </w:r>
      </w:fldSimple>
      <w:r w:rsidR="00FA0A47" w:rsidRPr="005E442B">
        <w:t>. IPS</w:t>
      </w:r>
      <w:r w:rsidRPr="005E442B">
        <w:t>ec-tunnelin todennus</w:t>
      </w:r>
      <w:bookmarkEnd w:id="256"/>
    </w:p>
    <w:p w:rsidR="00343C4E" w:rsidRPr="005E442B" w:rsidRDefault="00343C4E" w:rsidP="00343C4E">
      <w:r w:rsidRPr="005E442B">
        <w:t xml:space="preserve"> </w:t>
      </w:r>
    </w:p>
    <w:p w:rsidR="00D00E92" w:rsidRPr="005E442B" w:rsidRDefault="00D00E92" w:rsidP="00A3777E">
      <w:pPr>
        <w:pStyle w:val="Otsikko2"/>
        <w:tabs>
          <w:tab w:val="left" w:pos="3969"/>
        </w:tabs>
      </w:pPr>
      <w:bookmarkStart w:id="257" w:name="_Toc480902564"/>
      <w:r w:rsidRPr="005E442B">
        <w:t xml:space="preserve">Länsi-Suomen </w:t>
      </w:r>
      <w:r w:rsidR="00A3777E" w:rsidRPr="005E442B">
        <w:t>palveluiden pystytys</w:t>
      </w:r>
      <w:bookmarkEnd w:id="257"/>
    </w:p>
    <w:p w:rsidR="004D1CA7" w:rsidRPr="005E442B" w:rsidRDefault="00ED5802" w:rsidP="004D1CA7">
      <w:r w:rsidRPr="005E442B">
        <w:t>Länsi-Suomen lapsitoimialueen nimeksi laitettiin ls.papankki.com ja sinne asennettiin Domain Controllereiksi LS-DC1 ja LS-DC2-palvelimet. Tiedostopalvelim</w:t>
      </w:r>
      <w:r w:rsidR="00706954" w:rsidRPr="005E442B">
        <w:t xml:space="preserve">ia asennettiin 2 kappaletta, FS1 ja </w:t>
      </w:r>
      <w:r w:rsidRPr="005E442B">
        <w:t xml:space="preserve">FS2. Toimialueelle lisättiin työasemia, joiden avulla voitiin testata toimivuutta. Näiden nimet menevät mallia LS-WS1, LS-WS2 ja niin edespäin. </w:t>
      </w:r>
    </w:p>
    <w:p w:rsidR="00D00E92" w:rsidRPr="005E442B" w:rsidRDefault="00ED5802" w:rsidP="00D00E92">
      <w:r w:rsidRPr="005E442B">
        <w:t>Yhteydet HQ:n ja muiden branchien välillä hoidettiin VyOS re</w:t>
      </w:r>
      <w:r w:rsidR="00FA0A47" w:rsidRPr="005E442B">
        <w:t>itittimellä. Ensiksi tehtiin IPS</w:t>
      </w:r>
      <w:r w:rsidRPr="005E442B">
        <w:t>ec tunneli HQ:n reitittimen välillä j</w:t>
      </w:r>
      <w:r w:rsidR="00A4363F" w:rsidRPr="005E442B">
        <w:t>a tätä on todennettu kuviossa 98</w:t>
      </w:r>
      <w:r w:rsidRPr="005E442B">
        <w:t>.</w:t>
      </w:r>
    </w:p>
    <w:p w:rsidR="00ED5802" w:rsidRPr="005E442B" w:rsidRDefault="00ED5802" w:rsidP="00D00E92"/>
    <w:p w:rsidR="00ED5802" w:rsidRPr="005E442B" w:rsidRDefault="00ED5802" w:rsidP="00ED5802">
      <w:pPr>
        <w:keepNext/>
      </w:pPr>
      <w:r w:rsidRPr="005E442B">
        <w:rPr>
          <w:noProof/>
          <w:lang w:eastAsia="fi-FI"/>
        </w:rPr>
        <w:drawing>
          <wp:inline distT="0" distB="0" distL="0" distR="0">
            <wp:extent cx="5292725" cy="1164694"/>
            <wp:effectExtent l="0" t="0" r="3175" b="0"/>
            <wp:docPr id="121" name="Kuva 121" descr="C:\Users\Harri\AppData\Local\Microsoft\Windows\INetCacheContent.Word\show_vpn_ipsec_sa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ri\AppData\Local\Microsoft\Windows\INetCacheContent.Word\show_vpn_ipsec_sa_L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2725" cy="1164694"/>
                    </a:xfrm>
                    <a:prstGeom prst="rect">
                      <a:avLst/>
                    </a:prstGeom>
                    <a:noFill/>
                    <a:ln>
                      <a:noFill/>
                    </a:ln>
                  </pic:spPr>
                </pic:pic>
              </a:graphicData>
            </a:graphic>
          </wp:inline>
        </w:drawing>
      </w:r>
    </w:p>
    <w:p w:rsidR="00ED5802" w:rsidRPr="005E442B" w:rsidRDefault="00ED5802" w:rsidP="00ED5802">
      <w:pPr>
        <w:pStyle w:val="Kuvaotsikko"/>
      </w:pPr>
      <w:bookmarkStart w:id="258" w:name="_Toc480902701"/>
      <w:r w:rsidRPr="005E442B">
        <w:t xml:space="preserve">Kuvio </w:t>
      </w:r>
      <w:fldSimple w:instr=" SEQ Kuvio \* ARABIC ">
        <w:r w:rsidR="001610A5">
          <w:rPr>
            <w:noProof/>
          </w:rPr>
          <w:t>98</w:t>
        </w:r>
      </w:fldSimple>
      <w:r w:rsidR="00A3777E" w:rsidRPr="005E442B">
        <w:t xml:space="preserve">. LS </w:t>
      </w:r>
      <w:r w:rsidR="00FA0A47" w:rsidRPr="005E442B">
        <w:t>IPSec tunnel</w:t>
      </w:r>
      <w:r w:rsidRPr="005E442B">
        <w:t>i</w:t>
      </w:r>
      <w:bookmarkEnd w:id="258"/>
    </w:p>
    <w:p w:rsidR="00ED5802" w:rsidRPr="005E442B" w:rsidRDefault="00ED5802" w:rsidP="00ED5802"/>
    <w:p w:rsidR="00A3777E" w:rsidRPr="005E442B" w:rsidRDefault="00A3777E" w:rsidP="00ED5802">
      <w:r w:rsidRPr="005E442B">
        <w:t>Tämän jälkeen tehtiin OSPF reititys kuntoon, jotta saatiin yhteydet muille brancheil</w:t>
      </w:r>
      <w:r w:rsidR="00A4363F" w:rsidRPr="005E442B">
        <w:t>le. Tätä todennetaan Kuviossa 99</w:t>
      </w:r>
      <w:r w:rsidRPr="005E442B">
        <w:t xml:space="preserve">, ottamalla trace route Itä-Suomen DC1:lle. </w:t>
      </w:r>
    </w:p>
    <w:p w:rsidR="00A3777E" w:rsidRPr="005E442B" w:rsidRDefault="00A3777E" w:rsidP="00A3777E">
      <w:pPr>
        <w:keepNext/>
      </w:pPr>
      <w:r w:rsidRPr="005E442B">
        <w:rPr>
          <w:noProof/>
          <w:lang w:eastAsia="fi-FI"/>
        </w:rPr>
        <w:lastRenderedPageBreak/>
        <w:drawing>
          <wp:inline distT="0" distB="0" distL="0" distR="0">
            <wp:extent cx="5292725" cy="2343090"/>
            <wp:effectExtent l="0" t="0" r="3175" b="635"/>
            <wp:docPr id="122" name="Kuva 122" descr="C:\Users\Harri\AppData\Local\Microsoft\Windows\INetCacheContent.Word\Yhteyksien_toden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rri\AppData\Local\Microsoft\Windows\INetCacheContent.Word\Yhteyksien_todennu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2725" cy="2343090"/>
                    </a:xfrm>
                    <a:prstGeom prst="rect">
                      <a:avLst/>
                    </a:prstGeom>
                    <a:noFill/>
                    <a:ln>
                      <a:noFill/>
                    </a:ln>
                  </pic:spPr>
                </pic:pic>
              </a:graphicData>
            </a:graphic>
          </wp:inline>
        </w:drawing>
      </w:r>
    </w:p>
    <w:p w:rsidR="00ED5802" w:rsidRPr="005E442B" w:rsidRDefault="00A3777E" w:rsidP="00A3777E">
      <w:pPr>
        <w:pStyle w:val="Kuvaotsikko"/>
      </w:pPr>
      <w:bookmarkStart w:id="259" w:name="_Toc480902702"/>
      <w:r w:rsidRPr="005E442B">
        <w:t xml:space="preserve">Kuvio </w:t>
      </w:r>
      <w:fldSimple w:instr=" SEQ Kuvio \* ARABIC ">
        <w:r w:rsidR="001610A5">
          <w:rPr>
            <w:noProof/>
          </w:rPr>
          <w:t>99</w:t>
        </w:r>
      </w:fldSimple>
      <w:r w:rsidRPr="005E442B">
        <w:t>. LS Yhteyksien todennus</w:t>
      </w:r>
      <w:bookmarkEnd w:id="259"/>
    </w:p>
    <w:p w:rsidR="00AE0889" w:rsidRPr="005E442B" w:rsidRDefault="00AE0889" w:rsidP="00AE0889"/>
    <w:p w:rsidR="00AE0889" w:rsidRPr="005E442B" w:rsidRDefault="00AE0889" w:rsidP="00AE0889">
      <w:r w:rsidRPr="005E442B">
        <w:t xml:space="preserve">Loimme tarvittavat GPO:t, jotta saimme tehtyä taustakuvan ja levyjaot onnistuneesti. GPO:ta on </w:t>
      </w:r>
      <w:r w:rsidR="00946365" w:rsidRPr="005E442B">
        <w:t>havainnollistettu</w:t>
      </w:r>
      <w:r w:rsidRPr="005E442B">
        <w:t xml:space="preserve"> </w:t>
      </w:r>
      <w:r w:rsidR="00946365">
        <w:t>k</w:t>
      </w:r>
      <w:r w:rsidR="00A4363F" w:rsidRPr="005E442B">
        <w:t>uviossa 100</w:t>
      </w:r>
      <w:r w:rsidR="00FA0A47" w:rsidRPr="005E442B">
        <w:t>.</w:t>
      </w:r>
    </w:p>
    <w:p w:rsidR="00AE0889" w:rsidRPr="005E442B" w:rsidRDefault="00AE0889" w:rsidP="00AE0889"/>
    <w:p w:rsidR="00AE0889" w:rsidRPr="005E442B" w:rsidRDefault="00AE0889" w:rsidP="00AE0889">
      <w:pPr>
        <w:keepNext/>
      </w:pPr>
      <w:r w:rsidRPr="005E442B">
        <w:rPr>
          <w:noProof/>
          <w:lang w:eastAsia="fi-FI"/>
        </w:rPr>
        <w:drawing>
          <wp:inline distT="0" distB="0" distL="0" distR="0" wp14:anchorId="3AB05AD3" wp14:editId="1A991703">
            <wp:extent cx="5292725" cy="2795905"/>
            <wp:effectExtent l="0" t="0" r="3175" b="4445"/>
            <wp:docPr id="129" name="Picture 129" descr="Z:\ITPH\GPO-rak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TPH\GPO-rakenn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2725" cy="2795905"/>
                    </a:xfrm>
                    <a:prstGeom prst="rect">
                      <a:avLst/>
                    </a:prstGeom>
                    <a:noFill/>
                    <a:ln>
                      <a:noFill/>
                    </a:ln>
                  </pic:spPr>
                </pic:pic>
              </a:graphicData>
            </a:graphic>
          </wp:inline>
        </w:drawing>
      </w:r>
    </w:p>
    <w:p w:rsidR="00A3777E" w:rsidRPr="005E442B" w:rsidRDefault="00AE0889" w:rsidP="00AE0889">
      <w:pPr>
        <w:pStyle w:val="Kuvaotsikko"/>
      </w:pPr>
      <w:bookmarkStart w:id="260" w:name="_Toc480902703"/>
      <w:r w:rsidRPr="005E442B">
        <w:t xml:space="preserve">Kuvio </w:t>
      </w:r>
      <w:fldSimple w:instr=" SEQ Kuvio \* ARABIC ">
        <w:r w:rsidR="001610A5">
          <w:rPr>
            <w:noProof/>
          </w:rPr>
          <w:t>100</w:t>
        </w:r>
      </w:fldSimple>
      <w:r w:rsidRPr="005E442B">
        <w:t>. GPO todennus LS</w:t>
      </w:r>
      <w:bookmarkEnd w:id="260"/>
    </w:p>
    <w:p w:rsidR="00B51AE0" w:rsidRPr="005E442B" w:rsidRDefault="00B51AE0" w:rsidP="00B51AE0"/>
    <w:p w:rsidR="00B51AE0" w:rsidRPr="005E442B" w:rsidRDefault="00B51AE0" w:rsidP="00B51AE0">
      <w:r w:rsidRPr="005E442B">
        <w:t xml:space="preserve">Määrittelimme levyjaoille oikeudet taulukon 3 mukaisesti. Tätä todennetaan </w:t>
      </w:r>
      <w:r w:rsidR="00946365">
        <w:t>k</w:t>
      </w:r>
      <w:r w:rsidR="00A4363F" w:rsidRPr="005E442B">
        <w:t>uviossa 101</w:t>
      </w:r>
      <w:r w:rsidR="00FA0A47" w:rsidRPr="005E442B">
        <w:t>.</w:t>
      </w:r>
    </w:p>
    <w:p w:rsidR="00B51AE0" w:rsidRPr="005E442B" w:rsidRDefault="00B51AE0" w:rsidP="00B51AE0"/>
    <w:p w:rsidR="00B51AE0" w:rsidRPr="005E442B" w:rsidRDefault="00B51AE0" w:rsidP="00B51AE0">
      <w:pPr>
        <w:keepNext/>
      </w:pPr>
      <w:r w:rsidRPr="005E442B">
        <w:rPr>
          <w:noProof/>
          <w:lang w:eastAsia="fi-FI"/>
        </w:rPr>
        <w:lastRenderedPageBreak/>
        <w:drawing>
          <wp:inline distT="0" distB="0" distL="0" distR="0" wp14:anchorId="32987E7A" wp14:editId="1F38DDD2">
            <wp:extent cx="5292725" cy="2642829"/>
            <wp:effectExtent l="0" t="0" r="3175" b="5715"/>
            <wp:docPr id="127" name="Picture 127" descr="Z:\ITPH\konttorin_oikeus_määrittel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TPH\konttorin_oikeus_määrittelyt.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2725" cy="2642829"/>
                    </a:xfrm>
                    <a:prstGeom prst="rect">
                      <a:avLst/>
                    </a:prstGeom>
                    <a:noFill/>
                    <a:ln>
                      <a:noFill/>
                    </a:ln>
                  </pic:spPr>
                </pic:pic>
              </a:graphicData>
            </a:graphic>
          </wp:inline>
        </w:drawing>
      </w:r>
    </w:p>
    <w:p w:rsidR="00B51AE0" w:rsidRPr="005E442B" w:rsidRDefault="00B51AE0" w:rsidP="00B51AE0">
      <w:pPr>
        <w:pStyle w:val="Kuvaotsikko"/>
      </w:pPr>
      <w:bookmarkStart w:id="261" w:name="_Toc480902704"/>
      <w:r w:rsidRPr="005E442B">
        <w:t xml:space="preserve">Kuvio </w:t>
      </w:r>
      <w:fldSimple w:instr=" SEQ Kuvio \* ARABIC ">
        <w:r w:rsidR="001610A5">
          <w:rPr>
            <w:noProof/>
          </w:rPr>
          <w:t>101</w:t>
        </w:r>
      </w:fldSimple>
      <w:r w:rsidRPr="005E442B">
        <w:t>. Levyjakojen oikeudet LS</w:t>
      </w:r>
      <w:bookmarkEnd w:id="261"/>
    </w:p>
    <w:p w:rsidR="00AE0889" w:rsidRPr="005E442B" w:rsidRDefault="00AE0889" w:rsidP="00AE0889"/>
    <w:p w:rsidR="00B51AE0" w:rsidRPr="005E442B" w:rsidRDefault="00B51AE0" w:rsidP="00AE0889">
      <w:r w:rsidRPr="005E442B">
        <w:t>Levyjakojen todennuksen testasimme menemällä KalleKytkimellä WS1 sisään ja tarkis</w:t>
      </w:r>
      <w:r w:rsidR="00392C55" w:rsidRPr="005E442B">
        <w:t>tamalla näkyivätkö levyjaot. T</w:t>
      </w:r>
      <w:r w:rsidR="00DA29B9" w:rsidRPr="005E442B">
        <w:t>ästä todennus kuviossa 102</w:t>
      </w:r>
      <w:r w:rsidR="004D1622" w:rsidRPr="005E442B">
        <w:t>.</w:t>
      </w:r>
    </w:p>
    <w:p w:rsidR="00B51AE0" w:rsidRPr="005E442B" w:rsidRDefault="00B51AE0" w:rsidP="00AE0889"/>
    <w:p w:rsidR="00B51AE0" w:rsidRPr="005E442B" w:rsidRDefault="00B51AE0" w:rsidP="00B51AE0">
      <w:pPr>
        <w:keepNext/>
      </w:pPr>
      <w:r w:rsidRPr="005E442B">
        <w:rPr>
          <w:noProof/>
          <w:lang w:eastAsia="fi-FI"/>
        </w:rPr>
        <w:drawing>
          <wp:inline distT="0" distB="0" distL="0" distR="0" wp14:anchorId="2D262CD9" wp14:editId="2C9354E7">
            <wp:extent cx="5292725" cy="2186940"/>
            <wp:effectExtent l="0" t="0" r="3175" b="3810"/>
            <wp:docPr id="71" name="Picture 71" descr="Z:\ITPH\Levyja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ITPH\Levyjao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2725" cy="2186940"/>
                    </a:xfrm>
                    <a:prstGeom prst="rect">
                      <a:avLst/>
                    </a:prstGeom>
                    <a:noFill/>
                    <a:ln>
                      <a:noFill/>
                    </a:ln>
                  </pic:spPr>
                </pic:pic>
              </a:graphicData>
            </a:graphic>
          </wp:inline>
        </w:drawing>
      </w:r>
    </w:p>
    <w:p w:rsidR="00B51AE0" w:rsidRPr="005E442B" w:rsidRDefault="00B51AE0" w:rsidP="00B51AE0">
      <w:pPr>
        <w:pStyle w:val="Kuvaotsikko"/>
      </w:pPr>
      <w:bookmarkStart w:id="262" w:name="_Toc480902705"/>
      <w:r w:rsidRPr="005E442B">
        <w:t xml:space="preserve">Kuvio </w:t>
      </w:r>
      <w:fldSimple w:instr=" SEQ Kuvio \* ARABIC ">
        <w:r w:rsidR="001610A5">
          <w:rPr>
            <w:noProof/>
          </w:rPr>
          <w:t>102</w:t>
        </w:r>
      </w:fldSimple>
      <w:r w:rsidR="004D1622" w:rsidRPr="005E442B">
        <w:rPr>
          <w:noProof/>
        </w:rPr>
        <w:t>.</w:t>
      </w:r>
      <w:r w:rsidRPr="005E442B">
        <w:t xml:space="preserve"> Levyjaot LS</w:t>
      </w:r>
      <w:bookmarkEnd w:id="262"/>
    </w:p>
    <w:p w:rsidR="00B51AE0" w:rsidRPr="005E442B" w:rsidRDefault="00B51AE0" w:rsidP="00B51AE0"/>
    <w:p w:rsidR="00B51AE0" w:rsidRPr="005E442B" w:rsidRDefault="00B51AE0" w:rsidP="00B51AE0">
      <w:r w:rsidRPr="005E442B">
        <w:t>NTP:n toteutuksesta löytyy kattavammat ohjeet</w:t>
      </w:r>
      <w:r w:rsidR="004D1622" w:rsidRPr="005E442B">
        <w:t xml:space="preserve"> </w:t>
      </w:r>
      <w:r w:rsidR="00DA29B9" w:rsidRPr="005E442B">
        <w:t>5.14 osiosta, joten kuviossa 103</w:t>
      </w:r>
      <w:r w:rsidRPr="005E442B">
        <w:t xml:space="preserve"> vain</w:t>
      </w:r>
      <w:r w:rsidR="00FA0A47" w:rsidRPr="005E442B">
        <w:t xml:space="preserve"> todennet</w:t>
      </w:r>
      <w:r w:rsidR="00706954" w:rsidRPr="005E442B">
        <w:t>aan LS-DC1:n NTP tietoja.</w:t>
      </w:r>
    </w:p>
    <w:p w:rsidR="00706954" w:rsidRPr="005E442B" w:rsidRDefault="00706954" w:rsidP="00B51AE0"/>
    <w:p w:rsidR="00706954" w:rsidRPr="005E442B" w:rsidRDefault="00B51AE0" w:rsidP="00706954">
      <w:pPr>
        <w:keepNext/>
      </w:pPr>
      <w:r w:rsidRPr="005E442B">
        <w:rPr>
          <w:noProof/>
          <w:lang w:eastAsia="fi-FI"/>
        </w:rPr>
        <w:lastRenderedPageBreak/>
        <w:drawing>
          <wp:inline distT="0" distB="0" distL="0" distR="0" wp14:anchorId="2F90B67D" wp14:editId="5DB59593">
            <wp:extent cx="4638675" cy="2790825"/>
            <wp:effectExtent l="0" t="0" r="9525" b="9525"/>
            <wp:docPr id="130" name="Picture 130" descr="Z:\ITPH\NTP toden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ITPH\NTP todennu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8675" cy="2790825"/>
                    </a:xfrm>
                    <a:prstGeom prst="rect">
                      <a:avLst/>
                    </a:prstGeom>
                    <a:noFill/>
                    <a:ln>
                      <a:noFill/>
                    </a:ln>
                  </pic:spPr>
                </pic:pic>
              </a:graphicData>
            </a:graphic>
          </wp:inline>
        </w:drawing>
      </w:r>
    </w:p>
    <w:p w:rsidR="00AE0889" w:rsidRPr="005E442B" w:rsidRDefault="00706954" w:rsidP="00706954">
      <w:pPr>
        <w:pStyle w:val="Kuvaotsikko"/>
      </w:pPr>
      <w:bookmarkStart w:id="263" w:name="_Toc480902706"/>
      <w:r w:rsidRPr="005E442B">
        <w:t xml:space="preserve">Kuvio </w:t>
      </w:r>
      <w:fldSimple w:instr=" SEQ Kuvio \* ARABIC ">
        <w:r w:rsidR="001610A5">
          <w:rPr>
            <w:noProof/>
          </w:rPr>
          <w:t>103</w:t>
        </w:r>
      </w:fldSimple>
      <w:r w:rsidR="004D1622" w:rsidRPr="005E442B">
        <w:rPr>
          <w:noProof/>
        </w:rPr>
        <w:t>.</w:t>
      </w:r>
      <w:r w:rsidRPr="005E442B">
        <w:t xml:space="preserve"> NTP DC1-LS</w:t>
      </w:r>
      <w:bookmarkEnd w:id="263"/>
    </w:p>
    <w:p w:rsidR="00AE0889" w:rsidRPr="005E442B" w:rsidRDefault="00AE0889" w:rsidP="00A3777E"/>
    <w:p w:rsidR="00E409A7" w:rsidRPr="005E442B" w:rsidRDefault="00E409A7" w:rsidP="00351B22">
      <w:pPr>
        <w:pStyle w:val="Otsikko2"/>
      </w:pPr>
      <w:bookmarkStart w:id="264" w:name="_Toc480902565"/>
      <w:r w:rsidRPr="005E442B">
        <w:t>NTP to</w:t>
      </w:r>
      <w:r w:rsidR="005156D0" w:rsidRPr="005E442B">
        <w:t>teutus</w:t>
      </w:r>
      <w:bookmarkEnd w:id="264"/>
    </w:p>
    <w:p w:rsidR="0057540D" w:rsidRPr="005E442B" w:rsidRDefault="0057540D" w:rsidP="00B807F7">
      <w:r w:rsidRPr="005E442B">
        <w:t>HQ:lle ajettiin tarvittavat komennot Windows Powershell:in ka</w:t>
      </w:r>
      <w:r w:rsidR="004D1622" w:rsidRPr="005E442B">
        <w:t>u</w:t>
      </w:r>
      <w:r w:rsidR="00DA29B9" w:rsidRPr="005E442B">
        <w:t>tta, jotka löytyvät kuviosta 104</w:t>
      </w:r>
      <w:r w:rsidRPr="005E442B">
        <w:t>. Ensimmäinen komento loppui /update kohtaan, mutta luettavuuden parantamiseksi pilkoin sen kahdelle riville.</w:t>
      </w:r>
    </w:p>
    <w:p w:rsidR="0057540D" w:rsidRPr="005E442B" w:rsidRDefault="0057540D" w:rsidP="00B807F7">
      <w:pPr>
        <w:rPr>
          <w:noProof/>
          <w:lang w:eastAsia="fi-FI"/>
        </w:rPr>
      </w:pPr>
    </w:p>
    <w:p w:rsidR="0057540D" w:rsidRPr="005E442B" w:rsidRDefault="0057540D" w:rsidP="00B807F7">
      <w:r w:rsidRPr="005E442B">
        <w:rPr>
          <w:noProof/>
          <w:lang w:eastAsia="fi-FI"/>
        </w:rPr>
        <w:drawing>
          <wp:inline distT="0" distB="0" distL="0" distR="0" wp14:anchorId="35CFE3E3" wp14:editId="036650BD">
            <wp:extent cx="3876675" cy="857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6675" cy="857250"/>
                    </a:xfrm>
                    <a:prstGeom prst="rect">
                      <a:avLst/>
                    </a:prstGeom>
                  </pic:spPr>
                </pic:pic>
              </a:graphicData>
            </a:graphic>
          </wp:inline>
        </w:drawing>
      </w:r>
    </w:p>
    <w:p w:rsidR="0057540D" w:rsidRPr="005E442B" w:rsidRDefault="0057540D" w:rsidP="00B807F7">
      <w:bookmarkStart w:id="265" w:name="_Toc475551046"/>
      <w:bookmarkStart w:id="266" w:name="_Toc480902707"/>
      <w:r w:rsidRPr="005E442B">
        <w:t xml:space="preserve">Kuvio </w:t>
      </w:r>
      <w:fldSimple w:instr=" SEQ Kuvio \* ARABIC ">
        <w:r w:rsidR="001610A5">
          <w:rPr>
            <w:noProof/>
          </w:rPr>
          <w:t>104</w:t>
        </w:r>
      </w:fldSimple>
      <w:r w:rsidR="00E00219" w:rsidRPr="005E442B">
        <w:rPr>
          <w:noProof/>
        </w:rPr>
        <w:t>.</w:t>
      </w:r>
      <w:r w:rsidRPr="005E442B">
        <w:t xml:space="preserve"> Powershell</w:t>
      </w:r>
      <w:r w:rsidR="00FA0A47" w:rsidRPr="005E442B">
        <w:t>-</w:t>
      </w:r>
      <w:r w:rsidRPr="005E442B">
        <w:t xml:space="preserve"> komennot</w:t>
      </w:r>
      <w:bookmarkEnd w:id="265"/>
      <w:bookmarkEnd w:id="266"/>
    </w:p>
    <w:p w:rsidR="0057540D" w:rsidRPr="005E442B" w:rsidRDefault="0057540D" w:rsidP="00B807F7"/>
    <w:p w:rsidR="0057540D" w:rsidRPr="005E442B" w:rsidRDefault="0057540D" w:rsidP="00B807F7">
      <w:r w:rsidRPr="005E442B">
        <w:t>Varmistaaksemme, että saimme oikean NTP-palvelimen laitettua onnistuneesti, ajoimme vielä w32tm /query /status komennon, j</w:t>
      </w:r>
      <w:r w:rsidR="009659A2" w:rsidRPr="005E442B">
        <w:t>o</w:t>
      </w:r>
      <w:r w:rsidR="00DA29B9" w:rsidRPr="005E442B">
        <w:t>nka tiedot löytyvät kuviosta 105</w:t>
      </w:r>
      <w:r w:rsidRPr="005E442B">
        <w:t>.</w:t>
      </w:r>
    </w:p>
    <w:p w:rsidR="0057540D" w:rsidRPr="005E442B" w:rsidRDefault="0057540D" w:rsidP="00B807F7"/>
    <w:p w:rsidR="0057540D" w:rsidRPr="005E442B" w:rsidRDefault="0057540D" w:rsidP="00B807F7">
      <w:r w:rsidRPr="005E442B">
        <w:rPr>
          <w:noProof/>
          <w:lang w:eastAsia="fi-FI"/>
        </w:rPr>
        <w:lastRenderedPageBreak/>
        <w:drawing>
          <wp:inline distT="0" distB="0" distL="0" distR="0" wp14:anchorId="07340AE7" wp14:editId="7292E1C8">
            <wp:extent cx="3800475" cy="1190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0475" cy="1190625"/>
                    </a:xfrm>
                    <a:prstGeom prst="rect">
                      <a:avLst/>
                    </a:prstGeom>
                  </pic:spPr>
                </pic:pic>
              </a:graphicData>
            </a:graphic>
          </wp:inline>
        </w:drawing>
      </w:r>
    </w:p>
    <w:p w:rsidR="0057540D" w:rsidRPr="005E442B" w:rsidRDefault="0057540D" w:rsidP="00B807F7">
      <w:bookmarkStart w:id="267" w:name="_Toc475551047"/>
      <w:bookmarkStart w:id="268" w:name="_Toc480902708"/>
      <w:r w:rsidRPr="005E442B">
        <w:t xml:space="preserve">Kuvio </w:t>
      </w:r>
      <w:fldSimple w:instr=" SEQ Kuvio \* ARABIC ">
        <w:r w:rsidR="001610A5">
          <w:rPr>
            <w:noProof/>
          </w:rPr>
          <w:t>105</w:t>
        </w:r>
      </w:fldSimple>
      <w:r w:rsidR="00E00219" w:rsidRPr="005E442B">
        <w:rPr>
          <w:noProof/>
        </w:rPr>
        <w:t>.</w:t>
      </w:r>
      <w:r w:rsidRPr="005E442B">
        <w:t xml:space="preserve"> HQ NTP </w:t>
      </w:r>
      <w:bookmarkEnd w:id="267"/>
      <w:r w:rsidRPr="005E442B">
        <w:t>status</w:t>
      </w:r>
      <w:bookmarkEnd w:id="268"/>
    </w:p>
    <w:p w:rsidR="0057540D" w:rsidRPr="005E442B" w:rsidRDefault="0057540D" w:rsidP="00B807F7"/>
    <w:p w:rsidR="0057540D" w:rsidRPr="005E442B" w:rsidRDefault="0057540D" w:rsidP="00B807F7">
      <w:r w:rsidRPr="005E442B">
        <w:t xml:space="preserve">Vielä varmistaaksemme NTP:n toimivuuden kävimme läpi Event Viewerin Windows Logs, System välilehden ja varmistimme että Event ID: 47 ei löytynyt. Event Vieweristä täytyy löytyä samalta välilehdeltä Event ID: 35, joka todentaa NTP toimivuuden. Event </w:t>
      </w:r>
      <w:r w:rsidR="009659A2" w:rsidRPr="005E442B">
        <w:t>I</w:t>
      </w:r>
      <w:r w:rsidR="00DA29B9" w:rsidRPr="005E442B">
        <w:t>D:35 otettiin todennus kuvio 106</w:t>
      </w:r>
      <w:r w:rsidRPr="005E442B">
        <w:t>.</w:t>
      </w:r>
    </w:p>
    <w:p w:rsidR="00E00219" w:rsidRPr="005E442B" w:rsidRDefault="00E00219" w:rsidP="00B807F7"/>
    <w:p w:rsidR="0057540D" w:rsidRPr="005E442B" w:rsidRDefault="0057540D" w:rsidP="00B807F7">
      <w:r w:rsidRPr="005E442B">
        <w:rPr>
          <w:noProof/>
          <w:lang w:eastAsia="fi-FI"/>
        </w:rPr>
        <w:drawing>
          <wp:inline distT="0" distB="0" distL="0" distR="0" wp14:anchorId="07ECB9C2" wp14:editId="1F9F03F2">
            <wp:extent cx="5143500" cy="2581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43500" cy="2581275"/>
                    </a:xfrm>
                    <a:prstGeom prst="rect">
                      <a:avLst/>
                    </a:prstGeom>
                  </pic:spPr>
                </pic:pic>
              </a:graphicData>
            </a:graphic>
          </wp:inline>
        </w:drawing>
      </w:r>
    </w:p>
    <w:p w:rsidR="0057540D" w:rsidRPr="005E442B" w:rsidRDefault="0057540D" w:rsidP="00B807F7">
      <w:bookmarkStart w:id="269" w:name="_Toc480902709"/>
      <w:r w:rsidRPr="005E442B">
        <w:t xml:space="preserve">Kuvio </w:t>
      </w:r>
      <w:fldSimple w:instr=" SEQ Kuvio \* ARABIC ">
        <w:r w:rsidR="001610A5">
          <w:rPr>
            <w:noProof/>
          </w:rPr>
          <w:t>106</w:t>
        </w:r>
      </w:fldSimple>
      <w:r w:rsidR="00E00219" w:rsidRPr="005E442B">
        <w:rPr>
          <w:noProof/>
        </w:rPr>
        <w:t>.</w:t>
      </w:r>
      <w:r w:rsidRPr="005E442B">
        <w:t xml:space="preserve"> Event Viewer todennus</w:t>
      </w:r>
      <w:bookmarkEnd w:id="269"/>
    </w:p>
    <w:p w:rsidR="0057540D" w:rsidRPr="005E442B" w:rsidRDefault="0057540D" w:rsidP="00B807F7"/>
    <w:p w:rsidR="0057540D" w:rsidRPr="005E442B" w:rsidRDefault="0057540D" w:rsidP="00B807F7">
      <w:r w:rsidRPr="005E442B">
        <w:t>HQ VyOS konfiguroitiin saamaan aikatietonsa NTP-palvelimelta, joka meille oltiin annettu tehtävänannossa, eli osoitteesta 192.168.17.2. Tode</w:t>
      </w:r>
      <w:r w:rsidR="007E7494" w:rsidRPr="005E442B">
        <w:t xml:space="preserve">nnus konfiguraatiosta kuviossa </w:t>
      </w:r>
      <w:r w:rsidR="00DA29B9" w:rsidRPr="005E442B">
        <w:t>107</w:t>
      </w:r>
      <w:r w:rsidRPr="005E442B">
        <w:t>.</w:t>
      </w:r>
    </w:p>
    <w:p w:rsidR="0057540D" w:rsidRPr="005E442B" w:rsidRDefault="0057540D" w:rsidP="00B807F7"/>
    <w:p w:rsidR="0057540D" w:rsidRPr="005E442B" w:rsidRDefault="0057540D" w:rsidP="00B807F7">
      <w:r w:rsidRPr="005E442B">
        <w:rPr>
          <w:noProof/>
          <w:lang w:eastAsia="fi-FI"/>
        </w:rPr>
        <w:lastRenderedPageBreak/>
        <w:drawing>
          <wp:inline distT="0" distB="0" distL="0" distR="0" wp14:anchorId="326724CB" wp14:editId="39FB5D55">
            <wp:extent cx="2838450" cy="847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38450" cy="847725"/>
                    </a:xfrm>
                    <a:prstGeom prst="rect">
                      <a:avLst/>
                    </a:prstGeom>
                    <a:noFill/>
                    <a:ln>
                      <a:noFill/>
                    </a:ln>
                  </pic:spPr>
                </pic:pic>
              </a:graphicData>
            </a:graphic>
          </wp:inline>
        </w:drawing>
      </w:r>
    </w:p>
    <w:p w:rsidR="0057540D" w:rsidRPr="005E442B" w:rsidRDefault="0057540D" w:rsidP="00B807F7">
      <w:bookmarkStart w:id="270" w:name="_Toc480902710"/>
      <w:r w:rsidRPr="005E442B">
        <w:t xml:space="preserve">Kuvio </w:t>
      </w:r>
      <w:fldSimple w:instr=" SEQ Kuvio \* ARABIC ">
        <w:r w:rsidR="001610A5">
          <w:rPr>
            <w:noProof/>
          </w:rPr>
          <w:t>107</w:t>
        </w:r>
      </w:fldSimple>
      <w:r w:rsidR="00E00219" w:rsidRPr="005E442B">
        <w:rPr>
          <w:noProof/>
        </w:rPr>
        <w:t>.</w:t>
      </w:r>
      <w:r w:rsidRPr="005E442B">
        <w:t xml:space="preserve"> HQ vyOS konfiguraatio</w:t>
      </w:r>
      <w:bookmarkEnd w:id="270"/>
    </w:p>
    <w:p w:rsidR="0057540D" w:rsidRPr="005E442B" w:rsidRDefault="0057540D" w:rsidP="00B807F7"/>
    <w:p w:rsidR="0057540D" w:rsidRPr="005E442B" w:rsidRDefault="0057540D" w:rsidP="00B807F7">
      <w:r w:rsidRPr="005E442B">
        <w:t>NTP tiedot pystyttiin varmistamaan show ntp -komennolla</w:t>
      </w:r>
      <w:r w:rsidR="007573A9" w:rsidRPr="005E442B">
        <w:t xml:space="preserve">, joka on todennettu </w:t>
      </w:r>
      <w:r w:rsidR="00DA29B9" w:rsidRPr="005E442B">
        <w:t>kuviossa 108</w:t>
      </w:r>
      <w:r w:rsidRPr="005E442B">
        <w:t>.</w:t>
      </w:r>
    </w:p>
    <w:p w:rsidR="0057540D" w:rsidRPr="005E442B" w:rsidRDefault="0057540D" w:rsidP="00B807F7"/>
    <w:p w:rsidR="0057540D" w:rsidRPr="005E442B" w:rsidRDefault="0057540D" w:rsidP="00B807F7">
      <w:r w:rsidRPr="005E442B">
        <w:rPr>
          <w:noProof/>
          <w:lang w:eastAsia="fi-FI"/>
        </w:rPr>
        <w:drawing>
          <wp:inline distT="0" distB="0" distL="0" distR="0" wp14:anchorId="7B385AB2" wp14:editId="3BFC502E">
            <wp:extent cx="5295900" cy="56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5900" cy="561975"/>
                    </a:xfrm>
                    <a:prstGeom prst="rect">
                      <a:avLst/>
                    </a:prstGeom>
                    <a:noFill/>
                    <a:ln>
                      <a:noFill/>
                    </a:ln>
                  </pic:spPr>
                </pic:pic>
              </a:graphicData>
            </a:graphic>
          </wp:inline>
        </w:drawing>
      </w:r>
    </w:p>
    <w:p w:rsidR="0057540D" w:rsidRPr="005E442B" w:rsidRDefault="0057540D" w:rsidP="00B807F7">
      <w:bookmarkStart w:id="271" w:name="_Toc480902711"/>
      <w:r w:rsidRPr="005E442B">
        <w:t xml:space="preserve">Kuvio </w:t>
      </w:r>
      <w:fldSimple w:instr=" SEQ Kuvio \* ARABIC ">
        <w:r w:rsidR="001610A5">
          <w:rPr>
            <w:noProof/>
          </w:rPr>
          <w:t>108</w:t>
        </w:r>
      </w:fldSimple>
      <w:r w:rsidR="00E00219" w:rsidRPr="005E442B">
        <w:rPr>
          <w:noProof/>
        </w:rPr>
        <w:t>.</w:t>
      </w:r>
      <w:r w:rsidRPr="005E442B">
        <w:t xml:space="preserve"> NTP todennus HQ VyOS</w:t>
      </w:r>
      <w:bookmarkEnd w:id="271"/>
    </w:p>
    <w:p w:rsidR="007573A9" w:rsidRPr="005E442B" w:rsidRDefault="007573A9" w:rsidP="00B807F7"/>
    <w:p w:rsidR="0057540D" w:rsidRPr="005E442B" w:rsidRDefault="0057540D" w:rsidP="00B807F7">
      <w:r w:rsidRPr="005E442B">
        <w:t>NTP konfiguraatiot pystyttiin tekemään kahdella eri tavalla. HQ VyOS konfiguraatiot tehtiin poistamalla muut NTP-palvelin merkinnät, lisättiin haluttu NTP-palvelinosoite ja laitettiin oikea aikavyöhyke. Käytettyjä komen</w:t>
      </w:r>
      <w:r w:rsidR="00293960" w:rsidRPr="005E442B">
        <w:t>toja voi tarkastella kuvi</w:t>
      </w:r>
      <w:r w:rsidR="00DA29B9" w:rsidRPr="005E442B">
        <w:t>osta 109</w:t>
      </w:r>
      <w:r w:rsidRPr="005E442B">
        <w:t>.</w:t>
      </w:r>
    </w:p>
    <w:p w:rsidR="0057540D" w:rsidRPr="005E442B" w:rsidRDefault="0057540D" w:rsidP="00B807F7"/>
    <w:p w:rsidR="0057540D" w:rsidRPr="005E442B" w:rsidRDefault="0057540D" w:rsidP="00B807F7">
      <w:r w:rsidRPr="005E442B">
        <w:t xml:space="preserve"> </w:t>
      </w:r>
      <w:r w:rsidRPr="005E442B">
        <w:rPr>
          <w:noProof/>
          <w:lang w:eastAsia="fi-FI"/>
        </w:rPr>
        <w:drawing>
          <wp:inline distT="0" distB="0" distL="0" distR="0" wp14:anchorId="599CD5BE" wp14:editId="70C0BC7A">
            <wp:extent cx="4248150" cy="1019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8150" cy="1019175"/>
                    </a:xfrm>
                    <a:prstGeom prst="rect">
                      <a:avLst/>
                    </a:prstGeom>
                  </pic:spPr>
                </pic:pic>
              </a:graphicData>
            </a:graphic>
          </wp:inline>
        </w:drawing>
      </w:r>
    </w:p>
    <w:p w:rsidR="0057540D" w:rsidRPr="005E442B" w:rsidRDefault="0057540D" w:rsidP="00B807F7">
      <w:bookmarkStart w:id="272" w:name="_Toc480902712"/>
      <w:r w:rsidRPr="005E442B">
        <w:t xml:space="preserve">Kuvio </w:t>
      </w:r>
      <w:fldSimple w:instr=" SEQ Kuvio \* ARABIC ">
        <w:r w:rsidR="001610A5">
          <w:rPr>
            <w:noProof/>
          </w:rPr>
          <w:t>109</w:t>
        </w:r>
      </w:fldSimple>
      <w:r w:rsidR="00E00219" w:rsidRPr="005E442B">
        <w:rPr>
          <w:noProof/>
        </w:rPr>
        <w:t>.</w:t>
      </w:r>
      <w:r w:rsidRPr="005E442B">
        <w:t xml:space="preserve"> HQ VyOS komennot</w:t>
      </w:r>
      <w:bookmarkEnd w:id="272"/>
    </w:p>
    <w:p w:rsidR="0057540D" w:rsidRPr="005E442B" w:rsidRDefault="0057540D" w:rsidP="00B807F7"/>
    <w:p w:rsidR="0057540D" w:rsidRPr="005E442B" w:rsidRDefault="0057540D" w:rsidP="00B807F7">
      <w:r w:rsidRPr="005E442B">
        <w:t>Branchien VyOS:it täytyi lisätä ottamaan aikansa HQ-DC1:ltä. Tämä tehtiin käyttämällä prefer termiä tehdessämme konfiguraatiota. Tämän avulla meidän ei tarvinnut poistaa vanhoja NTP-palvelin merkintöjä. Käytet</w:t>
      </w:r>
      <w:r w:rsidR="007E7494" w:rsidRPr="005E442B">
        <w:t xml:space="preserve">yt komennot löytyvät </w:t>
      </w:r>
      <w:r w:rsidR="00DA29B9" w:rsidRPr="005E442B">
        <w:t>kuviosta 110</w:t>
      </w:r>
      <w:r w:rsidRPr="005E442B">
        <w:t>.</w:t>
      </w:r>
    </w:p>
    <w:p w:rsidR="0057540D" w:rsidRPr="005E442B" w:rsidRDefault="0057540D" w:rsidP="00B807F7"/>
    <w:p w:rsidR="0057540D" w:rsidRPr="005E442B" w:rsidRDefault="0057540D" w:rsidP="00B807F7">
      <w:r w:rsidRPr="005E442B">
        <w:rPr>
          <w:noProof/>
          <w:lang w:eastAsia="fi-FI"/>
        </w:rPr>
        <w:lastRenderedPageBreak/>
        <w:drawing>
          <wp:inline distT="0" distB="0" distL="0" distR="0" wp14:anchorId="2D0B8816" wp14:editId="2E707FE5">
            <wp:extent cx="3209925" cy="419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9925" cy="419100"/>
                    </a:xfrm>
                    <a:prstGeom prst="rect">
                      <a:avLst/>
                    </a:prstGeom>
                  </pic:spPr>
                </pic:pic>
              </a:graphicData>
            </a:graphic>
          </wp:inline>
        </w:drawing>
      </w:r>
    </w:p>
    <w:p w:rsidR="0057540D" w:rsidRPr="005E442B" w:rsidRDefault="0057540D" w:rsidP="00B807F7">
      <w:bookmarkStart w:id="273" w:name="_Toc480902713"/>
      <w:r w:rsidRPr="005E442B">
        <w:t xml:space="preserve">Kuvio </w:t>
      </w:r>
      <w:fldSimple w:instr=" SEQ Kuvio \* ARABIC ">
        <w:r w:rsidR="001610A5">
          <w:rPr>
            <w:noProof/>
          </w:rPr>
          <w:t>110</w:t>
        </w:r>
      </w:fldSimple>
      <w:r w:rsidR="00E00219" w:rsidRPr="005E442B">
        <w:rPr>
          <w:noProof/>
        </w:rPr>
        <w:t>.</w:t>
      </w:r>
      <w:r w:rsidRPr="005E442B">
        <w:t xml:space="preserve"> Branchien VyOS komennot</w:t>
      </w:r>
      <w:bookmarkEnd w:id="273"/>
    </w:p>
    <w:p w:rsidR="0057540D" w:rsidRPr="005E442B" w:rsidRDefault="0057540D" w:rsidP="00B807F7"/>
    <w:p w:rsidR="0057540D" w:rsidRPr="005E442B" w:rsidRDefault="0057540D" w:rsidP="00B807F7">
      <w:r w:rsidRPr="005E442B">
        <w:t>Branchien VyOS saavat NTP-tiedot HQ-DC1, eli osoitteesta 10.100.0.2. Tätä todennetaan Länsi-Suomen branchin V</w:t>
      </w:r>
      <w:r w:rsidR="007573A9" w:rsidRPr="005E442B">
        <w:t>y</w:t>
      </w:r>
      <w:r w:rsidR="00DA29B9" w:rsidRPr="005E442B">
        <w:t>OS konfiguraatiolla kuviossa 111</w:t>
      </w:r>
      <w:r w:rsidRPr="005E442B">
        <w:t>.</w:t>
      </w:r>
    </w:p>
    <w:p w:rsidR="0057540D" w:rsidRPr="005E442B" w:rsidRDefault="0057540D" w:rsidP="00E00219">
      <w:pPr>
        <w:spacing w:line="259" w:lineRule="auto"/>
      </w:pPr>
    </w:p>
    <w:p w:rsidR="0057540D" w:rsidRPr="005E442B" w:rsidRDefault="0057540D" w:rsidP="00B807F7">
      <w:r w:rsidRPr="005E442B">
        <w:rPr>
          <w:noProof/>
          <w:lang w:eastAsia="fi-FI"/>
        </w:rPr>
        <w:drawing>
          <wp:inline distT="0" distB="0" distL="0" distR="0" wp14:anchorId="2CE74E1B" wp14:editId="40AC3A73">
            <wp:extent cx="3295650" cy="1619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95650" cy="1619250"/>
                    </a:xfrm>
                    <a:prstGeom prst="rect">
                      <a:avLst/>
                    </a:prstGeom>
                    <a:noFill/>
                    <a:ln>
                      <a:noFill/>
                    </a:ln>
                  </pic:spPr>
                </pic:pic>
              </a:graphicData>
            </a:graphic>
          </wp:inline>
        </w:drawing>
      </w:r>
    </w:p>
    <w:p w:rsidR="0057540D" w:rsidRPr="005E442B" w:rsidRDefault="0057540D" w:rsidP="00B807F7">
      <w:bookmarkStart w:id="274" w:name="_Toc480902714"/>
      <w:r w:rsidRPr="005E442B">
        <w:t xml:space="preserve">Kuvio </w:t>
      </w:r>
      <w:fldSimple w:instr=" SEQ Kuvio \* ARABIC ">
        <w:r w:rsidR="001610A5">
          <w:rPr>
            <w:noProof/>
          </w:rPr>
          <w:t>111</w:t>
        </w:r>
      </w:fldSimple>
      <w:r w:rsidR="00E00219" w:rsidRPr="005E442B">
        <w:rPr>
          <w:noProof/>
        </w:rPr>
        <w:t>.</w:t>
      </w:r>
      <w:r w:rsidRPr="005E442B">
        <w:t xml:space="preserve"> Länsi-Suomi branchin VyOS NTP konfiguraatio</w:t>
      </w:r>
      <w:bookmarkEnd w:id="274"/>
    </w:p>
    <w:p w:rsidR="0057540D" w:rsidRPr="005E442B" w:rsidRDefault="0057540D" w:rsidP="00B807F7"/>
    <w:p w:rsidR="0057540D" w:rsidRPr="005E442B" w:rsidRDefault="0057540D" w:rsidP="00B807F7">
      <w:r w:rsidRPr="005E442B">
        <w:t>Varmistamme vielä show ntp –komennolla, että branchin NTP on toiminnassa oikeilla osoitteilla ja tästä on todennus Län</w:t>
      </w:r>
      <w:r w:rsidR="007573A9" w:rsidRPr="005E442B">
        <w:t>s</w:t>
      </w:r>
      <w:r w:rsidR="00DA29B9" w:rsidRPr="005E442B">
        <w:t>i-Suomen branchilta kuviossa 112</w:t>
      </w:r>
      <w:r w:rsidRPr="005E442B">
        <w:t>.</w:t>
      </w:r>
    </w:p>
    <w:p w:rsidR="0057540D" w:rsidRPr="005E442B" w:rsidRDefault="0057540D" w:rsidP="00B807F7"/>
    <w:p w:rsidR="0057540D" w:rsidRPr="005E442B" w:rsidRDefault="0057540D" w:rsidP="00B807F7">
      <w:r w:rsidRPr="005E442B">
        <w:rPr>
          <w:noProof/>
          <w:lang w:eastAsia="fi-FI"/>
        </w:rPr>
        <w:drawing>
          <wp:inline distT="0" distB="0" distL="0" distR="0" wp14:anchorId="2A4B230C" wp14:editId="1F8C51F6">
            <wp:extent cx="5286375" cy="628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6375" cy="628650"/>
                    </a:xfrm>
                    <a:prstGeom prst="rect">
                      <a:avLst/>
                    </a:prstGeom>
                    <a:noFill/>
                    <a:ln>
                      <a:noFill/>
                    </a:ln>
                  </pic:spPr>
                </pic:pic>
              </a:graphicData>
            </a:graphic>
          </wp:inline>
        </w:drawing>
      </w:r>
    </w:p>
    <w:p w:rsidR="0057540D" w:rsidRPr="005E442B" w:rsidRDefault="0057540D" w:rsidP="00B807F7">
      <w:bookmarkStart w:id="275" w:name="_Toc480902715"/>
      <w:r w:rsidRPr="005E442B">
        <w:t xml:space="preserve">Kuvio </w:t>
      </w:r>
      <w:fldSimple w:instr=" SEQ Kuvio \* ARABIC ">
        <w:r w:rsidR="001610A5">
          <w:rPr>
            <w:noProof/>
          </w:rPr>
          <w:t>112</w:t>
        </w:r>
      </w:fldSimple>
      <w:r w:rsidR="00E00219" w:rsidRPr="005E442B">
        <w:rPr>
          <w:noProof/>
        </w:rPr>
        <w:t>.</w:t>
      </w:r>
      <w:r w:rsidR="00B81BB1" w:rsidRPr="005E442B">
        <w:t xml:space="preserve"> S</w:t>
      </w:r>
      <w:r w:rsidRPr="005E442B">
        <w:t>how ntp Länsi-Suomen branchilta</w:t>
      </w:r>
      <w:bookmarkEnd w:id="275"/>
    </w:p>
    <w:p w:rsidR="00523147" w:rsidRPr="005E442B" w:rsidRDefault="00523147" w:rsidP="00523147"/>
    <w:p w:rsidR="00523147" w:rsidRPr="005E442B" w:rsidRDefault="00DA29B9" w:rsidP="00523147">
      <w:r w:rsidRPr="005E442B">
        <w:t>Kuviossa 113</w:t>
      </w:r>
      <w:r w:rsidR="00523147" w:rsidRPr="005E442B">
        <w:t xml:space="preserve"> Pohjois-Suomen reititin saa aikatiedot pääkonttorin </w:t>
      </w:r>
      <w:r w:rsidR="00B81BB1" w:rsidRPr="005E442B">
        <w:t>ohjainpalvelimelta</w:t>
      </w:r>
    </w:p>
    <w:p w:rsidR="00523147" w:rsidRPr="005E442B" w:rsidRDefault="00523147" w:rsidP="00523147"/>
    <w:p w:rsidR="00523147" w:rsidRPr="005E442B" w:rsidRDefault="00523147" w:rsidP="00523147">
      <w:pPr>
        <w:keepNext/>
      </w:pPr>
      <w:r w:rsidRPr="005E442B">
        <w:rPr>
          <w:noProof/>
          <w:lang w:eastAsia="fi-FI"/>
        </w:rPr>
        <w:lastRenderedPageBreak/>
        <w:drawing>
          <wp:inline distT="0" distB="0" distL="0" distR="0">
            <wp:extent cx="4886325" cy="1030596"/>
            <wp:effectExtent l="0" t="0" r="0" b="0"/>
            <wp:docPr id="74" name="Kuva 74" descr="C:\Users\mikae\AppData\Local\Microsoft\Windows\INetCacheContent.Word\NTP toim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ae\AppData\Local\Microsoft\Windows\INetCacheContent.Word\NTP toimii.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1274" cy="1035858"/>
                    </a:xfrm>
                    <a:prstGeom prst="rect">
                      <a:avLst/>
                    </a:prstGeom>
                    <a:noFill/>
                    <a:ln>
                      <a:noFill/>
                    </a:ln>
                  </pic:spPr>
                </pic:pic>
              </a:graphicData>
            </a:graphic>
          </wp:inline>
        </w:drawing>
      </w:r>
    </w:p>
    <w:p w:rsidR="00523147" w:rsidRPr="005E442B" w:rsidRDefault="00523147" w:rsidP="00523147">
      <w:pPr>
        <w:pStyle w:val="Kuvaotsikko"/>
      </w:pPr>
      <w:bookmarkStart w:id="276" w:name="_Toc480902716"/>
      <w:r w:rsidRPr="005E442B">
        <w:t xml:space="preserve">Kuvio </w:t>
      </w:r>
      <w:fldSimple w:instr=" SEQ Kuvio \* ARABIC ">
        <w:r w:rsidR="001610A5">
          <w:rPr>
            <w:noProof/>
          </w:rPr>
          <w:t>113</w:t>
        </w:r>
      </w:fldSimple>
      <w:r w:rsidR="00E00219" w:rsidRPr="005E442B">
        <w:rPr>
          <w:noProof/>
        </w:rPr>
        <w:t>.</w:t>
      </w:r>
      <w:r w:rsidRPr="005E442B">
        <w:t xml:space="preserve"> Pohjois-Suomen reitittimen NTP-aika</w:t>
      </w:r>
      <w:bookmarkEnd w:id="276"/>
    </w:p>
    <w:p w:rsidR="0057540D" w:rsidRPr="005E442B" w:rsidRDefault="0057540D" w:rsidP="0057540D"/>
    <w:p w:rsidR="0057540D" w:rsidRPr="005E442B" w:rsidRDefault="0057540D" w:rsidP="00B807F7">
      <w:r w:rsidRPr="005E442B">
        <w:t>Branchit saavat NTP tietonsa automaattisesti HQ-DC1:ltä. Tarkistimme Event Vieweristä, oliko Event ID: 47 tai 35 ja näitä ei löytynyt varmaan sen takia, koska aika tiedot synkronoitiin suoraan HQ-DC1:lt</w:t>
      </w:r>
      <w:r w:rsidR="007573A9" w:rsidRPr="005E442B">
        <w:t>ä</w:t>
      </w:r>
      <w:r w:rsidR="00E25F08" w:rsidRPr="005E442B">
        <w:t>. Alhaalla oleva</w:t>
      </w:r>
      <w:r w:rsidR="00DA29B9" w:rsidRPr="005E442B">
        <w:t>ssa kuviossa 114</w:t>
      </w:r>
      <w:r w:rsidRPr="005E442B">
        <w:t xml:space="preserve"> on todennus NTP:n toimivuudesta.</w:t>
      </w:r>
    </w:p>
    <w:p w:rsidR="0057540D" w:rsidRPr="005E442B" w:rsidRDefault="0057540D" w:rsidP="0057540D"/>
    <w:p w:rsidR="0057540D" w:rsidRPr="005E442B" w:rsidRDefault="0057540D" w:rsidP="0057540D">
      <w:pPr>
        <w:keepNext/>
      </w:pPr>
      <w:r w:rsidRPr="005E442B">
        <w:rPr>
          <w:noProof/>
          <w:lang w:eastAsia="fi-FI"/>
        </w:rPr>
        <w:drawing>
          <wp:inline distT="0" distB="0" distL="0" distR="0" wp14:anchorId="65311299" wp14:editId="26A35552">
            <wp:extent cx="3495675" cy="1514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95675" cy="1514475"/>
                    </a:xfrm>
                    <a:prstGeom prst="rect">
                      <a:avLst/>
                    </a:prstGeom>
                    <a:noFill/>
                    <a:ln>
                      <a:noFill/>
                    </a:ln>
                  </pic:spPr>
                </pic:pic>
              </a:graphicData>
            </a:graphic>
          </wp:inline>
        </w:drawing>
      </w:r>
    </w:p>
    <w:p w:rsidR="00145B2D" w:rsidRPr="005E442B" w:rsidRDefault="0057540D" w:rsidP="00B807F7">
      <w:bookmarkStart w:id="277" w:name="_Toc480902717"/>
      <w:r w:rsidRPr="005E442B">
        <w:t xml:space="preserve">Kuvio </w:t>
      </w:r>
      <w:fldSimple w:instr=" SEQ Kuvio \* ARABIC ">
        <w:r w:rsidR="001610A5">
          <w:rPr>
            <w:noProof/>
          </w:rPr>
          <w:t>114</w:t>
        </w:r>
      </w:fldSimple>
      <w:r w:rsidR="00E00219" w:rsidRPr="005E442B">
        <w:t>.</w:t>
      </w:r>
      <w:r w:rsidR="00523147" w:rsidRPr="005E442B">
        <w:t xml:space="preserve"> Branch</w:t>
      </w:r>
      <w:r w:rsidRPr="005E442B">
        <w:t xml:space="preserve"> DC:n NTP todennus</w:t>
      </w:r>
      <w:bookmarkEnd w:id="277"/>
    </w:p>
    <w:p w:rsidR="007E7494" w:rsidRPr="005E442B" w:rsidRDefault="007E7494" w:rsidP="007E7494"/>
    <w:p w:rsidR="00145B2D" w:rsidRPr="005E442B" w:rsidRDefault="00145B2D" w:rsidP="00B807F7">
      <w:r w:rsidRPr="005E442B">
        <w:t>Multifactor authentikointia käytetään niin, että kirjautuminen tapah</w:t>
      </w:r>
      <w:r w:rsidR="00523147" w:rsidRPr="005E442B">
        <w:t>tuu ROHOS-ohjelmalla, mutta auth</w:t>
      </w:r>
      <w:r w:rsidRPr="005E442B">
        <w:t>entikointi tapahtuu k</w:t>
      </w:r>
      <w:r w:rsidR="001B0FA7" w:rsidRPr="005E442B">
        <w:t>äyttäen G</w:t>
      </w:r>
      <w:r w:rsidR="00523147" w:rsidRPr="005E442B">
        <w:t>oogle-tiliä. Puhelimessa on G</w:t>
      </w:r>
      <w:r w:rsidRPr="005E442B">
        <w:t>oogle authenticator ja tämä antaa 20 sekuntia voimassa olevia kertakäyttöisiä koodej</w:t>
      </w:r>
      <w:r w:rsidR="001B0FA7" w:rsidRPr="005E442B">
        <w:t>a jotka syötetään OTP-kenttään</w:t>
      </w:r>
      <w:r w:rsidR="007E7494" w:rsidRPr="005E442B">
        <w:t xml:space="preserve"> Kuviossa </w:t>
      </w:r>
      <w:r w:rsidR="00DA29B9" w:rsidRPr="005E442B">
        <w:t>115</w:t>
      </w:r>
      <w:r w:rsidRPr="005E442B">
        <w:t>.</w:t>
      </w:r>
    </w:p>
    <w:p w:rsidR="00145B2D" w:rsidRPr="005E442B" w:rsidRDefault="00145B2D" w:rsidP="00145B2D"/>
    <w:p w:rsidR="00145B2D" w:rsidRPr="005E442B" w:rsidRDefault="00145B2D" w:rsidP="00145B2D">
      <w:pPr>
        <w:keepNext/>
      </w:pPr>
      <w:r w:rsidRPr="005E442B">
        <w:rPr>
          <w:noProof/>
          <w:lang w:eastAsia="fi-FI"/>
        </w:rPr>
        <w:lastRenderedPageBreak/>
        <w:drawing>
          <wp:inline distT="0" distB="0" distL="0" distR="0" wp14:anchorId="38980912" wp14:editId="3BA0D3DA">
            <wp:extent cx="4848225" cy="18956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57622" cy="1899286"/>
                    </a:xfrm>
                    <a:prstGeom prst="rect">
                      <a:avLst/>
                    </a:prstGeom>
                    <a:noFill/>
                    <a:ln>
                      <a:noFill/>
                    </a:ln>
                  </pic:spPr>
                </pic:pic>
              </a:graphicData>
            </a:graphic>
          </wp:inline>
        </w:drawing>
      </w:r>
    </w:p>
    <w:p w:rsidR="00145B2D" w:rsidRPr="005E442B" w:rsidRDefault="00145B2D" w:rsidP="00145B2D">
      <w:pPr>
        <w:pStyle w:val="Kuvaotsikko"/>
      </w:pPr>
      <w:bookmarkStart w:id="278" w:name="_Toc480902718"/>
      <w:r w:rsidRPr="005E442B">
        <w:t xml:space="preserve">Kuvio </w:t>
      </w:r>
      <w:fldSimple w:instr=" SEQ Kuvio \* ARABIC ">
        <w:r w:rsidR="001610A5">
          <w:rPr>
            <w:noProof/>
          </w:rPr>
          <w:t>115</w:t>
        </w:r>
      </w:fldSimple>
      <w:r w:rsidR="00E00219" w:rsidRPr="005E442B">
        <w:rPr>
          <w:noProof/>
        </w:rPr>
        <w:t>.</w:t>
      </w:r>
      <w:r w:rsidRPr="005E442B">
        <w:t xml:space="preserve"> MFA todennus</w:t>
      </w:r>
      <w:bookmarkEnd w:id="278"/>
    </w:p>
    <w:p w:rsidR="00AD731C" w:rsidRPr="005E442B" w:rsidRDefault="00AD731C" w:rsidP="00AD731C"/>
    <w:p w:rsidR="00AD731C" w:rsidRPr="005E442B" w:rsidRDefault="00AD731C" w:rsidP="00AD731C">
      <w:r w:rsidRPr="005E442B">
        <w:t>HQ:n DC1 määriteltiin Conditio</w:t>
      </w:r>
      <w:r w:rsidR="007573A9" w:rsidRPr="005E442B">
        <w:t>n</w:t>
      </w:r>
      <w:r w:rsidR="00E25F08" w:rsidRPr="005E442B">
        <w:t>al Forwardseihin (kts. Kuvi</w:t>
      </w:r>
      <w:r w:rsidR="00DA29B9" w:rsidRPr="005E442B">
        <w:t>o 116</w:t>
      </w:r>
      <w:r w:rsidRPr="005E442B">
        <w:t>) kaikki yritykset paitsi BBA, jonka domain nimeä ei löytynyt mistään.</w:t>
      </w:r>
    </w:p>
    <w:p w:rsidR="007573A9" w:rsidRPr="005E442B" w:rsidRDefault="007573A9" w:rsidP="00AD731C"/>
    <w:p w:rsidR="00AD731C" w:rsidRPr="005E442B" w:rsidRDefault="00AD731C" w:rsidP="00AD731C">
      <w:pPr>
        <w:keepNext/>
      </w:pPr>
      <w:r w:rsidRPr="005E442B">
        <w:rPr>
          <w:noProof/>
          <w:lang w:eastAsia="fi-FI"/>
        </w:rPr>
        <w:drawing>
          <wp:inline distT="0" distB="0" distL="0" distR="0" wp14:anchorId="20CFA109" wp14:editId="33B1563F">
            <wp:extent cx="4495800" cy="2628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800" cy="2628900"/>
                    </a:xfrm>
                    <a:prstGeom prst="rect">
                      <a:avLst/>
                    </a:prstGeom>
                  </pic:spPr>
                </pic:pic>
              </a:graphicData>
            </a:graphic>
          </wp:inline>
        </w:drawing>
      </w:r>
    </w:p>
    <w:p w:rsidR="00AD731C" w:rsidRPr="005E442B" w:rsidRDefault="00AD731C" w:rsidP="00AD731C">
      <w:pPr>
        <w:pStyle w:val="Kuvaotsikko"/>
      </w:pPr>
      <w:bookmarkStart w:id="279" w:name="_Toc480902719"/>
      <w:r w:rsidRPr="005E442B">
        <w:t xml:space="preserve">Kuvio </w:t>
      </w:r>
      <w:fldSimple w:instr=" SEQ Kuvio \* ARABIC ">
        <w:r w:rsidR="001610A5">
          <w:rPr>
            <w:noProof/>
          </w:rPr>
          <w:t>116</w:t>
        </w:r>
      </w:fldSimple>
      <w:r w:rsidRPr="005E442B">
        <w:t>. DNS Conditional Forwarders</w:t>
      </w:r>
      <w:bookmarkEnd w:id="279"/>
    </w:p>
    <w:p w:rsidR="0094358B" w:rsidRPr="005E442B" w:rsidRDefault="0094358B" w:rsidP="0094358B"/>
    <w:p w:rsidR="0094358B" w:rsidRPr="005E442B" w:rsidRDefault="00DA29B9" w:rsidP="0094358B">
      <w:r w:rsidRPr="005E442B">
        <w:t>Kuviossa 117</w:t>
      </w:r>
      <w:r w:rsidR="003763F5" w:rsidRPr="005E442B">
        <w:t xml:space="preserve"> on määritetty BGP asetukset HQ</w:t>
      </w:r>
      <w:r w:rsidR="0094358B" w:rsidRPr="005E442B">
        <w:t>:n VyOSsille. Tämän lisäksi jokaiselle naapuruudelle määriteltiin MD5-authentikaatio komennoll</w:t>
      </w:r>
      <w:r w:rsidR="00341ECB" w:rsidRPr="005E442B">
        <w:t>a: set protocols bgp &lt;AS numero&gt;</w:t>
      </w:r>
      <w:r w:rsidR="0094358B" w:rsidRPr="005E442B">
        <w:t xml:space="preserve"> neigh</w:t>
      </w:r>
      <w:r w:rsidR="00341ECB" w:rsidRPr="005E442B">
        <w:t>bor &lt;neighbor IP&gt; password &lt;passwd&gt;</w:t>
      </w:r>
    </w:p>
    <w:p w:rsidR="0094358B" w:rsidRPr="005E442B" w:rsidRDefault="0094358B" w:rsidP="0094358B">
      <w:pPr>
        <w:keepNext/>
      </w:pPr>
      <w:r w:rsidRPr="005E442B">
        <w:rPr>
          <w:noProof/>
          <w:lang w:eastAsia="fi-FI"/>
        </w:rPr>
        <w:lastRenderedPageBreak/>
        <w:drawing>
          <wp:inline distT="0" distB="0" distL="0" distR="0">
            <wp:extent cx="3552825" cy="3857625"/>
            <wp:effectExtent l="0" t="0" r="9525" b="9525"/>
            <wp:docPr id="88" name="Kuva 88" descr="C:\Users\Juho\AppData\Local\Microsoft\Windows\INetCacheContent.Word\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ho\AppData\Local\Microsoft\Windows\INetCacheContent.Word\bg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825" cy="3857625"/>
                    </a:xfrm>
                    <a:prstGeom prst="rect">
                      <a:avLst/>
                    </a:prstGeom>
                    <a:noFill/>
                    <a:ln>
                      <a:noFill/>
                    </a:ln>
                  </pic:spPr>
                </pic:pic>
              </a:graphicData>
            </a:graphic>
          </wp:inline>
        </w:drawing>
      </w:r>
    </w:p>
    <w:p w:rsidR="0094358B" w:rsidRPr="005E442B" w:rsidRDefault="0094358B" w:rsidP="0094358B">
      <w:pPr>
        <w:pStyle w:val="Kuvaotsikko"/>
      </w:pPr>
      <w:bookmarkStart w:id="280" w:name="_Toc480902720"/>
      <w:r w:rsidRPr="005E442B">
        <w:t xml:space="preserve">Kuvio </w:t>
      </w:r>
      <w:fldSimple w:instr=" SEQ Kuvio \* ARABIC ">
        <w:r w:rsidR="001610A5">
          <w:rPr>
            <w:noProof/>
          </w:rPr>
          <w:t>117</w:t>
        </w:r>
      </w:fldSimple>
      <w:r w:rsidRPr="005E442B">
        <w:t>. BGP asetukset</w:t>
      </w:r>
      <w:bookmarkEnd w:id="280"/>
    </w:p>
    <w:p w:rsidR="007573A9" w:rsidRPr="005E442B" w:rsidRDefault="007573A9" w:rsidP="007573A9"/>
    <w:p w:rsidR="0094358B" w:rsidRPr="005E442B" w:rsidRDefault="0094358B" w:rsidP="0094358B">
      <w:r w:rsidRPr="005E442B">
        <w:t>Show ip bgp – komennolla on saatu e</w:t>
      </w:r>
      <w:r w:rsidR="007573A9" w:rsidRPr="005E442B">
        <w:t>s</w:t>
      </w:r>
      <w:r w:rsidR="004D1622" w:rsidRPr="005E442B">
        <w:t>iin BGP- reitit. (Kts. k</w:t>
      </w:r>
      <w:r w:rsidR="00DA29B9" w:rsidRPr="005E442B">
        <w:t>uvio 118</w:t>
      </w:r>
      <w:r w:rsidRPr="005E442B">
        <w:t>)</w:t>
      </w:r>
    </w:p>
    <w:p w:rsidR="0094358B" w:rsidRPr="005E442B" w:rsidRDefault="0094358B" w:rsidP="0094358B"/>
    <w:p w:rsidR="0094358B" w:rsidRPr="005E442B" w:rsidRDefault="0094358B" w:rsidP="0094358B">
      <w:pPr>
        <w:keepNext/>
      </w:pPr>
      <w:r w:rsidRPr="005E442B">
        <w:rPr>
          <w:noProof/>
          <w:lang w:eastAsia="fi-FI"/>
        </w:rPr>
        <w:drawing>
          <wp:inline distT="0" distB="0" distL="0" distR="0">
            <wp:extent cx="5292725" cy="1894672"/>
            <wp:effectExtent l="0" t="0" r="3175" b="0"/>
            <wp:docPr id="89" name="Kuva 89" descr="C:\Users\Juho\AppData\Local\Microsoft\Windows\INetCacheContent.Word\bgp t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ho\AppData\Local\Microsoft\Windows\INetCacheContent.Word\bgp to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2725" cy="1894672"/>
                    </a:xfrm>
                    <a:prstGeom prst="rect">
                      <a:avLst/>
                    </a:prstGeom>
                    <a:noFill/>
                    <a:ln>
                      <a:noFill/>
                    </a:ln>
                  </pic:spPr>
                </pic:pic>
              </a:graphicData>
            </a:graphic>
          </wp:inline>
        </w:drawing>
      </w:r>
    </w:p>
    <w:p w:rsidR="0094358B" w:rsidRPr="005E442B" w:rsidRDefault="0094358B" w:rsidP="0094358B">
      <w:pPr>
        <w:pStyle w:val="Kuvaotsikko"/>
        <w:rPr>
          <w:lang w:val="en-US"/>
        </w:rPr>
      </w:pPr>
      <w:bookmarkStart w:id="281" w:name="_Toc480902721"/>
      <w:r w:rsidRPr="005E442B">
        <w:rPr>
          <w:lang w:val="en-US"/>
        </w:rPr>
        <w:t xml:space="preserve">Kuvio </w:t>
      </w:r>
      <w:r w:rsidRPr="005E442B">
        <w:fldChar w:fldCharType="begin"/>
      </w:r>
      <w:r w:rsidRPr="005E442B">
        <w:rPr>
          <w:lang w:val="en-US"/>
        </w:rPr>
        <w:instrText xml:space="preserve"> SEQ Kuvio \* ARABIC </w:instrText>
      </w:r>
      <w:r w:rsidRPr="005E442B">
        <w:fldChar w:fldCharType="separate"/>
      </w:r>
      <w:r w:rsidR="001610A5">
        <w:rPr>
          <w:noProof/>
          <w:lang w:val="en-US"/>
        </w:rPr>
        <w:t>118</w:t>
      </w:r>
      <w:r w:rsidRPr="005E442B">
        <w:fldChar w:fldCharType="end"/>
      </w:r>
      <w:r w:rsidRPr="005E442B">
        <w:rPr>
          <w:lang w:val="en-US"/>
        </w:rPr>
        <w:t>. Show ip bgp</w:t>
      </w:r>
      <w:bookmarkEnd w:id="281"/>
    </w:p>
    <w:p w:rsidR="00E409A7" w:rsidRPr="005E442B" w:rsidRDefault="00E409A7" w:rsidP="00E409A7">
      <w:pPr>
        <w:rPr>
          <w:lang w:val="en-US"/>
        </w:rPr>
      </w:pPr>
    </w:p>
    <w:p w:rsidR="00CD5EE1" w:rsidRPr="005E442B" w:rsidRDefault="00034445" w:rsidP="00034445">
      <w:pPr>
        <w:pStyle w:val="Otsikko2"/>
      </w:pPr>
      <w:bookmarkStart w:id="282" w:name="_Toc480902566"/>
      <w:r w:rsidRPr="005E442B">
        <w:lastRenderedPageBreak/>
        <w:t>Sähköpostipalvelimen toteutus</w:t>
      </w:r>
      <w:bookmarkEnd w:id="282"/>
    </w:p>
    <w:p w:rsidR="00034445" w:rsidRPr="005E442B" w:rsidRDefault="00034445" w:rsidP="00034445">
      <w:r w:rsidRPr="005E442B">
        <w:t>Papankin sähköpostipalvelin koostuu lähetys (Postfix) ja vastaanotto (Dovecot) osista. Nämä ovat eri ohjelmia, joten niitte</w:t>
      </w:r>
      <w:r w:rsidR="007573A9" w:rsidRPr="005E442B">
        <w:t>n asennus käydään vaiheittain.</w:t>
      </w:r>
    </w:p>
    <w:p w:rsidR="00034445" w:rsidRPr="005E442B" w:rsidRDefault="00034445" w:rsidP="004B441C">
      <w:pPr>
        <w:pStyle w:val="Otsikko3"/>
      </w:pPr>
      <w:bookmarkStart w:id="283" w:name="_Toc480902567"/>
      <w:r w:rsidRPr="005E442B">
        <w:t>Dovecot</w:t>
      </w:r>
      <w:bookmarkEnd w:id="283"/>
    </w:p>
    <w:p w:rsidR="00034445" w:rsidRPr="005E442B" w:rsidRDefault="00034445" w:rsidP="00034445">
      <w:r w:rsidRPr="005E442B">
        <w:t xml:space="preserve">Seuraavaksi asennettiin Dovecot. Dovecot on vastuussa sähköpostin vastaanottamisesta. Kuvassa on esitetty polku, </w:t>
      </w:r>
      <w:r w:rsidR="00FA0A47" w:rsidRPr="005E442B">
        <w:t>johon postit saapuvat. Tällöin D</w:t>
      </w:r>
      <w:r w:rsidRPr="005E442B">
        <w:t xml:space="preserve">ovecot tietää, mistä saapuvat </w:t>
      </w:r>
      <w:r w:rsidR="00DA29B9" w:rsidRPr="005E442B">
        <w:t>postit haetaan. (Katso kuvio 119</w:t>
      </w:r>
      <w:r w:rsidRPr="005E442B">
        <w:t>)</w:t>
      </w:r>
    </w:p>
    <w:p w:rsidR="007573A9" w:rsidRPr="005E442B" w:rsidRDefault="007573A9" w:rsidP="00034445"/>
    <w:p w:rsidR="00034445" w:rsidRPr="005E442B" w:rsidRDefault="00034445" w:rsidP="00034445">
      <w:pPr>
        <w:keepNext/>
      </w:pPr>
      <w:r w:rsidRPr="005E442B">
        <w:rPr>
          <w:noProof/>
          <w:lang w:eastAsia="fi-FI"/>
        </w:rPr>
        <w:drawing>
          <wp:inline distT="0" distB="0" distL="0" distR="0">
            <wp:extent cx="3038475" cy="1047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38475" cy="1047750"/>
                    </a:xfrm>
                    <a:prstGeom prst="rect">
                      <a:avLst/>
                    </a:prstGeom>
                    <a:noFill/>
                    <a:ln>
                      <a:noFill/>
                    </a:ln>
                  </pic:spPr>
                </pic:pic>
              </a:graphicData>
            </a:graphic>
          </wp:inline>
        </w:drawing>
      </w:r>
    </w:p>
    <w:p w:rsidR="00034445" w:rsidRPr="005E442B" w:rsidRDefault="00034445" w:rsidP="00034445">
      <w:pPr>
        <w:pStyle w:val="Kuvaotsikko"/>
      </w:pPr>
      <w:bookmarkStart w:id="284" w:name="_Toc480902722"/>
      <w:r w:rsidRPr="005E442B">
        <w:t xml:space="preserve">Kuvio </w:t>
      </w:r>
      <w:fldSimple w:instr=" SEQ Kuvio \* ARABIC ">
        <w:r w:rsidR="001610A5">
          <w:rPr>
            <w:noProof/>
          </w:rPr>
          <w:t>119</w:t>
        </w:r>
      </w:fldSimple>
      <w:r w:rsidRPr="005E442B">
        <w:t>. Sähköpostien sijainti</w:t>
      </w:r>
      <w:bookmarkEnd w:id="284"/>
    </w:p>
    <w:p w:rsidR="007573A9" w:rsidRPr="005E442B" w:rsidRDefault="007573A9" w:rsidP="007573A9"/>
    <w:p w:rsidR="00B83085" w:rsidRPr="005E442B" w:rsidRDefault="00B83085" w:rsidP="004B441C">
      <w:pPr>
        <w:pStyle w:val="Otsikko3"/>
      </w:pPr>
      <w:bookmarkStart w:id="285" w:name="_Toc480902568"/>
      <w:r w:rsidRPr="005E442B">
        <w:t>Postfix</w:t>
      </w:r>
      <w:bookmarkEnd w:id="285"/>
    </w:p>
    <w:p w:rsidR="00B83085" w:rsidRPr="005E442B" w:rsidRDefault="00B83085" w:rsidP="00B83085">
      <w:r w:rsidRPr="005E442B">
        <w:t>Sähköpostipalvelimen luominen aloitettiin päivittämällä palvelin ja asentamalla apache 2 ja php5. Kun alkuvalmistelut oltiin tehty, asennettiin postfix.  Asennusten jälkeen säädettiin p</w:t>
      </w:r>
      <w:r w:rsidR="00DA29B9" w:rsidRPr="005E442B">
        <w:t>alvelimen tiedot (Katso kuvio 120</w:t>
      </w:r>
      <w:r w:rsidRPr="005E442B">
        <w:t>).</w:t>
      </w:r>
    </w:p>
    <w:p w:rsidR="00B83085" w:rsidRPr="005E442B" w:rsidRDefault="00B83085" w:rsidP="00B83085"/>
    <w:p w:rsidR="00B83085" w:rsidRPr="005E442B" w:rsidRDefault="00B83085" w:rsidP="00B83085">
      <w:pPr>
        <w:keepNext/>
      </w:pPr>
      <w:r w:rsidRPr="005E442B">
        <w:rPr>
          <w:noProof/>
          <w:lang w:eastAsia="fi-FI"/>
        </w:rPr>
        <w:lastRenderedPageBreak/>
        <w:drawing>
          <wp:inline distT="0" distB="0" distL="0" distR="0" wp14:anchorId="26C63F4B" wp14:editId="1E76DB71">
            <wp:extent cx="5286375" cy="2428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7">
                      <a:extLst>
                        <a:ext uri="{28A0092B-C50C-407E-A947-70E740481C1C}">
                          <a14:useLocalDpi xmlns:a14="http://schemas.microsoft.com/office/drawing/2010/main" val="0"/>
                        </a:ext>
                      </a:extLst>
                    </a:blip>
                    <a:srcRect b="4494"/>
                    <a:stretch/>
                  </pic:blipFill>
                  <pic:spPr bwMode="auto">
                    <a:xfrm>
                      <a:off x="0" y="0"/>
                      <a:ext cx="5286375" cy="2428875"/>
                    </a:xfrm>
                    <a:prstGeom prst="rect">
                      <a:avLst/>
                    </a:prstGeom>
                    <a:noFill/>
                    <a:ln>
                      <a:noFill/>
                    </a:ln>
                    <a:extLst>
                      <a:ext uri="{53640926-AAD7-44D8-BBD7-CCE9431645EC}">
                        <a14:shadowObscured xmlns:a14="http://schemas.microsoft.com/office/drawing/2010/main"/>
                      </a:ext>
                    </a:extLst>
                  </pic:spPr>
                </pic:pic>
              </a:graphicData>
            </a:graphic>
          </wp:inline>
        </w:drawing>
      </w:r>
    </w:p>
    <w:p w:rsidR="00B83085" w:rsidRPr="005E442B" w:rsidRDefault="00B83085" w:rsidP="00B83085">
      <w:pPr>
        <w:pStyle w:val="Kuvaotsikko"/>
      </w:pPr>
      <w:bookmarkStart w:id="286" w:name="_Toc480902723"/>
      <w:r w:rsidRPr="005E442B">
        <w:t xml:space="preserve">Kuvio </w:t>
      </w:r>
      <w:fldSimple w:instr=" SEQ Kuvio \* ARABIC ">
        <w:r w:rsidR="001610A5">
          <w:rPr>
            <w:noProof/>
          </w:rPr>
          <w:t>120</w:t>
        </w:r>
      </w:fldSimple>
      <w:r w:rsidRPr="005E442B">
        <w:t>. Postfixin konfigurointitiedosto</w:t>
      </w:r>
      <w:bookmarkEnd w:id="286"/>
    </w:p>
    <w:p w:rsidR="00B83085" w:rsidRPr="005E442B" w:rsidRDefault="00B83085" w:rsidP="00B83085"/>
    <w:p w:rsidR="00B83085" w:rsidRPr="005E442B" w:rsidRDefault="00B83085" w:rsidP="00B83085">
      <w:r w:rsidRPr="005E442B">
        <w:t>Tähän luotiin myös sertifikaatti o</w:t>
      </w:r>
      <w:r w:rsidR="00DA29B9" w:rsidRPr="005E442B">
        <w:t>penssl:n avulla. Katso kuvio 121</w:t>
      </w:r>
      <w:r w:rsidRPr="005E442B">
        <w:t xml:space="preserve">. </w:t>
      </w:r>
    </w:p>
    <w:p w:rsidR="00B83085" w:rsidRPr="005E442B" w:rsidRDefault="00B83085" w:rsidP="00B83085"/>
    <w:p w:rsidR="00B83085" w:rsidRPr="005E442B" w:rsidRDefault="00B83085" w:rsidP="00B83085">
      <w:pPr>
        <w:keepNext/>
      </w:pPr>
      <w:r w:rsidRPr="005E442B">
        <w:rPr>
          <w:noProof/>
          <w:lang w:eastAsia="fi-FI"/>
        </w:rPr>
        <w:drawing>
          <wp:inline distT="0" distB="0" distL="0" distR="0" wp14:anchorId="50CD448F" wp14:editId="6DCBF8DD">
            <wp:extent cx="5286375" cy="13049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rsidR="00B83085" w:rsidRDefault="00B83085" w:rsidP="00B83085">
      <w:pPr>
        <w:pStyle w:val="Kuvaotsikko"/>
      </w:pPr>
      <w:bookmarkStart w:id="287" w:name="_Toc480902724"/>
      <w:r w:rsidRPr="005E442B">
        <w:t xml:space="preserve">Kuvio </w:t>
      </w:r>
      <w:fldSimple w:instr=" SEQ Kuvio \* ARABIC ">
        <w:r w:rsidR="001610A5">
          <w:rPr>
            <w:noProof/>
          </w:rPr>
          <w:t>121</w:t>
        </w:r>
      </w:fldSimple>
      <w:r w:rsidRPr="005E442B">
        <w:t>. SSL:n luonti postfixille</w:t>
      </w:r>
      <w:bookmarkEnd w:id="287"/>
    </w:p>
    <w:p w:rsidR="00946365" w:rsidRPr="00946365" w:rsidRDefault="00946365" w:rsidP="00946365"/>
    <w:p w:rsidR="00034445" w:rsidRPr="005E442B" w:rsidRDefault="00034445" w:rsidP="004B441C">
      <w:pPr>
        <w:pStyle w:val="Otsikko3"/>
      </w:pPr>
      <w:bookmarkStart w:id="288" w:name="_Toc480902569"/>
      <w:r w:rsidRPr="005E442B">
        <w:t>Squirrelmail</w:t>
      </w:r>
      <w:bookmarkEnd w:id="288"/>
    </w:p>
    <w:p w:rsidR="009B04E8" w:rsidRPr="005E442B" w:rsidRDefault="00FA0A47" w:rsidP="009B04E8">
      <w:r w:rsidRPr="005E442B">
        <w:t>Lopuksi asennettiin S</w:t>
      </w:r>
      <w:r w:rsidR="009B04E8" w:rsidRPr="005E442B">
        <w:t>quirrelmail, joka vastaa loppukäyttäjän mielly</w:t>
      </w:r>
      <w:r w:rsidRPr="005E442B">
        <w:t>ttävästä käytöstä. Squirrelmail</w:t>
      </w:r>
      <w:r w:rsidR="009B04E8" w:rsidRPr="005E442B">
        <w:t xml:space="preserve">ssa käyttäjä pystyy kirjautumaan graafisen käyttöliittymän kautta webselaimella sähköpostiin, lähettää ja vastaanottaa posteja. Asennuksen jälkeen asetettiin palvelimelle nimi. </w:t>
      </w:r>
      <w:r w:rsidR="00DA29B9" w:rsidRPr="005E442B">
        <w:t>(Katso kuvio 122</w:t>
      </w:r>
      <w:r w:rsidR="00BF456A" w:rsidRPr="005E442B">
        <w:t>)</w:t>
      </w:r>
    </w:p>
    <w:p w:rsidR="009B04E8" w:rsidRPr="005E442B" w:rsidRDefault="009B04E8" w:rsidP="009B04E8">
      <w:pPr>
        <w:rPr>
          <w:lang w:eastAsia="fi-FI"/>
        </w:rPr>
      </w:pPr>
    </w:p>
    <w:p w:rsidR="00BF456A" w:rsidRPr="005E442B" w:rsidRDefault="009B04E8" w:rsidP="00BF456A">
      <w:pPr>
        <w:keepNext/>
      </w:pPr>
      <w:r w:rsidRPr="005E442B">
        <w:rPr>
          <w:noProof/>
          <w:lang w:eastAsia="fi-FI"/>
        </w:rPr>
        <w:lastRenderedPageBreak/>
        <w:drawing>
          <wp:inline distT="0" distB="0" distL="0" distR="0">
            <wp:extent cx="5286375" cy="3819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6375" cy="3819525"/>
                    </a:xfrm>
                    <a:prstGeom prst="rect">
                      <a:avLst/>
                    </a:prstGeom>
                    <a:noFill/>
                    <a:ln>
                      <a:noFill/>
                    </a:ln>
                  </pic:spPr>
                </pic:pic>
              </a:graphicData>
            </a:graphic>
          </wp:inline>
        </w:drawing>
      </w:r>
    </w:p>
    <w:p w:rsidR="00034445" w:rsidRPr="005E442B" w:rsidRDefault="00BF456A" w:rsidP="00BF456A">
      <w:pPr>
        <w:pStyle w:val="Kuvaotsikko"/>
      </w:pPr>
      <w:bookmarkStart w:id="289" w:name="_Toc480902725"/>
      <w:r w:rsidRPr="005E442B">
        <w:t xml:space="preserve">Kuvio </w:t>
      </w:r>
      <w:fldSimple w:instr=" SEQ Kuvio \* ARABIC ">
        <w:r w:rsidR="001610A5">
          <w:rPr>
            <w:noProof/>
          </w:rPr>
          <w:t>122</w:t>
        </w:r>
      </w:fldSimple>
      <w:r w:rsidRPr="005E442B">
        <w:t>. Palvelimen nimen asetus</w:t>
      </w:r>
      <w:bookmarkEnd w:id="289"/>
    </w:p>
    <w:p w:rsidR="007573A9" w:rsidRPr="005E442B" w:rsidRDefault="007573A9" w:rsidP="007573A9"/>
    <w:p w:rsidR="00BF456A" w:rsidRPr="005E442B" w:rsidRDefault="00FA0A47" w:rsidP="00BF456A">
      <w:r w:rsidRPr="005E442B">
        <w:t>Squirrelmailn k</w:t>
      </w:r>
      <w:r w:rsidR="00BF456A" w:rsidRPr="005E442B">
        <w:t>onfiguraatiotiedostosta annettiin palvelulle domain nimi, määriteltiin käytettävät port</w:t>
      </w:r>
      <w:r w:rsidR="00DA29B9" w:rsidRPr="005E442B">
        <w:t>it ja palvelut. (Katso kuvio 123</w:t>
      </w:r>
      <w:r w:rsidR="00BF456A" w:rsidRPr="005E442B">
        <w:t>)</w:t>
      </w:r>
    </w:p>
    <w:p w:rsidR="00BF456A" w:rsidRPr="005E442B" w:rsidRDefault="00BF456A" w:rsidP="00BF456A"/>
    <w:p w:rsidR="00BF456A" w:rsidRPr="005E442B" w:rsidRDefault="00BF456A" w:rsidP="00BF456A">
      <w:pPr>
        <w:keepNext/>
      </w:pPr>
      <w:r w:rsidRPr="005E442B">
        <w:rPr>
          <w:noProof/>
          <w:lang w:eastAsia="fi-FI"/>
        </w:rPr>
        <w:drawing>
          <wp:inline distT="0" distB="0" distL="0" distR="0">
            <wp:extent cx="5286375" cy="24384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86375" cy="2438400"/>
                    </a:xfrm>
                    <a:prstGeom prst="rect">
                      <a:avLst/>
                    </a:prstGeom>
                    <a:noFill/>
                    <a:ln>
                      <a:noFill/>
                    </a:ln>
                  </pic:spPr>
                </pic:pic>
              </a:graphicData>
            </a:graphic>
          </wp:inline>
        </w:drawing>
      </w:r>
    </w:p>
    <w:p w:rsidR="00034445" w:rsidRPr="005E442B" w:rsidRDefault="00BF456A" w:rsidP="00BF456A">
      <w:pPr>
        <w:pStyle w:val="Kuvaotsikko"/>
      </w:pPr>
      <w:bookmarkStart w:id="290" w:name="_Toc480902726"/>
      <w:r w:rsidRPr="005E442B">
        <w:t xml:space="preserve">Kuvio </w:t>
      </w:r>
      <w:fldSimple w:instr=" SEQ Kuvio \* ARABIC ">
        <w:r w:rsidR="001610A5">
          <w:rPr>
            <w:noProof/>
          </w:rPr>
          <w:t>123</w:t>
        </w:r>
      </w:fldSimple>
      <w:r w:rsidR="00FA0A47" w:rsidRPr="005E442B">
        <w:t>. Squirrelmailn k</w:t>
      </w:r>
      <w:r w:rsidRPr="005E442B">
        <w:t>onfiguraatiotiedosto</w:t>
      </w:r>
      <w:bookmarkEnd w:id="290"/>
    </w:p>
    <w:p w:rsidR="00BF456A" w:rsidRPr="005E442B" w:rsidRDefault="00BF456A" w:rsidP="00BF456A"/>
    <w:p w:rsidR="00BF456A" w:rsidRPr="005E442B" w:rsidRDefault="00BF456A" w:rsidP="00BF456A">
      <w:r w:rsidRPr="005E442B">
        <w:t>Tämän jälkeen loimme kaksi testikäyttäjää. Kissa ja Koira. Käytämme näitä käyttäjiä palvelun demoamiseen, kunnes palveluun pystyy kirjautumaan domainin tunnuksilla. Jos kaikki on mennyt oikein, pitäisi sähköposti näyttää tältä. Kuvassa näkyy myös vastaanote</w:t>
      </w:r>
      <w:r w:rsidR="007573A9" w:rsidRPr="005E442B">
        <w:t>ttuja viestejä. (Kat</w:t>
      </w:r>
      <w:r w:rsidR="00DA29B9" w:rsidRPr="005E442B">
        <w:t>so kuvio 124</w:t>
      </w:r>
      <w:r w:rsidRPr="005E442B">
        <w:t>)</w:t>
      </w:r>
    </w:p>
    <w:p w:rsidR="007573A9" w:rsidRPr="005E442B" w:rsidRDefault="007573A9" w:rsidP="00BF456A"/>
    <w:p w:rsidR="00BF456A" w:rsidRPr="005E442B" w:rsidRDefault="00BF456A" w:rsidP="00BF456A">
      <w:pPr>
        <w:keepNext/>
      </w:pPr>
      <w:r w:rsidRPr="005E442B">
        <w:rPr>
          <w:noProof/>
          <w:lang w:eastAsia="fi-FI"/>
        </w:rPr>
        <w:drawing>
          <wp:inline distT="0" distB="0" distL="0" distR="0" wp14:anchorId="6CF71220" wp14:editId="5D7F4B09">
            <wp:extent cx="5292725" cy="1984772"/>
            <wp:effectExtent l="0" t="0" r="3175" b="0"/>
            <wp:docPr id="102" name="Picture 102" descr="C:\Users\Tamisan\AppData\Local\Microsoft\Windows\INetCache\Content.Word\Saapuneet kan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isan\AppData\Local\Microsoft\Windows\INetCache\Content.Word\Saapuneet kansi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92725" cy="1984772"/>
                    </a:xfrm>
                    <a:prstGeom prst="rect">
                      <a:avLst/>
                    </a:prstGeom>
                    <a:noFill/>
                    <a:ln>
                      <a:noFill/>
                    </a:ln>
                  </pic:spPr>
                </pic:pic>
              </a:graphicData>
            </a:graphic>
          </wp:inline>
        </w:drawing>
      </w:r>
    </w:p>
    <w:p w:rsidR="00BF456A" w:rsidRPr="005E442B" w:rsidRDefault="00BF456A" w:rsidP="00BF456A">
      <w:pPr>
        <w:pStyle w:val="Kuvaotsikko"/>
      </w:pPr>
      <w:bookmarkStart w:id="291" w:name="_Toc480902727"/>
      <w:r w:rsidRPr="005E442B">
        <w:t xml:space="preserve">Kuvio </w:t>
      </w:r>
      <w:fldSimple w:instr=" SEQ Kuvio \* ARABIC ">
        <w:r w:rsidR="001610A5">
          <w:rPr>
            <w:noProof/>
          </w:rPr>
          <w:t>124</w:t>
        </w:r>
      </w:fldSimple>
      <w:r w:rsidRPr="005E442B">
        <w:t>. Kissa@papankki.com saapuneet viestit</w:t>
      </w:r>
      <w:bookmarkEnd w:id="291"/>
    </w:p>
    <w:p w:rsidR="007573A9" w:rsidRPr="005E442B" w:rsidRDefault="007573A9" w:rsidP="007573A9"/>
    <w:p w:rsidR="00BF456A" w:rsidRPr="005E442B" w:rsidRDefault="00BF456A" w:rsidP="00BF456A">
      <w:r w:rsidRPr="005E442B">
        <w:t xml:space="preserve">Avasimme Kissa- käyttäjän saaman viestin, joka oli saapunut osoitteesta </w:t>
      </w:r>
      <w:hyperlink r:id="rId142" w:history="1">
        <w:r w:rsidRPr="005E442B">
          <w:rPr>
            <w:rStyle w:val="Hyperlinkki"/>
            <w:color w:val="auto"/>
          </w:rPr>
          <w:t>koira@papankki.com</w:t>
        </w:r>
      </w:hyperlink>
      <w:r w:rsidRPr="005E442B">
        <w:t xml:space="preserve"> Asetetut tiedot ovat oikein ja viesti kulkee hyvin perille. </w:t>
      </w:r>
      <w:r w:rsidR="00DA29B9" w:rsidRPr="005E442B">
        <w:t>Tätä todennettiin kuviossa 125</w:t>
      </w:r>
      <w:r w:rsidR="007573A9" w:rsidRPr="005E442B">
        <w:t>.</w:t>
      </w:r>
    </w:p>
    <w:p w:rsidR="007573A9" w:rsidRPr="005E442B" w:rsidRDefault="007573A9" w:rsidP="00BF456A"/>
    <w:p w:rsidR="00BF456A" w:rsidRPr="005E442B" w:rsidRDefault="00BF456A" w:rsidP="00BF456A">
      <w:pPr>
        <w:keepNext/>
      </w:pPr>
      <w:r w:rsidRPr="005E442B">
        <w:rPr>
          <w:noProof/>
          <w:lang w:eastAsia="fi-FI"/>
        </w:rPr>
        <w:drawing>
          <wp:inline distT="0" distB="0" distL="0" distR="0" wp14:anchorId="7E66ADA1" wp14:editId="441FF87E">
            <wp:extent cx="5292725" cy="1580172"/>
            <wp:effectExtent l="0" t="0" r="3175" b="1270"/>
            <wp:docPr id="103" name="Picture 103" descr="C:\Users\Tamisan\AppData\Local\Microsoft\Windows\INetCache\Content.Word\Squirrelmail spostin av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isan\AppData\Local\Microsoft\Windows\INetCache\Content.Word\Squirrelmail spostin avau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2725" cy="1580172"/>
                    </a:xfrm>
                    <a:prstGeom prst="rect">
                      <a:avLst/>
                    </a:prstGeom>
                    <a:noFill/>
                    <a:ln>
                      <a:noFill/>
                    </a:ln>
                  </pic:spPr>
                </pic:pic>
              </a:graphicData>
            </a:graphic>
          </wp:inline>
        </w:drawing>
      </w:r>
    </w:p>
    <w:p w:rsidR="00BF456A" w:rsidRDefault="00BF456A" w:rsidP="00BF456A">
      <w:pPr>
        <w:pStyle w:val="Kuvaotsikko"/>
      </w:pPr>
      <w:bookmarkStart w:id="292" w:name="_Toc480902728"/>
      <w:r w:rsidRPr="005E442B">
        <w:t xml:space="preserve">Kuvio </w:t>
      </w:r>
      <w:fldSimple w:instr=" SEQ Kuvio \* ARABIC ">
        <w:r w:rsidR="001610A5">
          <w:rPr>
            <w:noProof/>
          </w:rPr>
          <w:t>125</w:t>
        </w:r>
      </w:fldSimple>
      <w:r w:rsidRPr="005E442B">
        <w:t>. Testiviesti vastaanotettu</w:t>
      </w:r>
      <w:bookmarkEnd w:id="292"/>
    </w:p>
    <w:p w:rsidR="0041023F" w:rsidRDefault="0041023F" w:rsidP="0041023F">
      <w:pPr>
        <w:pStyle w:val="Otsikko3"/>
      </w:pPr>
      <w:bookmarkStart w:id="293" w:name="_Toc480902570"/>
      <w:r>
        <w:lastRenderedPageBreak/>
        <w:t>AD/LDAP-integraatio</w:t>
      </w:r>
      <w:bookmarkEnd w:id="293"/>
    </w:p>
    <w:p w:rsidR="0041023F" w:rsidRPr="005B4338" w:rsidRDefault="005A6086" w:rsidP="0041023F">
      <w:pPr>
        <w:rPr>
          <w:lang w:eastAsia="fi-FI"/>
        </w:rPr>
      </w:pPr>
      <w:r w:rsidRPr="005B4338">
        <w:rPr>
          <w:lang w:eastAsia="fi-FI"/>
        </w:rPr>
        <w:t>Käytimme Winbind:</w:t>
      </w:r>
      <w:r w:rsidR="0041023F" w:rsidRPr="005B4338">
        <w:rPr>
          <w:lang w:eastAsia="fi-FI"/>
        </w:rPr>
        <w:t>a lisätäksemme palvelimen domainiimme ja saimme käyttäjät tuotua sen kautta järjestelmään. Todennukset kuvioissa 126 ja 127.</w:t>
      </w:r>
    </w:p>
    <w:p w:rsidR="0041023F" w:rsidRPr="0041023F" w:rsidRDefault="0041023F" w:rsidP="0041023F">
      <w:pPr>
        <w:rPr>
          <w:color w:val="C00000"/>
          <w:lang w:eastAsia="fi-FI"/>
        </w:rPr>
      </w:pPr>
    </w:p>
    <w:p w:rsidR="0041023F" w:rsidRPr="0041023F" w:rsidRDefault="0041023F" w:rsidP="0041023F">
      <w:pPr>
        <w:keepNext/>
        <w:rPr>
          <w:color w:val="C00000"/>
        </w:rPr>
      </w:pPr>
      <w:r w:rsidRPr="0041023F">
        <w:rPr>
          <w:noProof/>
          <w:color w:val="C00000"/>
          <w:lang w:eastAsia="fi-FI"/>
        </w:rPr>
        <w:drawing>
          <wp:inline distT="0" distB="0" distL="0" distR="0" wp14:anchorId="0CA7E32E" wp14:editId="1FC31A34">
            <wp:extent cx="4324350" cy="1428750"/>
            <wp:effectExtent l="0" t="0" r="0" b="0"/>
            <wp:docPr id="159" name="Kuva 159" descr="C:\Users\Harri\AppData\Local\Microsoft\Windows\INetCache\Content.Word\join_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ri\AppData\Local\Microsoft\Windows\INetCache\Content.Word\join_domain.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4350" cy="1428750"/>
                    </a:xfrm>
                    <a:prstGeom prst="rect">
                      <a:avLst/>
                    </a:prstGeom>
                    <a:noFill/>
                    <a:ln>
                      <a:noFill/>
                    </a:ln>
                  </pic:spPr>
                </pic:pic>
              </a:graphicData>
            </a:graphic>
          </wp:inline>
        </w:drawing>
      </w:r>
    </w:p>
    <w:p w:rsidR="0041023F" w:rsidRPr="0041023F" w:rsidRDefault="0041023F" w:rsidP="0041023F">
      <w:pPr>
        <w:pStyle w:val="Kuvaotsikko"/>
        <w:rPr>
          <w:color w:val="C00000"/>
          <w:lang w:eastAsia="fi-FI"/>
        </w:rPr>
      </w:pPr>
      <w:bookmarkStart w:id="294" w:name="_Toc480902729"/>
      <w:r w:rsidRPr="005B4338">
        <w:t xml:space="preserve">Kuvio </w:t>
      </w:r>
      <w:fldSimple w:instr=" SEQ Kuvio \* ARABIC ">
        <w:r w:rsidR="001610A5">
          <w:rPr>
            <w:noProof/>
          </w:rPr>
          <w:t>126</w:t>
        </w:r>
      </w:fldSimple>
      <w:r w:rsidRPr="005B4338">
        <w:t>. Domainiin liittyminen</w:t>
      </w:r>
      <w:bookmarkEnd w:id="294"/>
    </w:p>
    <w:p w:rsidR="0041023F" w:rsidRPr="0041023F" w:rsidRDefault="0041023F" w:rsidP="0041023F">
      <w:pPr>
        <w:rPr>
          <w:color w:val="C00000"/>
          <w:lang w:eastAsia="fi-FI"/>
        </w:rPr>
      </w:pPr>
    </w:p>
    <w:p w:rsidR="0041023F" w:rsidRPr="0041023F" w:rsidRDefault="0041023F" w:rsidP="0041023F">
      <w:pPr>
        <w:keepNext/>
        <w:rPr>
          <w:color w:val="C00000"/>
        </w:rPr>
      </w:pPr>
      <w:r w:rsidRPr="0041023F">
        <w:rPr>
          <w:noProof/>
          <w:color w:val="C00000"/>
          <w:lang w:eastAsia="fi-FI"/>
        </w:rPr>
        <w:drawing>
          <wp:inline distT="0" distB="0" distL="0" distR="0" wp14:anchorId="1AD1031A" wp14:editId="5F70B77D">
            <wp:extent cx="2733675" cy="3248025"/>
            <wp:effectExtent l="0" t="0" r="9525" b="9525"/>
            <wp:docPr id="160" name="Kuva 160" descr="C:\Users\Harri\AppData\Local\Microsoft\Windows\INetCache\Content.Word\wb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rri\AppData\Local\Microsoft\Windows\INetCache\Content.Word\wbinf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33675" cy="3248025"/>
                    </a:xfrm>
                    <a:prstGeom prst="rect">
                      <a:avLst/>
                    </a:prstGeom>
                    <a:noFill/>
                    <a:ln>
                      <a:noFill/>
                    </a:ln>
                  </pic:spPr>
                </pic:pic>
              </a:graphicData>
            </a:graphic>
          </wp:inline>
        </w:drawing>
      </w:r>
    </w:p>
    <w:p w:rsidR="0041023F" w:rsidRPr="005B4338" w:rsidRDefault="0041023F" w:rsidP="0041023F">
      <w:pPr>
        <w:pStyle w:val="Kuvaotsikko"/>
        <w:rPr>
          <w:lang w:eastAsia="fi-FI"/>
        </w:rPr>
      </w:pPr>
      <w:bookmarkStart w:id="295" w:name="_Toc480902730"/>
      <w:r w:rsidRPr="005B4338">
        <w:t xml:space="preserve">Kuvio </w:t>
      </w:r>
      <w:fldSimple w:instr=" SEQ Kuvio \* ARABIC ">
        <w:r w:rsidR="001610A5">
          <w:rPr>
            <w:noProof/>
          </w:rPr>
          <w:t>127</w:t>
        </w:r>
      </w:fldSimple>
      <w:r w:rsidRPr="005B4338">
        <w:t>. Domainin käyttäjät</w:t>
      </w:r>
      <w:bookmarkEnd w:id="295"/>
    </w:p>
    <w:p w:rsidR="0041023F" w:rsidRPr="005B4338" w:rsidRDefault="0041023F" w:rsidP="0041023F">
      <w:pPr>
        <w:rPr>
          <w:lang w:eastAsia="fi-FI"/>
        </w:rPr>
      </w:pPr>
    </w:p>
    <w:p w:rsidR="0041023F" w:rsidRPr="005B4338" w:rsidRDefault="0041023F" w:rsidP="0041023F">
      <w:pPr>
        <w:rPr>
          <w:lang w:eastAsia="fi-FI"/>
        </w:rPr>
      </w:pPr>
      <w:r w:rsidRPr="005B4338">
        <w:rPr>
          <w:lang w:eastAsia="fi-FI"/>
        </w:rPr>
        <w:t>Emme onnistuneet saamaan LDAP yhteyttä toimimaan kunnolla, joten jouduimme tekemään scriptin, jolla teimme käyttäjille kotikansiot. Todennus kuviossa 128.</w:t>
      </w:r>
    </w:p>
    <w:p w:rsidR="0041023F" w:rsidRPr="0041023F" w:rsidRDefault="0041023F" w:rsidP="0041023F">
      <w:pPr>
        <w:keepNext/>
        <w:rPr>
          <w:color w:val="C00000"/>
        </w:rPr>
      </w:pPr>
      <w:r w:rsidRPr="0041023F">
        <w:rPr>
          <w:noProof/>
          <w:color w:val="C00000"/>
          <w:lang w:eastAsia="fi-FI"/>
        </w:rPr>
        <w:lastRenderedPageBreak/>
        <w:drawing>
          <wp:inline distT="0" distB="0" distL="0" distR="0" wp14:anchorId="023C1559" wp14:editId="560BB020">
            <wp:extent cx="4495800" cy="1466850"/>
            <wp:effectExtent l="0" t="0" r="0" b="0"/>
            <wp:docPr id="208" name="Kuva 208" descr="C:\Users\Harri\AppData\Local\Microsoft\Windows\INetCache\Content.Word\addmailuser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ri\AppData\Local\Microsoft\Windows\INetCache\Content.Word\addmailuser_script.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95800" cy="1466850"/>
                    </a:xfrm>
                    <a:prstGeom prst="rect">
                      <a:avLst/>
                    </a:prstGeom>
                    <a:noFill/>
                    <a:ln>
                      <a:noFill/>
                    </a:ln>
                  </pic:spPr>
                </pic:pic>
              </a:graphicData>
            </a:graphic>
          </wp:inline>
        </w:drawing>
      </w:r>
    </w:p>
    <w:p w:rsidR="0041023F" w:rsidRPr="005B4338" w:rsidRDefault="0041023F" w:rsidP="0041023F">
      <w:pPr>
        <w:pStyle w:val="Kuvaotsikko"/>
      </w:pPr>
      <w:bookmarkStart w:id="296" w:name="_Toc480902731"/>
      <w:r w:rsidRPr="005B4338">
        <w:t xml:space="preserve">Kuvio </w:t>
      </w:r>
      <w:fldSimple w:instr=" SEQ Kuvio \* ARABIC ">
        <w:r w:rsidR="001610A5">
          <w:rPr>
            <w:noProof/>
          </w:rPr>
          <w:t>128</w:t>
        </w:r>
      </w:fldSimple>
      <w:r w:rsidRPr="005B4338">
        <w:t>. Scripti millä tehdään kotikansiot</w:t>
      </w:r>
      <w:bookmarkEnd w:id="296"/>
    </w:p>
    <w:p w:rsidR="0041023F" w:rsidRPr="005B4338" w:rsidRDefault="0041023F" w:rsidP="0041023F"/>
    <w:p w:rsidR="0041023F" w:rsidRPr="0041023F" w:rsidRDefault="0041023F" w:rsidP="0041023F">
      <w:r w:rsidRPr="005B4338">
        <w:t>Tämä ratkaisu ei ole pidemmän päälle toimiva ratkaisu, koska mitä enemmän ihmisiä tulee domainiin käyttäjinä, sitä enemmän tulee rasitusta IT-henkilökunnalle ylläpitää järjestelmää. Tämän takia yritimme saada LDAP yhteyttä toimimaan kunnolla, mutta siinä emme loppujen lopuksi onnistuneet tekemään. LDAP yhteyttä käyttäen olisimme myöskin saaneet sähköpostin osoitekirjan jaettua käyttäjien kesken.</w:t>
      </w:r>
    </w:p>
    <w:p w:rsidR="00BF456A" w:rsidRPr="005E442B" w:rsidRDefault="00BF456A" w:rsidP="00BF456A">
      <w:pPr>
        <w:pStyle w:val="Otsikko2"/>
      </w:pPr>
      <w:bookmarkStart w:id="297" w:name="_Toc480902571"/>
      <w:r w:rsidRPr="005E442B">
        <w:t>Intra</w:t>
      </w:r>
      <w:bookmarkEnd w:id="297"/>
    </w:p>
    <w:p w:rsidR="00BF456A" w:rsidRPr="005E442B" w:rsidRDefault="00BF456A" w:rsidP="00BF456A">
      <w:r w:rsidRPr="005E442B">
        <w:t>Wordpress päätettiin asentaa päätoimipisteen tiedostopalvelimelle, koska tässä arvioitiin olevan vähinten kuormaa. Alkuperäinen suunnitelma ol</w:t>
      </w:r>
      <w:r w:rsidR="00E7190C" w:rsidRPr="005E442B">
        <w:t>i rakentaa palvelu erilliselle CentOS</w:t>
      </w:r>
      <w:r w:rsidRPr="005E442B">
        <w:t>- palvelimel</w:t>
      </w:r>
      <w:r w:rsidR="00E7190C" w:rsidRPr="005E442B">
        <w:t>le. Tästä kuitenkin luovuttiin Linux:</w:t>
      </w:r>
      <w:r w:rsidRPr="005E442B">
        <w:t xml:space="preserve">n yhteistyön hankaluuksien vuoksi. FS1- palvelimelle asennettiin Internet Information </w:t>
      </w:r>
      <w:r w:rsidR="001A4214" w:rsidRPr="005E442B">
        <w:t>Services (IIS)</w:t>
      </w:r>
      <w:r w:rsidRPr="005E442B">
        <w:t xml:space="preserve"> palvelu, jonka päälle r</w:t>
      </w:r>
      <w:r w:rsidR="00E7190C" w:rsidRPr="005E442B">
        <w:t>akennettiin W</w:t>
      </w:r>
      <w:r w:rsidR="001A4214" w:rsidRPr="005E442B">
        <w:t>ordpress- s</w:t>
      </w:r>
      <w:r w:rsidR="00DA29B9" w:rsidRPr="005E442B">
        <w:t>ivu. Todennus tästä kuvi</w:t>
      </w:r>
      <w:r w:rsidR="0041023F">
        <w:t>ossa 129</w:t>
      </w:r>
      <w:r w:rsidR="001A4214" w:rsidRPr="005E442B">
        <w:t>.</w:t>
      </w:r>
    </w:p>
    <w:p w:rsidR="00706954" w:rsidRPr="005E442B" w:rsidRDefault="00706954" w:rsidP="00BF456A"/>
    <w:p w:rsidR="00BF456A" w:rsidRPr="005E442B" w:rsidRDefault="00BF456A" w:rsidP="00BF456A">
      <w:pPr>
        <w:keepNext/>
      </w:pPr>
      <w:r w:rsidRPr="005E442B">
        <w:rPr>
          <w:noProof/>
          <w:lang w:eastAsia="fi-FI"/>
        </w:rPr>
        <w:lastRenderedPageBreak/>
        <w:drawing>
          <wp:inline distT="0" distB="0" distL="0" distR="0" wp14:anchorId="439E74E6" wp14:editId="30F7764B">
            <wp:extent cx="5292725" cy="3469110"/>
            <wp:effectExtent l="0" t="0" r="3175" b="0"/>
            <wp:docPr id="104" name="Picture 104" descr="C:\Users\Tamisan\AppData\Local\Microsoft\Windows\INetCache\Content.Word\Papankki 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isan\AppData\Local\Microsoft\Windows\INetCache\Content.Word\Papankki IIS.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2725" cy="3469110"/>
                    </a:xfrm>
                    <a:prstGeom prst="rect">
                      <a:avLst/>
                    </a:prstGeom>
                    <a:noFill/>
                    <a:ln>
                      <a:noFill/>
                    </a:ln>
                  </pic:spPr>
                </pic:pic>
              </a:graphicData>
            </a:graphic>
          </wp:inline>
        </w:drawing>
      </w:r>
    </w:p>
    <w:p w:rsidR="00BF456A" w:rsidRPr="005E442B" w:rsidRDefault="00BF456A" w:rsidP="00BF456A">
      <w:pPr>
        <w:pStyle w:val="Kuvaotsikko"/>
      </w:pPr>
      <w:bookmarkStart w:id="298" w:name="_Toc480902732"/>
      <w:r w:rsidRPr="005E442B">
        <w:t xml:space="preserve">Kuvio </w:t>
      </w:r>
      <w:fldSimple w:instr=" SEQ Kuvio \* ARABIC ">
        <w:r w:rsidR="001610A5">
          <w:rPr>
            <w:noProof/>
          </w:rPr>
          <w:t>129</w:t>
        </w:r>
      </w:fldSimple>
      <w:r w:rsidR="00E7190C" w:rsidRPr="005E442B">
        <w:t>. ISS:</w:t>
      </w:r>
      <w:r w:rsidRPr="005E442B">
        <w:t>n alkuvalikko</w:t>
      </w:r>
      <w:bookmarkEnd w:id="298"/>
    </w:p>
    <w:p w:rsidR="007573A9" w:rsidRPr="005E442B" w:rsidRDefault="007573A9" w:rsidP="007573A9"/>
    <w:p w:rsidR="00BF456A" w:rsidRPr="005E442B" w:rsidRDefault="00BF456A" w:rsidP="00BF456A">
      <w:r w:rsidRPr="005E442B">
        <w:t xml:space="preserve">Wordpress asennettiin onnistuneesti ja tietokanta luotiin ilman ongelmia. </w:t>
      </w:r>
      <w:r w:rsidR="007573A9" w:rsidRPr="005E442B">
        <w:t xml:space="preserve">Todennus tästä iloisesta </w:t>
      </w:r>
      <w:r w:rsidR="0041023F">
        <w:t>tapahtumasta löytyy kuviossa 130</w:t>
      </w:r>
      <w:r w:rsidR="007573A9" w:rsidRPr="005E442B">
        <w:t>.</w:t>
      </w:r>
    </w:p>
    <w:p w:rsidR="00BF456A" w:rsidRPr="005E442B" w:rsidRDefault="00BF456A" w:rsidP="00BF456A">
      <w:pPr>
        <w:keepNext/>
      </w:pPr>
      <w:r w:rsidRPr="005E442B">
        <w:rPr>
          <w:noProof/>
          <w:lang w:eastAsia="fi-FI"/>
        </w:rPr>
        <w:drawing>
          <wp:inline distT="0" distB="0" distL="0" distR="0" wp14:anchorId="41D190F6" wp14:editId="1FB314C5">
            <wp:extent cx="5292725" cy="3324917"/>
            <wp:effectExtent l="0" t="0" r="3175" b="8890"/>
            <wp:docPr id="105" name="Picture 105" descr="C:\Users\Tamisan\AppData\Local\Microsoft\Windows\INetCache\Content.Word\wp 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isan\AppData\Local\Microsoft\Windows\INetCache\Content.Word\wp installe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92725" cy="3324917"/>
                    </a:xfrm>
                    <a:prstGeom prst="rect">
                      <a:avLst/>
                    </a:prstGeom>
                    <a:noFill/>
                    <a:ln>
                      <a:noFill/>
                    </a:ln>
                  </pic:spPr>
                </pic:pic>
              </a:graphicData>
            </a:graphic>
          </wp:inline>
        </w:drawing>
      </w:r>
    </w:p>
    <w:p w:rsidR="00BF456A" w:rsidRPr="005E442B" w:rsidRDefault="00BF456A" w:rsidP="00BF456A">
      <w:pPr>
        <w:pStyle w:val="Kuvaotsikko"/>
      </w:pPr>
      <w:bookmarkStart w:id="299" w:name="_Toc480902733"/>
      <w:r w:rsidRPr="005E442B">
        <w:t xml:space="preserve">Kuvio </w:t>
      </w:r>
      <w:fldSimple w:instr=" SEQ Kuvio \* ARABIC ">
        <w:r w:rsidR="001610A5">
          <w:rPr>
            <w:noProof/>
          </w:rPr>
          <w:t>130</w:t>
        </w:r>
      </w:fldSimple>
      <w:r w:rsidRPr="005E442B">
        <w:t>. Wordpress ja sille tietokanta asennettu</w:t>
      </w:r>
      <w:bookmarkEnd w:id="299"/>
    </w:p>
    <w:p w:rsidR="007573A9" w:rsidRPr="005E442B" w:rsidRDefault="007573A9" w:rsidP="007573A9"/>
    <w:p w:rsidR="00034445" w:rsidRPr="005E442B" w:rsidRDefault="00BF456A" w:rsidP="00CC4A73">
      <w:r w:rsidRPr="005E442B">
        <w:t>Wordpress- adminsivuille pääsi kirjautumaan helposti käyttämällä loca</w:t>
      </w:r>
      <w:r w:rsidR="007573A9" w:rsidRPr="005E442B">
        <w:t>lhost osoitetta. (Katso kuvio 1</w:t>
      </w:r>
      <w:r w:rsidR="0041023F">
        <w:t>31</w:t>
      </w:r>
      <w:r w:rsidRPr="005E442B">
        <w:t>) Tällöin kaikki palvelut toimivat moitteettomasti ja säätöjä pystyttiin tekemään.</w:t>
      </w:r>
    </w:p>
    <w:p w:rsidR="00BF456A" w:rsidRPr="005E442B" w:rsidRDefault="00BF456A" w:rsidP="00BF456A">
      <w:pPr>
        <w:keepNext/>
      </w:pPr>
      <w:r w:rsidRPr="005E442B">
        <w:rPr>
          <w:noProof/>
          <w:lang w:eastAsia="fi-FI"/>
        </w:rPr>
        <w:drawing>
          <wp:inline distT="0" distB="0" distL="0" distR="0" wp14:anchorId="533EE39A" wp14:editId="2EAE7CB0">
            <wp:extent cx="5292725" cy="3477592"/>
            <wp:effectExtent l="0" t="0" r="3175" b="8890"/>
            <wp:docPr id="106" name="Picture 106" descr="C:\Users\Tamisan\AppData\Local\Microsoft\Windows\INetCache\Content.Word\Pääsy wordpressiin va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isan\AppData\Local\Microsoft\Windows\INetCache\Content.Word\Pääsy wordpressiin valmi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92725" cy="3477592"/>
                    </a:xfrm>
                    <a:prstGeom prst="rect">
                      <a:avLst/>
                    </a:prstGeom>
                    <a:noFill/>
                    <a:ln>
                      <a:noFill/>
                    </a:ln>
                  </pic:spPr>
                </pic:pic>
              </a:graphicData>
            </a:graphic>
          </wp:inline>
        </w:drawing>
      </w:r>
    </w:p>
    <w:p w:rsidR="00BF456A" w:rsidRPr="005E442B" w:rsidRDefault="00BF456A" w:rsidP="00BF456A">
      <w:pPr>
        <w:pStyle w:val="Kuvaotsikko"/>
      </w:pPr>
      <w:bookmarkStart w:id="300" w:name="_Toc480902734"/>
      <w:r w:rsidRPr="005E442B">
        <w:t xml:space="preserve">Kuvio </w:t>
      </w:r>
      <w:fldSimple w:instr=" SEQ Kuvio \* ARABIC ">
        <w:r w:rsidR="001610A5">
          <w:rPr>
            <w:noProof/>
          </w:rPr>
          <w:t>131</w:t>
        </w:r>
      </w:fldSimple>
      <w:r w:rsidRPr="005E442B">
        <w:t>. Wordpress adminsivu</w:t>
      </w:r>
      <w:bookmarkEnd w:id="300"/>
    </w:p>
    <w:p w:rsidR="007573A9" w:rsidRPr="005E442B" w:rsidRDefault="007573A9" w:rsidP="007573A9"/>
    <w:p w:rsidR="00BF456A" w:rsidRPr="005E442B" w:rsidRDefault="00E7190C" w:rsidP="00BF456A">
      <w:r w:rsidRPr="005E442B">
        <w:t>Wordpress</w:t>
      </w:r>
      <w:r w:rsidR="00BF456A" w:rsidRPr="005E442B">
        <w:t>n asetuksista säädettiin niin, että palveluun pääsi myös muualta, kuin palvelun sisältävältä</w:t>
      </w:r>
      <w:r w:rsidR="006319AB" w:rsidRPr="005E442B">
        <w:t xml:space="preserve"> koneelta. Tämä toteutettiin antamalla palvelulle toimiva osoite (10.100.0.4) Localhost osoitteen sijaan.</w:t>
      </w:r>
      <w:r w:rsidRPr="005E442B">
        <w:t xml:space="preserve"> </w:t>
      </w:r>
      <w:r w:rsidR="007573A9" w:rsidRPr="005E442B">
        <w:t>Todennus kuvios</w:t>
      </w:r>
      <w:r w:rsidR="0041023F">
        <w:t>sa 132</w:t>
      </w:r>
      <w:r w:rsidR="007573A9" w:rsidRPr="005E442B">
        <w:t>.</w:t>
      </w:r>
    </w:p>
    <w:p w:rsidR="006319AB" w:rsidRPr="005E442B" w:rsidRDefault="006319AB" w:rsidP="006319AB">
      <w:pPr>
        <w:keepNext/>
      </w:pPr>
      <w:r w:rsidRPr="005E442B">
        <w:rPr>
          <w:noProof/>
          <w:lang w:eastAsia="fi-FI"/>
        </w:rPr>
        <w:lastRenderedPageBreak/>
        <w:drawing>
          <wp:inline distT="0" distB="0" distL="0" distR="0" wp14:anchorId="4ECCB3FA" wp14:editId="1E215770">
            <wp:extent cx="5292725" cy="3330488"/>
            <wp:effectExtent l="0" t="0" r="3175" b="3810"/>
            <wp:docPr id="107" name="Picture 107" descr="C:\Users\Tamisan\AppData\Local\Microsoft\Windows\INetCache\Content.Word\WP 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isan\AppData\Local\Microsoft\Windows\INetCache\Content.Word\WP i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92725" cy="3330488"/>
                    </a:xfrm>
                    <a:prstGeom prst="rect">
                      <a:avLst/>
                    </a:prstGeom>
                    <a:noFill/>
                    <a:ln>
                      <a:noFill/>
                    </a:ln>
                  </pic:spPr>
                </pic:pic>
              </a:graphicData>
            </a:graphic>
          </wp:inline>
        </w:drawing>
      </w:r>
    </w:p>
    <w:p w:rsidR="006319AB" w:rsidRPr="005E442B" w:rsidRDefault="006319AB" w:rsidP="006319AB">
      <w:pPr>
        <w:pStyle w:val="Kuvaotsikko"/>
      </w:pPr>
      <w:bookmarkStart w:id="301" w:name="_Toc480902735"/>
      <w:r w:rsidRPr="005E442B">
        <w:t xml:space="preserve">Kuvio </w:t>
      </w:r>
      <w:fldSimple w:instr=" SEQ Kuvio \* ARABIC ">
        <w:r w:rsidR="001610A5">
          <w:rPr>
            <w:noProof/>
          </w:rPr>
          <w:t>132</w:t>
        </w:r>
      </w:fldSimple>
      <w:r w:rsidR="00FD5F68" w:rsidRPr="005E442B">
        <w:t>. URL</w:t>
      </w:r>
      <w:r w:rsidR="00E7190C" w:rsidRPr="005E442B">
        <w:t>:n asettaminen W</w:t>
      </w:r>
      <w:r w:rsidRPr="005E442B">
        <w:t>ordpressiin</w:t>
      </w:r>
      <w:bookmarkEnd w:id="301"/>
    </w:p>
    <w:p w:rsidR="007573A9" w:rsidRPr="005E442B" w:rsidRDefault="007573A9" w:rsidP="007573A9"/>
    <w:p w:rsidR="006319AB" w:rsidRPr="005E442B" w:rsidRDefault="006319AB" w:rsidP="006319AB">
      <w:r w:rsidRPr="005E442B">
        <w:t xml:space="preserve">Lopuksi kirjoitettiin päivitys intran sivulle ja testattiin myös palveluun pääsy muilta lähiverkossa olevilta koneilta. Tämä onnistui, vaikka sivu ei hyvältä </w:t>
      </w:r>
      <w:r w:rsidR="007573A9" w:rsidRPr="005E442B">
        <w:t>näyttän</w:t>
      </w:r>
      <w:r w:rsidR="00E7190C" w:rsidRPr="005E442B">
        <w:t>y</w:t>
      </w:r>
      <w:r w:rsidR="007573A9" w:rsidRPr="005E442B">
        <w:t>tkään. (Katso</w:t>
      </w:r>
      <w:r w:rsidR="0041023F">
        <w:t xml:space="preserve"> kuvio 133</w:t>
      </w:r>
      <w:r w:rsidRPr="005E442B">
        <w:t>)</w:t>
      </w:r>
    </w:p>
    <w:p w:rsidR="006319AB" w:rsidRPr="005E442B" w:rsidRDefault="006319AB" w:rsidP="006319AB">
      <w:pPr>
        <w:keepNext/>
      </w:pPr>
      <w:r w:rsidRPr="005E442B">
        <w:rPr>
          <w:noProof/>
          <w:lang w:eastAsia="fi-FI"/>
        </w:rPr>
        <w:lastRenderedPageBreak/>
        <w:drawing>
          <wp:inline distT="0" distB="0" distL="0" distR="0" wp14:anchorId="19FEB073" wp14:editId="5AC3EFD0">
            <wp:extent cx="5292725" cy="3961062"/>
            <wp:effectExtent l="0" t="0" r="3175" b="1905"/>
            <wp:docPr id="108" name="Picture 108" descr="C:\Users\Tamisan\AppData\Local\Microsoft\Windows\INetCache\Content.Word\Intra si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isan\AppData\Local\Microsoft\Windows\INetCache\Content.Word\Intra sivu.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92725" cy="3961062"/>
                    </a:xfrm>
                    <a:prstGeom prst="rect">
                      <a:avLst/>
                    </a:prstGeom>
                    <a:noFill/>
                    <a:ln>
                      <a:noFill/>
                    </a:ln>
                  </pic:spPr>
                </pic:pic>
              </a:graphicData>
            </a:graphic>
          </wp:inline>
        </w:drawing>
      </w:r>
    </w:p>
    <w:p w:rsidR="006319AB" w:rsidRPr="005E442B" w:rsidRDefault="006319AB" w:rsidP="006319AB">
      <w:pPr>
        <w:pStyle w:val="Kuvaotsikko"/>
      </w:pPr>
      <w:bookmarkStart w:id="302" w:name="_Toc480902736"/>
      <w:r w:rsidRPr="005E442B">
        <w:t xml:space="preserve">Kuvio </w:t>
      </w:r>
      <w:fldSimple w:instr=" SEQ Kuvio \* ARABIC ">
        <w:r w:rsidR="001610A5">
          <w:rPr>
            <w:noProof/>
          </w:rPr>
          <w:t>133</w:t>
        </w:r>
      </w:fldSimple>
      <w:r w:rsidRPr="005E442B">
        <w:t>. Intrasivun etusivu</w:t>
      </w:r>
      <w:bookmarkEnd w:id="302"/>
    </w:p>
    <w:p w:rsidR="007573A9" w:rsidRPr="005E442B" w:rsidRDefault="007573A9" w:rsidP="007573A9"/>
    <w:p w:rsidR="006319AB" w:rsidRPr="005E442B" w:rsidRDefault="006319AB" w:rsidP="006319AB">
      <w:r w:rsidRPr="005E442B">
        <w:t xml:space="preserve">Testasimme myös median lisäämistä intraan. Tämä toimi moitteetta. Tiedosto ladattiin palveluun samalta palvelimelta, jossa itse palvelu oli. </w:t>
      </w:r>
      <w:r w:rsidR="0041023F">
        <w:t>(Katso kuvio 134</w:t>
      </w:r>
      <w:r w:rsidR="00E41A1B" w:rsidRPr="005E442B">
        <w:t>)</w:t>
      </w:r>
    </w:p>
    <w:p w:rsidR="001460C2" w:rsidRPr="005E442B" w:rsidRDefault="006319AB" w:rsidP="006319AB">
      <w:pPr>
        <w:keepNext/>
      </w:pPr>
      <w:r w:rsidRPr="005E442B">
        <w:rPr>
          <w:noProof/>
          <w:lang w:eastAsia="fi-FI"/>
        </w:rPr>
        <w:lastRenderedPageBreak/>
        <w:drawing>
          <wp:inline distT="0" distB="0" distL="0" distR="0" wp14:anchorId="380787BB" wp14:editId="13EED4E6">
            <wp:extent cx="4496435" cy="3152775"/>
            <wp:effectExtent l="0" t="0" r="0" b="9525"/>
            <wp:docPr id="109" name="Picture 109" descr="C:\Users\Tamisan\AppData\Local\Microsoft\Windows\INetCache\Content.Word\Sh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san\AppData\Local\Microsoft\Windows\INetCache\Content.Word\Shibe.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t="3963" b="18870"/>
                    <a:stretch/>
                  </pic:blipFill>
                  <pic:spPr bwMode="auto">
                    <a:xfrm>
                      <a:off x="0" y="0"/>
                      <a:ext cx="4497522" cy="3153537"/>
                    </a:xfrm>
                    <a:prstGeom prst="rect">
                      <a:avLst/>
                    </a:prstGeom>
                    <a:noFill/>
                    <a:ln>
                      <a:noFill/>
                    </a:ln>
                    <a:extLst>
                      <a:ext uri="{53640926-AAD7-44D8-BBD7-CCE9431645EC}">
                        <a14:shadowObscured xmlns:a14="http://schemas.microsoft.com/office/drawing/2010/main"/>
                      </a:ext>
                    </a:extLst>
                  </pic:spPr>
                </pic:pic>
              </a:graphicData>
            </a:graphic>
          </wp:inline>
        </w:drawing>
      </w:r>
    </w:p>
    <w:p w:rsidR="006319AB" w:rsidRPr="005E442B" w:rsidRDefault="006319AB" w:rsidP="006319AB">
      <w:pPr>
        <w:pStyle w:val="Kuvaotsikko"/>
      </w:pPr>
      <w:bookmarkStart w:id="303" w:name="_Toc480902737"/>
      <w:r w:rsidRPr="005E442B">
        <w:t xml:space="preserve">Kuvio </w:t>
      </w:r>
      <w:fldSimple w:instr=" SEQ Kuvio \* ARABIC ">
        <w:r w:rsidR="001610A5">
          <w:rPr>
            <w:noProof/>
          </w:rPr>
          <w:t>134</w:t>
        </w:r>
      </w:fldSimple>
      <w:r w:rsidRPr="005E442B">
        <w:t>. Kuvien lataus sivulle toimii</w:t>
      </w:r>
      <w:bookmarkEnd w:id="303"/>
    </w:p>
    <w:p w:rsidR="007573A9" w:rsidRPr="005E442B" w:rsidRDefault="007573A9" w:rsidP="007573A9"/>
    <w:p w:rsidR="001460C2" w:rsidRPr="005E442B" w:rsidRDefault="000E194F" w:rsidP="00B9473F">
      <w:pPr>
        <w:pStyle w:val="Otsikko2"/>
      </w:pPr>
      <w:bookmarkStart w:id="304" w:name="_Toc480902572"/>
      <w:r w:rsidRPr="005E442B">
        <w:t>Intran varmenne</w:t>
      </w:r>
      <w:bookmarkEnd w:id="304"/>
    </w:p>
    <w:p w:rsidR="001A4214" w:rsidRPr="005E442B" w:rsidRDefault="001460C2" w:rsidP="001460C2">
      <w:r w:rsidRPr="005E442B">
        <w:t>Pystytettiin IIS palvelin HQ-FS1 palvelimelle, joka mainittiin, jo aikaisemmin.</w:t>
      </w:r>
      <w:r w:rsidR="000E194F" w:rsidRPr="005E442B">
        <w:t xml:space="preserve"> </w:t>
      </w:r>
      <w:r w:rsidRPr="005E442B">
        <w:t>Tätä varten HQ-FS1:lle vaadittiin oma palvelin sertifikaatti, joka saatiin Autoenrollment GPO:n kautta</w:t>
      </w:r>
      <w:r w:rsidR="00E25F08" w:rsidRPr="005E442B">
        <w:t>.</w:t>
      </w:r>
      <w:r w:rsidR="001A4214" w:rsidRPr="005E442B">
        <w:t xml:space="preserve"> Tätä o</w:t>
      </w:r>
      <w:r w:rsidR="00DA29B9" w:rsidRPr="005E442B">
        <w:t>n havainnollistettu kuvioss</w:t>
      </w:r>
      <w:r w:rsidR="0041023F">
        <w:t>a 135</w:t>
      </w:r>
      <w:r w:rsidR="001A4214" w:rsidRPr="005E442B">
        <w:t>.</w:t>
      </w:r>
    </w:p>
    <w:p w:rsidR="000E194F" w:rsidRPr="005E442B" w:rsidRDefault="000E194F" w:rsidP="000E194F">
      <w:pPr>
        <w:keepNext/>
      </w:pPr>
      <w:r w:rsidRPr="005E442B">
        <w:rPr>
          <w:noProof/>
          <w:lang w:eastAsia="fi-FI"/>
        </w:rPr>
        <w:drawing>
          <wp:inline distT="0" distB="0" distL="0" distR="0">
            <wp:extent cx="5292725" cy="2646363"/>
            <wp:effectExtent l="0" t="0" r="3175" b="1905"/>
            <wp:docPr id="117" name="Kuva 117" descr="J:\Koulu\IT-palveluiden Hallinta\kuvat\Todennukset\SERTIFIKAATTI-AUTOEN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Koulu\IT-palveluiden Hallinta\kuvat\Todennukset\SERTIFIKAATTI-AUTOENROL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92725" cy="2646363"/>
                    </a:xfrm>
                    <a:prstGeom prst="rect">
                      <a:avLst/>
                    </a:prstGeom>
                    <a:noFill/>
                    <a:ln>
                      <a:noFill/>
                    </a:ln>
                  </pic:spPr>
                </pic:pic>
              </a:graphicData>
            </a:graphic>
          </wp:inline>
        </w:drawing>
      </w:r>
    </w:p>
    <w:p w:rsidR="001A4214" w:rsidRPr="005E442B" w:rsidRDefault="000E194F" w:rsidP="001A4214">
      <w:pPr>
        <w:pStyle w:val="Kuvaotsikko"/>
      </w:pPr>
      <w:bookmarkStart w:id="305" w:name="_Toc480902738"/>
      <w:r w:rsidRPr="005E442B">
        <w:t xml:space="preserve">Kuvio </w:t>
      </w:r>
      <w:fldSimple w:instr=" SEQ Kuvio \* ARABIC ">
        <w:r w:rsidR="001610A5">
          <w:rPr>
            <w:noProof/>
          </w:rPr>
          <w:t>135</w:t>
        </w:r>
      </w:fldSimple>
      <w:r w:rsidRPr="005E442B">
        <w:t>. AutoEnrollment GPO</w:t>
      </w:r>
      <w:bookmarkEnd w:id="305"/>
    </w:p>
    <w:p w:rsidR="000E194F" w:rsidRPr="005E442B" w:rsidRDefault="000E194F" w:rsidP="000E194F">
      <w:r w:rsidRPr="005E442B">
        <w:lastRenderedPageBreak/>
        <w:t>Sertifikaatilla pystytään autentikoimaan palvelin CA:lle, kun intralle haetaan SSL-sertifikaattia. Kuten alla olevas</w:t>
      </w:r>
      <w:r w:rsidR="0041023F">
        <w:t>ta kuviosta 136</w:t>
      </w:r>
      <w:r w:rsidR="001A4214" w:rsidRPr="005E442B">
        <w:t xml:space="preserve"> huomataan.</w:t>
      </w:r>
      <w:r w:rsidRPr="005E442B">
        <w:t xml:space="preserve"> FS1-HQ on saanut allekirjoitetun varmenteen DC1-HQ:lta.</w:t>
      </w:r>
    </w:p>
    <w:p w:rsidR="00A3777E" w:rsidRPr="005E442B" w:rsidRDefault="00A3777E" w:rsidP="000E194F"/>
    <w:p w:rsidR="000E194F" w:rsidRPr="005E442B" w:rsidRDefault="000E194F" w:rsidP="000E194F">
      <w:pPr>
        <w:keepNext/>
      </w:pPr>
      <w:r w:rsidRPr="005E442B">
        <w:rPr>
          <w:noProof/>
          <w:lang w:eastAsia="fi-FI"/>
        </w:rPr>
        <w:drawing>
          <wp:inline distT="0" distB="0" distL="0" distR="0" wp14:anchorId="34F92631" wp14:editId="553AE364">
            <wp:extent cx="3030280" cy="3804979"/>
            <wp:effectExtent l="0" t="0" r="0" b="5080"/>
            <wp:docPr id="118" name="Kuva 118" descr="J:\Koulu\IT-palveluiden Hallinta\SSL-PAPANKKI\FS1-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oulu\IT-palveluiden Hallinta\SSL-PAPANKKI\FS1-CERTIFICAT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64958" cy="3848523"/>
                    </a:xfrm>
                    <a:prstGeom prst="rect">
                      <a:avLst/>
                    </a:prstGeom>
                    <a:noFill/>
                    <a:ln>
                      <a:noFill/>
                    </a:ln>
                  </pic:spPr>
                </pic:pic>
              </a:graphicData>
            </a:graphic>
          </wp:inline>
        </w:drawing>
      </w:r>
    </w:p>
    <w:p w:rsidR="000E194F" w:rsidRPr="005E442B" w:rsidRDefault="000E194F" w:rsidP="000E194F">
      <w:pPr>
        <w:pStyle w:val="Kuvaotsikko"/>
      </w:pPr>
      <w:bookmarkStart w:id="306" w:name="_Toc480902739"/>
      <w:r w:rsidRPr="005E442B">
        <w:t xml:space="preserve">Kuvio </w:t>
      </w:r>
      <w:fldSimple w:instr=" SEQ Kuvio \* ARABIC ">
        <w:r w:rsidR="001610A5">
          <w:rPr>
            <w:noProof/>
          </w:rPr>
          <w:t>136</w:t>
        </w:r>
      </w:fldSimple>
      <w:r w:rsidRPr="005E442B">
        <w:t>. FS1-HQ sertifikaatti</w:t>
      </w:r>
      <w:bookmarkEnd w:id="306"/>
    </w:p>
    <w:p w:rsidR="00916C9D" w:rsidRPr="005E442B" w:rsidRDefault="00916C9D" w:rsidP="00916C9D"/>
    <w:p w:rsidR="00034445" w:rsidRPr="005E442B" w:rsidRDefault="000E194F" w:rsidP="00CC4A73">
      <w:r w:rsidRPr="005E442B">
        <w:t>Intran varmenne haettiin käyttämällä DC1-HQ:n CertServ manageria, jonne sertifiointipyynnön voi ladata ja valita millä sertifiointi pohjalla haluaa allekirjoituksen CA:lta. Intralle valittiin Web Server pohja ja 2048 bitti</w:t>
      </w:r>
      <w:r w:rsidR="001A4214" w:rsidRPr="005E442B">
        <w:t>nen RSA-kryptausavain</w:t>
      </w:r>
      <w:r w:rsidRPr="005E442B">
        <w:t>.</w:t>
      </w:r>
      <w:r w:rsidR="0041023F">
        <w:t xml:space="preserve"> Kuviossa 137</w:t>
      </w:r>
      <w:r w:rsidR="001A4214" w:rsidRPr="005E442B">
        <w:t xml:space="preserve"> on tätä todennettu.</w:t>
      </w:r>
    </w:p>
    <w:p w:rsidR="000E194F" w:rsidRPr="005E442B" w:rsidRDefault="000E194F" w:rsidP="000E194F">
      <w:pPr>
        <w:keepNext/>
      </w:pPr>
      <w:r w:rsidRPr="005E442B">
        <w:rPr>
          <w:noProof/>
          <w:lang w:eastAsia="fi-FI"/>
        </w:rPr>
        <w:lastRenderedPageBreak/>
        <w:drawing>
          <wp:inline distT="0" distB="0" distL="0" distR="0" wp14:anchorId="382DD876" wp14:editId="51D5E5BB">
            <wp:extent cx="2872597" cy="3123601"/>
            <wp:effectExtent l="0" t="0" r="4445" b="635"/>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4692" cy="3136753"/>
                    </a:xfrm>
                    <a:prstGeom prst="rect">
                      <a:avLst/>
                    </a:prstGeom>
                  </pic:spPr>
                </pic:pic>
              </a:graphicData>
            </a:graphic>
          </wp:inline>
        </w:drawing>
      </w:r>
    </w:p>
    <w:p w:rsidR="000E194F" w:rsidRPr="005E442B" w:rsidRDefault="000E194F" w:rsidP="000E194F">
      <w:pPr>
        <w:pStyle w:val="Kuvaotsikko"/>
      </w:pPr>
      <w:bookmarkStart w:id="307" w:name="_Toc480902740"/>
      <w:r w:rsidRPr="005E442B">
        <w:t xml:space="preserve">Kuvio </w:t>
      </w:r>
      <w:fldSimple w:instr=" SEQ Kuvio \* ARABIC ">
        <w:r w:rsidR="001610A5">
          <w:rPr>
            <w:noProof/>
          </w:rPr>
          <w:t>137</w:t>
        </w:r>
      </w:fldSimple>
      <w:r w:rsidRPr="005E442B">
        <w:t>. Intran varmenne</w:t>
      </w:r>
      <w:bookmarkEnd w:id="307"/>
    </w:p>
    <w:p w:rsidR="00916C9D" w:rsidRPr="005E442B" w:rsidRDefault="00916C9D" w:rsidP="00916C9D"/>
    <w:p w:rsidR="00360F26" w:rsidRPr="005E442B" w:rsidRDefault="00360F26" w:rsidP="00360F26">
      <w:r w:rsidRPr="005E442B">
        <w:rPr>
          <w:noProof/>
          <w:lang w:eastAsia="fi-FI"/>
        </w:rPr>
        <w:t xml:space="preserve">Lisättiin intran bindingeihin https, jolle valittiin CA:lta saama SSL-sertifikaatti </w:t>
      </w:r>
      <w:r w:rsidR="005D2033" w:rsidRPr="005E442B">
        <w:rPr>
          <w:noProof/>
          <w:lang w:eastAsia="fi-FI"/>
        </w:rPr>
        <w:t>www.papankki.com. Alla</w:t>
      </w:r>
      <w:r w:rsidR="0041023F">
        <w:t xml:space="preserve"> olevassa kuvio 138</w:t>
      </w:r>
      <w:r w:rsidR="001A4214" w:rsidRPr="005E442B">
        <w:t xml:space="preserve"> on todennus</w:t>
      </w:r>
      <w:r w:rsidRPr="005E442B">
        <w:t xml:space="preserve"> HTTPS-yhteyden toimivuudesta, mikä kertoo, että sivusto on varmennettu DC1-HQ-CA:lla. HTTPS-yhteys jostain syystä ei anna ladata sivun CSS-muotoiluja, kuten alla oleva kuviosta näkee.</w:t>
      </w:r>
      <w:r w:rsidR="00B9473F" w:rsidRPr="005E442B">
        <w:t xml:space="preserve"> </w:t>
      </w:r>
    </w:p>
    <w:p w:rsidR="00360F26" w:rsidRPr="005E442B" w:rsidRDefault="00360F26" w:rsidP="00360F26"/>
    <w:p w:rsidR="00360F26" w:rsidRPr="005E442B" w:rsidRDefault="00360F26" w:rsidP="00360F26">
      <w:pPr>
        <w:keepNext/>
      </w:pPr>
      <w:r w:rsidRPr="005E442B">
        <w:rPr>
          <w:noProof/>
          <w:lang w:eastAsia="fi-FI"/>
        </w:rPr>
        <w:drawing>
          <wp:inline distT="0" distB="0" distL="0" distR="0" wp14:anchorId="237799E9" wp14:editId="3E5839DD">
            <wp:extent cx="5292725" cy="2063115"/>
            <wp:effectExtent l="0" t="0" r="3175"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2725" cy="2063115"/>
                    </a:xfrm>
                    <a:prstGeom prst="rect">
                      <a:avLst/>
                    </a:prstGeom>
                  </pic:spPr>
                </pic:pic>
              </a:graphicData>
            </a:graphic>
          </wp:inline>
        </w:drawing>
      </w:r>
    </w:p>
    <w:p w:rsidR="00360F26" w:rsidRPr="005E442B" w:rsidRDefault="00360F26" w:rsidP="00360F26">
      <w:pPr>
        <w:pStyle w:val="Kuvaotsikko"/>
      </w:pPr>
      <w:bookmarkStart w:id="308" w:name="_Toc480902741"/>
      <w:r w:rsidRPr="005E442B">
        <w:t xml:space="preserve">Kuvio </w:t>
      </w:r>
      <w:fldSimple w:instr=" SEQ Kuvio \* ARABIC ">
        <w:r w:rsidR="001610A5">
          <w:rPr>
            <w:noProof/>
          </w:rPr>
          <w:t>138</w:t>
        </w:r>
      </w:fldSimple>
      <w:r w:rsidR="00E7190C" w:rsidRPr="005E442B">
        <w:t>. HTTPS</w:t>
      </w:r>
      <w:r w:rsidR="005D2033" w:rsidRPr="005E442B">
        <w:t>-yhteys intraan</w:t>
      </w:r>
      <w:bookmarkEnd w:id="308"/>
    </w:p>
    <w:p w:rsidR="00266DFD" w:rsidRPr="005E442B" w:rsidRDefault="00266DFD" w:rsidP="00266DFD"/>
    <w:p w:rsidR="00266DFD" w:rsidRPr="005E442B" w:rsidRDefault="00266DFD" w:rsidP="00266DFD">
      <w:pPr>
        <w:pStyle w:val="Otsikko2"/>
      </w:pPr>
      <w:bookmarkStart w:id="309" w:name="_Toc480902573"/>
      <w:r w:rsidRPr="005E442B">
        <w:lastRenderedPageBreak/>
        <w:t>IGP kovennuksen toteutus</w:t>
      </w:r>
      <w:bookmarkEnd w:id="309"/>
    </w:p>
    <w:p w:rsidR="00266DFD" w:rsidRPr="005E442B" w:rsidRDefault="00266DFD" w:rsidP="00266DFD">
      <w:r w:rsidRPr="005E442B">
        <w:t>Muokkasimme OSPF:n asetuksia ensimmäisenä HQ:n reitittimellä laittaen kaikki portit passiivisiksi</w:t>
      </w:r>
      <w:r w:rsidR="00E7190C" w:rsidRPr="005E442B">
        <w:t xml:space="preserve"> ja poistimme sen ainoastaan IPS</w:t>
      </w:r>
      <w:r w:rsidRPr="005E442B">
        <w:t>ec tunneleista ja rajapinnasta, joka menee ulkoverkkoon eli eth0:sta. Tämän jälkeen lisäsimme OSPF:n käyttämään MD5 varmennetta plain textin s</w:t>
      </w:r>
      <w:r w:rsidR="00E7190C" w:rsidRPr="005E442B">
        <w:t>ijaan. Tästä todennukset HQ:n VyOS</w:t>
      </w:r>
      <w:r w:rsidR="0041023F">
        <w:t>lta kuviossa 139</w:t>
      </w:r>
      <w:r w:rsidRPr="005E442B">
        <w:t>.</w:t>
      </w:r>
    </w:p>
    <w:p w:rsidR="000203F9" w:rsidRPr="005E442B" w:rsidRDefault="000203F9" w:rsidP="00266DFD"/>
    <w:p w:rsidR="00266DFD" w:rsidRPr="005E442B" w:rsidRDefault="00266DFD" w:rsidP="00266DFD">
      <w:pPr>
        <w:keepNext/>
      </w:pPr>
      <w:r w:rsidRPr="005E442B">
        <w:rPr>
          <w:noProof/>
          <w:lang w:eastAsia="fi-FI"/>
        </w:rPr>
        <w:drawing>
          <wp:inline distT="0" distB="0" distL="0" distR="0">
            <wp:extent cx="2505075" cy="6010275"/>
            <wp:effectExtent l="0" t="0" r="9525" b="9525"/>
            <wp:docPr id="125" name="Kuva 125" descr="C:\Users\Harri\AppData\Local\Microsoft\Windows\INetCacheContent.Word\HQ_OS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arri\AppData\Local\Microsoft\Windows\INetCacheContent.Word\HQ_OSPF.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05075" cy="6010275"/>
                    </a:xfrm>
                    <a:prstGeom prst="rect">
                      <a:avLst/>
                    </a:prstGeom>
                    <a:noFill/>
                    <a:ln>
                      <a:noFill/>
                    </a:ln>
                  </pic:spPr>
                </pic:pic>
              </a:graphicData>
            </a:graphic>
          </wp:inline>
        </w:drawing>
      </w:r>
    </w:p>
    <w:p w:rsidR="00266DFD" w:rsidRPr="005E442B" w:rsidRDefault="00266DFD" w:rsidP="00266DFD">
      <w:pPr>
        <w:pStyle w:val="Kuvaotsikko"/>
      </w:pPr>
      <w:bookmarkStart w:id="310" w:name="_Toc480902742"/>
      <w:r w:rsidRPr="005E442B">
        <w:t xml:space="preserve">Kuvio </w:t>
      </w:r>
      <w:fldSimple w:instr=" SEQ Kuvio \* ARABIC ">
        <w:r w:rsidR="001610A5">
          <w:rPr>
            <w:noProof/>
          </w:rPr>
          <w:t>139</w:t>
        </w:r>
      </w:fldSimple>
      <w:r w:rsidR="00DE07E5" w:rsidRPr="005E442B">
        <w:rPr>
          <w:noProof/>
        </w:rPr>
        <w:t>.</w:t>
      </w:r>
      <w:r w:rsidRPr="005E442B">
        <w:t xml:space="preserve"> OSPF kovennukset HQ</w:t>
      </w:r>
      <w:bookmarkEnd w:id="310"/>
    </w:p>
    <w:p w:rsidR="00266DFD" w:rsidRPr="005E442B" w:rsidRDefault="00266DFD" w:rsidP="00266DFD"/>
    <w:p w:rsidR="00266DFD" w:rsidRPr="005E442B" w:rsidRDefault="00266DFD" w:rsidP="00266DFD">
      <w:r w:rsidRPr="005E442B">
        <w:lastRenderedPageBreak/>
        <w:t>Tämän jälkeen ajoimme samat komennot, mutta ainoastaan pienemmässä mittakaavassa lapsidomainien reitittimille. Tämä todenne</w:t>
      </w:r>
      <w:r w:rsidR="0041023F">
        <w:t>taan kuviossa 140</w:t>
      </w:r>
      <w:r w:rsidRPr="005E442B">
        <w:t xml:space="preserve">. </w:t>
      </w:r>
    </w:p>
    <w:p w:rsidR="000203F9" w:rsidRPr="005E442B" w:rsidRDefault="000203F9" w:rsidP="00266DFD"/>
    <w:p w:rsidR="00266DFD" w:rsidRPr="005E442B" w:rsidRDefault="00266DFD" w:rsidP="00266DFD">
      <w:pPr>
        <w:keepNext/>
      </w:pPr>
      <w:r w:rsidRPr="005E442B">
        <w:rPr>
          <w:noProof/>
          <w:lang w:eastAsia="fi-FI"/>
        </w:rPr>
        <w:drawing>
          <wp:inline distT="0" distB="0" distL="0" distR="0">
            <wp:extent cx="4048125" cy="3343275"/>
            <wp:effectExtent l="0" t="0" r="9525" b="9525"/>
            <wp:docPr id="126" name="Kuva 126" descr="C:\Users\Harri\AppData\Local\Microsoft\Windows\INetCacheContent.Word\Harri_OS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Harri\AppData\Local\Microsoft\Windows\INetCacheContent.Word\Harri_OSPF.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48125" cy="3343275"/>
                    </a:xfrm>
                    <a:prstGeom prst="rect">
                      <a:avLst/>
                    </a:prstGeom>
                    <a:noFill/>
                    <a:ln>
                      <a:noFill/>
                    </a:ln>
                  </pic:spPr>
                </pic:pic>
              </a:graphicData>
            </a:graphic>
          </wp:inline>
        </w:drawing>
      </w:r>
    </w:p>
    <w:p w:rsidR="00266DFD" w:rsidRPr="005E442B" w:rsidRDefault="00266DFD" w:rsidP="00266DFD">
      <w:pPr>
        <w:pStyle w:val="Kuvaotsikko"/>
      </w:pPr>
      <w:bookmarkStart w:id="311" w:name="_Toc480902743"/>
      <w:r w:rsidRPr="005E442B">
        <w:t xml:space="preserve">Kuvio </w:t>
      </w:r>
      <w:fldSimple w:instr=" SEQ Kuvio \* ARABIC ">
        <w:r w:rsidR="001610A5">
          <w:rPr>
            <w:noProof/>
          </w:rPr>
          <w:t>140</w:t>
        </w:r>
      </w:fldSimple>
      <w:r w:rsidR="00DE07E5" w:rsidRPr="005E442B">
        <w:rPr>
          <w:noProof/>
        </w:rPr>
        <w:t>.</w:t>
      </w:r>
      <w:r w:rsidRPr="005E442B">
        <w:t xml:space="preserve"> LS OSPF</w:t>
      </w:r>
      <w:bookmarkEnd w:id="311"/>
    </w:p>
    <w:p w:rsidR="00F22646" w:rsidRPr="005E442B" w:rsidRDefault="00F22646" w:rsidP="00F22646">
      <w:pPr>
        <w:pStyle w:val="Otsikko2"/>
      </w:pPr>
      <w:bookmarkStart w:id="312" w:name="_Toc480902574"/>
      <w:r w:rsidRPr="005E442B">
        <w:t>DNS</w:t>
      </w:r>
      <w:bookmarkEnd w:id="312"/>
    </w:p>
    <w:p w:rsidR="00F22646" w:rsidRPr="005E442B" w:rsidRDefault="00915760" w:rsidP="00F22646">
      <w:r w:rsidRPr="005E442B">
        <w:t>Ubuntu 16.04 palvelimelle asennettiin Bind9 nimipalvelinohjelmisto</w:t>
      </w:r>
      <w:r w:rsidR="00927BC8" w:rsidRPr="005E442B">
        <w:t xml:space="preserve"> selvittämään ulkoverkon osoitteita. Rajapinn</w:t>
      </w:r>
      <w:r w:rsidR="004D1622" w:rsidRPr="005E442B">
        <w:t>oille asetettiin osoitteet Liitteen 1</w:t>
      </w:r>
      <w:r w:rsidR="00927BC8" w:rsidRPr="005E442B">
        <w:t xml:space="preserve"> mukaisesti. Ens32- rajapinta määritettiin kuulumaan sisäverkon VLAN</w:t>
      </w:r>
      <w:r w:rsidR="00FF1924" w:rsidRPr="005E442B">
        <w:t xml:space="preserve"> 562</w:t>
      </w:r>
      <w:r w:rsidR="004D1622" w:rsidRPr="005E442B">
        <w:t>:een</w:t>
      </w:r>
      <w:r w:rsidR="00FF1924" w:rsidRPr="005E442B">
        <w:t xml:space="preserve"> </w:t>
      </w:r>
      <w:r w:rsidR="0041023F">
        <w:t>(kts. Kuvio 141</w:t>
      </w:r>
      <w:r w:rsidR="00927BC8" w:rsidRPr="005E442B">
        <w:t>)</w:t>
      </w:r>
      <w:r w:rsidR="008657A5" w:rsidRPr="005E442B">
        <w:t>.</w:t>
      </w:r>
    </w:p>
    <w:p w:rsidR="00927BC8" w:rsidRPr="005E442B" w:rsidRDefault="00DF52C9" w:rsidP="00927BC8">
      <w:pPr>
        <w:keepNext/>
      </w:pPr>
      <w:r w:rsidRPr="005E442B">
        <w:rPr>
          <w:noProof/>
          <w:lang w:eastAsia="fi-FI"/>
        </w:rPr>
        <w:drawing>
          <wp:inline distT="0" distB="0" distL="0" distR="0">
            <wp:extent cx="2257425" cy="990600"/>
            <wp:effectExtent l="0" t="0" r="9525" b="0"/>
            <wp:docPr id="123" name="Picture 123"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age\homes\k1285\Dox\Desktop\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57425" cy="990600"/>
                    </a:xfrm>
                    <a:prstGeom prst="rect">
                      <a:avLst/>
                    </a:prstGeom>
                    <a:noFill/>
                    <a:ln>
                      <a:noFill/>
                    </a:ln>
                  </pic:spPr>
                </pic:pic>
              </a:graphicData>
            </a:graphic>
          </wp:inline>
        </w:drawing>
      </w:r>
    </w:p>
    <w:p w:rsidR="00927BC8" w:rsidRPr="005E442B" w:rsidRDefault="00927BC8" w:rsidP="00927BC8">
      <w:pPr>
        <w:pStyle w:val="Kuvaotsikko"/>
      </w:pPr>
      <w:bookmarkStart w:id="313" w:name="_Toc480902744"/>
      <w:r w:rsidRPr="005E442B">
        <w:t xml:space="preserve">Kuvio </w:t>
      </w:r>
      <w:fldSimple w:instr=" SEQ Kuvio \* ARABIC ">
        <w:r w:rsidR="001610A5">
          <w:rPr>
            <w:noProof/>
          </w:rPr>
          <w:t>141</w:t>
        </w:r>
      </w:fldSimple>
      <w:r w:rsidRPr="005E442B">
        <w:t>. DNS- palvelimen r</w:t>
      </w:r>
      <w:r w:rsidR="00FF1924" w:rsidRPr="005E442B">
        <w:t>ajapinnan</w:t>
      </w:r>
      <w:r w:rsidRPr="005E442B">
        <w:t xml:space="preserve"> osoitteet</w:t>
      </w:r>
      <w:bookmarkEnd w:id="313"/>
    </w:p>
    <w:p w:rsidR="008657A5" w:rsidRPr="005E442B" w:rsidRDefault="008657A5" w:rsidP="008657A5"/>
    <w:p w:rsidR="00FF1924" w:rsidRPr="005E442B" w:rsidRDefault="00FF1924" w:rsidP="008657A5"/>
    <w:p w:rsidR="008657A5" w:rsidRPr="005E442B" w:rsidRDefault="008657A5" w:rsidP="008657A5">
      <w:r w:rsidRPr="005E442B">
        <w:lastRenderedPageBreak/>
        <w:t>Bind9 konfiguroinnissa tarvittavat tiedostot on esitetty Kuvioss</w:t>
      </w:r>
      <w:r w:rsidR="00DA29B9" w:rsidRPr="005E442B">
        <w:t>a 1</w:t>
      </w:r>
      <w:r w:rsidR="0041023F">
        <w:t>42</w:t>
      </w:r>
      <w:r w:rsidRPr="005E442B">
        <w:t>.</w:t>
      </w:r>
    </w:p>
    <w:p w:rsidR="008657A5" w:rsidRPr="005E442B" w:rsidRDefault="008657A5" w:rsidP="008657A5">
      <w:pPr>
        <w:keepNext/>
      </w:pPr>
      <w:r w:rsidRPr="005E442B">
        <w:rPr>
          <w:noProof/>
          <w:lang w:eastAsia="fi-FI"/>
        </w:rPr>
        <w:drawing>
          <wp:inline distT="0" distB="0" distL="0" distR="0" wp14:anchorId="04C04632" wp14:editId="03E432CE">
            <wp:extent cx="2238375" cy="733425"/>
            <wp:effectExtent l="0" t="0" r="9525" b="9525"/>
            <wp:docPr id="133" name="Kuva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38375" cy="733425"/>
                    </a:xfrm>
                    <a:prstGeom prst="rect">
                      <a:avLst/>
                    </a:prstGeom>
                  </pic:spPr>
                </pic:pic>
              </a:graphicData>
            </a:graphic>
          </wp:inline>
        </w:drawing>
      </w:r>
    </w:p>
    <w:p w:rsidR="00927BC8" w:rsidRPr="005E442B" w:rsidRDefault="008657A5" w:rsidP="00FF1924">
      <w:pPr>
        <w:pStyle w:val="Kuvaotsikko"/>
      </w:pPr>
      <w:bookmarkStart w:id="314" w:name="_Toc480902745"/>
      <w:r w:rsidRPr="005E442B">
        <w:t xml:space="preserve">Kuvio </w:t>
      </w:r>
      <w:fldSimple w:instr=" SEQ Kuvio \* ARABIC ">
        <w:r w:rsidR="001610A5">
          <w:rPr>
            <w:noProof/>
          </w:rPr>
          <w:t>142</w:t>
        </w:r>
      </w:fldSimple>
      <w:r w:rsidRPr="005E442B">
        <w:t>. Bind9 konfiguraatiotiedostot</w:t>
      </w:r>
      <w:bookmarkEnd w:id="314"/>
    </w:p>
    <w:p w:rsidR="00FF1924" w:rsidRPr="005E442B" w:rsidRDefault="00FF1924" w:rsidP="00FF1924"/>
    <w:p w:rsidR="00FF1924" w:rsidRPr="005E442B" w:rsidRDefault="00FF1924" w:rsidP="00FF1924">
      <w:r w:rsidRPr="005E442B">
        <w:t xml:space="preserve">Db.papankki.com tiedostoon määritettiin Public verkossa sijaitsevien laitteiden nimet sekä julkiset IP-osoitteet (kts. </w:t>
      </w:r>
      <w:r w:rsidR="0041023F">
        <w:t>Kuvio 143</w:t>
      </w:r>
      <w:r w:rsidRPr="005E442B">
        <w:t>).</w:t>
      </w:r>
    </w:p>
    <w:p w:rsidR="00FF1924" w:rsidRPr="005E442B" w:rsidRDefault="00FF1924" w:rsidP="00FF1924">
      <w:pPr>
        <w:keepNext/>
      </w:pPr>
      <w:r w:rsidRPr="005E442B">
        <w:rPr>
          <w:noProof/>
          <w:lang w:eastAsia="fi-FI"/>
        </w:rPr>
        <w:drawing>
          <wp:inline distT="0" distB="0" distL="0" distR="0">
            <wp:extent cx="5248275" cy="2686050"/>
            <wp:effectExtent l="0" t="0" r="9525" b="0"/>
            <wp:docPr id="154" name="Picture 154"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orage\homes\k1285\Dox\Desktop\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48275" cy="2686050"/>
                    </a:xfrm>
                    <a:prstGeom prst="rect">
                      <a:avLst/>
                    </a:prstGeom>
                    <a:noFill/>
                    <a:ln>
                      <a:noFill/>
                    </a:ln>
                  </pic:spPr>
                </pic:pic>
              </a:graphicData>
            </a:graphic>
          </wp:inline>
        </w:drawing>
      </w:r>
    </w:p>
    <w:p w:rsidR="00FF1924" w:rsidRPr="005E442B" w:rsidRDefault="00FF1924" w:rsidP="00FF1924">
      <w:pPr>
        <w:pStyle w:val="Kuvaotsikko"/>
      </w:pPr>
      <w:bookmarkStart w:id="315" w:name="_Toc480902746"/>
      <w:r w:rsidRPr="005E442B">
        <w:t xml:space="preserve">Kuvio </w:t>
      </w:r>
      <w:fldSimple w:instr=" SEQ Kuvio \* ARABIC ">
        <w:r w:rsidR="001610A5">
          <w:rPr>
            <w:noProof/>
          </w:rPr>
          <w:t>143</w:t>
        </w:r>
      </w:fldSimple>
      <w:r w:rsidRPr="005E442B">
        <w:t>. Db.papankki.com tiedostoon lisätyt laitteet ja julkiset osoitteet</w:t>
      </w:r>
      <w:bookmarkEnd w:id="315"/>
    </w:p>
    <w:p w:rsidR="00FF1924" w:rsidRPr="005E442B" w:rsidRDefault="00FF1924" w:rsidP="00FF1924"/>
    <w:p w:rsidR="00FF1924" w:rsidRPr="005E442B" w:rsidRDefault="00FF1924" w:rsidP="00FF1924"/>
    <w:p w:rsidR="00FF1924" w:rsidRPr="005E442B" w:rsidRDefault="00FF1924" w:rsidP="00FF1924"/>
    <w:p w:rsidR="00FF1924" w:rsidRPr="005E442B" w:rsidRDefault="00FF1924" w:rsidP="00FF1924"/>
    <w:p w:rsidR="00FF1924" w:rsidRPr="005E442B" w:rsidRDefault="00FF1924" w:rsidP="00FF1924"/>
    <w:p w:rsidR="00FF1924" w:rsidRPr="005E442B" w:rsidRDefault="00FF1924" w:rsidP="00FF1924"/>
    <w:p w:rsidR="00FF1924" w:rsidRPr="005E442B" w:rsidRDefault="00FF1924" w:rsidP="00FF1924"/>
    <w:p w:rsidR="00927BC8" w:rsidRPr="005E442B" w:rsidRDefault="00FF1924" w:rsidP="00927BC8">
      <w:r w:rsidRPr="005E442B">
        <w:lastRenderedPageBreak/>
        <w:t>N</w:t>
      </w:r>
      <w:r w:rsidR="008F05D7" w:rsidRPr="005E442B">
        <w:t xml:space="preserve">amed.conf.options- tiedostoon </w:t>
      </w:r>
      <w:r w:rsidRPr="005E442B">
        <w:t>lisättiin zone papankki.com ja määritettiin polku osoittamaan db.papankki.com tiedostoon</w:t>
      </w:r>
      <w:r w:rsidR="008F05D7" w:rsidRPr="005E442B">
        <w:t xml:space="preserve"> (</w:t>
      </w:r>
      <w:r w:rsidR="004D1622" w:rsidRPr="005E442B">
        <w:t xml:space="preserve">kts. </w:t>
      </w:r>
      <w:r w:rsidR="0041023F">
        <w:t>Kuvio 144</w:t>
      </w:r>
      <w:r w:rsidR="008F05D7" w:rsidRPr="005E442B">
        <w:t>).</w:t>
      </w:r>
    </w:p>
    <w:p w:rsidR="008F05D7" w:rsidRPr="005E442B" w:rsidRDefault="00DF52C9" w:rsidP="008F05D7">
      <w:pPr>
        <w:keepNext/>
      </w:pPr>
      <w:r w:rsidRPr="005E442B">
        <w:rPr>
          <w:noProof/>
          <w:lang w:eastAsia="fi-FI"/>
        </w:rPr>
        <w:drawing>
          <wp:inline distT="0" distB="0" distL="0" distR="0">
            <wp:extent cx="4886325" cy="2190750"/>
            <wp:effectExtent l="0" t="0" r="9525" b="0"/>
            <wp:docPr id="124" name="Picture 124"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age\homes\k1285\Dox\Desktop\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86325" cy="2190750"/>
                    </a:xfrm>
                    <a:prstGeom prst="rect">
                      <a:avLst/>
                    </a:prstGeom>
                    <a:noFill/>
                    <a:ln>
                      <a:noFill/>
                    </a:ln>
                  </pic:spPr>
                </pic:pic>
              </a:graphicData>
            </a:graphic>
          </wp:inline>
        </w:drawing>
      </w:r>
    </w:p>
    <w:p w:rsidR="008F05D7" w:rsidRPr="005E442B" w:rsidRDefault="008F05D7" w:rsidP="008F05D7">
      <w:pPr>
        <w:pStyle w:val="Kuvaotsikko"/>
      </w:pPr>
      <w:bookmarkStart w:id="316" w:name="_Toc480902747"/>
      <w:r w:rsidRPr="005E442B">
        <w:t xml:space="preserve">Kuvio </w:t>
      </w:r>
      <w:fldSimple w:instr=" SEQ Kuvio \* ARABIC ">
        <w:r w:rsidR="001610A5">
          <w:rPr>
            <w:noProof/>
          </w:rPr>
          <w:t>144</w:t>
        </w:r>
      </w:fldSimple>
      <w:r w:rsidRPr="005E442B">
        <w:t>. Ulkoverkon DNS- palvelinten osoitteet</w:t>
      </w:r>
      <w:bookmarkEnd w:id="316"/>
    </w:p>
    <w:p w:rsidR="008F05D7" w:rsidRPr="005E442B" w:rsidRDefault="008F05D7" w:rsidP="008F05D7"/>
    <w:p w:rsidR="008F05D7" w:rsidRPr="005E442B" w:rsidRDefault="0041023F" w:rsidP="008F05D7">
      <w:r>
        <w:t>Kuviossa 145</w:t>
      </w:r>
      <w:r w:rsidR="008F05D7" w:rsidRPr="005E442B">
        <w:t xml:space="preserve"> todennettuna</w:t>
      </w:r>
      <w:r w:rsidR="004906DC">
        <w:t xml:space="preserve"> Zone- tiedoston lisäys Bind9:</w:t>
      </w:r>
      <w:r w:rsidR="008F05D7" w:rsidRPr="005E442B">
        <w:t>n. Zonen nimeksi määritettiin db.10.</w:t>
      </w:r>
    </w:p>
    <w:p w:rsidR="008F05D7" w:rsidRPr="005E442B" w:rsidRDefault="00DF52C9" w:rsidP="008F05D7">
      <w:pPr>
        <w:keepNext/>
      </w:pPr>
      <w:r w:rsidRPr="005E442B">
        <w:rPr>
          <w:noProof/>
          <w:lang w:eastAsia="fi-FI"/>
        </w:rPr>
        <w:drawing>
          <wp:inline distT="0" distB="0" distL="0" distR="0">
            <wp:extent cx="4829175" cy="1152525"/>
            <wp:effectExtent l="0" t="0" r="9525" b="9525"/>
            <wp:docPr id="148" name="Picture 148"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orage\homes\k1285\Dox\Desktop\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152525"/>
                    </a:xfrm>
                    <a:prstGeom prst="rect">
                      <a:avLst/>
                    </a:prstGeom>
                    <a:noFill/>
                    <a:ln>
                      <a:noFill/>
                    </a:ln>
                  </pic:spPr>
                </pic:pic>
              </a:graphicData>
            </a:graphic>
          </wp:inline>
        </w:drawing>
      </w:r>
    </w:p>
    <w:p w:rsidR="008F05D7" w:rsidRPr="005E442B" w:rsidRDefault="008F05D7" w:rsidP="008F05D7">
      <w:pPr>
        <w:pStyle w:val="Kuvaotsikko"/>
      </w:pPr>
      <w:bookmarkStart w:id="317" w:name="_Toc480902748"/>
      <w:r w:rsidRPr="005E442B">
        <w:t xml:space="preserve">Kuvio </w:t>
      </w:r>
      <w:fldSimple w:instr=" SEQ Kuvio \* ARABIC ">
        <w:r w:rsidR="001610A5">
          <w:rPr>
            <w:noProof/>
          </w:rPr>
          <w:t>145</w:t>
        </w:r>
      </w:fldSimple>
      <w:r w:rsidRPr="005E442B">
        <w:t>. Zone db.10</w:t>
      </w:r>
      <w:bookmarkEnd w:id="317"/>
    </w:p>
    <w:p w:rsidR="008F05D7" w:rsidRPr="005E442B" w:rsidRDefault="008F05D7" w:rsidP="008F05D7"/>
    <w:p w:rsidR="008F05D7" w:rsidRPr="005E442B" w:rsidRDefault="008F05D7">
      <w:pPr>
        <w:spacing w:line="259" w:lineRule="auto"/>
      </w:pPr>
      <w:r w:rsidRPr="005E442B">
        <w:t>Db.10 tiedostoon määritettiin papankki.com domain, sekä DNS- palvelimen nimi (</w:t>
      </w:r>
      <w:r w:rsidR="0041023F">
        <w:t>kts. Kuvio 146</w:t>
      </w:r>
      <w:r w:rsidRPr="005E442B">
        <w:t>).</w:t>
      </w:r>
    </w:p>
    <w:p w:rsidR="008F05D7" w:rsidRPr="005E442B" w:rsidRDefault="00DF52C9" w:rsidP="008F05D7">
      <w:pPr>
        <w:keepNext/>
        <w:spacing w:line="259" w:lineRule="auto"/>
      </w:pPr>
      <w:r w:rsidRPr="005E442B">
        <w:rPr>
          <w:noProof/>
          <w:lang w:eastAsia="fi-FI"/>
        </w:rPr>
        <w:lastRenderedPageBreak/>
        <w:drawing>
          <wp:inline distT="0" distB="0" distL="0" distR="0">
            <wp:extent cx="5057775" cy="2505075"/>
            <wp:effectExtent l="0" t="0" r="9525" b="9525"/>
            <wp:docPr id="149" name="Picture 149"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orage\homes\k1285\Dox\Desktop\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57775" cy="2505075"/>
                    </a:xfrm>
                    <a:prstGeom prst="rect">
                      <a:avLst/>
                    </a:prstGeom>
                    <a:noFill/>
                    <a:ln>
                      <a:noFill/>
                    </a:ln>
                  </pic:spPr>
                </pic:pic>
              </a:graphicData>
            </a:graphic>
          </wp:inline>
        </w:drawing>
      </w:r>
    </w:p>
    <w:p w:rsidR="008F05D7" w:rsidRPr="005E442B" w:rsidRDefault="008F05D7" w:rsidP="008F05D7">
      <w:pPr>
        <w:pStyle w:val="Kuvaotsikko"/>
      </w:pPr>
      <w:bookmarkStart w:id="318" w:name="_Toc480902749"/>
      <w:r w:rsidRPr="005E442B">
        <w:t xml:space="preserve">Kuvio </w:t>
      </w:r>
      <w:fldSimple w:instr=" SEQ Kuvio \* ARABIC ">
        <w:r w:rsidR="001610A5">
          <w:rPr>
            <w:noProof/>
          </w:rPr>
          <w:t>146</w:t>
        </w:r>
      </w:fldSimple>
      <w:r w:rsidRPr="005E442B">
        <w:t>. db.10- tiedosto</w:t>
      </w:r>
      <w:bookmarkEnd w:id="318"/>
    </w:p>
    <w:p w:rsidR="008F05D7" w:rsidRPr="005E442B" w:rsidRDefault="008F05D7" w:rsidP="008F05D7"/>
    <w:p w:rsidR="008F05D7" w:rsidRPr="005E442B" w:rsidRDefault="008657A5" w:rsidP="008F05D7">
      <w:r w:rsidRPr="005E442B">
        <w:t xml:space="preserve">Kaikki tarvittavat konfiguraatiot on tehty ja sisäverkon nimenselvitystä testattiin dig </w:t>
      </w:r>
      <w:r w:rsidR="00FF1924" w:rsidRPr="005E442B">
        <w:t>@localhost www.</w:t>
      </w:r>
      <w:r w:rsidRPr="005E442B">
        <w:t>papank</w:t>
      </w:r>
      <w:r w:rsidR="0041023F">
        <w:t>ki.com- komennolla. Kuviossa 147</w:t>
      </w:r>
      <w:r w:rsidRPr="005E442B">
        <w:t xml:space="preserve"> todennettuna papankki.com o</w:t>
      </w:r>
      <w:r w:rsidR="00FF1924" w:rsidRPr="005E442B">
        <w:t>soitteen selvitys sisäverkosta.</w:t>
      </w:r>
    </w:p>
    <w:p w:rsidR="007232EE" w:rsidRPr="005E442B" w:rsidRDefault="00FF1924" w:rsidP="007232EE">
      <w:pPr>
        <w:keepNext/>
      </w:pPr>
      <w:r w:rsidRPr="005E442B">
        <w:rPr>
          <w:noProof/>
          <w:lang w:eastAsia="fi-FI"/>
        </w:rPr>
        <w:drawing>
          <wp:inline distT="0" distB="0" distL="0" distR="0">
            <wp:extent cx="5292725" cy="3646817"/>
            <wp:effectExtent l="0" t="0" r="3175" b="0"/>
            <wp:docPr id="151" name="Picture 151" descr="\\storage\homes\k1285\Dox\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orage\homes\k1285\Dox\Desktop\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2725" cy="3646817"/>
                    </a:xfrm>
                    <a:prstGeom prst="rect">
                      <a:avLst/>
                    </a:prstGeom>
                    <a:noFill/>
                    <a:ln>
                      <a:noFill/>
                    </a:ln>
                  </pic:spPr>
                </pic:pic>
              </a:graphicData>
            </a:graphic>
          </wp:inline>
        </w:drawing>
      </w:r>
    </w:p>
    <w:p w:rsidR="007232EE" w:rsidRPr="005E442B" w:rsidRDefault="007232EE" w:rsidP="007232EE">
      <w:pPr>
        <w:pStyle w:val="Kuvaotsikko"/>
      </w:pPr>
      <w:bookmarkStart w:id="319" w:name="_Toc480902750"/>
      <w:r w:rsidRPr="005E442B">
        <w:t xml:space="preserve">Kuvio </w:t>
      </w:r>
      <w:fldSimple w:instr=" SEQ Kuvio \* ARABIC ">
        <w:r w:rsidR="001610A5">
          <w:rPr>
            <w:noProof/>
          </w:rPr>
          <w:t>147</w:t>
        </w:r>
      </w:fldSimple>
      <w:r w:rsidRPr="005E442B">
        <w:t>. Nimikyselyn testaus</w:t>
      </w:r>
      <w:bookmarkEnd w:id="319"/>
    </w:p>
    <w:p w:rsidR="00B647F3" w:rsidRPr="005E442B" w:rsidRDefault="00B647F3" w:rsidP="00B647F3"/>
    <w:p w:rsidR="00B647F3" w:rsidRPr="005E442B" w:rsidRDefault="00B647F3" w:rsidP="00B647F3">
      <w:pPr>
        <w:pStyle w:val="Otsikko2"/>
      </w:pPr>
      <w:bookmarkStart w:id="320" w:name="_Toc480902575"/>
      <w:r w:rsidRPr="005E442B">
        <w:lastRenderedPageBreak/>
        <w:t>Palomuuri</w:t>
      </w:r>
      <w:bookmarkEnd w:id="320"/>
    </w:p>
    <w:p w:rsidR="001E07C0" w:rsidRPr="005E442B" w:rsidRDefault="001E07C0" w:rsidP="004B441C">
      <w:pPr>
        <w:pStyle w:val="Otsikko3"/>
      </w:pPr>
      <w:bookmarkStart w:id="321" w:name="_Toc480902576"/>
      <w:r w:rsidRPr="005E442B">
        <w:t>Pääkonttorin VyOS-reititin</w:t>
      </w:r>
      <w:bookmarkEnd w:id="321"/>
    </w:p>
    <w:p w:rsidR="00B647F3" w:rsidRPr="005E442B" w:rsidRDefault="00B647F3" w:rsidP="00B647F3">
      <w:r w:rsidRPr="005E442B">
        <w:t>VyOS- reititin vaati konfiguraatiomuutoksia palomuurin lisäämisen jälkeen. Reitittimestä poistettiin käytöstä ylimääräiseksi jääneet rajapinnat</w:t>
      </w:r>
      <w:r w:rsidR="001E07C0" w:rsidRPr="005E442B">
        <w:t xml:space="preserve"> ja eth1- rajapinna</w:t>
      </w:r>
      <w:r w:rsidR="00A7689E" w:rsidRPr="005E442B">
        <w:t>lle annettiin IP-osoite ku</w:t>
      </w:r>
      <w:r w:rsidR="0041023F">
        <w:t>vion 20 mukaisesti. Kuviossa 148</w:t>
      </w:r>
      <w:r w:rsidR="001E07C0" w:rsidRPr="005E442B">
        <w:t xml:space="preserve"> on esitetty rajapintojen osoitteet konfiguraatiomuutoksen jälkeen.</w:t>
      </w:r>
    </w:p>
    <w:p w:rsidR="001E07C0" w:rsidRPr="005E442B" w:rsidRDefault="001E07C0" w:rsidP="001E07C0">
      <w:pPr>
        <w:keepNext/>
      </w:pPr>
      <w:r w:rsidRPr="005E442B">
        <w:rPr>
          <w:noProof/>
          <w:lang w:eastAsia="fi-FI"/>
        </w:rPr>
        <w:drawing>
          <wp:inline distT="0" distB="0" distL="0" distR="0">
            <wp:extent cx="2828925" cy="2647950"/>
            <wp:effectExtent l="0" t="0" r="9525" b="0"/>
            <wp:docPr id="137" name="Kuva 137" descr="C:\Users\Z270\AppData\Local\Microsoft\Windows\INetCache\Content.Word\VyOS interfa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Z270\AppData\Local\Microsoft\Windows\INetCache\Content.Word\VyOS interface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p w:rsidR="001E07C0" w:rsidRPr="005E442B" w:rsidRDefault="001E07C0" w:rsidP="001E07C0">
      <w:pPr>
        <w:pStyle w:val="Kuvaotsikko"/>
      </w:pPr>
      <w:bookmarkStart w:id="322" w:name="_Toc480902751"/>
      <w:r w:rsidRPr="005E442B">
        <w:t xml:space="preserve">Kuvio </w:t>
      </w:r>
      <w:fldSimple w:instr=" SEQ Kuvio \* ARABIC ">
        <w:r w:rsidR="001610A5">
          <w:rPr>
            <w:noProof/>
          </w:rPr>
          <w:t>148</w:t>
        </w:r>
      </w:fldSimple>
      <w:r w:rsidRPr="005E442B">
        <w:t>. Rajapintojen osoitteet muutoksen jälkeen</w:t>
      </w:r>
      <w:bookmarkEnd w:id="322"/>
    </w:p>
    <w:p w:rsidR="001E07C0" w:rsidRPr="005E442B" w:rsidRDefault="001E07C0" w:rsidP="001E07C0"/>
    <w:p w:rsidR="001E07C0" w:rsidRPr="005E442B" w:rsidRDefault="001E07C0" w:rsidP="001E07C0">
      <w:r w:rsidRPr="005E442B">
        <w:t>Reitittimelle lisättiin staattisiksi reiteiksi Server, WS ja Public- verkkojen osoitteet. Verkot löytyvät nyt palomuurin takaa, jota o</w:t>
      </w:r>
      <w:r w:rsidR="0041023F">
        <w:t>n havainnollistettu kuviossa 149</w:t>
      </w:r>
      <w:r w:rsidRPr="005E442B">
        <w:t>.</w:t>
      </w:r>
    </w:p>
    <w:p w:rsidR="001E07C0" w:rsidRPr="005E442B" w:rsidRDefault="001E07C0" w:rsidP="001E07C0">
      <w:pPr>
        <w:keepNext/>
      </w:pPr>
      <w:r w:rsidRPr="005E442B">
        <w:rPr>
          <w:noProof/>
          <w:lang w:eastAsia="fi-FI"/>
        </w:rPr>
        <w:drawing>
          <wp:inline distT="0" distB="0" distL="0" distR="0">
            <wp:extent cx="2295525" cy="2009775"/>
            <wp:effectExtent l="0" t="0" r="9525" b="9525"/>
            <wp:docPr id="138" name="Kuva 138" descr="C:\Users\Z270\AppData\Local\Microsoft\Windows\INetCache\Content.Wor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Z270\AppData\Local\Microsoft\Windows\INetCache\Content.Word\rout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95525" cy="2009775"/>
                    </a:xfrm>
                    <a:prstGeom prst="rect">
                      <a:avLst/>
                    </a:prstGeom>
                    <a:noFill/>
                    <a:ln>
                      <a:noFill/>
                    </a:ln>
                  </pic:spPr>
                </pic:pic>
              </a:graphicData>
            </a:graphic>
          </wp:inline>
        </w:drawing>
      </w:r>
    </w:p>
    <w:p w:rsidR="001E07C0" w:rsidRPr="005E442B" w:rsidRDefault="001E07C0" w:rsidP="001E07C0">
      <w:pPr>
        <w:pStyle w:val="Kuvaotsikko"/>
      </w:pPr>
      <w:bookmarkStart w:id="323" w:name="_Toc480902752"/>
      <w:r w:rsidRPr="005E442B">
        <w:t xml:space="preserve">Kuvio </w:t>
      </w:r>
      <w:fldSimple w:instr=" SEQ Kuvio \* ARABIC ">
        <w:r w:rsidR="001610A5">
          <w:rPr>
            <w:noProof/>
          </w:rPr>
          <w:t>149</w:t>
        </w:r>
      </w:fldSimple>
      <w:r w:rsidRPr="005E442B">
        <w:t>. Uudet staattiset reitit</w:t>
      </w:r>
      <w:bookmarkEnd w:id="323"/>
    </w:p>
    <w:p w:rsidR="001E07C0" w:rsidRPr="005E442B" w:rsidRDefault="001E07C0" w:rsidP="004B441C">
      <w:pPr>
        <w:pStyle w:val="Otsikko3"/>
      </w:pPr>
      <w:bookmarkStart w:id="324" w:name="_Toc480902577"/>
      <w:r w:rsidRPr="005E442B">
        <w:lastRenderedPageBreak/>
        <w:t>pfSense asennus ja konfigurointi</w:t>
      </w:r>
      <w:bookmarkEnd w:id="324"/>
    </w:p>
    <w:p w:rsidR="001E07C0" w:rsidRPr="005E442B" w:rsidRDefault="00D45BD8" w:rsidP="001E07C0">
      <w:pPr>
        <w:rPr>
          <w:lang w:eastAsia="fi-FI"/>
        </w:rPr>
      </w:pPr>
      <w:r w:rsidRPr="005E442B">
        <w:rPr>
          <w:lang w:eastAsia="fi-FI"/>
        </w:rPr>
        <w:t>A</w:t>
      </w:r>
      <w:r w:rsidR="001E07C0" w:rsidRPr="005E442B">
        <w:rPr>
          <w:lang w:eastAsia="fi-FI"/>
        </w:rPr>
        <w:t>sennuksen jälkeen</w:t>
      </w:r>
      <w:r w:rsidRPr="005E442B">
        <w:rPr>
          <w:lang w:eastAsia="fi-FI"/>
        </w:rPr>
        <w:t xml:space="preserve"> pfSensen:n</w:t>
      </w:r>
      <w:r w:rsidR="001E07C0" w:rsidRPr="005E442B">
        <w:rPr>
          <w:lang w:eastAsia="fi-FI"/>
        </w:rPr>
        <w:t xml:space="preserve"> </w:t>
      </w:r>
      <w:r w:rsidR="00E62DE9" w:rsidRPr="005E442B">
        <w:rPr>
          <w:lang w:eastAsia="fi-FI"/>
        </w:rPr>
        <w:t xml:space="preserve">rajapinnat määritetään käyttöön ja annetaan </w:t>
      </w:r>
      <w:r w:rsidR="001E07C0" w:rsidRPr="005E442B">
        <w:rPr>
          <w:lang w:eastAsia="fi-FI"/>
        </w:rPr>
        <w:t xml:space="preserve">ennalta suunnitellut </w:t>
      </w:r>
      <w:r w:rsidR="00A7689E" w:rsidRPr="005E442B">
        <w:rPr>
          <w:lang w:eastAsia="fi-FI"/>
        </w:rPr>
        <w:t>osoitteet kuvion 20</w:t>
      </w:r>
      <w:r w:rsidR="00E62DE9" w:rsidRPr="005E442B">
        <w:rPr>
          <w:lang w:eastAsia="fi-FI"/>
        </w:rPr>
        <w:t xml:space="preserve"> mukaisesti. Todennus rajap</w:t>
      </w:r>
      <w:r w:rsidR="0041023F">
        <w:rPr>
          <w:lang w:eastAsia="fi-FI"/>
        </w:rPr>
        <w:t>intojen osoitteista kuviossa 150</w:t>
      </w:r>
      <w:r w:rsidR="00E62DE9" w:rsidRPr="005E442B">
        <w:rPr>
          <w:lang w:eastAsia="fi-FI"/>
        </w:rPr>
        <w:t>.</w:t>
      </w:r>
    </w:p>
    <w:p w:rsidR="00E62DE9" w:rsidRPr="005E442B" w:rsidRDefault="00E62DE9" w:rsidP="00E62DE9">
      <w:pPr>
        <w:keepNext/>
      </w:pPr>
      <w:r w:rsidRPr="005E442B">
        <w:rPr>
          <w:noProof/>
          <w:lang w:eastAsia="fi-FI"/>
        </w:rPr>
        <w:drawing>
          <wp:inline distT="0" distB="0" distL="0" distR="0">
            <wp:extent cx="5292725" cy="822248"/>
            <wp:effectExtent l="0" t="0" r="3175" b="0"/>
            <wp:docPr id="139" name="Kuva 139" descr="C:\Users\Z270\AppData\Local\Microsoft\Windows\INetCache\Content.Word\PfSense interfa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Z270\AppData\Local\Microsoft\Windows\INetCache\Content.Word\PfSense interface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92725" cy="822248"/>
                    </a:xfrm>
                    <a:prstGeom prst="rect">
                      <a:avLst/>
                    </a:prstGeom>
                    <a:noFill/>
                    <a:ln>
                      <a:noFill/>
                    </a:ln>
                  </pic:spPr>
                </pic:pic>
              </a:graphicData>
            </a:graphic>
          </wp:inline>
        </w:drawing>
      </w:r>
    </w:p>
    <w:p w:rsidR="00E62DE9" w:rsidRPr="005E442B" w:rsidRDefault="00E62DE9" w:rsidP="00E62DE9">
      <w:pPr>
        <w:pStyle w:val="Kuvaotsikko"/>
      </w:pPr>
      <w:bookmarkStart w:id="325" w:name="_Toc480902753"/>
      <w:r w:rsidRPr="005E442B">
        <w:t xml:space="preserve">Kuvio </w:t>
      </w:r>
      <w:fldSimple w:instr=" SEQ Kuvio \* ARABIC ">
        <w:r w:rsidR="001610A5">
          <w:rPr>
            <w:noProof/>
          </w:rPr>
          <w:t>150</w:t>
        </w:r>
      </w:fldSimple>
      <w:r w:rsidRPr="005E442B">
        <w:t>. pfSense rajapinnat</w:t>
      </w:r>
      <w:bookmarkEnd w:id="325"/>
    </w:p>
    <w:p w:rsidR="00E62DE9" w:rsidRPr="005E442B" w:rsidRDefault="00E62DE9" w:rsidP="00E62DE9"/>
    <w:p w:rsidR="00E62DE9" w:rsidRPr="005E442B" w:rsidRDefault="00E62DE9" w:rsidP="00E62DE9">
      <w:r w:rsidRPr="005E442B">
        <w:t xml:space="preserve">LAN-rajapinnan määrityksen jälkeen pääsemme tekemään konfiguraatiomuutoksia nettiselaimella käyttämällä WebGUI:ta. Palomuurin hallintasivulle pääsee servereiden </w:t>
      </w:r>
      <w:r w:rsidR="00C81CBD" w:rsidRPr="005E442B">
        <w:t>oletusyhdyskäytävän</w:t>
      </w:r>
      <w:r w:rsidRPr="005E442B">
        <w:t xml:space="preserve"> IP-osoitteella 10.100.0.1. Aloitussivu</w:t>
      </w:r>
      <w:r w:rsidR="0041023F">
        <w:t>a havainnollistettu kuviossa 151</w:t>
      </w:r>
      <w:r w:rsidRPr="005E442B">
        <w:t xml:space="preserve">. </w:t>
      </w:r>
    </w:p>
    <w:p w:rsidR="00C33D75" w:rsidRPr="005E442B" w:rsidRDefault="00C33D75" w:rsidP="00C33D75">
      <w:pPr>
        <w:keepNext/>
      </w:pPr>
      <w:r w:rsidRPr="005E442B">
        <w:rPr>
          <w:noProof/>
          <w:lang w:eastAsia="fi-FI"/>
        </w:rPr>
        <w:drawing>
          <wp:inline distT="0" distB="0" distL="0" distR="0" wp14:anchorId="1537FA88" wp14:editId="382A06CA">
            <wp:extent cx="4694171" cy="3162300"/>
            <wp:effectExtent l="0" t="0" r="0" b="0"/>
            <wp:docPr id="140" name="Kuva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96798" cy="3164070"/>
                    </a:xfrm>
                    <a:prstGeom prst="rect">
                      <a:avLst/>
                    </a:prstGeom>
                  </pic:spPr>
                </pic:pic>
              </a:graphicData>
            </a:graphic>
          </wp:inline>
        </w:drawing>
      </w:r>
    </w:p>
    <w:p w:rsidR="00C33D75" w:rsidRPr="005E442B" w:rsidRDefault="00C33D75" w:rsidP="00C33D75">
      <w:pPr>
        <w:pStyle w:val="Kuvaotsikko"/>
      </w:pPr>
      <w:bookmarkStart w:id="326" w:name="_Toc480902754"/>
      <w:r w:rsidRPr="005E442B">
        <w:t xml:space="preserve">Kuvio </w:t>
      </w:r>
      <w:fldSimple w:instr=" SEQ Kuvio \* ARABIC ">
        <w:r w:rsidR="001610A5">
          <w:rPr>
            <w:noProof/>
          </w:rPr>
          <w:t>151</w:t>
        </w:r>
      </w:fldSimple>
      <w:r w:rsidRPr="005E442B">
        <w:t>. pfSense aloitussivu</w:t>
      </w:r>
      <w:bookmarkEnd w:id="326"/>
    </w:p>
    <w:p w:rsidR="00E62DE9" w:rsidRPr="005E442B" w:rsidRDefault="00E62DE9" w:rsidP="00E62DE9">
      <w:pPr>
        <w:rPr>
          <w:lang w:eastAsia="fi-FI"/>
        </w:rPr>
      </w:pPr>
    </w:p>
    <w:p w:rsidR="00E62DE9" w:rsidRPr="005E442B" w:rsidRDefault="00C33D75" w:rsidP="00E62DE9">
      <w:pPr>
        <w:rPr>
          <w:lang w:eastAsia="fi-FI"/>
        </w:rPr>
      </w:pPr>
      <w:r w:rsidRPr="005E442B">
        <w:rPr>
          <w:lang w:eastAsia="fi-FI"/>
        </w:rPr>
        <w:lastRenderedPageBreak/>
        <w:t>System- valikon alta löytyvään General Setup sivulle pääsemme määrittämään domain-nimen, DNS-palvelinten osoitteet, sekä NTP-palv</w:t>
      </w:r>
      <w:r w:rsidR="0041023F">
        <w:rPr>
          <w:lang w:eastAsia="fi-FI"/>
        </w:rPr>
        <w:t>elimen osoitteen (kts. Kuvio 152</w:t>
      </w:r>
      <w:r w:rsidRPr="005E442B">
        <w:rPr>
          <w:lang w:eastAsia="fi-FI"/>
        </w:rPr>
        <w:t>).</w:t>
      </w:r>
    </w:p>
    <w:p w:rsidR="00C33D75" w:rsidRPr="005E442B" w:rsidRDefault="00C33D75" w:rsidP="00C33D75">
      <w:pPr>
        <w:keepNext/>
      </w:pPr>
      <w:r w:rsidRPr="005E442B">
        <w:rPr>
          <w:noProof/>
          <w:lang w:eastAsia="fi-FI"/>
        </w:rPr>
        <w:drawing>
          <wp:inline distT="0" distB="0" distL="0" distR="0" wp14:anchorId="56647AB4" wp14:editId="298737DB">
            <wp:extent cx="5292725" cy="4297045"/>
            <wp:effectExtent l="0" t="0" r="3175" b="8255"/>
            <wp:docPr id="142" name="Kuva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92725" cy="4297045"/>
                    </a:xfrm>
                    <a:prstGeom prst="rect">
                      <a:avLst/>
                    </a:prstGeom>
                  </pic:spPr>
                </pic:pic>
              </a:graphicData>
            </a:graphic>
          </wp:inline>
        </w:drawing>
      </w:r>
    </w:p>
    <w:p w:rsidR="00C33D75" w:rsidRPr="005E442B" w:rsidRDefault="00C33D75" w:rsidP="00C33D75">
      <w:pPr>
        <w:pStyle w:val="Kuvaotsikko"/>
      </w:pPr>
      <w:bookmarkStart w:id="327" w:name="_Toc480902755"/>
      <w:r w:rsidRPr="005E442B">
        <w:t xml:space="preserve">Kuvio </w:t>
      </w:r>
      <w:fldSimple w:instr=" SEQ Kuvio \* ARABIC ">
        <w:r w:rsidR="001610A5">
          <w:rPr>
            <w:noProof/>
          </w:rPr>
          <w:t>152</w:t>
        </w:r>
      </w:fldSimple>
      <w:r w:rsidRPr="005E442B">
        <w:t>. Domain, DNS ja NTP</w:t>
      </w:r>
      <w:bookmarkEnd w:id="327"/>
    </w:p>
    <w:p w:rsidR="0021570D" w:rsidRPr="005E442B" w:rsidRDefault="0021570D" w:rsidP="0021570D">
      <w:pPr>
        <w:rPr>
          <w:lang w:eastAsia="fi-FI"/>
        </w:rPr>
      </w:pPr>
    </w:p>
    <w:p w:rsidR="0021570D" w:rsidRPr="005E442B" w:rsidRDefault="0021570D" w:rsidP="0021570D">
      <w:pPr>
        <w:rPr>
          <w:lang w:eastAsia="fi-FI"/>
        </w:rPr>
      </w:pPr>
      <w:r w:rsidRPr="005E442B">
        <w:rPr>
          <w:lang w:eastAsia="fi-FI"/>
        </w:rPr>
        <w:t>VyOS-reitin hoitaa DHCP:n roolia, joten se on kerrottava pfSense:lle Services valikon alta löytyvälle DHCP Server välilehdelle. DHCP palvelu sidotaan palomuurin rajapi</w:t>
      </w:r>
      <w:r w:rsidR="0041023F">
        <w:rPr>
          <w:lang w:eastAsia="fi-FI"/>
        </w:rPr>
        <w:t>ntaan em1. Todennus kuviossa 153</w:t>
      </w:r>
      <w:r w:rsidRPr="005E442B">
        <w:rPr>
          <w:lang w:eastAsia="fi-FI"/>
        </w:rPr>
        <w:t>.</w:t>
      </w:r>
    </w:p>
    <w:p w:rsidR="0021570D" w:rsidRPr="005E442B" w:rsidRDefault="0021570D" w:rsidP="0021570D">
      <w:pPr>
        <w:keepNext/>
      </w:pPr>
      <w:r w:rsidRPr="005E442B">
        <w:rPr>
          <w:noProof/>
          <w:lang w:eastAsia="fi-FI"/>
        </w:rPr>
        <w:lastRenderedPageBreak/>
        <w:drawing>
          <wp:inline distT="0" distB="0" distL="0" distR="0">
            <wp:extent cx="4454284" cy="5000625"/>
            <wp:effectExtent l="0" t="0" r="3810" b="0"/>
            <wp:docPr id="143" name="Kuva 143" descr="C:\Users\Z270\AppData\Local\Microsoft\Windows\INetCache\Content.Word\pfSense dh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Z270\AppData\Local\Microsoft\Windows\INetCache\Content.Word\pfSense dhcp.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58627" cy="5005501"/>
                    </a:xfrm>
                    <a:prstGeom prst="rect">
                      <a:avLst/>
                    </a:prstGeom>
                    <a:noFill/>
                    <a:ln>
                      <a:noFill/>
                    </a:ln>
                  </pic:spPr>
                </pic:pic>
              </a:graphicData>
            </a:graphic>
          </wp:inline>
        </w:drawing>
      </w:r>
    </w:p>
    <w:p w:rsidR="0021570D" w:rsidRPr="005E442B" w:rsidRDefault="0021570D" w:rsidP="0021570D">
      <w:pPr>
        <w:pStyle w:val="Kuvaotsikko"/>
      </w:pPr>
      <w:bookmarkStart w:id="328" w:name="_Toc480902756"/>
      <w:r w:rsidRPr="005E442B">
        <w:t xml:space="preserve">Kuvio </w:t>
      </w:r>
      <w:fldSimple w:instr=" SEQ Kuvio \* ARABIC ">
        <w:r w:rsidR="001610A5">
          <w:rPr>
            <w:noProof/>
          </w:rPr>
          <w:t>153</w:t>
        </w:r>
      </w:fldSimple>
      <w:r w:rsidRPr="005E442B">
        <w:t>. DHCP asetus pfSense:ssä</w:t>
      </w:r>
      <w:bookmarkEnd w:id="328"/>
    </w:p>
    <w:p w:rsidR="0021570D" w:rsidRPr="005E442B" w:rsidRDefault="0021570D" w:rsidP="0021570D">
      <w:pPr>
        <w:rPr>
          <w:lang w:eastAsia="fi-FI"/>
        </w:rPr>
      </w:pPr>
    </w:p>
    <w:p w:rsidR="0021570D" w:rsidRPr="005E442B" w:rsidRDefault="0021570D" w:rsidP="0021570D">
      <w:pPr>
        <w:rPr>
          <w:lang w:eastAsia="fi-FI"/>
        </w:rPr>
      </w:pPr>
      <w:r w:rsidRPr="005E442B">
        <w:rPr>
          <w:lang w:eastAsia="fi-FI"/>
        </w:rPr>
        <w:t>Palomuurissa on oletuksena NAT päällä, joten se on myös kytkettävä pois päältä. Emme tarvitse palomuurista löytyvää NAT:a, koska pääkonttorin VyOS- reititin hoitaa NAT:n roolia. NAT asetukset löytyvät Fir</w:t>
      </w:r>
      <w:r w:rsidR="00DA29B9" w:rsidRPr="005E442B">
        <w:rPr>
          <w:lang w:eastAsia="fi-FI"/>
        </w:rPr>
        <w:t>ewall- valikosta (kts. K</w:t>
      </w:r>
      <w:r w:rsidR="0041023F">
        <w:rPr>
          <w:lang w:eastAsia="fi-FI"/>
        </w:rPr>
        <w:t>uvio 154</w:t>
      </w:r>
      <w:r w:rsidRPr="005E442B">
        <w:rPr>
          <w:lang w:eastAsia="fi-FI"/>
        </w:rPr>
        <w:t>).</w:t>
      </w:r>
    </w:p>
    <w:p w:rsidR="0021570D" w:rsidRPr="005E442B" w:rsidRDefault="0021570D" w:rsidP="0021570D">
      <w:pPr>
        <w:keepNext/>
      </w:pPr>
      <w:r w:rsidRPr="005E442B">
        <w:rPr>
          <w:noProof/>
          <w:lang w:eastAsia="fi-FI"/>
        </w:rPr>
        <w:drawing>
          <wp:inline distT="0" distB="0" distL="0" distR="0">
            <wp:extent cx="4505325" cy="1560265"/>
            <wp:effectExtent l="0" t="0" r="0" b="1905"/>
            <wp:docPr id="144" name="Kuva 144" descr="C:\Users\Z270\AppData\Local\Microsoft\Windows\INetCache\Content.Word\pfSense nat di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Z270\AppData\Local\Microsoft\Windows\INetCache\Content.Word\pfSense nat disable.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11675" cy="1562464"/>
                    </a:xfrm>
                    <a:prstGeom prst="rect">
                      <a:avLst/>
                    </a:prstGeom>
                    <a:noFill/>
                    <a:ln>
                      <a:noFill/>
                    </a:ln>
                  </pic:spPr>
                </pic:pic>
              </a:graphicData>
            </a:graphic>
          </wp:inline>
        </w:drawing>
      </w:r>
    </w:p>
    <w:p w:rsidR="0021570D" w:rsidRPr="005E442B" w:rsidRDefault="0021570D" w:rsidP="0021570D">
      <w:pPr>
        <w:pStyle w:val="Kuvaotsikko"/>
      </w:pPr>
      <w:bookmarkStart w:id="329" w:name="_Toc480902757"/>
      <w:r w:rsidRPr="005E442B">
        <w:t xml:space="preserve">Kuvio </w:t>
      </w:r>
      <w:fldSimple w:instr=" SEQ Kuvio \* ARABIC ">
        <w:r w:rsidR="001610A5">
          <w:rPr>
            <w:noProof/>
          </w:rPr>
          <w:t>154</w:t>
        </w:r>
      </w:fldSimple>
      <w:r w:rsidRPr="005E442B">
        <w:t>. NAT kytketty pois päältä</w:t>
      </w:r>
      <w:bookmarkEnd w:id="329"/>
    </w:p>
    <w:p w:rsidR="0021570D" w:rsidRPr="005E442B" w:rsidRDefault="0021570D" w:rsidP="0021570D">
      <w:pPr>
        <w:rPr>
          <w:lang w:eastAsia="fi-FI"/>
        </w:rPr>
      </w:pPr>
      <w:r w:rsidRPr="005E442B">
        <w:rPr>
          <w:lang w:eastAsia="fi-FI"/>
        </w:rPr>
        <w:lastRenderedPageBreak/>
        <w:t>Sallimme myös SSH- yhteyden palomuuriin</w:t>
      </w:r>
      <w:r w:rsidR="00E748E6" w:rsidRPr="005E442B">
        <w:rPr>
          <w:lang w:eastAsia="fi-FI"/>
        </w:rPr>
        <w:t>, jonka määritykset löytyvät System – Ad</w:t>
      </w:r>
      <w:r w:rsidR="0041023F">
        <w:rPr>
          <w:lang w:eastAsia="fi-FI"/>
        </w:rPr>
        <w:t>vanced valikosta (kts. Kuvio 155</w:t>
      </w:r>
      <w:r w:rsidR="00E748E6" w:rsidRPr="005E442B">
        <w:rPr>
          <w:lang w:eastAsia="fi-FI"/>
        </w:rPr>
        <w:t>).</w:t>
      </w:r>
    </w:p>
    <w:p w:rsidR="00E748E6" w:rsidRPr="005E442B" w:rsidRDefault="00E748E6" w:rsidP="00E748E6">
      <w:pPr>
        <w:keepNext/>
      </w:pPr>
      <w:r w:rsidRPr="005E442B">
        <w:rPr>
          <w:noProof/>
          <w:lang w:eastAsia="fi-FI"/>
        </w:rPr>
        <w:drawing>
          <wp:inline distT="0" distB="0" distL="0" distR="0" wp14:anchorId="5853DD7F" wp14:editId="4EA77ADA">
            <wp:extent cx="4876800" cy="1191847"/>
            <wp:effectExtent l="0" t="0" r="0" b="8890"/>
            <wp:docPr id="145" name="Kuv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0396" cy="1195170"/>
                    </a:xfrm>
                    <a:prstGeom prst="rect">
                      <a:avLst/>
                    </a:prstGeom>
                  </pic:spPr>
                </pic:pic>
              </a:graphicData>
            </a:graphic>
          </wp:inline>
        </w:drawing>
      </w:r>
    </w:p>
    <w:p w:rsidR="00E748E6" w:rsidRPr="005E442B" w:rsidRDefault="00E748E6" w:rsidP="00E748E6">
      <w:pPr>
        <w:pStyle w:val="Kuvaotsikko"/>
      </w:pPr>
      <w:bookmarkStart w:id="330" w:name="_Toc480902758"/>
      <w:r w:rsidRPr="005E442B">
        <w:t xml:space="preserve">Kuvio </w:t>
      </w:r>
      <w:fldSimple w:instr=" SEQ Kuvio \* ARABIC ">
        <w:r w:rsidR="001610A5">
          <w:rPr>
            <w:noProof/>
          </w:rPr>
          <w:t>155</w:t>
        </w:r>
      </w:fldSimple>
      <w:r w:rsidRPr="005E442B">
        <w:t>. SSH päälle</w:t>
      </w:r>
      <w:bookmarkEnd w:id="330"/>
    </w:p>
    <w:p w:rsidR="00E748E6" w:rsidRPr="005E442B" w:rsidRDefault="00E748E6" w:rsidP="00E748E6">
      <w:pPr>
        <w:rPr>
          <w:lang w:eastAsia="fi-FI"/>
        </w:rPr>
      </w:pPr>
    </w:p>
    <w:p w:rsidR="00E748E6" w:rsidRPr="005E442B" w:rsidRDefault="00E748E6" w:rsidP="00E748E6">
      <w:pPr>
        <w:rPr>
          <w:lang w:eastAsia="fi-FI"/>
        </w:rPr>
      </w:pPr>
      <w:r w:rsidRPr="005E442B">
        <w:rPr>
          <w:lang w:eastAsia="fi-FI"/>
        </w:rPr>
        <w:t>Varmistaaksemme verkon toiminnan ennen palomuurisääntöjen tekemistä, jouduimme luomaan Floating säännön, joka sallii kaiken liikenteen. Tä</w:t>
      </w:r>
      <w:r w:rsidR="0041023F">
        <w:rPr>
          <w:lang w:eastAsia="fi-FI"/>
        </w:rPr>
        <w:t>stä löytyy todennus kuviossa 156</w:t>
      </w:r>
      <w:r w:rsidRPr="005E442B">
        <w:rPr>
          <w:lang w:eastAsia="fi-FI"/>
        </w:rPr>
        <w:t>.</w:t>
      </w:r>
    </w:p>
    <w:p w:rsidR="00E748E6" w:rsidRPr="005E442B" w:rsidRDefault="00E748E6" w:rsidP="00E748E6">
      <w:pPr>
        <w:keepNext/>
      </w:pPr>
      <w:r w:rsidRPr="005E442B">
        <w:rPr>
          <w:noProof/>
          <w:lang w:eastAsia="fi-FI"/>
        </w:rPr>
        <w:drawing>
          <wp:inline distT="0" distB="0" distL="0" distR="0">
            <wp:extent cx="4720761" cy="3667125"/>
            <wp:effectExtent l="0" t="0" r="3810" b="0"/>
            <wp:docPr id="146" name="Kuva 146" descr="C:\Users\Z270\AppData\Local\Microsoft\Windows\INetCache\Content.Word\pfSense firewall-rules-floating-any-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Z270\AppData\Local\Microsoft\Windows\INetCache\Content.Word\pfSense firewall-rules-floating-any-any.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25245" cy="3670608"/>
                    </a:xfrm>
                    <a:prstGeom prst="rect">
                      <a:avLst/>
                    </a:prstGeom>
                    <a:noFill/>
                    <a:ln>
                      <a:noFill/>
                    </a:ln>
                  </pic:spPr>
                </pic:pic>
              </a:graphicData>
            </a:graphic>
          </wp:inline>
        </w:drawing>
      </w:r>
    </w:p>
    <w:p w:rsidR="00E748E6" w:rsidRPr="005E442B" w:rsidRDefault="00E748E6" w:rsidP="00E748E6">
      <w:pPr>
        <w:pStyle w:val="Kuvaotsikko"/>
        <w:rPr>
          <w:lang w:val="en-US"/>
        </w:rPr>
      </w:pPr>
      <w:bookmarkStart w:id="331" w:name="_Toc480902759"/>
      <w:r w:rsidRPr="005E442B">
        <w:rPr>
          <w:lang w:val="en-US"/>
        </w:rPr>
        <w:t xml:space="preserve">Kuvio </w:t>
      </w:r>
      <w:r w:rsidRPr="005E442B">
        <w:fldChar w:fldCharType="begin"/>
      </w:r>
      <w:r w:rsidRPr="005E442B">
        <w:rPr>
          <w:lang w:val="en-US"/>
        </w:rPr>
        <w:instrText xml:space="preserve"> SEQ Kuvio \* ARABIC </w:instrText>
      </w:r>
      <w:r w:rsidRPr="005E442B">
        <w:fldChar w:fldCharType="separate"/>
      </w:r>
      <w:r w:rsidR="001610A5">
        <w:rPr>
          <w:noProof/>
          <w:lang w:val="en-US"/>
        </w:rPr>
        <w:t>156</w:t>
      </w:r>
      <w:r w:rsidRPr="005E442B">
        <w:fldChar w:fldCharType="end"/>
      </w:r>
      <w:r w:rsidRPr="005E442B">
        <w:rPr>
          <w:lang w:val="en-US"/>
        </w:rPr>
        <w:t>. Floating any sääntö</w:t>
      </w:r>
      <w:bookmarkEnd w:id="331"/>
    </w:p>
    <w:p w:rsidR="000A1B3D" w:rsidRPr="005E442B" w:rsidRDefault="000A1B3D" w:rsidP="000A1B3D">
      <w:pPr>
        <w:rPr>
          <w:lang w:val="en-US"/>
        </w:rPr>
      </w:pPr>
    </w:p>
    <w:p w:rsidR="000A1B3D" w:rsidRPr="005E442B" w:rsidRDefault="000A1B3D" w:rsidP="004B441C">
      <w:pPr>
        <w:pStyle w:val="Otsikko3"/>
        <w:rPr>
          <w:lang w:val="en-US"/>
        </w:rPr>
      </w:pPr>
      <w:bookmarkStart w:id="332" w:name="_Toc480902578"/>
      <w:r w:rsidRPr="005E442B">
        <w:rPr>
          <w:lang w:val="en-US"/>
        </w:rPr>
        <w:lastRenderedPageBreak/>
        <w:t>Palomuurisäännöt</w:t>
      </w:r>
      <w:bookmarkEnd w:id="332"/>
    </w:p>
    <w:p w:rsidR="000A1B3D" w:rsidRPr="005E442B" w:rsidRDefault="000A1B3D" w:rsidP="000A1B3D">
      <w:r w:rsidRPr="005E442B">
        <w:t>Verkkomme Baselinen mukaisesti luodut s</w:t>
      </w:r>
      <w:r w:rsidR="0041023F">
        <w:t>äännöt on esitetty Kuvioissa 157 - 161</w:t>
      </w:r>
      <w:r w:rsidRPr="005E442B">
        <w:t xml:space="preserve">. Kuvioista selviää myös portit, lähde- ja kohdeverkot. Jokaisen sisäverkon sääntölistan loppuun luotiin Deny-sääntö. Sen tehtävänä on estää liikenne, ellei mihinkään edellä oleviin sääntöihin osuta. </w:t>
      </w:r>
    </w:p>
    <w:p w:rsidR="000A1B3D" w:rsidRPr="005E442B" w:rsidRDefault="00275F78" w:rsidP="000A1B3D">
      <w:pPr>
        <w:keepNext/>
      </w:pPr>
      <w:r w:rsidRPr="005E442B">
        <w:rPr>
          <w:noProof/>
          <w:lang w:eastAsia="fi-FI"/>
        </w:rPr>
        <w:drawing>
          <wp:inline distT="0" distB="0" distL="0" distR="0">
            <wp:extent cx="5038725" cy="1758801"/>
            <wp:effectExtent l="0" t="0" r="0" b="0"/>
            <wp:docPr id="174" name="Kuva 174" descr="C:\Users\Z270\AppData\Local\Microsoft\Windows\INetCache\Content.Word\floating 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270\AppData\Local\Microsoft\Windows\INetCache\Content.Word\floating rules.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3761" cy="1764049"/>
                    </a:xfrm>
                    <a:prstGeom prst="rect">
                      <a:avLst/>
                    </a:prstGeom>
                    <a:noFill/>
                    <a:ln>
                      <a:noFill/>
                    </a:ln>
                  </pic:spPr>
                </pic:pic>
              </a:graphicData>
            </a:graphic>
          </wp:inline>
        </w:drawing>
      </w:r>
    </w:p>
    <w:p w:rsidR="000A1B3D" w:rsidRPr="005E442B" w:rsidRDefault="000A1B3D" w:rsidP="000A1B3D">
      <w:pPr>
        <w:pStyle w:val="Kuvaotsikko"/>
      </w:pPr>
      <w:bookmarkStart w:id="333" w:name="_Toc480902760"/>
      <w:r w:rsidRPr="005E442B">
        <w:t xml:space="preserve">Kuvio </w:t>
      </w:r>
      <w:fldSimple w:instr=" SEQ Kuvio \* ARABIC ">
        <w:r w:rsidR="001610A5">
          <w:rPr>
            <w:noProof/>
          </w:rPr>
          <w:t>157</w:t>
        </w:r>
      </w:fldSimple>
      <w:r w:rsidRPr="005E442B">
        <w:t>. Floating säännöt</w:t>
      </w:r>
      <w:bookmarkEnd w:id="333"/>
    </w:p>
    <w:p w:rsidR="000A1B3D" w:rsidRPr="005E442B" w:rsidRDefault="000A1B3D" w:rsidP="000A1B3D"/>
    <w:p w:rsidR="000A1B3D" w:rsidRPr="005E442B" w:rsidRDefault="00275F78" w:rsidP="000A1B3D">
      <w:pPr>
        <w:keepNext/>
      </w:pPr>
      <w:r w:rsidRPr="005E442B">
        <w:rPr>
          <w:noProof/>
          <w:lang w:eastAsia="fi-FI"/>
        </w:rPr>
        <w:drawing>
          <wp:inline distT="0" distB="0" distL="0" distR="0">
            <wp:extent cx="4953000" cy="2840781"/>
            <wp:effectExtent l="0" t="0" r="0" b="0"/>
            <wp:docPr id="175" name="Kuva 175" descr="C:\Users\Z270\AppData\Local\Microsoft\Windows\INetCache\Content.Word\public 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270\AppData\Local\Microsoft\Windows\INetCache\Content.Word\public rules.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60713" cy="2845205"/>
                    </a:xfrm>
                    <a:prstGeom prst="rect">
                      <a:avLst/>
                    </a:prstGeom>
                    <a:noFill/>
                    <a:ln>
                      <a:noFill/>
                    </a:ln>
                  </pic:spPr>
                </pic:pic>
              </a:graphicData>
            </a:graphic>
          </wp:inline>
        </w:drawing>
      </w:r>
    </w:p>
    <w:p w:rsidR="000A1B3D" w:rsidRPr="005E442B" w:rsidRDefault="000A1B3D" w:rsidP="000A1B3D">
      <w:pPr>
        <w:pStyle w:val="Kuvaotsikko"/>
      </w:pPr>
      <w:bookmarkStart w:id="334" w:name="_Toc480902761"/>
      <w:r w:rsidRPr="005E442B">
        <w:t xml:space="preserve">Kuvio </w:t>
      </w:r>
      <w:fldSimple w:instr=" SEQ Kuvio \* ARABIC ">
        <w:r w:rsidR="001610A5">
          <w:rPr>
            <w:noProof/>
          </w:rPr>
          <w:t>158</w:t>
        </w:r>
      </w:fldSimple>
      <w:r w:rsidRPr="005E442B">
        <w:t>. Public säännöt</w:t>
      </w:r>
      <w:bookmarkEnd w:id="334"/>
    </w:p>
    <w:p w:rsidR="000A1B3D" w:rsidRPr="005E442B" w:rsidRDefault="000A1B3D" w:rsidP="000A1B3D"/>
    <w:p w:rsidR="000A1B3D" w:rsidRPr="005E442B" w:rsidRDefault="00275F78" w:rsidP="000A1B3D">
      <w:pPr>
        <w:keepNext/>
      </w:pPr>
      <w:r w:rsidRPr="005E442B">
        <w:rPr>
          <w:noProof/>
          <w:lang w:eastAsia="fi-FI"/>
        </w:rPr>
        <w:lastRenderedPageBreak/>
        <w:drawing>
          <wp:inline distT="0" distB="0" distL="0" distR="0">
            <wp:extent cx="4305300" cy="3868530"/>
            <wp:effectExtent l="0" t="0" r="0" b="0"/>
            <wp:docPr id="176" name="Kuva 176" descr="C:\Users\Z270\AppData\Local\Microsoft\Windows\INetCache\Content.Word\servers 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270\AppData\Local\Microsoft\Windows\INetCache\Content.Word\servers rules.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15929" cy="3878080"/>
                    </a:xfrm>
                    <a:prstGeom prst="rect">
                      <a:avLst/>
                    </a:prstGeom>
                    <a:noFill/>
                    <a:ln>
                      <a:noFill/>
                    </a:ln>
                  </pic:spPr>
                </pic:pic>
              </a:graphicData>
            </a:graphic>
          </wp:inline>
        </w:drawing>
      </w:r>
    </w:p>
    <w:p w:rsidR="000A1B3D" w:rsidRPr="005E442B" w:rsidRDefault="000A1B3D" w:rsidP="000A1B3D">
      <w:pPr>
        <w:pStyle w:val="Kuvaotsikko"/>
      </w:pPr>
      <w:bookmarkStart w:id="335" w:name="_Toc480902762"/>
      <w:r w:rsidRPr="005E442B">
        <w:t xml:space="preserve">Kuvio </w:t>
      </w:r>
      <w:fldSimple w:instr=" SEQ Kuvio \* ARABIC ">
        <w:r w:rsidR="001610A5">
          <w:rPr>
            <w:noProof/>
          </w:rPr>
          <w:t>159</w:t>
        </w:r>
      </w:fldSimple>
      <w:r w:rsidRPr="005E442B">
        <w:t>. Servers säänöt</w:t>
      </w:r>
      <w:bookmarkEnd w:id="335"/>
    </w:p>
    <w:p w:rsidR="000A1B3D" w:rsidRPr="005E442B" w:rsidRDefault="000A1B3D" w:rsidP="000A1B3D"/>
    <w:p w:rsidR="000A1B3D" w:rsidRPr="005E442B" w:rsidRDefault="00275F78" w:rsidP="000A1B3D">
      <w:pPr>
        <w:keepNext/>
      </w:pPr>
      <w:r w:rsidRPr="005E442B">
        <w:rPr>
          <w:noProof/>
          <w:lang w:eastAsia="fi-FI"/>
        </w:rPr>
        <w:drawing>
          <wp:inline distT="0" distB="0" distL="0" distR="0">
            <wp:extent cx="4415064" cy="2990850"/>
            <wp:effectExtent l="0" t="0" r="5080" b="0"/>
            <wp:docPr id="177" name="Kuva 177" descr="C:\Users\Z270\AppData\Local\Microsoft\Windows\INetCache\Content.Word\ws 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270\AppData\Local\Microsoft\Windows\INetCache\Content.Word\ws rules.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17124" cy="2992246"/>
                    </a:xfrm>
                    <a:prstGeom prst="rect">
                      <a:avLst/>
                    </a:prstGeom>
                    <a:noFill/>
                    <a:ln>
                      <a:noFill/>
                    </a:ln>
                  </pic:spPr>
                </pic:pic>
              </a:graphicData>
            </a:graphic>
          </wp:inline>
        </w:drawing>
      </w:r>
    </w:p>
    <w:p w:rsidR="000A1B3D" w:rsidRPr="005E442B" w:rsidRDefault="000A1B3D" w:rsidP="000A1B3D">
      <w:pPr>
        <w:pStyle w:val="Kuvaotsikko"/>
      </w:pPr>
      <w:bookmarkStart w:id="336" w:name="_Toc480902763"/>
      <w:r w:rsidRPr="005E442B">
        <w:t xml:space="preserve">Kuvio </w:t>
      </w:r>
      <w:fldSimple w:instr=" SEQ Kuvio \* ARABIC ">
        <w:r w:rsidR="001610A5">
          <w:rPr>
            <w:noProof/>
          </w:rPr>
          <w:t>160</w:t>
        </w:r>
      </w:fldSimple>
      <w:r w:rsidRPr="005E442B">
        <w:t>. WS säännöt</w:t>
      </w:r>
      <w:bookmarkEnd w:id="336"/>
    </w:p>
    <w:p w:rsidR="000A1B3D" w:rsidRPr="005E442B" w:rsidRDefault="000A1B3D" w:rsidP="000A1B3D"/>
    <w:p w:rsidR="000A1B3D" w:rsidRPr="005E442B" w:rsidRDefault="00275F78" w:rsidP="000A1B3D">
      <w:pPr>
        <w:keepNext/>
      </w:pPr>
      <w:r w:rsidRPr="005E442B">
        <w:rPr>
          <w:noProof/>
          <w:lang w:eastAsia="fi-FI"/>
        </w:rPr>
        <w:lastRenderedPageBreak/>
        <w:drawing>
          <wp:inline distT="0" distB="0" distL="0" distR="0">
            <wp:extent cx="4819650" cy="4312684"/>
            <wp:effectExtent l="0" t="0" r="0" b="0"/>
            <wp:docPr id="178" name="Kuva 178" descr="C:\Users\Z270\AppData\Local\Microsoft\Windows\INetCache\Content.Word\wan 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270\AppData\Local\Microsoft\Windows\INetCache\Content.Word\wan rule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24506" cy="4317029"/>
                    </a:xfrm>
                    <a:prstGeom prst="rect">
                      <a:avLst/>
                    </a:prstGeom>
                    <a:noFill/>
                    <a:ln>
                      <a:noFill/>
                    </a:ln>
                  </pic:spPr>
                </pic:pic>
              </a:graphicData>
            </a:graphic>
          </wp:inline>
        </w:drawing>
      </w:r>
    </w:p>
    <w:p w:rsidR="000A1B3D" w:rsidRPr="005E442B" w:rsidRDefault="000A1B3D" w:rsidP="000A1B3D">
      <w:pPr>
        <w:pStyle w:val="Kuvaotsikko"/>
      </w:pPr>
      <w:bookmarkStart w:id="337" w:name="_Toc480902764"/>
      <w:r w:rsidRPr="005E442B">
        <w:t xml:space="preserve">Kuvio </w:t>
      </w:r>
      <w:fldSimple w:instr=" SEQ Kuvio \* ARABIC ">
        <w:r w:rsidR="001610A5">
          <w:rPr>
            <w:noProof/>
          </w:rPr>
          <w:t>161</w:t>
        </w:r>
      </w:fldSimple>
      <w:r w:rsidRPr="005E442B">
        <w:t>. WAN säännöt</w:t>
      </w:r>
      <w:bookmarkEnd w:id="337"/>
    </w:p>
    <w:p w:rsidR="000A1B3D" w:rsidRPr="005E442B" w:rsidRDefault="000A1B3D" w:rsidP="000A1B3D"/>
    <w:p w:rsidR="000A1B3D" w:rsidRPr="005E442B" w:rsidRDefault="000A1B3D" w:rsidP="000A1B3D">
      <w:r w:rsidRPr="005E442B">
        <w:t>Loimme sivutoimipaikoista oman ns. aliaksen, ettei jokaisen konttorin verkolle tarvitse tehdä omia sääntöjä. Aliaksen voi luoda Firewall – Aliases valikosta. Sivukonttorien alias on esitetty K</w:t>
      </w:r>
      <w:r w:rsidR="0041023F">
        <w:t>uviossa 162</w:t>
      </w:r>
      <w:r w:rsidR="00D54583" w:rsidRPr="005E442B">
        <w:t>.</w:t>
      </w:r>
    </w:p>
    <w:p w:rsidR="00D54583" w:rsidRPr="005E442B" w:rsidRDefault="00D54583" w:rsidP="00D54583">
      <w:pPr>
        <w:keepNext/>
      </w:pPr>
      <w:r w:rsidRPr="005E442B">
        <w:rPr>
          <w:noProof/>
          <w:lang w:eastAsia="fi-FI"/>
        </w:rPr>
        <w:drawing>
          <wp:inline distT="0" distB="0" distL="0" distR="0">
            <wp:extent cx="4883259" cy="1343025"/>
            <wp:effectExtent l="0" t="0" r="0" b="0"/>
            <wp:docPr id="173" name="Kuva 173" descr="C:\Users\Z270\AppData\Local\Microsoft\Windows\INetCache\Content.Word\al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Z270\AppData\Local\Microsoft\Windows\INetCache\Content.Word\alias.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285" cy="1343857"/>
                    </a:xfrm>
                    <a:prstGeom prst="rect">
                      <a:avLst/>
                    </a:prstGeom>
                    <a:noFill/>
                    <a:ln>
                      <a:noFill/>
                    </a:ln>
                  </pic:spPr>
                </pic:pic>
              </a:graphicData>
            </a:graphic>
          </wp:inline>
        </w:drawing>
      </w:r>
    </w:p>
    <w:p w:rsidR="000A1B3D" w:rsidRPr="005E442B" w:rsidRDefault="00D54583" w:rsidP="00D54583">
      <w:pPr>
        <w:pStyle w:val="Kuvaotsikko"/>
      </w:pPr>
      <w:bookmarkStart w:id="338" w:name="_Toc480902765"/>
      <w:r w:rsidRPr="005E442B">
        <w:t xml:space="preserve">Kuvio </w:t>
      </w:r>
      <w:fldSimple w:instr=" SEQ Kuvio \* ARABIC ">
        <w:r w:rsidR="001610A5">
          <w:rPr>
            <w:noProof/>
          </w:rPr>
          <w:t>162</w:t>
        </w:r>
      </w:fldSimple>
      <w:r w:rsidRPr="005E442B">
        <w:t>. Sivutoimipaikkojen alias</w:t>
      </w:r>
      <w:bookmarkEnd w:id="338"/>
    </w:p>
    <w:p w:rsidR="002948EB" w:rsidRPr="005E442B" w:rsidRDefault="002948EB" w:rsidP="002948EB">
      <w:pPr>
        <w:rPr>
          <w:lang w:eastAsia="fi-FI"/>
        </w:rPr>
      </w:pPr>
    </w:p>
    <w:p w:rsidR="002948EB" w:rsidRPr="005E442B" w:rsidRDefault="002948EB" w:rsidP="004B441C">
      <w:pPr>
        <w:pStyle w:val="Otsikko3"/>
      </w:pPr>
      <w:bookmarkStart w:id="339" w:name="_Toc480902579"/>
      <w:r w:rsidRPr="005E442B">
        <w:lastRenderedPageBreak/>
        <w:t>Palomuurisääntöjen todennus</w:t>
      </w:r>
      <w:bookmarkEnd w:id="339"/>
    </w:p>
    <w:p w:rsidR="00275F78" w:rsidRPr="005E442B" w:rsidRDefault="00275F78" w:rsidP="00BF2B9D">
      <w:r w:rsidRPr="005E442B">
        <w:t xml:space="preserve">Palomuurisääntöjä testattiin estämällä ICMP- liikenne verkossa. </w:t>
      </w:r>
      <w:r w:rsidR="00E51E22" w:rsidRPr="005E442B">
        <w:t xml:space="preserve">Tilatonta palomuuria pystytään näin testaamaan helposti pelkillä sääntömuutoksilla. </w:t>
      </w:r>
      <w:r w:rsidR="0041023F">
        <w:t>Kuvioissa 163 ja 164</w:t>
      </w:r>
      <w:r w:rsidRPr="005E442B">
        <w:t xml:space="preserve"> ICMP- liikenteen salliva sääntö on päällä.</w:t>
      </w:r>
      <w:r w:rsidR="00E51E22" w:rsidRPr="005E442B">
        <w:t xml:space="preserve"> Aiemmin luotu kaiken liikenteen salliva sääntö käännettiin pois päältä palomuurisääntöjen luonnin jälkeen.</w:t>
      </w:r>
    </w:p>
    <w:p w:rsidR="00275F78" w:rsidRPr="005E442B" w:rsidRDefault="00275F78">
      <w:pPr>
        <w:spacing w:line="259" w:lineRule="auto"/>
      </w:pPr>
    </w:p>
    <w:p w:rsidR="00275F78" w:rsidRPr="005E442B" w:rsidRDefault="00275F78" w:rsidP="00275F78">
      <w:pPr>
        <w:keepNext/>
        <w:spacing w:line="259" w:lineRule="auto"/>
      </w:pPr>
      <w:r w:rsidRPr="005E442B">
        <w:rPr>
          <w:noProof/>
          <w:lang w:eastAsia="fi-FI"/>
        </w:rPr>
        <w:drawing>
          <wp:inline distT="0" distB="0" distL="0" distR="0">
            <wp:extent cx="5292725" cy="1388713"/>
            <wp:effectExtent l="0" t="0" r="3175" b="2540"/>
            <wp:docPr id="179" name="Kuva 179" descr="C:\Users\Z270\AppData\Local\Microsoft\Windows\INetCache\Content.Word\Ping rul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270\AppData\Local\Microsoft\Windows\INetCache\Content.Word\Ping rule 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92725" cy="1388713"/>
                    </a:xfrm>
                    <a:prstGeom prst="rect">
                      <a:avLst/>
                    </a:prstGeom>
                    <a:noFill/>
                    <a:ln>
                      <a:noFill/>
                    </a:ln>
                  </pic:spPr>
                </pic:pic>
              </a:graphicData>
            </a:graphic>
          </wp:inline>
        </w:drawing>
      </w:r>
    </w:p>
    <w:p w:rsidR="00275F78" w:rsidRPr="005E442B" w:rsidRDefault="00275F78" w:rsidP="00275F78">
      <w:pPr>
        <w:pStyle w:val="Kuvaotsikko"/>
      </w:pPr>
      <w:bookmarkStart w:id="340" w:name="_Toc480902766"/>
      <w:r w:rsidRPr="005E442B">
        <w:t xml:space="preserve">Kuvio </w:t>
      </w:r>
      <w:fldSimple w:instr=" SEQ Kuvio \* ARABIC ">
        <w:r w:rsidR="001610A5">
          <w:rPr>
            <w:noProof/>
          </w:rPr>
          <w:t>163</w:t>
        </w:r>
      </w:fldSimple>
      <w:r w:rsidRPr="005E442B">
        <w:t>. ICMP- liikenne sallitaan</w:t>
      </w:r>
      <w:bookmarkEnd w:id="340"/>
    </w:p>
    <w:p w:rsidR="00275F78" w:rsidRPr="005E442B" w:rsidRDefault="00275F78" w:rsidP="00275F78"/>
    <w:p w:rsidR="00275F78" w:rsidRPr="005E442B" w:rsidRDefault="00275F78" w:rsidP="00275F78">
      <w:pPr>
        <w:keepNext/>
      </w:pPr>
      <w:r w:rsidRPr="005E442B">
        <w:rPr>
          <w:noProof/>
          <w:lang w:eastAsia="fi-FI"/>
        </w:rPr>
        <w:lastRenderedPageBreak/>
        <w:drawing>
          <wp:inline distT="0" distB="0" distL="0" distR="0">
            <wp:extent cx="5172075" cy="4297792"/>
            <wp:effectExtent l="0" t="0" r="0" b="7620"/>
            <wp:docPr id="180" name="Kuva 180" descr="C:\Users\Z270\AppData\Local\Microsoft\Windows\INetCache\Content.Word\Ping rul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270\AppData\Local\Microsoft\Windows\INetCache\Content.Word\Ping rule 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6955" cy="4301847"/>
                    </a:xfrm>
                    <a:prstGeom prst="rect">
                      <a:avLst/>
                    </a:prstGeom>
                    <a:noFill/>
                    <a:ln>
                      <a:noFill/>
                    </a:ln>
                  </pic:spPr>
                </pic:pic>
              </a:graphicData>
            </a:graphic>
          </wp:inline>
        </w:drawing>
      </w:r>
    </w:p>
    <w:p w:rsidR="00275F78" w:rsidRPr="005E442B" w:rsidRDefault="00275F78" w:rsidP="00275F78">
      <w:pPr>
        <w:pStyle w:val="Kuvaotsikko"/>
      </w:pPr>
      <w:bookmarkStart w:id="341" w:name="_Toc480902767"/>
      <w:r w:rsidRPr="005E442B">
        <w:t xml:space="preserve">Kuvio </w:t>
      </w:r>
      <w:fldSimple w:instr=" SEQ Kuvio \* ARABIC ">
        <w:r w:rsidR="001610A5">
          <w:rPr>
            <w:noProof/>
          </w:rPr>
          <w:t>164</w:t>
        </w:r>
      </w:fldSimple>
      <w:r w:rsidRPr="005E442B">
        <w:t>. ICMP- liikenne sallittu kaikkiin rajapintoihin</w:t>
      </w:r>
      <w:bookmarkEnd w:id="341"/>
    </w:p>
    <w:p w:rsidR="00275F78" w:rsidRPr="005E442B" w:rsidRDefault="00275F78" w:rsidP="00275F78"/>
    <w:p w:rsidR="00275F78" w:rsidRPr="005E442B" w:rsidRDefault="0041023F" w:rsidP="00275F78">
      <w:r>
        <w:t>Kuviossa 165</w:t>
      </w:r>
      <w:r w:rsidR="00275F78" w:rsidRPr="005E442B">
        <w:t xml:space="preserve"> on vielä todennettu ICMP- liikenteen toimivuus pingaamalla </w:t>
      </w:r>
      <w:r w:rsidR="00E51E22" w:rsidRPr="005E442B">
        <w:t>pääkonttorin ohjainpalvelin DC1:tä</w:t>
      </w:r>
      <w:r w:rsidR="00275F78" w:rsidRPr="005E442B">
        <w:t xml:space="preserve"> työasemalta.</w:t>
      </w:r>
    </w:p>
    <w:p w:rsidR="00275F78" w:rsidRPr="005E442B" w:rsidRDefault="00275F78" w:rsidP="00275F78">
      <w:pPr>
        <w:keepNext/>
      </w:pPr>
      <w:r w:rsidRPr="005E442B">
        <w:rPr>
          <w:noProof/>
          <w:lang w:eastAsia="fi-FI"/>
        </w:rPr>
        <w:drawing>
          <wp:inline distT="0" distB="0" distL="0" distR="0">
            <wp:extent cx="4295775" cy="1476375"/>
            <wp:effectExtent l="0" t="0" r="9525" b="9525"/>
            <wp:docPr id="181" name="Kuva 181" descr="C:\Users\Z270\AppData\Local\Microsoft\Windows\INetCache\Content.Word\Ping rule toden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270\AppData\Local\Microsoft\Windows\INetCache\Content.Word\Ping rule todennus.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5775" cy="1476375"/>
                    </a:xfrm>
                    <a:prstGeom prst="rect">
                      <a:avLst/>
                    </a:prstGeom>
                    <a:noFill/>
                    <a:ln>
                      <a:noFill/>
                    </a:ln>
                  </pic:spPr>
                </pic:pic>
              </a:graphicData>
            </a:graphic>
          </wp:inline>
        </w:drawing>
      </w:r>
    </w:p>
    <w:p w:rsidR="00275F78" w:rsidRPr="005E442B" w:rsidRDefault="00275F78" w:rsidP="00275F78">
      <w:pPr>
        <w:pStyle w:val="Kuvaotsikko"/>
      </w:pPr>
      <w:bookmarkStart w:id="342" w:name="_Toc480902768"/>
      <w:r w:rsidRPr="005E442B">
        <w:t xml:space="preserve">Kuvio </w:t>
      </w:r>
      <w:fldSimple w:instr=" SEQ Kuvio \* ARABIC ">
        <w:r w:rsidR="001610A5">
          <w:rPr>
            <w:noProof/>
          </w:rPr>
          <w:t>165</w:t>
        </w:r>
      </w:fldSimple>
      <w:r w:rsidRPr="005E442B">
        <w:t>. Ping työasemalta ohjainpalvelimelle onnistuu</w:t>
      </w:r>
      <w:bookmarkEnd w:id="342"/>
    </w:p>
    <w:p w:rsidR="00275F78" w:rsidRPr="005E442B" w:rsidRDefault="00275F78" w:rsidP="00275F78"/>
    <w:p w:rsidR="00275F78" w:rsidRPr="005E442B" w:rsidRDefault="00275F78" w:rsidP="00275F78">
      <w:r w:rsidRPr="005E442B">
        <w:t xml:space="preserve">ICMP- liikenne todettiin aiemmin toimivaksi, joten seuraavaksi </w:t>
      </w:r>
      <w:r w:rsidR="00E51E22" w:rsidRPr="005E442B">
        <w:t>sääntö kielletään palomuurin Floating säännöissä. Tästä todennus ku</w:t>
      </w:r>
      <w:r w:rsidR="0041023F">
        <w:t>vioissa 166 ja 167</w:t>
      </w:r>
      <w:r w:rsidR="00E51E22" w:rsidRPr="005E442B">
        <w:t>.</w:t>
      </w:r>
    </w:p>
    <w:p w:rsidR="00E51E22" w:rsidRPr="005E442B" w:rsidRDefault="00E51E22" w:rsidP="00E51E22">
      <w:pPr>
        <w:keepNext/>
      </w:pPr>
      <w:r w:rsidRPr="005E442B">
        <w:rPr>
          <w:noProof/>
          <w:lang w:eastAsia="fi-FI"/>
        </w:rPr>
        <w:lastRenderedPageBreak/>
        <w:drawing>
          <wp:inline distT="0" distB="0" distL="0" distR="0">
            <wp:extent cx="4810125" cy="1275949"/>
            <wp:effectExtent l="0" t="0" r="0" b="635"/>
            <wp:docPr id="182" name="Kuva 182" descr="C:\Users\Z270\AppData\Local\Microsoft\Windows\INetCache\Content.Word\Block ping rul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270\AppData\Local\Microsoft\Windows\INetCache\Content.Word\Block ping rule 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2579" cy="1279253"/>
                    </a:xfrm>
                    <a:prstGeom prst="rect">
                      <a:avLst/>
                    </a:prstGeom>
                    <a:noFill/>
                    <a:ln>
                      <a:noFill/>
                    </a:ln>
                  </pic:spPr>
                </pic:pic>
              </a:graphicData>
            </a:graphic>
          </wp:inline>
        </w:drawing>
      </w:r>
    </w:p>
    <w:p w:rsidR="00E51E22" w:rsidRPr="005E442B" w:rsidRDefault="00E51E22" w:rsidP="00E51E22">
      <w:pPr>
        <w:pStyle w:val="Kuvaotsikko"/>
      </w:pPr>
      <w:bookmarkStart w:id="343" w:name="_Toc480902769"/>
      <w:r w:rsidRPr="005E442B">
        <w:t xml:space="preserve">Kuvio </w:t>
      </w:r>
      <w:fldSimple w:instr=" SEQ Kuvio \* ARABIC ">
        <w:r w:rsidR="001610A5">
          <w:rPr>
            <w:noProof/>
          </w:rPr>
          <w:t>166</w:t>
        </w:r>
      </w:fldSimple>
      <w:r w:rsidRPr="005E442B">
        <w:t>. Block ICMP</w:t>
      </w:r>
      <w:bookmarkEnd w:id="343"/>
    </w:p>
    <w:p w:rsidR="00E51E22" w:rsidRPr="005E442B" w:rsidRDefault="00E51E22" w:rsidP="00E51E22"/>
    <w:p w:rsidR="00E51E22" w:rsidRPr="005E442B" w:rsidRDefault="00E51E22" w:rsidP="00E51E22">
      <w:pPr>
        <w:keepNext/>
      </w:pPr>
      <w:r w:rsidRPr="005E442B">
        <w:rPr>
          <w:noProof/>
          <w:lang w:eastAsia="fi-FI"/>
        </w:rPr>
        <w:drawing>
          <wp:inline distT="0" distB="0" distL="0" distR="0">
            <wp:extent cx="2924175" cy="2477937"/>
            <wp:effectExtent l="0" t="0" r="0" b="0"/>
            <wp:docPr id="183" name="Kuva 183" descr="C:\Users\Z270\AppData\Local\Microsoft\Windows\INetCache\Content.Word\Block ping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270\AppData\Local\Microsoft\Windows\INetCache\Content.Word\Block ping rule.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37323" cy="2489079"/>
                    </a:xfrm>
                    <a:prstGeom prst="rect">
                      <a:avLst/>
                    </a:prstGeom>
                    <a:noFill/>
                    <a:ln>
                      <a:noFill/>
                    </a:ln>
                  </pic:spPr>
                </pic:pic>
              </a:graphicData>
            </a:graphic>
          </wp:inline>
        </w:drawing>
      </w:r>
    </w:p>
    <w:p w:rsidR="00E51E22" w:rsidRDefault="00E51E22" w:rsidP="00E51E22">
      <w:pPr>
        <w:pStyle w:val="Kuvaotsikko"/>
      </w:pPr>
      <w:bookmarkStart w:id="344" w:name="_Toc480902770"/>
      <w:r w:rsidRPr="005E442B">
        <w:t xml:space="preserve">Kuvio </w:t>
      </w:r>
      <w:fldSimple w:instr=" SEQ Kuvio \* ARABIC ">
        <w:r w:rsidR="001610A5">
          <w:rPr>
            <w:noProof/>
          </w:rPr>
          <w:t>167</w:t>
        </w:r>
      </w:fldSimple>
      <w:r w:rsidRPr="005E442B">
        <w:t>. ICMP blokattu kaikissa rajapinnoissa</w:t>
      </w:r>
      <w:bookmarkEnd w:id="344"/>
    </w:p>
    <w:p w:rsidR="004906DC" w:rsidRPr="004906DC" w:rsidRDefault="004906DC" w:rsidP="004906DC"/>
    <w:p w:rsidR="00E51E22" w:rsidRPr="005E442B" w:rsidRDefault="00E51E22" w:rsidP="00E51E22">
      <w:r w:rsidRPr="005E442B">
        <w:t>Sääntömuutoksen jälkeen työasemalta yritettiin uudestaan pingata pääkonttorin ohj</w:t>
      </w:r>
      <w:r w:rsidR="0041023F">
        <w:t>ainpalvelin DC1:tä. Kuviosta 168</w:t>
      </w:r>
      <w:r w:rsidRPr="005E442B">
        <w:t xml:space="preserve"> selviää, että ping ei mene läpi, jonka edellä tehty sääntömuutos estää.</w:t>
      </w:r>
    </w:p>
    <w:p w:rsidR="00E51E22" w:rsidRPr="005E442B" w:rsidRDefault="00E51E22" w:rsidP="00E51E22">
      <w:pPr>
        <w:keepNext/>
      </w:pPr>
      <w:r w:rsidRPr="005E442B">
        <w:rPr>
          <w:noProof/>
          <w:lang w:eastAsia="fi-FI"/>
        </w:rPr>
        <w:drawing>
          <wp:inline distT="0" distB="0" distL="0" distR="0">
            <wp:extent cx="4476750" cy="1247775"/>
            <wp:effectExtent l="0" t="0" r="0" b="9525"/>
            <wp:docPr id="184" name="Kuva 184" descr="C:\Users\Z270\AppData\Local\Microsoft\Windows\INetCache\Content.Word\Block ping rule toden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270\AppData\Local\Microsoft\Windows\INetCache\Content.Word\Block ping rule todennus.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76750" cy="1247775"/>
                    </a:xfrm>
                    <a:prstGeom prst="rect">
                      <a:avLst/>
                    </a:prstGeom>
                    <a:noFill/>
                    <a:ln>
                      <a:noFill/>
                    </a:ln>
                  </pic:spPr>
                </pic:pic>
              </a:graphicData>
            </a:graphic>
          </wp:inline>
        </w:drawing>
      </w:r>
    </w:p>
    <w:p w:rsidR="00E51E22" w:rsidRPr="005E442B" w:rsidRDefault="00E51E22" w:rsidP="00E51E22">
      <w:pPr>
        <w:pStyle w:val="Kuvaotsikko"/>
      </w:pPr>
      <w:bookmarkStart w:id="345" w:name="_Toc480902771"/>
      <w:r w:rsidRPr="005E442B">
        <w:t xml:space="preserve">Kuvio </w:t>
      </w:r>
      <w:fldSimple w:instr=" SEQ Kuvio \* ARABIC ">
        <w:r w:rsidR="001610A5">
          <w:rPr>
            <w:noProof/>
          </w:rPr>
          <w:t>168</w:t>
        </w:r>
      </w:fldSimple>
      <w:r w:rsidRPr="005E442B">
        <w:t>. ICMP- todennus sääntömuutoksen jälkeen</w:t>
      </w:r>
      <w:bookmarkEnd w:id="345"/>
    </w:p>
    <w:p w:rsidR="00E51E22" w:rsidRPr="005E442B" w:rsidRDefault="00E51E22" w:rsidP="00E51E22"/>
    <w:p w:rsidR="00E51E22" w:rsidRPr="005E442B" w:rsidRDefault="00E51E22" w:rsidP="00E51E22">
      <w:r w:rsidRPr="005E442B">
        <w:lastRenderedPageBreak/>
        <w:t>Palomuurin Diagnostics – States välilehdeltä löytyy myös tilataulu, joka kertoo tapahtuneesta liikenteestä. Taulusta löytyy lähde-, kohdeverkot ja portit molempiin suuntiin. Ku</w:t>
      </w:r>
      <w:r w:rsidR="0041023F">
        <w:t>viossa 169</w:t>
      </w:r>
      <w:r w:rsidR="006443D4" w:rsidRPr="005E442B">
        <w:t xml:space="preserve"> osa palomuurin tilataulusta edellä tehdyn sääntöjen testailun ja todennuksen jäljiltä.</w:t>
      </w:r>
    </w:p>
    <w:p w:rsidR="006443D4" w:rsidRPr="005E442B" w:rsidRDefault="006443D4" w:rsidP="006443D4">
      <w:pPr>
        <w:keepNext/>
      </w:pPr>
      <w:r w:rsidRPr="005E442B">
        <w:rPr>
          <w:noProof/>
          <w:lang w:eastAsia="fi-FI"/>
        </w:rPr>
        <w:drawing>
          <wp:inline distT="0" distB="0" distL="0" distR="0">
            <wp:extent cx="4667336" cy="3228975"/>
            <wp:effectExtent l="0" t="0" r="0" b="0"/>
            <wp:docPr id="185" name="Kuva 185" descr="C:\Users\Z270\AppData\Local\Microsoft\Windows\INetCache\Content.Word\States tau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270\AppData\Local\Microsoft\Windows\INetCache\Content.Word\States taulu.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69057" cy="3230166"/>
                    </a:xfrm>
                    <a:prstGeom prst="rect">
                      <a:avLst/>
                    </a:prstGeom>
                    <a:noFill/>
                    <a:ln>
                      <a:noFill/>
                    </a:ln>
                  </pic:spPr>
                </pic:pic>
              </a:graphicData>
            </a:graphic>
          </wp:inline>
        </w:drawing>
      </w:r>
    </w:p>
    <w:p w:rsidR="00E51E22" w:rsidRPr="005E442B" w:rsidRDefault="006443D4" w:rsidP="006443D4">
      <w:pPr>
        <w:pStyle w:val="Kuvaotsikko"/>
      </w:pPr>
      <w:bookmarkStart w:id="346" w:name="_Toc480902772"/>
      <w:r w:rsidRPr="005E442B">
        <w:t xml:space="preserve">Kuvio </w:t>
      </w:r>
      <w:fldSimple w:instr=" SEQ Kuvio \* ARABIC ">
        <w:r w:rsidR="001610A5">
          <w:rPr>
            <w:noProof/>
          </w:rPr>
          <w:t>169</w:t>
        </w:r>
      </w:fldSimple>
      <w:r w:rsidRPr="005E442B">
        <w:t>. PfSense tilataulu</w:t>
      </w:r>
      <w:bookmarkEnd w:id="346"/>
    </w:p>
    <w:p w:rsidR="00E51E22" w:rsidRPr="005E442B" w:rsidRDefault="00E51E22" w:rsidP="00E51E22"/>
    <w:p w:rsidR="00BF0E7F" w:rsidRPr="005E442B" w:rsidRDefault="00BF0E7F">
      <w:pPr>
        <w:spacing w:line="259" w:lineRule="auto"/>
      </w:pPr>
      <w:r w:rsidRPr="005E442B">
        <w:br w:type="page"/>
      </w:r>
    </w:p>
    <w:p w:rsidR="005112FE" w:rsidRPr="005E442B" w:rsidRDefault="005112FE" w:rsidP="005112FE">
      <w:pPr>
        <w:pStyle w:val="Otsikko2"/>
        <w:rPr>
          <w:noProof/>
        </w:rPr>
      </w:pPr>
      <w:bookmarkStart w:id="347" w:name="_Toc480902580"/>
      <w:r w:rsidRPr="005E442B">
        <w:rPr>
          <w:noProof/>
        </w:rPr>
        <w:lastRenderedPageBreak/>
        <w:t>Owncloud toteutus ja LDAP- integraatio</w:t>
      </w:r>
      <w:bookmarkEnd w:id="347"/>
    </w:p>
    <w:p w:rsidR="005112FE" w:rsidRPr="005E442B" w:rsidRDefault="005112FE" w:rsidP="005112FE">
      <w:r w:rsidRPr="005E442B">
        <w:t>Owncloudin toteuttaminen aloitettiin as</w:t>
      </w:r>
      <w:r w:rsidR="004962DF">
        <w:t>ettamalla repoon reitti, mistä O</w:t>
      </w:r>
      <w:r w:rsidRPr="005E442B">
        <w:t>wncl</w:t>
      </w:r>
      <w:r w:rsidR="00457F2F" w:rsidRPr="005E442B">
        <w:t>oi</w:t>
      </w:r>
      <w:r w:rsidR="0041023F">
        <w:t>din saa asennettua. Kuviossa 170</w:t>
      </w:r>
      <w:r w:rsidRPr="005E442B">
        <w:t xml:space="preserve"> on kyseinen reitti.</w:t>
      </w:r>
    </w:p>
    <w:p w:rsidR="00457F2F" w:rsidRPr="005E442B" w:rsidRDefault="005112FE" w:rsidP="00457F2F">
      <w:pPr>
        <w:keepNext/>
      </w:pPr>
      <w:r w:rsidRPr="005E442B">
        <w:rPr>
          <w:noProof/>
          <w:lang w:eastAsia="fi-FI"/>
        </w:rPr>
        <w:drawing>
          <wp:inline distT="0" distB="0" distL="0" distR="0">
            <wp:extent cx="5286375" cy="600075"/>
            <wp:effectExtent l="0" t="0" r="9525" b="9525"/>
            <wp:docPr id="72" name="Picture 72" descr="C:\Users\Tamis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san\AppData\Local\Microsoft\Windows\INetCache\Content.Word\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6375" cy="600075"/>
                    </a:xfrm>
                    <a:prstGeom prst="rect">
                      <a:avLst/>
                    </a:prstGeom>
                    <a:noFill/>
                    <a:ln>
                      <a:noFill/>
                    </a:ln>
                  </pic:spPr>
                </pic:pic>
              </a:graphicData>
            </a:graphic>
          </wp:inline>
        </w:drawing>
      </w:r>
    </w:p>
    <w:p w:rsidR="005112FE" w:rsidRPr="005E442B" w:rsidRDefault="00457F2F" w:rsidP="00457F2F">
      <w:pPr>
        <w:pStyle w:val="Kuvaotsikko"/>
      </w:pPr>
      <w:bookmarkStart w:id="348" w:name="_Toc480902773"/>
      <w:r w:rsidRPr="005E442B">
        <w:t xml:space="preserve">Kuvio </w:t>
      </w:r>
      <w:fldSimple w:instr=" SEQ Kuvio \* ARABIC ">
        <w:r w:rsidR="001610A5">
          <w:rPr>
            <w:noProof/>
          </w:rPr>
          <w:t>170</w:t>
        </w:r>
      </w:fldSimple>
      <w:r w:rsidR="004962DF">
        <w:t>. Kohdepolku, mistä O</w:t>
      </w:r>
      <w:r w:rsidRPr="005E442B">
        <w:t>wncloud pystyy lataamaan halutut paketit</w:t>
      </w:r>
      <w:bookmarkEnd w:id="348"/>
    </w:p>
    <w:p w:rsidR="00457F2F" w:rsidRPr="005E442B" w:rsidRDefault="00457F2F" w:rsidP="00457F2F"/>
    <w:p w:rsidR="005112FE" w:rsidRPr="005E442B" w:rsidRDefault="005112FE" w:rsidP="005112FE">
      <w:pPr>
        <w:rPr>
          <w:noProof/>
        </w:rPr>
      </w:pPr>
      <w:r w:rsidRPr="005E442B">
        <w:t>Tämän jälkeen päivitett</w:t>
      </w:r>
      <w:r w:rsidR="004962DF">
        <w:t>iin järjestelmä ja asennettiin O</w:t>
      </w:r>
      <w:r w:rsidRPr="005E442B">
        <w:t>wncloud</w:t>
      </w:r>
      <w:r w:rsidR="004962DF">
        <w:t>in paketti. Asennuksen jälkeen O</w:t>
      </w:r>
      <w:r w:rsidRPr="005E442B">
        <w:t>wncloudille tarvittiin tietokanta. Kuviossa</w:t>
      </w:r>
      <w:r w:rsidR="0041023F">
        <w:t xml:space="preserve"> 171</w:t>
      </w:r>
      <w:r w:rsidRPr="005E442B">
        <w:t xml:space="preserve"> tietokannan luonti.</w:t>
      </w:r>
    </w:p>
    <w:p w:rsidR="00457F2F" w:rsidRPr="005E442B" w:rsidRDefault="005112FE" w:rsidP="00457F2F">
      <w:pPr>
        <w:keepNext/>
      </w:pPr>
      <w:r w:rsidRPr="005E442B">
        <w:rPr>
          <w:noProof/>
          <w:lang w:eastAsia="fi-FI"/>
        </w:rPr>
        <w:drawing>
          <wp:inline distT="0" distB="0" distL="0" distR="0">
            <wp:extent cx="5286375" cy="1990725"/>
            <wp:effectExtent l="0" t="0" r="9525" b="9525"/>
            <wp:docPr id="131" name="Picture 131" descr="C:\Users\Tamis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isan\AppData\Local\Microsoft\Windows\INetCache\Content.Word\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6375" cy="1990725"/>
                    </a:xfrm>
                    <a:prstGeom prst="rect">
                      <a:avLst/>
                    </a:prstGeom>
                    <a:noFill/>
                    <a:ln>
                      <a:noFill/>
                    </a:ln>
                  </pic:spPr>
                </pic:pic>
              </a:graphicData>
            </a:graphic>
          </wp:inline>
        </w:drawing>
      </w:r>
    </w:p>
    <w:p w:rsidR="005112FE" w:rsidRPr="005E442B" w:rsidRDefault="00457F2F" w:rsidP="00457F2F">
      <w:pPr>
        <w:pStyle w:val="Kuvaotsikko"/>
      </w:pPr>
      <w:bookmarkStart w:id="349" w:name="_Toc480902774"/>
      <w:r w:rsidRPr="005E442B">
        <w:t xml:space="preserve">Kuvio </w:t>
      </w:r>
      <w:fldSimple w:instr=" SEQ Kuvio \* ARABIC ">
        <w:r w:rsidR="001610A5">
          <w:rPr>
            <w:noProof/>
          </w:rPr>
          <w:t>171</w:t>
        </w:r>
      </w:fldSimple>
      <w:r w:rsidR="004962DF">
        <w:t>. Tietokannan luonti O</w:t>
      </w:r>
      <w:r w:rsidRPr="005E442B">
        <w:t>wncloudille</w:t>
      </w:r>
      <w:bookmarkEnd w:id="349"/>
    </w:p>
    <w:p w:rsidR="00457F2F" w:rsidRPr="005E442B" w:rsidRDefault="00457F2F" w:rsidP="00457F2F"/>
    <w:p w:rsidR="005112FE" w:rsidRPr="005E442B" w:rsidRDefault="005112FE" w:rsidP="005112FE">
      <w:r w:rsidRPr="005E442B">
        <w:t>Tämän jälkeen päästään näkemään ownclou</w:t>
      </w:r>
      <w:r w:rsidR="00DA29B9" w:rsidRPr="005E442B">
        <w:t>d</w:t>
      </w:r>
      <w:r w:rsidRPr="005E442B">
        <w:t>in etusivu asettamalla verkkoselaimeen IP/owncloud. Aluksi luotiin admin</w:t>
      </w:r>
      <w:r w:rsidR="00DA29B9" w:rsidRPr="005E442B">
        <w:t>-</w:t>
      </w:r>
      <w:r w:rsidRPr="005E442B">
        <w:t>käyttäjä, jolla pystyttiin muokkaamaan ownclo</w:t>
      </w:r>
      <w:r w:rsidR="00DA29B9" w:rsidRPr="005E442B">
        <w:t>u</w:t>
      </w:r>
      <w:r w:rsidRPr="005E442B">
        <w:t>din asetuksia selaimen kautta.</w:t>
      </w:r>
      <w:r w:rsidR="0041023F">
        <w:t xml:space="preserve"> Kuviossa 172</w:t>
      </w:r>
      <w:r w:rsidR="00457F2F" w:rsidRPr="005E442B">
        <w:t xml:space="preserve"> näkyy ADMIN- käyttäjän luonti. </w:t>
      </w:r>
    </w:p>
    <w:p w:rsidR="00457F2F" w:rsidRPr="005E442B" w:rsidRDefault="005112FE" w:rsidP="00457F2F">
      <w:pPr>
        <w:keepNext/>
      </w:pPr>
      <w:r w:rsidRPr="005E442B">
        <w:rPr>
          <w:noProof/>
          <w:lang w:eastAsia="fi-FI"/>
        </w:rPr>
        <w:lastRenderedPageBreak/>
        <w:drawing>
          <wp:inline distT="0" distB="0" distL="0" distR="0" wp14:anchorId="4B37D28F" wp14:editId="3795A4F9">
            <wp:extent cx="4152900" cy="2926361"/>
            <wp:effectExtent l="0" t="0" r="0" b="7620"/>
            <wp:docPr id="132" name="Picture 132" descr="C:\Users\Tamisan\AppData\Local\Microsoft\Windows\INetCache\Content.Word\owncloud 1s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isan\AppData\Local\Microsoft\Windows\INetCache\Content.Word\owncloud 1st login.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54471" cy="2927468"/>
                    </a:xfrm>
                    <a:prstGeom prst="rect">
                      <a:avLst/>
                    </a:prstGeom>
                    <a:noFill/>
                    <a:ln>
                      <a:noFill/>
                    </a:ln>
                  </pic:spPr>
                </pic:pic>
              </a:graphicData>
            </a:graphic>
          </wp:inline>
        </w:drawing>
      </w:r>
    </w:p>
    <w:p w:rsidR="005112FE" w:rsidRPr="005E442B" w:rsidRDefault="00457F2F" w:rsidP="00457F2F">
      <w:pPr>
        <w:pStyle w:val="Kuvaotsikko"/>
      </w:pPr>
      <w:bookmarkStart w:id="350" w:name="_Toc480902775"/>
      <w:r w:rsidRPr="005E442B">
        <w:t xml:space="preserve">Kuvio </w:t>
      </w:r>
      <w:fldSimple w:instr=" SEQ Kuvio \* ARABIC ">
        <w:r w:rsidR="001610A5">
          <w:rPr>
            <w:noProof/>
          </w:rPr>
          <w:t>172</w:t>
        </w:r>
      </w:fldSimple>
      <w:r w:rsidRPr="005E442B">
        <w:t>. Admin käyttäjän luonti asennuksen jälkeen</w:t>
      </w:r>
      <w:bookmarkEnd w:id="350"/>
    </w:p>
    <w:p w:rsidR="00457F2F" w:rsidRPr="005E442B" w:rsidRDefault="00457F2F" w:rsidP="00457F2F"/>
    <w:p w:rsidR="005112FE" w:rsidRPr="005E442B" w:rsidRDefault="006F72E8" w:rsidP="005112FE">
      <w:r w:rsidRPr="005E442B">
        <w:t>Kirjautumisen jälkeen päästiin luomaan testikäyttäjät</w:t>
      </w:r>
      <w:r w:rsidR="005112FE" w:rsidRPr="005E442B">
        <w:t xml:space="preserve"> kissa ja k</w:t>
      </w:r>
      <w:r w:rsidR="0041023F">
        <w:t>oira kuviossa 173</w:t>
      </w:r>
      <w:r w:rsidR="00457F2F" w:rsidRPr="005E442B">
        <w:t xml:space="preserve">. </w:t>
      </w:r>
    </w:p>
    <w:p w:rsidR="00457F2F" w:rsidRPr="005E442B" w:rsidRDefault="005112FE" w:rsidP="00457F2F">
      <w:pPr>
        <w:keepNext/>
      </w:pPr>
      <w:r w:rsidRPr="005E442B">
        <w:rPr>
          <w:noProof/>
          <w:lang w:eastAsia="fi-FI"/>
        </w:rPr>
        <w:drawing>
          <wp:inline distT="0" distB="0" distL="0" distR="0" wp14:anchorId="74E5A55B" wp14:editId="290588F3">
            <wp:extent cx="5292725" cy="1707605"/>
            <wp:effectExtent l="0" t="0" r="3175" b="6985"/>
            <wp:docPr id="134" name="Picture 134" descr="C:\Users\Tamisan\AppData\Local\Microsoft\Windows\INetCache\Content.Word\Luodaan testikäyttäj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san\AppData\Local\Microsoft\Windows\INetCache\Content.Word\Luodaan testikäyttäjä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2725" cy="1707605"/>
                    </a:xfrm>
                    <a:prstGeom prst="rect">
                      <a:avLst/>
                    </a:prstGeom>
                    <a:noFill/>
                    <a:ln>
                      <a:noFill/>
                    </a:ln>
                  </pic:spPr>
                </pic:pic>
              </a:graphicData>
            </a:graphic>
          </wp:inline>
        </w:drawing>
      </w:r>
    </w:p>
    <w:p w:rsidR="005112FE" w:rsidRPr="005E442B" w:rsidRDefault="00457F2F" w:rsidP="00457F2F">
      <w:pPr>
        <w:pStyle w:val="Kuvaotsikko"/>
      </w:pPr>
      <w:bookmarkStart w:id="351" w:name="_Toc480902776"/>
      <w:r w:rsidRPr="005E442B">
        <w:t xml:space="preserve">Kuvio </w:t>
      </w:r>
      <w:fldSimple w:instr=" SEQ Kuvio \* ARABIC ">
        <w:r w:rsidR="001610A5">
          <w:rPr>
            <w:noProof/>
          </w:rPr>
          <w:t>173</w:t>
        </w:r>
      </w:fldSimple>
      <w:r w:rsidRPr="005E442B">
        <w:t>. Testikäyttäjien luonti</w:t>
      </w:r>
      <w:bookmarkEnd w:id="351"/>
    </w:p>
    <w:p w:rsidR="00457F2F" w:rsidRPr="005E442B" w:rsidRDefault="00457F2F" w:rsidP="00457F2F"/>
    <w:p w:rsidR="005112FE" w:rsidRPr="005E442B" w:rsidRDefault="005112FE" w:rsidP="005112FE">
      <w:r w:rsidRPr="005E442B">
        <w:t>Tämän jälkeen kirjauduttiin käyttäjällä kissa ja ladattiin tiedosto testaten näin toimivuutta. Ladattiin GARHUA.png tiedosto ja sen lataamisessa tai jakamisessa ei ollut ongelmia.</w:t>
      </w:r>
      <w:r w:rsidR="0041023F">
        <w:t xml:space="preserve"> Kuviossa 174</w:t>
      </w:r>
      <w:r w:rsidR="006F72E8" w:rsidRPr="005E442B">
        <w:t xml:space="preserve"> näemme GARHUA-</w:t>
      </w:r>
      <w:r w:rsidR="00457F2F" w:rsidRPr="005E442B">
        <w:t>tiedoston.</w:t>
      </w:r>
    </w:p>
    <w:p w:rsidR="00457F2F" w:rsidRPr="005E442B" w:rsidRDefault="005112FE" w:rsidP="00457F2F">
      <w:pPr>
        <w:keepNext/>
      </w:pPr>
      <w:r w:rsidRPr="005E442B">
        <w:rPr>
          <w:noProof/>
          <w:lang w:eastAsia="fi-FI"/>
        </w:rPr>
        <w:lastRenderedPageBreak/>
        <w:drawing>
          <wp:inline distT="0" distB="0" distL="0" distR="0" wp14:anchorId="049FF42A" wp14:editId="07669B78">
            <wp:extent cx="5292725" cy="1809551"/>
            <wp:effectExtent l="0" t="0" r="3175" b="635"/>
            <wp:docPr id="135" name="Picture 135" descr="C:\Users\Tamisan\AppData\Local\Microsoft\Windows\INetCache\Content.Word\Kissa latasi garhua kuvan palvelim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isan\AppData\Local\Microsoft\Windows\INetCache\Content.Word\Kissa latasi garhua kuvan palvelimell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92725" cy="1809551"/>
                    </a:xfrm>
                    <a:prstGeom prst="rect">
                      <a:avLst/>
                    </a:prstGeom>
                    <a:noFill/>
                    <a:ln>
                      <a:noFill/>
                    </a:ln>
                  </pic:spPr>
                </pic:pic>
              </a:graphicData>
            </a:graphic>
          </wp:inline>
        </w:drawing>
      </w:r>
    </w:p>
    <w:p w:rsidR="005112FE" w:rsidRPr="005E442B" w:rsidRDefault="00457F2F" w:rsidP="00457F2F">
      <w:pPr>
        <w:pStyle w:val="Kuvaotsikko"/>
      </w:pPr>
      <w:bookmarkStart w:id="352" w:name="_Toc480902777"/>
      <w:r w:rsidRPr="005E442B">
        <w:t xml:space="preserve">Kuvio </w:t>
      </w:r>
      <w:fldSimple w:instr=" SEQ Kuvio \* ARABIC ">
        <w:r w:rsidR="001610A5">
          <w:rPr>
            <w:noProof/>
          </w:rPr>
          <w:t>174</w:t>
        </w:r>
      </w:fldSimple>
      <w:r w:rsidRPr="005E442B">
        <w:t>. Tiedoston lisääminen pilveen onnistui</w:t>
      </w:r>
      <w:bookmarkEnd w:id="352"/>
    </w:p>
    <w:p w:rsidR="00457F2F" w:rsidRPr="005E442B" w:rsidRDefault="00457F2F" w:rsidP="00457F2F"/>
    <w:p w:rsidR="005112FE" w:rsidRPr="005E442B" w:rsidRDefault="005112FE" w:rsidP="005112FE">
      <w:r w:rsidRPr="005E442B">
        <w:t>Seuraavaksi haluttiin liittää palvelu Windows AD:hen, jotta käyttäjät pystyivät kirjautumaan palveluun omilla tunnuksillaan. Asennettiin paketit krb5-user, winbind, samba, ntpdate ja libpam-modules. Tämän jälkeen tark</w:t>
      </w:r>
      <w:r w:rsidR="005B4338">
        <w:t>istettiin vielä toimivuus DC1:</w:t>
      </w:r>
      <w:r w:rsidRPr="005E442B">
        <w:t>lle j</w:t>
      </w:r>
      <w:r w:rsidR="005B4338">
        <w:t>a lisättiin NTP hakemaan aika DC1:</w:t>
      </w:r>
      <w:r w:rsidRPr="005E442B">
        <w:t>ltä 5 minuutin välein</w:t>
      </w:r>
      <w:r w:rsidR="00457F2F" w:rsidRPr="005E442B">
        <w:t>. Tä</w:t>
      </w:r>
      <w:r w:rsidR="0041023F">
        <w:t>män komennon näemme kuviossa 175</w:t>
      </w:r>
      <w:r w:rsidR="00457F2F" w:rsidRPr="005E442B">
        <w:t>.</w:t>
      </w:r>
    </w:p>
    <w:p w:rsidR="00457F2F" w:rsidRPr="005E442B" w:rsidRDefault="005112FE" w:rsidP="00457F2F">
      <w:pPr>
        <w:keepNext/>
      </w:pPr>
      <w:r w:rsidRPr="005E442B">
        <w:rPr>
          <w:noProof/>
          <w:lang w:eastAsia="fi-FI"/>
        </w:rPr>
        <w:drawing>
          <wp:inline distT="0" distB="0" distL="0" distR="0">
            <wp:extent cx="5292725" cy="1754956"/>
            <wp:effectExtent l="0" t="0" r="3175" b="0"/>
            <wp:docPr id="150" name="Picture 150" descr="C:\Users\Tamis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misan\AppData\Local\Microsoft\Windows\INetCache\Content.Word\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92725" cy="1754956"/>
                    </a:xfrm>
                    <a:prstGeom prst="rect">
                      <a:avLst/>
                    </a:prstGeom>
                    <a:noFill/>
                    <a:ln>
                      <a:noFill/>
                    </a:ln>
                  </pic:spPr>
                </pic:pic>
              </a:graphicData>
            </a:graphic>
          </wp:inline>
        </w:drawing>
      </w:r>
    </w:p>
    <w:p w:rsidR="005112FE" w:rsidRPr="005E442B" w:rsidRDefault="00457F2F" w:rsidP="00457F2F">
      <w:pPr>
        <w:pStyle w:val="Kuvaotsikko"/>
      </w:pPr>
      <w:bookmarkStart w:id="353" w:name="_Toc480902778"/>
      <w:r w:rsidRPr="005E442B">
        <w:t xml:space="preserve">Kuvio </w:t>
      </w:r>
      <w:fldSimple w:instr=" SEQ Kuvio \* ARABIC ">
        <w:r w:rsidR="001610A5">
          <w:rPr>
            <w:noProof/>
          </w:rPr>
          <w:t>175</w:t>
        </w:r>
      </w:fldSimple>
      <w:r w:rsidRPr="005E442B">
        <w:t>. NTP:n asettaminen</w:t>
      </w:r>
      <w:bookmarkEnd w:id="353"/>
    </w:p>
    <w:p w:rsidR="00457F2F" w:rsidRPr="005E442B" w:rsidRDefault="00457F2F" w:rsidP="00457F2F"/>
    <w:p w:rsidR="005112FE" w:rsidRPr="005E442B" w:rsidRDefault="005112FE" w:rsidP="005112FE">
      <w:r w:rsidRPr="005E442B">
        <w:t>Tämän jälkeen</w:t>
      </w:r>
      <w:r w:rsidR="006F72E8" w:rsidRPr="005E442B">
        <w:t xml:space="preserve"> ku</w:t>
      </w:r>
      <w:r w:rsidR="0041023F">
        <w:t>viossa 176</w:t>
      </w:r>
      <w:r w:rsidRPr="005E442B">
        <w:t xml:space="preserve"> asetettiin kerberokse</w:t>
      </w:r>
      <w:r w:rsidR="006F72E8" w:rsidRPr="005E442B">
        <w:t>n konfiguraatio-tiedostoon</w:t>
      </w:r>
      <w:r w:rsidR="00457F2F" w:rsidRPr="005E442B">
        <w:t xml:space="preserve"> palvelimen asetukset</w:t>
      </w:r>
    </w:p>
    <w:p w:rsidR="00457F2F" w:rsidRPr="005E442B" w:rsidRDefault="005112FE" w:rsidP="00457F2F">
      <w:pPr>
        <w:keepNext/>
      </w:pPr>
      <w:r w:rsidRPr="005E442B">
        <w:rPr>
          <w:noProof/>
          <w:lang w:eastAsia="fi-FI"/>
        </w:rPr>
        <w:lastRenderedPageBreak/>
        <w:drawing>
          <wp:inline distT="0" distB="0" distL="0" distR="0">
            <wp:extent cx="3009900" cy="3248025"/>
            <wp:effectExtent l="0" t="0" r="0" b="9525"/>
            <wp:docPr id="152" name="Picture 152" descr="C:\Users\Tamis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isan\AppData\Local\Microsoft\Windows\INetCache\Content.Word\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9900" cy="3248025"/>
                    </a:xfrm>
                    <a:prstGeom prst="rect">
                      <a:avLst/>
                    </a:prstGeom>
                    <a:noFill/>
                    <a:ln>
                      <a:noFill/>
                    </a:ln>
                  </pic:spPr>
                </pic:pic>
              </a:graphicData>
            </a:graphic>
          </wp:inline>
        </w:drawing>
      </w:r>
    </w:p>
    <w:p w:rsidR="005112FE" w:rsidRPr="005E442B" w:rsidRDefault="00457F2F" w:rsidP="00457F2F">
      <w:pPr>
        <w:pStyle w:val="Kuvaotsikko"/>
      </w:pPr>
      <w:bookmarkStart w:id="354" w:name="_Toc480902779"/>
      <w:r w:rsidRPr="005E442B">
        <w:t xml:space="preserve">Kuvio </w:t>
      </w:r>
      <w:fldSimple w:instr=" SEQ Kuvio \* ARABIC ">
        <w:r w:rsidR="001610A5">
          <w:rPr>
            <w:noProof/>
          </w:rPr>
          <w:t>176</w:t>
        </w:r>
      </w:fldSimple>
      <w:r w:rsidRPr="005E442B">
        <w:t xml:space="preserve">. </w:t>
      </w:r>
      <w:r w:rsidR="006F72E8" w:rsidRPr="005E442B">
        <w:t>Konfiguraatioiden</w:t>
      </w:r>
      <w:r w:rsidRPr="005E442B">
        <w:t xml:space="preserve"> asettaminen palvelimen löytämiseksi</w:t>
      </w:r>
      <w:bookmarkEnd w:id="354"/>
    </w:p>
    <w:p w:rsidR="00457F2F" w:rsidRPr="005E442B" w:rsidRDefault="00457F2F" w:rsidP="00457F2F"/>
    <w:p w:rsidR="005112FE" w:rsidRPr="005E442B" w:rsidRDefault="005112FE" w:rsidP="005112FE">
      <w:r w:rsidRPr="005E442B">
        <w:t xml:space="preserve">Tämän jälkeen testattiin </w:t>
      </w:r>
      <w:r w:rsidR="006F72E8" w:rsidRPr="005E442B">
        <w:t xml:space="preserve">konfiguraatiota </w:t>
      </w:r>
      <w:r w:rsidRPr="005E442B">
        <w:t>kinit</w:t>
      </w:r>
      <w:r w:rsidR="0041023F">
        <w:t>-komennolla kuviossa 177</w:t>
      </w:r>
      <w:r w:rsidRPr="005E442B">
        <w:t xml:space="preserve">. Koska </w:t>
      </w:r>
      <w:r w:rsidR="006F72E8" w:rsidRPr="005E442B">
        <w:t>virheilmoitusta</w:t>
      </w:r>
      <w:r w:rsidRPr="005E442B">
        <w:t xml:space="preserve"> ei tullut, yhteys toimii.</w:t>
      </w:r>
    </w:p>
    <w:p w:rsidR="00511D1F" w:rsidRPr="005E442B" w:rsidRDefault="005112FE" w:rsidP="00511D1F">
      <w:pPr>
        <w:keepNext/>
      </w:pPr>
      <w:r w:rsidRPr="005E442B">
        <w:rPr>
          <w:noProof/>
          <w:lang w:eastAsia="fi-FI"/>
        </w:rPr>
        <w:drawing>
          <wp:inline distT="0" distB="0" distL="0" distR="0">
            <wp:extent cx="5292725" cy="539688"/>
            <wp:effectExtent l="0" t="0" r="3175" b="0"/>
            <wp:docPr id="153" name="Picture 153" descr="C:\Users\Tamis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misan\AppData\Local\Microsoft\Windows\INetCache\Content.Word\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2725" cy="539688"/>
                    </a:xfrm>
                    <a:prstGeom prst="rect">
                      <a:avLst/>
                    </a:prstGeom>
                    <a:noFill/>
                    <a:ln>
                      <a:noFill/>
                    </a:ln>
                  </pic:spPr>
                </pic:pic>
              </a:graphicData>
            </a:graphic>
          </wp:inline>
        </w:drawing>
      </w:r>
    </w:p>
    <w:p w:rsidR="005112FE" w:rsidRPr="005E442B" w:rsidRDefault="00511D1F" w:rsidP="00511D1F">
      <w:pPr>
        <w:pStyle w:val="Kuvaotsikko"/>
      </w:pPr>
      <w:bookmarkStart w:id="355" w:name="_Toc480902780"/>
      <w:r w:rsidRPr="005E442B">
        <w:t xml:space="preserve">Kuvio </w:t>
      </w:r>
      <w:fldSimple w:instr=" SEQ Kuvio \* ARABIC ">
        <w:r w:rsidR="001610A5">
          <w:rPr>
            <w:noProof/>
          </w:rPr>
          <w:t>177</w:t>
        </w:r>
      </w:fldSimple>
      <w:r w:rsidRPr="005E442B">
        <w:t>. Yhteys DC1:seen testattiin</w:t>
      </w:r>
      <w:bookmarkEnd w:id="355"/>
    </w:p>
    <w:p w:rsidR="00511D1F" w:rsidRPr="005E442B" w:rsidRDefault="00511D1F" w:rsidP="00511D1F"/>
    <w:p w:rsidR="005112FE" w:rsidRPr="005E442B" w:rsidRDefault="005112FE" w:rsidP="005112FE">
      <w:r w:rsidRPr="005E442B">
        <w:t xml:space="preserve">Seuraavaksi tarkistettiin sambaan asetetut </w:t>
      </w:r>
      <w:r w:rsidR="0041023F">
        <w:t>konfiguraatiot (Kuvio 178</w:t>
      </w:r>
      <w:r w:rsidR="006F72E8" w:rsidRPr="005E442B">
        <w:t>.)</w:t>
      </w:r>
      <w:r w:rsidRPr="005E442B">
        <w:t xml:space="preserve">. </w:t>
      </w:r>
      <w:r w:rsidR="006F72E8" w:rsidRPr="005E442B">
        <w:t>Virheilmoituksia</w:t>
      </w:r>
      <w:r w:rsidRPr="005E442B">
        <w:t xml:space="preserve"> </w:t>
      </w:r>
      <w:r w:rsidR="00511D1F" w:rsidRPr="005E442B">
        <w:t>ei tullut, jote</w:t>
      </w:r>
      <w:r w:rsidR="006F72E8" w:rsidRPr="005E442B">
        <w:t>n voidaan edetä.</w:t>
      </w:r>
    </w:p>
    <w:p w:rsidR="00511D1F" w:rsidRPr="005E442B" w:rsidRDefault="005112FE" w:rsidP="00511D1F">
      <w:pPr>
        <w:keepNext/>
      </w:pPr>
      <w:r w:rsidRPr="005E442B">
        <w:rPr>
          <w:noProof/>
          <w:lang w:eastAsia="fi-FI"/>
        </w:rPr>
        <w:drawing>
          <wp:inline distT="0" distB="0" distL="0" distR="0">
            <wp:extent cx="5292725" cy="1314476"/>
            <wp:effectExtent l="0" t="0" r="3175" b="0"/>
            <wp:docPr id="155" name="Picture 155" descr="C:\Users\Tamis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misan\AppData\Local\Microsoft\Windows\INetCache\Content.Word\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92725" cy="1314476"/>
                    </a:xfrm>
                    <a:prstGeom prst="rect">
                      <a:avLst/>
                    </a:prstGeom>
                    <a:noFill/>
                    <a:ln>
                      <a:noFill/>
                    </a:ln>
                  </pic:spPr>
                </pic:pic>
              </a:graphicData>
            </a:graphic>
          </wp:inline>
        </w:drawing>
      </w:r>
    </w:p>
    <w:p w:rsidR="005112FE" w:rsidRPr="005E442B" w:rsidRDefault="00511D1F" w:rsidP="00511D1F">
      <w:pPr>
        <w:pStyle w:val="Kuvaotsikko"/>
      </w:pPr>
      <w:bookmarkStart w:id="356" w:name="_Toc480902781"/>
      <w:r w:rsidRPr="005E442B">
        <w:t xml:space="preserve">Kuvio </w:t>
      </w:r>
      <w:fldSimple w:instr=" SEQ Kuvio \* ARABIC ">
        <w:r w:rsidR="001610A5">
          <w:rPr>
            <w:noProof/>
          </w:rPr>
          <w:t>178</w:t>
        </w:r>
      </w:fldSimple>
      <w:r w:rsidRPr="005E442B">
        <w:t xml:space="preserve">. Samban </w:t>
      </w:r>
      <w:r w:rsidR="006F72E8" w:rsidRPr="005E442B">
        <w:t>konfiguraation</w:t>
      </w:r>
      <w:r w:rsidRPr="005E442B">
        <w:t xml:space="preserve"> testaus</w:t>
      </w:r>
      <w:bookmarkEnd w:id="356"/>
    </w:p>
    <w:p w:rsidR="005112FE" w:rsidRPr="005E442B" w:rsidRDefault="005112FE" w:rsidP="005112FE">
      <w:r w:rsidRPr="005E442B">
        <w:lastRenderedPageBreak/>
        <w:t>Lopuk</w:t>
      </w:r>
      <w:r w:rsidR="006F72E8" w:rsidRPr="005E442B">
        <w:t xml:space="preserve">si samba- ja winbind- palvelut </w:t>
      </w:r>
      <w:r w:rsidRPr="005E442B">
        <w:t>käynnistettiin uudelleen ja yhdistettiin Ubuntu AD:hen</w:t>
      </w:r>
      <w:r w:rsidR="00511D1F" w:rsidRPr="005E442B">
        <w:t xml:space="preserve">. </w:t>
      </w:r>
      <w:r w:rsidR="0041023F">
        <w:rPr>
          <w:szCs w:val="24"/>
        </w:rPr>
        <w:t>(Kts. kuvio 179</w:t>
      </w:r>
      <w:r w:rsidR="004A7D99" w:rsidRPr="005E442B">
        <w:rPr>
          <w:szCs w:val="24"/>
        </w:rPr>
        <w:t>.)</w:t>
      </w:r>
    </w:p>
    <w:p w:rsidR="00511D1F" w:rsidRPr="005E442B" w:rsidRDefault="005112FE" w:rsidP="00511D1F">
      <w:pPr>
        <w:keepNext/>
      </w:pPr>
      <w:r w:rsidRPr="005E442B">
        <w:rPr>
          <w:noProof/>
          <w:lang w:eastAsia="fi-FI"/>
        </w:rPr>
        <w:drawing>
          <wp:inline distT="0" distB="0" distL="0" distR="0">
            <wp:extent cx="5292725" cy="623190"/>
            <wp:effectExtent l="0" t="0" r="3175" b="5715"/>
            <wp:docPr id="156" name="Picture 156" descr="C:\Users\Tamis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misan\AppData\Local\Microsoft\Windows\INetCache\Content.Word\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92725" cy="623190"/>
                    </a:xfrm>
                    <a:prstGeom prst="rect">
                      <a:avLst/>
                    </a:prstGeom>
                    <a:noFill/>
                    <a:ln>
                      <a:noFill/>
                    </a:ln>
                  </pic:spPr>
                </pic:pic>
              </a:graphicData>
            </a:graphic>
          </wp:inline>
        </w:drawing>
      </w:r>
    </w:p>
    <w:p w:rsidR="005112FE" w:rsidRPr="005E442B" w:rsidRDefault="00511D1F" w:rsidP="00511D1F">
      <w:pPr>
        <w:pStyle w:val="Kuvaotsikko"/>
      </w:pPr>
      <w:bookmarkStart w:id="357" w:name="_Toc480902782"/>
      <w:r w:rsidRPr="005E442B">
        <w:t xml:space="preserve">Kuvio </w:t>
      </w:r>
      <w:fldSimple w:instr=" SEQ Kuvio \* ARABIC ">
        <w:r w:rsidR="001610A5">
          <w:rPr>
            <w:noProof/>
          </w:rPr>
          <w:t>179</w:t>
        </w:r>
      </w:fldSimple>
      <w:r w:rsidRPr="005E442B">
        <w:t>. Ubuntu palvelin yhdistetään AD:hen</w:t>
      </w:r>
      <w:bookmarkEnd w:id="357"/>
    </w:p>
    <w:p w:rsidR="00511D1F" w:rsidRPr="005E442B" w:rsidRDefault="00511D1F" w:rsidP="00511D1F"/>
    <w:p w:rsidR="005112FE" w:rsidRPr="005E442B" w:rsidRDefault="006F72E8" w:rsidP="005112FE">
      <w:r w:rsidRPr="005E442B">
        <w:t>Jotta</w:t>
      </w:r>
      <w:r w:rsidR="005B4338">
        <w:t xml:space="preserve"> O</w:t>
      </w:r>
      <w:r w:rsidR="005112FE" w:rsidRPr="005E442B">
        <w:t>wncloud pystyy löytämään käyttäjät AD:lta, annettiin winbindille oikeudet kirjautua AD- tunnuksilla.</w:t>
      </w:r>
      <w:r w:rsidRPr="005E442B">
        <w:t xml:space="preserve"> </w:t>
      </w:r>
      <w:r w:rsidR="0041023F">
        <w:rPr>
          <w:szCs w:val="24"/>
        </w:rPr>
        <w:t>(Kts. kuvio 180</w:t>
      </w:r>
      <w:r w:rsidR="004A7D99" w:rsidRPr="005E442B">
        <w:rPr>
          <w:szCs w:val="24"/>
        </w:rPr>
        <w:t>.)</w:t>
      </w:r>
    </w:p>
    <w:p w:rsidR="00511D1F" w:rsidRPr="005E442B" w:rsidRDefault="005112FE" w:rsidP="00511D1F">
      <w:pPr>
        <w:keepNext/>
      </w:pPr>
      <w:r w:rsidRPr="005E442B">
        <w:rPr>
          <w:noProof/>
          <w:lang w:eastAsia="fi-FI"/>
        </w:rPr>
        <w:drawing>
          <wp:inline distT="0" distB="0" distL="0" distR="0">
            <wp:extent cx="5292725" cy="1463583"/>
            <wp:effectExtent l="0" t="0" r="3175" b="3810"/>
            <wp:docPr id="157" name="Picture 157" descr="C:\Users\Tamis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misan\AppData\Local\Microsoft\Windows\INetCache\Content.Word\8.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92725" cy="1463583"/>
                    </a:xfrm>
                    <a:prstGeom prst="rect">
                      <a:avLst/>
                    </a:prstGeom>
                    <a:noFill/>
                    <a:ln>
                      <a:noFill/>
                    </a:ln>
                  </pic:spPr>
                </pic:pic>
              </a:graphicData>
            </a:graphic>
          </wp:inline>
        </w:drawing>
      </w:r>
    </w:p>
    <w:p w:rsidR="005112FE" w:rsidRPr="005E442B" w:rsidRDefault="00511D1F" w:rsidP="00511D1F">
      <w:pPr>
        <w:pStyle w:val="Kuvaotsikko"/>
      </w:pPr>
      <w:bookmarkStart w:id="358" w:name="_Toc480902783"/>
      <w:r w:rsidRPr="005E442B">
        <w:t xml:space="preserve">Kuvio </w:t>
      </w:r>
      <w:fldSimple w:instr=" SEQ Kuvio \* ARABIC ">
        <w:r w:rsidR="001610A5">
          <w:rPr>
            <w:noProof/>
          </w:rPr>
          <w:t>180</w:t>
        </w:r>
      </w:fldSimple>
      <w:r w:rsidRPr="005E442B">
        <w:t>. Winbind saa oikeudet kirjautua</w:t>
      </w:r>
      <w:bookmarkEnd w:id="358"/>
    </w:p>
    <w:p w:rsidR="00511D1F" w:rsidRPr="005E442B" w:rsidRDefault="00511D1F" w:rsidP="00511D1F"/>
    <w:p w:rsidR="005112FE" w:rsidRPr="005E442B" w:rsidRDefault="005B4338" w:rsidP="005112FE">
      <w:r>
        <w:t>Myös L</w:t>
      </w:r>
      <w:r w:rsidR="006F72E8" w:rsidRPr="005E442B">
        <w:t xml:space="preserve">inux </w:t>
      </w:r>
      <w:r w:rsidR="005112FE" w:rsidRPr="005E442B">
        <w:t>koneeseen asetetaan pääsy tunnuksilla</w:t>
      </w:r>
      <w:r>
        <w:t>. Komennot asetettiin tiedostoi</w:t>
      </w:r>
      <w:r w:rsidR="005112FE" w:rsidRPr="005E442B">
        <w:t>hin common-auth, -accouint ja -session</w:t>
      </w:r>
      <w:r w:rsidR="0041023F">
        <w:t xml:space="preserve"> kuviossa 181</w:t>
      </w:r>
      <w:r w:rsidR="00511D1F" w:rsidRPr="005E442B">
        <w:t xml:space="preserve">. </w:t>
      </w:r>
    </w:p>
    <w:p w:rsidR="00511D1F" w:rsidRPr="005E442B" w:rsidRDefault="005112FE" w:rsidP="00511D1F">
      <w:pPr>
        <w:keepNext/>
      </w:pPr>
      <w:r w:rsidRPr="005E442B">
        <w:rPr>
          <w:noProof/>
          <w:lang w:eastAsia="fi-FI"/>
        </w:rPr>
        <w:drawing>
          <wp:inline distT="0" distB="0" distL="0" distR="0">
            <wp:extent cx="4429125" cy="2571750"/>
            <wp:effectExtent l="0" t="0" r="9525" b="0"/>
            <wp:docPr id="158" name="Picture 158" descr="C:\Users\Tamis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misan\AppData\Local\Microsoft\Windows\INetCache\Content.Word\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29125" cy="2571750"/>
                    </a:xfrm>
                    <a:prstGeom prst="rect">
                      <a:avLst/>
                    </a:prstGeom>
                    <a:noFill/>
                    <a:ln>
                      <a:noFill/>
                    </a:ln>
                  </pic:spPr>
                </pic:pic>
              </a:graphicData>
            </a:graphic>
          </wp:inline>
        </w:drawing>
      </w:r>
    </w:p>
    <w:p w:rsidR="00511D1F" w:rsidRPr="005E442B" w:rsidRDefault="00511D1F" w:rsidP="00511D1F">
      <w:pPr>
        <w:pStyle w:val="Kuvaotsikko"/>
      </w:pPr>
      <w:bookmarkStart w:id="359" w:name="_Toc480902784"/>
      <w:r w:rsidRPr="005E442B">
        <w:t xml:space="preserve">Kuvio </w:t>
      </w:r>
      <w:fldSimple w:instr=" SEQ Kuvio \* ARABIC ">
        <w:r w:rsidR="001610A5">
          <w:rPr>
            <w:noProof/>
          </w:rPr>
          <w:t>181</w:t>
        </w:r>
      </w:fldSimple>
      <w:r w:rsidR="005B4338">
        <w:t>. Winbind:n pääsy ase</w:t>
      </w:r>
      <w:r w:rsidRPr="005E442B">
        <w:t>tus kolmeen tiedostoon</w:t>
      </w:r>
      <w:bookmarkEnd w:id="359"/>
    </w:p>
    <w:p w:rsidR="005112FE" w:rsidRPr="005E442B" w:rsidRDefault="005112FE" w:rsidP="005112FE">
      <w:r w:rsidRPr="005E442B">
        <w:lastRenderedPageBreak/>
        <w:t>Lopuksi tehtiin kotikansio AD käyttäjille ja asetettiin LDAP- lisäosa owncloudiin</w:t>
      </w:r>
      <w:r w:rsidR="006F72E8" w:rsidRPr="005E442B">
        <w:t xml:space="preserve">. </w:t>
      </w:r>
      <w:r w:rsidR="0041023F">
        <w:rPr>
          <w:szCs w:val="24"/>
        </w:rPr>
        <w:t>(Kts. kuvio 182</w:t>
      </w:r>
      <w:r w:rsidR="004A7D99" w:rsidRPr="005E442B">
        <w:rPr>
          <w:szCs w:val="24"/>
        </w:rPr>
        <w:t>.)</w:t>
      </w:r>
    </w:p>
    <w:p w:rsidR="00511D1F" w:rsidRPr="005E442B" w:rsidRDefault="005112FE" w:rsidP="00511D1F">
      <w:pPr>
        <w:keepNext/>
      </w:pPr>
      <w:r w:rsidRPr="005E442B">
        <w:rPr>
          <w:noProof/>
          <w:lang w:eastAsia="fi-FI"/>
        </w:rPr>
        <w:drawing>
          <wp:inline distT="0" distB="0" distL="0" distR="0" wp14:anchorId="3F6A20B1" wp14:editId="6574E9BC">
            <wp:extent cx="4171950" cy="1790700"/>
            <wp:effectExtent l="0" t="0" r="0" b="0"/>
            <wp:docPr id="162" name="Picture 162" descr="C:\Users\Tamisan\AppData\Local\Microsoft\Windows\INetCache\Content.Word\LDAP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misan\AppData\Local\Microsoft\Windows\INetCache\Content.Word\LDAP enable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1950" cy="1790700"/>
                    </a:xfrm>
                    <a:prstGeom prst="rect">
                      <a:avLst/>
                    </a:prstGeom>
                    <a:noFill/>
                    <a:ln>
                      <a:noFill/>
                    </a:ln>
                  </pic:spPr>
                </pic:pic>
              </a:graphicData>
            </a:graphic>
          </wp:inline>
        </w:drawing>
      </w:r>
    </w:p>
    <w:p w:rsidR="005112FE" w:rsidRPr="005E442B" w:rsidRDefault="00511D1F" w:rsidP="00511D1F">
      <w:pPr>
        <w:pStyle w:val="Kuvaotsikko"/>
      </w:pPr>
      <w:bookmarkStart w:id="360" w:name="_Toc480902785"/>
      <w:r w:rsidRPr="005E442B">
        <w:t xml:space="preserve">Kuvio </w:t>
      </w:r>
      <w:fldSimple w:instr=" SEQ Kuvio \* ARABIC ">
        <w:r w:rsidR="001610A5">
          <w:rPr>
            <w:noProof/>
          </w:rPr>
          <w:t>182</w:t>
        </w:r>
      </w:fldSimple>
      <w:r w:rsidRPr="005E442B">
        <w:t>. LDAP lisäosan ottaminen käyttöön</w:t>
      </w:r>
      <w:bookmarkEnd w:id="360"/>
    </w:p>
    <w:p w:rsidR="00511D1F" w:rsidRPr="005E442B" w:rsidRDefault="00511D1F" w:rsidP="00511D1F"/>
    <w:p w:rsidR="005112FE" w:rsidRPr="005E442B" w:rsidRDefault="005112FE" w:rsidP="005112FE">
      <w:r w:rsidRPr="005E442B">
        <w:t>LDAP:n asetuksista syötettiin palvelimen asetukset</w:t>
      </w:r>
      <w:r w:rsidR="00511D1F" w:rsidRPr="005E442B">
        <w:t xml:space="preserve"> ja testatti</w:t>
      </w:r>
      <w:r w:rsidR="0041023F">
        <w:t>in niiden toimivuus kuviossa 183</w:t>
      </w:r>
      <w:r w:rsidR="00511D1F" w:rsidRPr="005E442B">
        <w:t>.</w:t>
      </w:r>
    </w:p>
    <w:p w:rsidR="00511D1F" w:rsidRPr="005E442B" w:rsidRDefault="005112FE" w:rsidP="00511D1F">
      <w:pPr>
        <w:keepNext/>
      </w:pPr>
      <w:r w:rsidRPr="005E442B">
        <w:rPr>
          <w:noProof/>
          <w:lang w:eastAsia="fi-FI"/>
        </w:rPr>
        <w:drawing>
          <wp:inline distT="0" distB="0" distL="0" distR="0" wp14:anchorId="63CF614E" wp14:editId="25D4DD95">
            <wp:extent cx="5292725" cy="2977158"/>
            <wp:effectExtent l="0" t="0" r="3175" b="0"/>
            <wp:docPr id="163" name="Picture 163" descr="C:\Users\Tamisan\AppData\Local\Microsoft\Windows\INetCache\Content.Word\MÄÄRITYKSET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misan\AppData\Local\Microsoft\Windows\INetCache\Content.Word\MÄÄRITYKSET OK.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92725" cy="2977158"/>
                    </a:xfrm>
                    <a:prstGeom prst="rect">
                      <a:avLst/>
                    </a:prstGeom>
                    <a:noFill/>
                    <a:ln>
                      <a:noFill/>
                    </a:ln>
                  </pic:spPr>
                </pic:pic>
              </a:graphicData>
            </a:graphic>
          </wp:inline>
        </w:drawing>
      </w:r>
    </w:p>
    <w:p w:rsidR="005112FE" w:rsidRPr="005E442B" w:rsidRDefault="00511D1F" w:rsidP="00511D1F">
      <w:pPr>
        <w:pStyle w:val="Kuvaotsikko"/>
      </w:pPr>
      <w:bookmarkStart w:id="361" w:name="_Toc480902786"/>
      <w:r w:rsidRPr="005E442B">
        <w:t xml:space="preserve">Kuvio </w:t>
      </w:r>
      <w:fldSimple w:instr=" SEQ Kuvio \* ARABIC ">
        <w:r w:rsidR="001610A5">
          <w:rPr>
            <w:noProof/>
          </w:rPr>
          <w:t>183</w:t>
        </w:r>
      </w:fldSimple>
      <w:r w:rsidRPr="005E442B">
        <w:t>. Owncloud LDAP asetukset</w:t>
      </w:r>
      <w:bookmarkEnd w:id="361"/>
    </w:p>
    <w:p w:rsidR="00511D1F" w:rsidRPr="005E442B" w:rsidRDefault="00511D1F" w:rsidP="00511D1F"/>
    <w:p w:rsidR="005112FE" w:rsidRPr="005E442B" w:rsidRDefault="005112FE" w:rsidP="005112FE">
      <w:r w:rsidRPr="005E442B">
        <w:t>Käyttäjiksi ladattiin kaikki tarvittavat käyttäjät</w:t>
      </w:r>
      <w:r w:rsidR="0041023F">
        <w:t xml:space="preserve"> kuviossa 184</w:t>
      </w:r>
      <w:r w:rsidRPr="005E442B">
        <w:t xml:space="preserve"> ja testattiin Jussi Johtajan kirjautumista. Määritykset olivat kunnossa ja Jussi Johtaja pystyi siis kirjautumaan ja määritykset näytti</w:t>
      </w:r>
      <w:r w:rsidR="006F72E8" w:rsidRPr="005E442B">
        <w:t>vät</w:t>
      </w:r>
      <w:r w:rsidRPr="005E442B">
        <w:t xml:space="preserve"> vihreää valoa.</w:t>
      </w:r>
    </w:p>
    <w:p w:rsidR="00511D1F" w:rsidRPr="005E442B" w:rsidRDefault="005112FE" w:rsidP="00511D1F">
      <w:pPr>
        <w:keepNext/>
      </w:pPr>
      <w:r w:rsidRPr="005E442B">
        <w:rPr>
          <w:noProof/>
          <w:lang w:eastAsia="fi-FI"/>
        </w:rPr>
        <w:lastRenderedPageBreak/>
        <w:drawing>
          <wp:inline distT="0" distB="0" distL="0" distR="0" wp14:anchorId="112990C5" wp14:editId="02A38AD8">
            <wp:extent cx="4287195" cy="4248150"/>
            <wp:effectExtent l="0" t="0" r="0" b="0"/>
            <wp:docPr id="164" name="Picture 164" descr="C:\Users\Tamisan\AppData\Local\Microsoft\Windows\INetCache\Content.Word\Testattiinkirjautua jussi johtaj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misan\AppData\Local\Microsoft\Windows\INetCache\Content.Word\Testattiinkirjautua jussi johtajall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88511" cy="4249454"/>
                    </a:xfrm>
                    <a:prstGeom prst="rect">
                      <a:avLst/>
                    </a:prstGeom>
                    <a:noFill/>
                    <a:ln>
                      <a:noFill/>
                    </a:ln>
                  </pic:spPr>
                </pic:pic>
              </a:graphicData>
            </a:graphic>
          </wp:inline>
        </w:drawing>
      </w:r>
    </w:p>
    <w:p w:rsidR="005112FE" w:rsidRPr="005E442B" w:rsidRDefault="00511D1F" w:rsidP="00511D1F">
      <w:pPr>
        <w:pStyle w:val="Kuvaotsikko"/>
      </w:pPr>
      <w:bookmarkStart w:id="362" w:name="_Toc480902787"/>
      <w:r w:rsidRPr="005E442B">
        <w:t xml:space="preserve">Kuvio </w:t>
      </w:r>
      <w:fldSimple w:instr=" SEQ Kuvio \* ARABIC ">
        <w:r w:rsidR="001610A5">
          <w:rPr>
            <w:noProof/>
          </w:rPr>
          <w:t>184</w:t>
        </w:r>
      </w:fldSimple>
      <w:r w:rsidR="005B4338">
        <w:t>. Testikirjautuminen käyttäj</w:t>
      </w:r>
      <w:r w:rsidRPr="005E442B">
        <w:t>ällä JussiJohtaja</w:t>
      </w:r>
      <w:bookmarkEnd w:id="362"/>
    </w:p>
    <w:p w:rsidR="00511D1F" w:rsidRPr="005E442B" w:rsidRDefault="00511D1F" w:rsidP="00511D1F"/>
    <w:p w:rsidR="007B2BD3" w:rsidRPr="005E442B" w:rsidRDefault="005112FE" w:rsidP="00511D1F">
      <w:pPr>
        <w:keepNext/>
        <w:rPr>
          <w:noProof/>
        </w:rPr>
      </w:pPr>
      <w:r w:rsidRPr="005E442B">
        <w:t xml:space="preserve">Tämän jälkeen hyväksyttiin kirjautuminen myös sähköpostin kautta, joka oli tyyliä </w:t>
      </w:r>
      <w:r w:rsidR="004A7D99" w:rsidRPr="005E442B">
        <w:t>etunimisukunimi@papankki.com</w:t>
      </w:r>
      <w:r w:rsidR="00756C09" w:rsidRPr="005E442B">
        <w:t xml:space="preserve">.  </w:t>
      </w:r>
      <w:r w:rsidR="0041023F">
        <w:rPr>
          <w:szCs w:val="24"/>
        </w:rPr>
        <w:t>(Kts. kuvio 185</w:t>
      </w:r>
      <w:r w:rsidR="004A7D99" w:rsidRPr="005E442B">
        <w:rPr>
          <w:szCs w:val="24"/>
        </w:rPr>
        <w:t>.)</w:t>
      </w:r>
    </w:p>
    <w:p w:rsidR="00511D1F" w:rsidRPr="005E442B" w:rsidRDefault="00511D1F" w:rsidP="00511D1F">
      <w:pPr>
        <w:keepNext/>
      </w:pPr>
      <w:r w:rsidRPr="005E442B">
        <w:rPr>
          <w:noProof/>
          <w:lang w:eastAsia="fi-FI"/>
        </w:rPr>
        <w:drawing>
          <wp:inline distT="0" distB="0" distL="0" distR="0" wp14:anchorId="02CBD971" wp14:editId="61617C9F">
            <wp:extent cx="5934075" cy="2505075"/>
            <wp:effectExtent l="0" t="0" r="9525" b="9525"/>
            <wp:docPr id="166" name="Picture 166" descr="C:\Users\Tamisan\AppData\Local\Microsoft\Windows\INetCache\Content.Word\Login 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misan\AppData\Local\Microsoft\Windows\INetCache\Content.Word\Login attributes.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5112FE" w:rsidRPr="005E442B" w:rsidRDefault="00511D1F" w:rsidP="004962DF">
      <w:pPr>
        <w:pStyle w:val="Kuvaotsikko"/>
      </w:pPr>
      <w:bookmarkStart w:id="363" w:name="_Toc480902788"/>
      <w:r w:rsidRPr="005E442B">
        <w:t xml:space="preserve">Kuvio </w:t>
      </w:r>
      <w:fldSimple w:instr=" SEQ Kuvio \* ARABIC ">
        <w:r w:rsidR="001610A5">
          <w:rPr>
            <w:noProof/>
          </w:rPr>
          <w:t>185</w:t>
        </w:r>
      </w:fldSimple>
      <w:r w:rsidRPr="005E442B">
        <w:t>. Kirjautumistapojen hyväksyminen</w:t>
      </w:r>
      <w:bookmarkEnd w:id="363"/>
    </w:p>
    <w:p w:rsidR="005112FE" w:rsidRDefault="00756C09" w:rsidP="005112FE">
      <w:r w:rsidRPr="005E442B">
        <w:lastRenderedPageBreak/>
        <w:t>Lopuksi testataan</w:t>
      </w:r>
      <w:r w:rsidR="0041023F">
        <w:t>,</w:t>
      </w:r>
      <w:r w:rsidRPr="005E442B">
        <w:t xml:space="preserve"> toimiiko</w:t>
      </w:r>
      <w:r w:rsidR="005112FE" w:rsidRPr="005E442B">
        <w:t xml:space="preserve"> kyseinen järjestelmä ja kirjaudutaan s</w:t>
      </w:r>
      <w:r w:rsidR="00511D1F" w:rsidRPr="005E442B">
        <w:t>isään käyttä</w:t>
      </w:r>
      <w:r w:rsidR="0041023F">
        <w:t>jällä jussi johtaja kuviossa 186</w:t>
      </w:r>
      <w:r w:rsidR="00511D1F" w:rsidRPr="005E442B">
        <w:t>.</w:t>
      </w:r>
    </w:p>
    <w:p w:rsidR="005B4338" w:rsidRPr="005E442B" w:rsidRDefault="005B4338" w:rsidP="005112FE"/>
    <w:p w:rsidR="00511D1F" w:rsidRPr="005E442B" w:rsidRDefault="005112FE" w:rsidP="00511D1F">
      <w:pPr>
        <w:keepNext/>
      </w:pPr>
      <w:r w:rsidRPr="005E442B">
        <w:rPr>
          <w:noProof/>
          <w:lang w:eastAsia="fi-FI"/>
        </w:rPr>
        <w:drawing>
          <wp:inline distT="0" distB="0" distL="0" distR="0" wp14:anchorId="29B063B8" wp14:editId="6EEE4688">
            <wp:extent cx="5292725" cy="3494556"/>
            <wp:effectExtent l="0" t="0" r="3175" b="0"/>
            <wp:docPr id="167" name="Picture 167" descr="C:\Users\Tamisan\AppData\Local\Microsoft\Windows\INetCache\Content.Word\kirjautuminen käyttäjäll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misan\AppData\Local\Microsoft\Windows\INetCache\Content.Word\kirjautuminen käyttäjällä.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92725" cy="3494556"/>
                    </a:xfrm>
                    <a:prstGeom prst="rect">
                      <a:avLst/>
                    </a:prstGeom>
                    <a:noFill/>
                    <a:ln>
                      <a:noFill/>
                    </a:ln>
                  </pic:spPr>
                </pic:pic>
              </a:graphicData>
            </a:graphic>
          </wp:inline>
        </w:drawing>
      </w:r>
    </w:p>
    <w:p w:rsidR="005112FE" w:rsidRPr="005E442B" w:rsidRDefault="00511D1F" w:rsidP="00511D1F">
      <w:pPr>
        <w:pStyle w:val="Kuvaotsikko"/>
      </w:pPr>
      <w:bookmarkStart w:id="364" w:name="_Toc480902789"/>
      <w:r w:rsidRPr="005E442B">
        <w:t xml:space="preserve">Kuvio </w:t>
      </w:r>
      <w:fldSimple w:instr=" SEQ Kuvio \* ARABIC ">
        <w:r w:rsidR="001610A5">
          <w:rPr>
            <w:noProof/>
          </w:rPr>
          <w:t>186</w:t>
        </w:r>
      </w:fldSimple>
      <w:r w:rsidRPr="005E442B">
        <w:t>. Jussi Johtajan kirjautumistiedot</w:t>
      </w:r>
      <w:bookmarkEnd w:id="364"/>
    </w:p>
    <w:p w:rsidR="00511D1F" w:rsidRPr="005E442B" w:rsidRDefault="00511D1F" w:rsidP="00511D1F"/>
    <w:p w:rsidR="005112FE" w:rsidRPr="005E442B" w:rsidRDefault="005112FE" w:rsidP="005112FE">
      <w:r w:rsidRPr="005E442B">
        <w:t>Järjestelmä toimii ja päästään tiedostoihin</w:t>
      </w:r>
      <w:r w:rsidR="00511D1F" w:rsidRPr="005E442B">
        <w:t xml:space="preserve">, </w:t>
      </w:r>
      <w:r w:rsidR="0041023F">
        <w:t>jotka näkyvät kuviossa 187</w:t>
      </w:r>
      <w:r w:rsidR="00511D1F" w:rsidRPr="005E442B">
        <w:t>.</w:t>
      </w:r>
    </w:p>
    <w:p w:rsidR="00511D1F" w:rsidRPr="005E442B" w:rsidRDefault="005112FE" w:rsidP="00511D1F">
      <w:pPr>
        <w:keepNext/>
      </w:pPr>
      <w:r w:rsidRPr="005E442B">
        <w:rPr>
          <w:noProof/>
          <w:lang w:eastAsia="fi-FI"/>
        </w:rPr>
        <w:drawing>
          <wp:inline distT="0" distB="0" distL="0" distR="0" wp14:anchorId="511D679D" wp14:editId="701CCF9E">
            <wp:extent cx="5292725" cy="1877516"/>
            <wp:effectExtent l="0" t="0" r="3175" b="8890"/>
            <wp:docPr id="168" name="Picture 168" descr="C:\Users\Tamisan\AppData\Local\Microsoft\Windows\INetCache\Content.Word\jussijohtajallasisään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misan\AppData\Local\Microsoft\Windows\INetCache\Content.Word\jussijohtajallasisäänWORK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92725" cy="1877516"/>
                    </a:xfrm>
                    <a:prstGeom prst="rect">
                      <a:avLst/>
                    </a:prstGeom>
                    <a:noFill/>
                    <a:ln>
                      <a:noFill/>
                    </a:ln>
                  </pic:spPr>
                </pic:pic>
              </a:graphicData>
            </a:graphic>
          </wp:inline>
        </w:drawing>
      </w:r>
    </w:p>
    <w:p w:rsidR="005112FE" w:rsidRPr="005E442B" w:rsidRDefault="00511D1F" w:rsidP="00511D1F">
      <w:pPr>
        <w:pStyle w:val="Kuvaotsikko"/>
      </w:pPr>
      <w:bookmarkStart w:id="365" w:name="_Toc480902790"/>
      <w:r w:rsidRPr="005E442B">
        <w:t xml:space="preserve">Kuvio </w:t>
      </w:r>
      <w:fldSimple w:instr=" SEQ Kuvio \* ARABIC ">
        <w:r w:rsidR="001610A5">
          <w:rPr>
            <w:noProof/>
          </w:rPr>
          <w:t>187</w:t>
        </w:r>
      </w:fldSimple>
      <w:r w:rsidRPr="005E442B">
        <w:t>. Jussi Johtajan tiedostot</w:t>
      </w:r>
      <w:bookmarkEnd w:id="365"/>
    </w:p>
    <w:p w:rsidR="00511D1F" w:rsidRPr="005E442B" w:rsidRDefault="00511D1F" w:rsidP="00511D1F"/>
    <w:p w:rsidR="005112FE" w:rsidRPr="005E442B" w:rsidRDefault="005112FE" w:rsidP="005112FE">
      <w:r w:rsidRPr="005E442B">
        <w:lastRenderedPageBreak/>
        <w:t>Testataan vielä toista kä</w:t>
      </w:r>
      <w:r w:rsidR="00044F92" w:rsidRPr="005E442B">
        <w:t>yttäjää, joka on Pate Palvelin.</w:t>
      </w:r>
      <w:r w:rsidR="00756C09" w:rsidRPr="005E442B">
        <w:t xml:space="preserve"> </w:t>
      </w:r>
      <w:r w:rsidRPr="005E442B">
        <w:t>Myös tämä käyttäjä pääsee kirjautumaan palveluun, joka tarkoittaa sitä, että palvelu toimii halutulla tavalla</w:t>
      </w:r>
      <w:r w:rsidR="004A7D99" w:rsidRPr="005E442B">
        <w:t xml:space="preserve">. </w:t>
      </w:r>
      <w:r w:rsidR="0041023F">
        <w:rPr>
          <w:szCs w:val="24"/>
        </w:rPr>
        <w:t>(Kts. kuvio 188</w:t>
      </w:r>
      <w:r w:rsidR="004A7D99" w:rsidRPr="005E442B">
        <w:rPr>
          <w:szCs w:val="24"/>
        </w:rPr>
        <w:t>.)</w:t>
      </w:r>
    </w:p>
    <w:p w:rsidR="00044F92" w:rsidRPr="005E442B" w:rsidRDefault="00457F2F" w:rsidP="00044F92">
      <w:pPr>
        <w:keepNext/>
      </w:pPr>
      <w:r w:rsidRPr="005E442B">
        <w:rPr>
          <w:noProof/>
          <w:lang w:eastAsia="fi-FI"/>
        </w:rPr>
        <w:drawing>
          <wp:inline distT="0" distB="0" distL="0" distR="0" wp14:anchorId="63F644B3" wp14:editId="79B678D7">
            <wp:extent cx="5292725" cy="1886011"/>
            <wp:effectExtent l="0" t="0" r="3175" b="0"/>
            <wp:docPr id="169" name="Picture 169" descr="C:\Users\Tamisan\AppData\Local\Microsoft\Windows\INetCache\Content.Word\PatePalvelin kirjautuu sisään onnistunees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misan\AppData\Local\Microsoft\Windows\INetCache\Content.Word\PatePalvelin kirjautuu sisään onnistuneesti.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2725" cy="1886011"/>
                    </a:xfrm>
                    <a:prstGeom prst="rect">
                      <a:avLst/>
                    </a:prstGeom>
                    <a:noFill/>
                    <a:ln>
                      <a:noFill/>
                    </a:ln>
                  </pic:spPr>
                </pic:pic>
              </a:graphicData>
            </a:graphic>
          </wp:inline>
        </w:drawing>
      </w:r>
    </w:p>
    <w:p w:rsidR="00457F2F" w:rsidRPr="005E442B" w:rsidRDefault="00044F92" w:rsidP="00044F92">
      <w:pPr>
        <w:pStyle w:val="Kuvaotsikko"/>
      </w:pPr>
      <w:bookmarkStart w:id="366" w:name="_Toc480902791"/>
      <w:r w:rsidRPr="005E442B">
        <w:t xml:space="preserve">Kuvio </w:t>
      </w:r>
      <w:fldSimple w:instr=" SEQ Kuvio \* ARABIC ">
        <w:r w:rsidR="001610A5">
          <w:rPr>
            <w:noProof/>
          </w:rPr>
          <w:t>188</w:t>
        </w:r>
      </w:fldSimple>
      <w:r w:rsidRPr="005E442B">
        <w:t>. Pate Palvelimen kirjautuminen</w:t>
      </w:r>
      <w:bookmarkEnd w:id="366"/>
    </w:p>
    <w:p w:rsidR="00CF4370" w:rsidRPr="005E442B" w:rsidRDefault="00CF4370" w:rsidP="00CF4370"/>
    <w:p w:rsidR="00CF4370" w:rsidRPr="005E442B" w:rsidRDefault="00CF4370" w:rsidP="00CF4370">
      <w:pPr>
        <w:pStyle w:val="Otsikko2"/>
      </w:pPr>
      <w:bookmarkStart w:id="367" w:name="_Toc480902581"/>
      <w:r w:rsidRPr="005E442B">
        <w:t>Snort</w:t>
      </w:r>
      <w:bookmarkEnd w:id="367"/>
    </w:p>
    <w:p w:rsidR="00CF4370" w:rsidRPr="005E442B" w:rsidRDefault="00CF4370" w:rsidP="00CF4370">
      <w:pPr>
        <w:rPr>
          <w:szCs w:val="24"/>
        </w:rPr>
      </w:pPr>
      <w:r w:rsidRPr="005E442B">
        <w:rPr>
          <w:szCs w:val="24"/>
        </w:rPr>
        <w:t>Snorttia yritett</w:t>
      </w:r>
      <w:r w:rsidR="00756C09" w:rsidRPr="005E442B">
        <w:rPr>
          <w:szCs w:val="24"/>
        </w:rPr>
        <w:t>iin ensin toteuttaa Windowsille</w:t>
      </w:r>
      <w:r w:rsidRPr="005E442B">
        <w:rPr>
          <w:szCs w:val="24"/>
        </w:rPr>
        <w:t>, mutta tämä epäonnistui koska Snort ei jostain syys</w:t>
      </w:r>
      <w:r w:rsidR="004A7D99" w:rsidRPr="005E442B">
        <w:rPr>
          <w:szCs w:val="24"/>
        </w:rPr>
        <w:t>tä tunnistanut virtuaalikoneen rajapintoja</w:t>
      </w:r>
      <w:r w:rsidRPr="005E442B">
        <w:rPr>
          <w:szCs w:val="24"/>
        </w:rPr>
        <w:t xml:space="preserve">. Tuon jälkeen Snortia yritettiin asentaa Ubuntulle, mutta siinäkin kohdassa havaittiin ongelmia. </w:t>
      </w:r>
    </w:p>
    <w:p w:rsidR="00CF4370" w:rsidRPr="005E442B" w:rsidRDefault="00CF4370" w:rsidP="00CF4370">
      <w:pPr>
        <w:rPr>
          <w:szCs w:val="24"/>
        </w:rPr>
      </w:pPr>
      <w:r w:rsidRPr="005E442B">
        <w:rPr>
          <w:szCs w:val="24"/>
        </w:rPr>
        <w:t>Sitten selvisi, että PfSense palomuuriin Snort on suhteellisen helppo asentaa ohjelman oman paketinha</w:t>
      </w:r>
      <w:r w:rsidR="00051BA4" w:rsidRPr="005E442B">
        <w:rPr>
          <w:szCs w:val="24"/>
        </w:rPr>
        <w:t>l</w:t>
      </w:r>
      <w:r w:rsidRPr="005E442B">
        <w:rPr>
          <w:szCs w:val="24"/>
        </w:rPr>
        <w:t>linnan kautta. Tämän jälkeen piti vielä la</w:t>
      </w:r>
      <w:r w:rsidR="00051BA4" w:rsidRPr="005E442B">
        <w:rPr>
          <w:szCs w:val="24"/>
        </w:rPr>
        <w:t>data Snortille community säännöt</w:t>
      </w:r>
      <w:r w:rsidRPr="005E442B">
        <w:rPr>
          <w:szCs w:val="24"/>
        </w:rPr>
        <w:t xml:space="preserve">, jotka ovat tietyn yhteisön ylläpitämät ilmaiset säännöt. Olisi ollut myös mahdollista ladata Snort VRT-ryhmän ylläpitämiä maksullisia sääntöjä, mutta niille ei ollut mitään tarvetta tässä. </w:t>
      </w:r>
    </w:p>
    <w:p w:rsidR="00CF4370" w:rsidRPr="005E442B" w:rsidRDefault="00CF4370" w:rsidP="00CF4370">
      <w:pPr>
        <w:rPr>
          <w:szCs w:val="24"/>
        </w:rPr>
      </w:pPr>
      <w:r w:rsidRPr="005E442B">
        <w:rPr>
          <w:szCs w:val="24"/>
        </w:rPr>
        <w:t>Kun Snortin asetukset olivat kunnossa</w:t>
      </w:r>
      <w:r w:rsidR="00051BA4" w:rsidRPr="005E442B">
        <w:rPr>
          <w:szCs w:val="24"/>
        </w:rPr>
        <w:t>, niin tehtiin Zenmap skannaus IP</w:t>
      </w:r>
      <w:r w:rsidRPr="005E442B">
        <w:rPr>
          <w:szCs w:val="24"/>
        </w:rPr>
        <w:t>-osoitte</w:t>
      </w:r>
      <w:r w:rsidR="0041023F">
        <w:rPr>
          <w:szCs w:val="24"/>
        </w:rPr>
        <w:t>esta 10.10.1.12. (Kts. kuvio 189</w:t>
      </w:r>
      <w:r w:rsidR="00BF2B9D" w:rsidRPr="005E442B">
        <w:rPr>
          <w:szCs w:val="24"/>
        </w:rPr>
        <w:t>.</w:t>
      </w:r>
      <w:r w:rsidRPr="005E442B">
        <w:rPr>
          <w:szCs w:val="24"/>
        </w:rPr>
        <w:t>)</w:t>
      </w:r>
    </w:p>
    <w:p w:rsidR="00CF4370" w:rsidRPr="005E442B" w:rsidRDefault="00CF4370" w:rsidP="00CF4370">
      <w:pPr>
        <w:keepNext/>
      </w:pPr>
      <w:r w:rsidRPr="005E442B">
        <w:rPr>
          <w:noProof/>
          <w:lang w:eastAsia="fi-FI"/>
        </w:rPr>
        <w:lastRenderedPageBreak/>
        <w:drawing>
          <wp:inline distT="0" distB="0" distL="0" distR="0" wp14:anchorId="59C57475" wp14:editId="0711A54B">
            <wp:extent cx="5172075" cy="5207635"/>
            <wp:effectExtent l="0" t="0" r="9525" b="0"/>
            <wp:docPr id="128" name="Kuva 128" descr="C:\Users\Juho\AppData\Local\Microsoft\Windows\INetCacheContent.Word\zenmap sn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ho\AppData\Local\Microsoft\Windows\INetCacheContent.Word\zenmap snor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72660" cy="5208224"/>
                    </a:xfrm>
                    <a:prstGeom prst="rect">
                      <a:avLst/>
                    </a:prstGeom>
                    <a:noFill/>
                    <a:ln>
                      <a:noFill/>
                    </a:ln>
                  </pic:spPr>
                </pic:pic>
              </a:graphicData>
            </a:graphic>
          </wp:inline>
        </w:drawing>
      </w:r>
    </w:p>
    <w:p w:rsidR="00CF4370" w:rsidRPr="005E442B" w:rsidRDefault="00BF2B9D" w:rsidP="00CF4370">
      <w:pPr>
        <w:pStyle w:val="Kuvaotsikko"/>
        <w:rPr>
          <w:szCs w:val="24"/>
        </w:rPr>
      </w:pPr>
      <w:bookmarkStart w:id="368" w:name="_Toc480902792"/>
      <w:r w:rsidRPr="005E442B">
        <w:t>Kuvio</w:t>
      </w:r>
      <w:r w:rsidR="00CF4370" w:rsidRPr="005E442B">
        <w:t xml:space="preserve"> </w:t>
      </w:r>
      <w:fldSimple w:instr=" SEQ Kuvio \* ARABIC ">
        <w:r w:rsidR="001610A5">
          <w:rPr>
            <w:noProof/>
          </w:rPr>
          <w:t>189</w:t>
        </w:r>
      </w:fldSimple>
      <w:r w:rsidRPr="005E442B">
        <w:rPr>
          <w:noProof/>
        </w:rPr>
        <w:t>.</w:t>
      </w:r>
      <w:r w:rsidR="00CF4370" w:rsidRPr="005E442B">
        <w:t xml:space="preserve"> Zenmap</w:t>
      </w:r>
      <w:bookmarkEnd w:id="368"/>
    </w:p>
    <w:p w:rsidR="00CF4370" w:rsidRPr="005E442B" w:rsidRDefault="00CF4370" w:rsidP="00CF4370"/>
    <w:p w:rsidR="004174A9" w:rsidRPr="005E442B" w:rsidRDefault="004174A9" w:rsidP="00CF4370"/>
    <w:p w:rsidR="004174A9" w:rsidRPr="005E442B" w:rsidRDefault="004174A9" w:rsidP="00CF4370"/>
    <w:p w:rsidR="004174A9" w:rsidRPr="005E442B" w:rsidRDefault="004174A9" w:rsidP="00CF4370"/>
    <w:p w:rsidR="004174A9" w:rsidRPr="005E442B" w:rsidRDefault="004174A9" w:rsidP="00CF4370"/>
    <w:p w:rsidR="004174A9" w:rsidRPr="005E442B" w:rsidRDefault="004174A9" w:rsidP="00CF4370"/>
    <w:p w:rsidR="004174A9" w:rsidRPr="005E442B" w:rsidRDefault="004174A9" w:rsidP="00CF4370"/>
    <w:p w:rsidR="004174A9" w:rsidRPr="005E442B" w:rsidRDefault="004174A9" w:rsidP="00CF4370"/>
    <w:p w:rsidR="00CF4370" w:rsidRPr="005E442B" w:rsidRDefault="00CF4370" w:rsidP="00CF4370">
      <w:r w:rsidRPr="005E442B">
        <w:lastRenderedPageBreak/>
        <w:t>Snort h</w:t>
      </w:r>
      <w:r w:rsidR="005B4338">
        <w:t>älytti skannaukse</w:t>
      </w:r>
      <w:r w:rsidR="0064773D" w:rsidRPr="005E442B">
        <w:t>sta. (K</w:t>
      </w:r>
      <w:r w:rsidR="0041023F">
        <w:t>ts kuvio 190</w:t>
      </w:r>
      <w:r w:rsidR="00051BA4" w:rsidRPr="005E442B">
        <w:t>.</w:t>
      </w:r>
      <w:r w:rsidRPr="005E442B">
        <w:t>)</w:t>
      </w:r>
    </w:p>
    <w:p w:rsidR="00CF4370" w:rsidRPr="005E442B" w:rsidRDefault="00CF4370" w:rsidP="00CF4370"/>
    <w:p w:rsidR="00CF4370" w:rsidRPr="005E442B" w:rsidRDefault="00CF4370" w:rsidP="00CF4370">
      <w:pPr>
        <w:keepNext/>
      </w:pPr>
      <w:r w:rsidRPr="005E442B">
        <w:rPr>
          <w:noProof/>
          <w:lang w:eastAsia="fi-FI"/>
        </w:rPr>
        <w:drawing>
          <wp:inline distT="0" distB="0" distL="0" distR="0" wp14:anchorId="4AFEDA3B" wp14:editId="2E06D4D0">
            <wp:extent cx="5204460" cy="2905125"/>
            <wp:effectExtent l="0" t="0" r="0" b="9525"/>
            <wp:docPr id="161" name="Kuva 161" descr="C:\Users\Juho\AppData\Local\Microsoft\Windows\INetCacheContent.Word\WS2 SN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ho\AppData\Local\Microsoft\Windows\INetCacheContent.Word\WS2 SNOR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11755" cy="2909197"/>
                    </a:xfrm>
                    <a:prstGeom prst="rect">
                      <a:avLst/>
                    </a:prstGeom>
                    <a:noFill/>
                    <a:ln>
                      <a:noFill/>
                    </a:ln>
                  </pic:spPr>
                </pic:pic>
              </a:graphicData>
            </a:graphic>
          </wp:inline>
        </w:drawing>
      </w:r>
    </w:p>
    <w:p w:rsidR="00CF4370" w:rsidRPr="005E442B" w:rsidRDefault="00BF2B9D" w:rsidP="00CF4370">
      <w:pPr>
        <w:pStyle w:val="Kuvaotsikko"/>
      </w:pPr>
      <w:bookmarkStart w:id="369" w:name="_Toc480902793"/>
      <w:r w:rsidRPr="005E442B">
        <w:t>Kuvio</w:t>
      </w:r>
      <w:r w:rsidR="00CF4370" w:rsidRPr="005E442B">
        <w:t xml:space="preserve"> </w:t>
      </w:r>
      <w:fldSimple w:instr=" SEQ Kuvio \* ARABIC ">
        <w:r w:rsidR="001610A5">
          <w:rPr>
            <w:noProof/>
          </w:rPr>
          <w:t>190</w:t>
        </w:r>
      </w:fldSimple>
      <w:r w:rsidRPr="005E442B">
        <w:rPr>
          <w:noProof/>
        </w:rPr>
        <w:t>.</w:t>
      </w:r>
      <w:r w:rsidR="00CF4370" w:rsidRPr="005E442B">
        <w:t xml:space="preserve"> Snort Alert</w:t>
      </w:r>
      <w:bookmarkEnd w:id="369"/>
    </w:p>
    <w:p w:rsidR="00CF4370" w:rsidRPr="005E442B" w:rsidRDefault="00CF4370" w:rsidP="00CF4370"/>
    <w:p w:rsidR="00CF4370" w:rsidRPr="005E442B" w:rsidRDefault="00CF4370" w:rsidP="00CF4370">
      <w:r w:rsidRPr="005E442B">
        <w:t>Tämän jälkeen laitettiin IPS päälle, mutta jostain syystä ”Which IP to Block” ei pystynyt vaihtamaan esime</w:t>
      </w:r>
      <w:r w:rsidR="00051BA4" w:rsidRPr="005E442B">
        <w:t xml:space="preserve">rkiksi </w:t>
      </w:r>
      <w:r w:rsidR="0041023F">
        <w:t>Sourceen. (Kts. kuvio 191</w:t>
      </w:r>
      <w:r w:rsidR="00BF2B9D" w:rsidRPr="005E442B">
        <w:t>.</w:t>
      </w:r>
      <w:r w:rsidRPr="005E442B">
        <w:t>)</w:t>
      </w:r>
    </w:p>
    <w:p w:rsidR="00CF4370" w:rsidRPr="005E442B" w:rsidRDefault="00CF4370" w:rsidP="00CF4370">
      <w:pPr>
        <w:keepNext/>
      </w:pPr>
      <w:r w:rsidRPr="005E442B">
        <w:rPr>
          <w:noProof/>
          <w:lang w:eastAsia="fi-FI"/>
        </w:rPr>
        <w:drawing>
          <wp:inline distT="0" distB="0" distL="0" distR="0" wp14:anchorId="571EFF0F" wp14:editId="5B2BD7EF">
            <wp:extent cx="5147690" cy="1726565"/>
            <wp:effectExtent l="0" t="0" r="0" b="6985"/>
            <wp:docPr id="165" name="Kuva 165" descr="C:\Users\Juho\AppData\Local\Microsoft\Windows\INetCacheContent.Word\AUTO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ho\AppData\Local\Microsoft\Windows\INetCacheContent.Word\AUTO block.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54125" cy="1728723"/>
                    </a:xfrm>
                    <a:prstGeom prst="rect">
                      <a:avLst/>
                    </a:prstGeom>
                    <a:noFill/>
                    <a:ln>
                      <a:noFill/>
                    </a:ln>
                  </pic:spPr>
                </pic:pic>
              </a:graphicData>
            </a:graphic>
          </wp:inline>
        </w:drawing>
      </w:r>
    </w:p>
    <w:p w:rsidR="00CF4370" w:rsidRPr="005E442B" w:rsidRDefault="00BF2B9D" w:rsidP="00CF4370">
      <w:pPr>
        <w:pStyle w:val="Kuvaotsikko"/>
      </w:pPr>
      <w:bookmarkStart w:id="370" w:name="_Toc480902794"/>
      <w:r w:rsidRPr="005E442B">
        <w:t>Kuvio</w:t>
      </w:r>
      <w:r w:rsidR="00CF4370" w:rsidRPr="005E442B">
        <w:t xml:space="preserve"> </w:t>
      </w:r>
      <w:fldSimple w:instr=" SEQ Kuvio \* ARABIC ">
        <w:r w:rsidR="001610A5">
          <w:rPr>
            <w:noProof/>
          </w:rPr>
          <w:t>191</w:t>
        </w:r>
      </w:fldSimple>
      <w:r w:rsidRPr="005E442B">
        <w:rPr>
          <w:noProof/>
        </w:rPr>
        <w:t>.</w:t>
      </w:r>
      <w:r w:rsidR="00CF4370" w:rsidRPr="005E442B">
        <w:t xml:space="preserve"> Snort IPS</w:t>
      </w:r>
      <w:bookmarkEnd w:id="370"/>
    </w:p>
    <w:p w:rsidR="00CF4370" w:rsidRPr="005E442B" w:rsidRDefault="00CF4370" w:rsidP="00CF4370">
      <w:pPr>
        <w:rPr>
          <w:szCs w:val="24"/>
        </w:rPr>
      </w:pPr>
    </w:p>
    <w:p w:rsidR="00CF4370" w:rsidRPr="005E442B" w:rsidRDefault="00CF4370" w:rsidP="00CF4370">
      <w:pPr>
        <w:rPr>
          <w:szCs w:val="24"/>
        </w:rPr>
      </w:pPr>
      <w:r w:rsidRPr="005E442B">
        <w:rPr>
          <w:szCs w:val="24"/>
        </w:rPr>
        <w:t>En tiedä johtuuko edellä mainitusta, mutta jostain syystä BLOCK-välilehden alle ei tullut mitään, mutta ei toisaalta tullut myöskään ALERT-välilehden alle, joten IPS toim</w:t>
      </w:r>
      <w:r w:rsidR="00051BA4" w:rsidRPr="005E442B">
        <w:rPr>
          <w:szCs w:val="24"/>
        </w:rPr>
        <w:t xml:space="preserve">ii. (Kts. </w:t>
      </w:r>
      <w:r w:rsidR="0041023F">
        <w:rPr>
          <w:szCs w:val="24"/>
        </w:rPr>
        <w:t>Kuviot 192. ja 193</w:t>
      </w:r>
      <w:r w:rsidR="00051BA4" w:rsidRPr="005E442B">
        <w:rPr>
          <w:szCs w:val="24"/>
        </w:rPr>
        <w:t>.</w:t>
      </w:r>
      <w:r w:rsidRPr="005E442B">
        <w:rPr>
          <w:szCs w:val="24"/>
        </w:rPr>
        <w:t>)</w:t>
      </w:r>
    </w:p>
    <w:p w:rsidR="00CF4370" w:rsidRPr="005E442B" w:rsidRDefault="00CF4370" w:rsidP="00CF4370">
      <w:pPr>
        <w:keepNext/>
      </w:pPr>
      <w:r w:rsidRPr="005E442B">
        <w:rPr>
          <w:noProof/>
          <w:lang w:eastAsia="fi-FI"/>
        </w:rPr>
        <w:lastRenderedPageBreak/>
        <w:drawing>
          <wp:inline distT="0" distB="0" distL="0" distR="0" wp14:anchorId="3C07E4D5" wp14:editId="15E2A6A2">
            <wp:extent cx="4905375" cy="4095750"/>
            <wp:effectExtent l="0" t="0" r="9525" b="0"/>
            <wp:docPr id="170" name="Kuva 170" descr="C:\Users\Juho\AppData\Local\Microsoft\Windows\INetCacheContent.Word\Blokkaus ze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ho\AppData\Local\Microsoft\Windows\INetCacheContent.Word\Blokkaus zenmap.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05375" cy="4095750"/>
                    </a:xfrm>
                    <a:prstGeom prst="rect">
                      <a:avLst/>
                    </a:prstGeom>
                    <a:noFill/>
                    <a:ln>
                      <a:noFill/>
                    </a:ln>
                  </pic:spPr>
                </pic:pic>
              </a:graphicData>
            </a:graphic>
          </wp:inline>
        </w:drawing>
      </w:r>
    </w:p>
    <w:p w:rsidR="00CF4370" w:rsidRPr="005E442B" w:rsidRDefault="00BF2B9D" w:rsidP="00CF4370">
      <w:pPr>
        <w:pStyle w:val="Kuvaotsikko"/>
        <w:rPr>
          <w:szCs w:val="24"/>
        </w:rPr>
      </w:pPr>
      <w:bookmarkStart w:id="371" w:name="_Toc480902795"/>
      <w:r w:rsidRPr="005E442B">
        <w:t>Kuvio</w:t>
      </w:r>
      <w:r w:rsidR="00CF4370" w:rsidRPr="005E442B">
        <w:t xml:space="preserve"> </w:t>
      </w:r>
      <w:fldSimple w:instr=" SEQ Kuvio \* ARABIC ">
        <w:r w:rsidR="001610A5">
          <w:rPr>
            <w:noProof/>
          </w:rPr>
          <w:t>192</w:t>
        </w:r>
      </w:fldSimple>
      <w:r w:rsidRPr="005E442B">
        <w:rPr>
          <w:noProof/>
        </w:rPr>
        <w:t>.</w:t>
      </w:r>
      <w:r w:rsidR="00CF4370" w:rsidRPr="005E442B">
        <w:t xml:space="preserve"> Zenmap Snort IPS</w:t>
      </w:r>
      <w:bookmarkEnd w:id="371"/>
    </w:p>
    <w:p w:rsidR="00CF4370" w:rsidRPr="005E442B" w:rsidRDefault="00CF4370" w:rsidP="00CF4370">
      <w:pPr>
        <w:rPr>
          <w:szCs w:val="24"/>
        </w:rPr>
      </w:pPr>
    </w:p>
    <w:p w:rsidR="00CF4370" w:rsidRPr="005E442B" w:rsidRDefault="00CF4370" w:rsidP="00CF4370">
      <w:pPr>
        <w:keepNext/>
      </w:pPr>
      <w:r w:rsidRPr="005E442B">
        <w:rPr>
          <w:noProof/>
          <w:lang w:eastAsia="fi-FI"/>
        </w:rPr>
        <w:drawing>
          <wp:inline distT="0" distB="0" distL="0" distR="0" wp14:anchorId="331F53DE" wp14:editId="53E13C45">
            <wp:extent cx="4976117" cy="2379345"/>
            <wp:effectExtent l="0" t="0" r="0" b="1905"/>
            <wp:docPr id="171" name="Kuva 171" descr="C:\Users\Juho\AppData\Local\Microsoft\Windows\INetCacheContent.Word\Blokkaus toden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ho\AppData\Local\Microsoft\Windows\INetCacheContent.Word\Blokkaus todennus.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82180" cy="2382244"/>
                    </a:xfrm>
                    <a:prstGeom prst="rect">
                      <a:avLst/>
                    </a:prstGeom>
                    <a:noFill/>
                    <a:ln>
                      <a:noFill/>
                    </a:ln>
                  </pic:spPr>
                </pic:pic>
              </a:graphicData>
            </a:graphic>
          </wp:inline>
        </w:drawing>
      </w:r>
    </w:p>
    <w:p w:rsidR="00CF4370" w:rsidRPr="005E442B" w:rsidRDefault="00BF2B9D" w:rsidP="00CF4370">
      <w:pPr>
        <w:pStyle w:val="Kuvaotsikko"/>
        <w:rPr>
          <w:szCs w:val="24"/>
        </w:rPr>
      </w:pPr>
      <w:bookmarkStart w:id="372" w:name="_Toc480902796"/>
      <w:r w:rsidRPr="005E442B">
        <w:t xml:space="preserve">Kuvio </w:t>
      </w:r>
      <w:fldSimple w:instr=" SEQ Kuvio \* ARABIC ">
        <w:r w:rsidR="001610A5">
          <w:rPr>
            <w:noProof/>
          </w:rPr>
          <w:t>193</w:t>
        </w:r>
      </w:fldSimple>
      <w:r w:rsidRPr="005E442B">
        <w:rPr>
          <w:noProof/>
        </w:rPr>
        <w:t>.</w:t>
      </w:r>
      <w:r w:rsidR="00CF4370" w:rsidRPr="005E442B">
        <w:t xml:space="preserve"> Snort </w:t>
      </w:r>
      <w:r w:rsidR="00D04528" w:rsidRPr="005E442B">
        <w:t>ei hälytystä</w:t>
      </w:r>
      <w:bookmarkEnd w:id="372"/>
    </w:p>
    <w:p w:rsidR="00CF4370" w:rsidRPr="005E442B" w:rsidRDefault="00CF4370" w:rsidP="00CF4370"/>
    <w:p w:rsidR="003F2E37" w:rsidRPr="005E442B" w:rsidRDefault="003F2E37" w:rsidP="003F2E37">
      <w:pPr>
        <w:pStyle w:val="Otsikko2"/>
      </w:pPr>
      <w:bookmarkStart w:id="373" w:name="_Toc480902582"/>
      <w:r w:rsidRPr="005E442B">
        <w:lastRenderedPageBreak/>
        <w:t>Monitoroinnin toteutus</w:t>
      </w:r>
      <w:bookmarkEnd w:id="373"/>
    </w:p>
    <w:p w:rsidR="003F2E37" w:rsidRPr="005E442B" w:rsidRDefault="003F2E37" w:rsidP="003F2E37">
      <w:r w:rsidRPr="005E442B">
        <w:t>Pystytimme Centos 7.3</w:t>
      </w:r>
      <w:r w:rsidR="00942459" w:rsidRPr="005E442B">
        <w:t>-palvelimen</w:t>
      </w:r>
      <w:r w:rsidRPr="005E442B">
        <w:t xml:space="preserve"> ja asensimme sinne OpenNMS 19.0.1</w:t>
      </w:r>
      <w:r w:rsidR="00942459" w:rsidRPr="005E442B">
        <w:t>-ohjelmaan</w:t>
      </w:r>
      <w:r w:rsidRPr="005E442B">
        <w:t xml:space="preserve"> vaadittavat paketit. Lisäksi oli suositeltavaa asentaa jrrd2 ja iplike paketit, jotta saisimme helpotettua työskentelyämme OpenNMS parissa. Yllä mainitut paketit saatiin helposti asennettua käyttämällä OpenNMS tarjoamaa repositorya yum install:in kautta. Asetimme palvelimelle osoitteen 10.100.0.9, jonka kautta pääsee verkkopohjaiseen käyttöjärjestelmään kiinni. </w:t>
      </w:r>
    </w:p>
    <w:p w:rsidR="003F2E37" w:rsidRPr="005E442B" w:rsidRDefault="003F2E37" w:rsidP="003F2E37">
      <w:r w:rsidRPr="005E442B">
        <w:t>OpenNMS palvelussa ei ole sisäänrakennettua toimintaa, millä olisi pystynyt hakemaan käyttäjät AD:lta, joten täytyi muokata konfiguraatio tiedost</w:t>
      </w:r>
      <w:r w:rsidR="00942459" w:rsidRPr="005E442B">
        <w:t>oja. A</w:t>
      </w:r>
      <w:r w:rsidR="00BF3049">
        <w:t>lla olevissa kuvioissa 194, 195 ja 196</w:t>
      </w:r>
      <w:r w:rsidRPr="005E442B">
        <w:t xml:space="preserve"> on tämä todennettu ottamalla todennuksia activeDirectory.xml tiedostosta.</w:t>
      </w:r>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7F690983" wp14:editId="7B9ED8C7">
            <wp:extent cx="5292725" cy="432578"/>
            <wp:effectExtent l="0" t="0" r="3175" b="5715"/>
            <wp:docPr id="172" name="Kuva 172" descr="C:\Users\Harri\AppData\Local\Microsoft\Windows\INetCache\Content.Word\LDAP_osoitt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rri\AppData\Local\Microsoft\Windows\INetCache\Content.Word\LDAP_osoitteet.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2725" cy="432578"/>
                    </a:xfrm>
                    <a:prstGeom prst="rect">
                      <a:avLst/>
                    </a:prstGeom>
                    <a:noFill/>
                    <a:ln>
                      <a:noFill/>
                    </a:ln>
                  </pic:spPr>
                </pic:pic>
              </a:graphicData>
            </a:graphic>
          </wp:inline>
        </w:drawing>
      </w:r>
    </w:p>
    <w:p w:rsidR="003F2E37" w:rsidRPr="005E442B" w:rsidRDefault="003F2E37" w:rsidP="003F2E37">
      <w:pPr>
        <w:pStyle w:val="Kuvaotsikko"/>
      </w:pPr>
      <w:bookmarkStart w:id="374" w:name="_Toc480902797"/>
      <w:r w:rsidRPr="005E442B">
        <w:t xml:space="preserve">Kuvio </w:t>
      </w:r>
      <w:fldSimple w:instr=" SEQ Kuvio \* ARABIC ">
        <w:r w:rsidR="001610A5">
          <w:rPr>
            <w:noProof/>
          </w:rPr>
          <w:t>194</w:t>
        </w:r>
      </w:fldSimple>
      <w:r w:rsidRPr="005E442B">
        <w:t>. LDAP servereiden os</w:t>
      </w:r>
      <w:r w:rsidR="00942459" w:rsidRPr="005E442B">
        <w:t>o</w:t>
      </w:r>
      <w:r w:rsidRPr="005E442B">
        <w:t>itteet</w:t>
      </w:r>
      <w:bookmarkEnd w:id="374"/>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17EF439B" wp14:editId="510147C8">
            <wp:extent cx="5292725" cy="1232357"/>
            <wp:effectExtent l="0" t="0" r="3175" b="6350"/>
            <wp:docPr id="186" name="Kuva 186" descr="C:\Users\Harri\AppData\Local\Microsoft\Windows\INetCache\Content.Word\b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rri\AppData\Local\Microsoft\Windows\INetCache\Content.Word\bind.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92725" cy="1232357"/>
                    </a:xfrm>
                    <a:prstGeom prst="rect">
                      <a:avLst/>
                    </a:prstGeom>
                    <a:noFill/>
                    <a:ln>
                      <a:noFill/>
                    </a:ln>
                  </pic:spPr>
                </pic:pic>
              </a:graphicData>
            </a:graphic>
          </wp:inline>
        </w:drawing>
      </w:r>
    </w:p>
    <w:p w:rsidR="003F2E37" w:rsidRPr="005E442B" w:rsidRDefault="003F2E37" w:rsidP="003F2E37">
      <w:pPr>
        <w:pStyle w:val="Kuvaotsikko"/>
      </w:pPr>
      <w:bookmarkStart w:id="375" w:name="_Toc480902798"/>
      <w:r w:rsidRPr="005E442B">
        <w:t xml:space="preserve">Kuvio </w:t>
      </w:r>
      <w:fldSimple w:instr=" SEQ Kuvio \* ARABIC ">
        <w:r w:rsidR="001610A5">
          <w:rPr>
            <w:noProof/>
          </w:rPr>
          <w:t>195</w:t>
        </w:r>
      </w:fldSimple>
      <w:r w:rsidR="00942459" w:rsidRPr="005E442B">
        <w:t>. LDAP</w:t>
      </w:r>
      <w:r w:rsidRPr="005E442B">
        <w:t xml:space="preserve"> bind</w:t>
      </w:r>
      <w:bookmarkEnd w:id="375"/>
    </w:p>
    <w:p w:rsidR="003F2E37" w:rsidRPr="005E442B" w:rsidRDefault="003F2E37" w:rsidP="003F2E37">
      <w:r w:rsidRPr="005E442B">
        <w:t xml:space="preserve"> </w:t>
      </w:r>
    </w:p>
    <w:p w:rsidR="003F2E37" w:rsidRPr="005E442B" w:rsidRDefault="003F2E37" w:rsidP="003F2E37">
      <w:pPr>
        <w:keepNext/>
      </w:pPr>
      <w:r w:rsidRPr="005E442B">
        <w:rPr>
          <w:noProof/>
          <w:lang w:eastAsia="fi-FI"/>
        </w:rPr>
        <w:lastRenderedPageBreak/>
        <w:drawing>
          <wp:inline distT="0" distB="0" distL="0" distR="0" wp14:anchorId="392B9F85" wp14:editId="59937F51">
            <wp:extent cx="5292725" cy="3193744"/>
            <wp:effectExtent l="0" t="0" r="3175" b="6985"/>
            <wp:docPr id="187" name="Kuva 187" descr="C:\Users\Harri\AppData\Local\Microsoft\Windows\INetCache\Content.Word\ryh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rri\AppData\Local\Microsoft\Windows\INetCache\Content.Word\ryhma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92725" cy="3193744"/>
                    </a:xfrm>
                    <a:prstGeom prst="rect">
                      <a:avLst/>
                    </a:prstGeom>
                    <a:noFill/>
                    <a:ln>
                      <a:noFill/>
                    </a:ln>
                  </pic:spPr>
                </pic:pic>
              </a:graphicData>
            </a:graphic>
          </wp:inline>
        </w:drawing>
      </w:r>
    </w:p>
    <w:p w:rsidR="003F2E37" w:rsidRPr="005E442B" w:rsidRDefault="003F2E37" w:rsidP="003F2E37">
      <w:pPr>
        <w:pStyle w:val="Kuvaotsikko"/>
      </w:pPr>
      <w:bookmarkStart w:id="376" w:name="_Toc480902799"/>
      <w:r w:rsidRPr="005E442B">
        <w:t xml:space="preserve">Kuvio </w:t>
      </w:r>
      <w:fldSimple w:instr=" SEQ Kuvio \* ARABIC ">
        <w:r w:rsidR="001610A5">
          <w:rPr>
            <w:noProof/>
          </w:rPr>
          <w:t>196</w:t>
        </w:r>
      </w:fldSimple>
      <w:r w:rsidRPr="005E442B">
        <w:t>. Ryhmät johon täytyy kuulua</w:t>
      </w:r>
      <w:bookmarkEnd w:id="376"/>
    </w:p>
    <w:p w:rsidR="003F2E37" w:rsidRPr="005E442B" w:rsidRDefault="003F2E37" w:rsidP="003F2E37"/>
    <w:p w:rsidR="003F2E37" w:rsidRPr="005E442B" w:rsidRDefault="003F2E37" w:rsidP="003F2E37">
      <w:r w:rsidRPr="005E442B">
        <w:t>AD käyttäjiä ei kuitenkaan saatu toimimaan kunnolla, joten jätimme sen aikaa säästää</w:t>
      </w:r>
      <w:r w:rsidR="00942459" w:rsidRPr="005E442B">
        <w:t>ksemme pois käytöstä. Yhteystiet</w:t>
      </w:r>
      <w:r w:rsidRPr="005E442B">
        <w:t>o</w:t>
      </w:r>
      <w:r w:rsidR="00942459" w:rsidRPr="005E442B">
        <w:t>j</w:t>
      </w:r>
      <w:r w:rsidRPr="005E442B">
        <w:t xml:space="preserve">en monitorointi onnistui ongelmitta, </w:t>
      </w:r>
      <w:r w:rsidR="00073B69" w:rsidRPr="005E442B">
        <w:t>ei tarvinnut kuin lisätä halutun</w:t>
      </w:r>
      <w:r w:rsidRPr="005E442B">
        <w:t xml:space="preserve"> järjestelmän IP ja tämän avulla pystyimme valvomaan, oliko järjestelmässämme ongelmia. Kuviossa 19</w:t>
      </w:r>
      <w:r w:rsidR="00BF3049">
        <w:t>7</w:t>
      </w:r>
      <w:r w:rsidRPr="005E442B">
        <w:t xml:space="preserve"> on todennettu HQ-VyOS reiti</w:t>
      </w:r>
      <w:r w:rsidR="00BF3049">
        <w:t>ttimen toimintaa ja Kuviossa 198</w:t>
      </w:r>
      <w:r w:rsidRPr="005E442B">
        <w:t xml:space="preserve"> HTTP ongelmia FS1-HQ ongelmia.</w:t>
      </w:r>
    </w:p>
    <w:p w:rsidR="003F2E37" w:rsidRPr="005E442B" w:rsidRDefault="003F2E37" w:rsidP="003F2E37"/>
    <w:p w:rsidR="003F2E37" w:rsidRPr="005E442B" w:rsidRDefault="003F2E37" w:rsidP="003F2E37">
      <w:pPr>
        <w:keepNext/>
      </w:pPr>
      <w:r w:rsidRPr="005E442B">
        <w:rPr>
          <w:noProof/>
          <w:lang w:eastAsia="fi-FI"/>
        </w:rPr>
        <w:lastRenderedPageBreak/>
        <w:drawing>
          <wp:inline distT="0" distB="0" distL="0" distR="0" wp14:anchorId="0A8823A4" wp14:editId="23CBFC8F">
            <wp:extent cx="4667250" cy="3381375"/>
            <wp:effectExtent l="0" t="0" r="0" b="9525"/>
            <wp:docPr id="188" name="Kuva 188" descr="C:\Users\Harri\AppData\Local\Microsoft\Windows\INetCache\Content.Word\liik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rri\AppData\Local\Microsoft\Windows\INetCache\Content.Word\liikenne.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67250" cy="3381375"/>
                    </a:xfrm>
                    <a:prstGeom prst="rect">
                      <a:avLst/>
                    </a:prstGeom>
                    <a:noFill/>
                    <a:ln>
                      <a:noFill/>
                    </a:ln>
                  </pic:spPr>
                </pic:pic>
              </a:graphicData>
            </a:graphic>
          </wp:inline>
        </w:drawing>
      </w:r>
    </w:p>
    <w:p w:rsidR="003F2E37" w:rsidRPr="005E442B" w:rsidRDefault="003F2E37" w:rsidP="003F2E37">
      <w:pPr>
        <w:pStyle w:val="Kuvaotsikko"/>
      </w:pPr>
      <w:bookmarkStart w:id="377" w:name="_Toc480902800"/>
      <w:r w:rsidRPr="005E442B">
        <w:t xml:space="preserve">Kuvio </w:t>
      </w:r>
      <w:fldSimple w:instr=" SEQ Kuvio \* ARABIC ">
        <w:r w:rsidR="001610A5">
          <w:rPr>
            <w:noProof/>
          </w:rPr>
          <w:t>197</w:t>
        </w:r>
      </w:fldSimple>
      <w:r w:rsidRPr="005E442B">
        <w:t>. Liikenne toimii HQ-VyOS</w:t>
      </w:r>
      <w:bookmarkEnd w:id="377"/>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63A4B358" wp14:editId="4081160E">
            <wp:extent cx="4762500" cy="3409950"/>
            <wp:effectExtent l="0" t="0" r="0" b="0"/>
            <wp:docPr id="189" name="Kuva 189" descr="C:\Users\Harri\AppData\Local\Microsoft\Windows\INetCache\Content.Word\FS1_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rri\AppData\Local\Microsoft\Windows\INetCache\Content.Word\FS1_HTTP.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rsidR="003F2E37" w:rsidRPr="005E442B" w:rsidRDefault="003F2E37" w:rsidP="003F2E37">
      <w:pPr>
        <w:pStyle w:val="Kuvaotsikko"/>
      </w:pPr>
      <w:bookmarkStart w:id="378" w:name="_Toc480902801"/>
      <w:r w:rsidRPr="005E442B">
        <w:t xml:space="preserve">Kuvio </w:t>
      </w:r>
      <w:fldSimple w:instr=" SEQ Kuvio \* ARABIC ">
        <w:r w:rsidR="001610A5">
          <w:rPr>
            <w:noProof/>
          </w:rPr>
          <w:t>198</w:t>
        </w:r>
      </w:fldSimple>
      <w:r w:rsidRPr="005E442B">
        <w:t>. Ongelmia havaittu FS1-HQ</w:t>
      </w:r>
      <w:bookmarkEnd w:id="378"/>
    </w:p>
    <w:p w:rsidR="00BD2E70" w:rsidRPr="005E442B" w:rsidRDefault="00BD2E70" w:rsidP="003F2E37"/>
    <w:p w:rsidR="003F2E37" w:rsidRPr="005E442B" w:rsidRDefault="003F2E37" w:rsidP="003F2E37">
      <w:r w:rsidRPr="005E442B">
        <w:lastRenderedPageBreak/>
        <w:t xml:space="preserve">SNMP täytyi aktivoida laitteilla, joissa halusimme saada hälytyksiä. </w:t>
      </w:r>
      <w:r w:rsidR="00BF3049">
        <w:t>Todennus kuviossa 199</w:t>
      </w:r>
      <w:r w:rsidRPr="005E442B">
        <w:t xml:space="preserve"> R1-HQ:lta. </w:t>
      </w:r>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3337DDD2" wp14:editId="014586C0">
            <wp:extent cx="3619500" cy="952500"/>
            <wp:effectExtent l="0" t="0" r="0" b="0"/>
            <wp:docPr id="190" name="Kuva 190" descr="C:\Users\Harri\AppData\Local\Microsoft\Windows\INetCache\Content.Word\vyos_SN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arri\AppData\Local\Microsoft\Windows\INetCache\Content.Word\vyos_SNMP.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inline>
        </w:drawing>
      </w:r>
    </w:p>
    <w:p w:rsidR="003F2E37" w:rsidRPr="005E442B" w:rsidRDefault="003F2E37" w:rsidP="003F2E37">
      <w:pPr>
        <w:pStyle w:val="Kuvaotsikko"/>
      </w:pPr>
      <w:bookmarkStart w:id="379" w:name="_Toc480902802"/>
      <w:r w:rsidRPr="005E442B">
        <w:t xml:space="preserve">Kuvio </w:t>
      </w:r>
      <w:fldSimple w:instr=" SEQ Kuvio \* ARABIC ">
        <w:r w:rsidR="001610A5">
          <w:rPr>
            <w:noProof/>
          </w:rPr>
          <w:t>199</w:t>
        </w:r>
      </w:fldSimple>
      <w:r w:rsidRPr="005E442B">
        <w:t>. SNMP R1-HQ</w:t>
      </w:r>
      <w:bookmarkEnd w:id="379"/>
    </w:p>
    <w:p w:rsidR="003F2E37" w:rsidRPr="005E442B" w:rsidRDefault="003F2E37" w:rsidP="003F2E37"/>
    <w:p w:rsidR="003F2E37" w:rsidRPr="005E442B" w:rsidRDefault="003F2E37" w:rsidP="003F2E37">
      <w:r w:rsidRPr="005E442B">
        <w:t>SNMP täytyi ainoastaan laittaa pää</w:t>
      </w:r>
      <w:r w:rsidR="00BF3049">
        <w:t>lle, mikäli halusimme kuviossa 200</w:t>
      </w:r>
      <w:r w:rsidRPr="005E442B">
        <w:t xml:space="preserve"> todennetun hälytyksen toimivan.</w:t>
      </w:r>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634F35D6" wp14:editId="70D13486">
            <wp:extent cx="5292725" cy="299993"/>
            <wp:effectExtent l="0" t="0" r="3175" b="5080"/>
            <wp:docPr id="191" name="Kuva 191" descr="C:\Users\Harri\AppData\Local\Microsoft\Windows\INetCache\Content.Word\kovotäynn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rri\AppData\Local\Microsoft\Windows\INetCache\Content.Word\kovotäynnä.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92725" cy="299993"/>
                    </a:xfrm>
                    <a:prstGeom prst="rect">
                      <a:avLst/>
                    </a:prstGeom>
                    <a:noFill/>
                    <a:ln>
                      <a:noFill/>
                    </a:ln>
                  </pic:spPr>
                </pic:pic>
              </a:graphicData>
            </a:graphic>
          </wp:inline>
        </w:drawing>
      </w:r>
    </w:p>
    <w:p w:rsidR="003F2E37" w:rsidRPr="005E442B" w:rsidRDefault="003F2E37" w:rsidP="003F2E37">
      <w:pPr>
        <w:pStyle w:val="Kuvaotsikko"/>
      </w:pPr>
      <w:bookmarkStart w:id="380" w:name="_Toc480902803"/>
      <w:r w:rsidRPr="005E442B">
        <w:t xml:space="preserve">Kuvio </w:t>
      </w:r>
      <w:fldSimple w:instr=" SEQ Kuvio \* ARABIC ">
        <w:r w:rsidR="001610A5">
          <w:rPr>
            <w:noProof/>
          </w:rPr>
          <w:t>200</w:t>
        </w:r>
      </w:fldSimple>
      <w:r w:rsidRPr="005E442B">
        <w:t>. Kovalevy liian täynnä</w:t>
      </w:r>
      <w:bookmarkEnd w:id="380"/>
    </w:p>
    <w:p w:rsidR="003F2E37" w:rsidRPr="005E442B" w:rsidRDefault="003F2E37" w:rsidP="003F2E37"/>
    <w:p w:rsidR="003F2E37" w:rsidRPr="005E442B" w:rsidRDefault="00BD2E70" w:rsidP="003F2E37">
      <w:r w:rsidRPr="005E442B">
        <w:t>Kovalevy sk</w:t>
      </w:r>
      <w:r w:rsidR="003F2E37" w:rsidRPr="005E442B">
        <w:t>annauksen toiminta vaati snmpd.conf muokkausta ja sinne täyty</w:t>
      </w:r>
      <w:r w:rsidR="00BF3049">
        <w:t>i tehdä alla olevassa kuviossa 201</w:t>
      </w:r>
      <w:r w:rsidR="003F2E37" w:rsidRPr="005E442B">
        <w:t xml:space="preserve"> todennettu rivi. Tämä täytyi tehdä kaikille laitteille, joille haluttiin kovalevyn monitorointi.</w:t>
      </w:r>
    </w:p>
    <w:p w:rsidR="003F2E37" w:rsidRPr="005E442B" w:rsidRDefault="003F2E37" w:rsidP="003F2E37"/>
    <w:p w:rsidR="003F2E37" w:rsidRPr="005E442B" w:rsidRDefault="003F2E37" w:rsidP="003F2E37">
      <w:pPr>
        <w:keepNext/>
      </w:pPr>
      <w:r w:rsidRPr="005E442B">
        <w:rPr>
          <w:noProof/>
          <w:lang w:eastAsia="fi-FI"/>
        </w:rPr>
        <w:drawing>
          <wp:inline distT="0" distB="0" distL="0" distR="0" wp14:anchorId="24D8DF8F" wp14:editId="2F053390">
            <wp:extent cx="2724150" cy="476250"/>
            <wp:effectExtent l="0" t="0" r="0" b="0"/>
            <wp:docPr id="192" name="Kuva 192" descr="C:\Users\Harri\AppData\Local\Microsoft\Windows\INetCache\Content.Word\snm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rri\AppData\Local\Microsoft\Windows\INetCache\Content.Word\snmpd.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24150" cy="476250"/>
                    </a:xfrm>
                    <a:prstGeom prst="rect">
                      <a:avLst/>
                    </a:prstGeom>
                    <a:noFill/>
                    <a:ln>
                      <a:noFill/>
                    </a:ln>
                  </pic:spPr>
                </pic:pic>
              </a:graphicData>
            </a:graphic>
          </wp:inline>
        </w:drawing>
      </w:r>
    </w:p>
    <w:p w:rsidR="003F2E37" w:rsidRPr="005E442B" w:rsidRDefault="003F2E37" w:rsidP="003F2E37">
      <w:pPr>
        <w:pStyle w:val="Kuvaotsikko"/>
      </w:pPr>
      <w:bookmarkStart w:id="381" w:name="_Toc480902804"/>
      <w:r w:rsidRPr="005E442B">
        <w:t xml:space="preserve">Kuvio </w:t>
      </w:r>
      <w:fldSimple w:instr=" SEQ Kuvio \* ARABIC ">
        <w:r w:rsidR="001610A5">
          <w:rPr>
            <w:noProof/>
          </w:rPr>
          <w:t>201</w:t>
        </w:r>
      </w:fldSimple>
      <w:r w:rsidRPr="005E442B">
        <w:t>. SNMP konfigurointi HQ-WEB palvelimelta</w:t>
      </w:r>
      <w:bookmarkEnd w:id="381"/>
    </w:p>
    <w:p w:rsidR="003F2E37" w:rsidRPr="005E442B" w:rsidRDefault="003F2E37" w:rsidP="003F2E37"/>
    <w:p w:rsidR="003F2E37" w:rsidRPr="005E442B" w:rsidRDefault="003F2E37" w:rsidP="003F2E37">
      <w:r w:rsidRPr="005E442B">
        <w:t>Kaikista hälytyksistä tuli lähettää sähköposti ylläpitäjille. Sähköposti hälytysten toimivu</w:t>
      </w:r>
      <w:r w:rsidR="00BF3049">
        <w:t>utta on todennettu kuviossa 202</w:t>
      </w:r>
      <w:r w:rsidRPr="005E442B">
        <w:t>.</w:t>
      </w:r>
    </w:p>
    <w:p w:rsidR="003F2E37" w:rsidRPr="005E442B" w:rsidRDefault="003F2E37" w:rsidP="003F2E37"/>
    <w:p w:rsidR="003F2E37" w:rsidRPr="005E442B" w:rsidRDefault="003F2E37" w:rsidP="003F2E37">
      <w:pPr>
        <w:keepNext/>
      </w:pPr>
      <w:r w:rsidRPr="005E442B">
        <w:rPr>
          <w:noProof/>
          <w:lang w:eastAsia="fi-FI"/>
        </w:rPr>
        <w:lastRenderedPageBreak/>
        <w:drawing>
          <wp:inline distT="0" distB="0" distL="0" distR="0" wp14:anchorId="7597E125" wp14:editId="5EA52D5E">
            <wp:extent cx="5292725" cy="996595"/>
            <wp:effectExtent l="0" t="0" r="3175" b="0"/>
            <wp:docPr id="193" name="Kuva 193" descr="C:\Users\Harri\AppData\Local\Microsoft\Windows\INetCache\Content.Word\sähköpo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arri\AppData\Local\Microsoft\Windows\INetCache\Content.Word\sähköposti.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92725" cy="996595"/>
                    </a:xfrm>
                    <a:prstGeom prst="rect">
                      <a:avLst/>
                    </a:prstGeom>
                    <a:noFill/>
                    <a:ln>
                      <a:noFill/>
                    </a:ln>
                  </pic:spPr>
                </pic:pic>
              </a:graphicData>
            </a:graphic>
          </wp:inline>
        </w:drawing>
      </w:r>
    </w:p>
    <w:p w:rsidR="003F2E37" w:rsidRPr="005E442B" w:rsidRDefault="003F2E37" w:rsidP="003F2E37">
      <w:pPr>
        <w:pStyle w:val="Kuvaotsikko"/>
      </w:pPr>
      <w:bookmarkStart w:id="382" w:name="_Toc480902805"/>
      <w:r w:rsidRPr="005E442B">
        <w:t xml:space="preserve">Kuvio </w:t>
      </w:r>
      <w:fldSimple w:instr=" SEQ Kuvio \* ARABIC ">
        <w:r w:rsidR="001610A5">
          <w:rPr>
            <w:noProof/>
          </w:rPr>
          <w:t>202</w:t>
        </w:r>
      </w:fldSimple>
      <w:r w:rsidRPr="005E442B">
        <w:t>. Sähköposti harri@papankki.com</w:t>
      </w:r>
      <w:bookmarkEnd w:id="382"/>
    </w:p>
    <w:p w:rsidR="003F2E37" w:rsidRPr="005E442B" w:rsidRDefault="003F2E37" w:rsidP="003F2E37"/>
    <w:p w:rsidR="006443D4" w:rsidRPr="005E442B" w:rsidRDefault="003F2E37" w:rsidP="003F2E37">
      <w:r w:rsidRPr="005E442B">
        <w:t>Kovalevy monitoroinnista ei saatu sähköpostia, vaikka muista laitteista tulikin sähköpostia, joten epäilemme, että sen toteutusta ei saatu kunnolla tehtyä loppuun asti.</w:t>
      </w:r>
    </w:p>
    <w:p w:rsidR="0064773D" w:rsidRPr="005E442B" w:rsidRDefault="0064773D" w:rsidP="0064773D">
      <w:pPr>
        <w:pStyle w:val="Otsikko2"/>
      </w:pPr>
      <w:bookmarkStart w:id="383" w:name="_Toc480902583"/>
      <w:r w:rsidRPr="005E442B">
        <w:t>Tikettijärjestelmä</w:t>
      </w:r>
      <w:bookmarkEnd w:id="383"/>
    </w:p>
    <w:p w:rsidR="0064773D" w:rsidRPr="005E442B" w:rsidRDefault="0064773D" w:rsidP="0064773D">
      <w:r w:rsidRPr="005E442B">
        <w:t>Palvelimena käytetään Ubuntu 16.04-server käyttöjärjestelmää, jolle annettiin VLAN</w:t>
      </w:r>
      <w:r w:rsidR="00BF3049">
        <w:t xml:space="preserve"> 562 alueen IP-osoite (Kuvio 203</w:t>
      </w:r>
      <w:r w:rsidRPr="005E442B">
        <w:t>).</w:t>
      </w:r>
    </w:p>
    <w:p w:rsidR="0064773D" w:rsidRPr="005E442B" w:rsidRDefault="0064773D" w:rsidP="0064773D"/>
    <w:p w:rsidR="0064773D" w:rsidRPr="005E442B" w:rsidRDefault="0064773D" w:rsidP="0064773D">
      <w:pPr>
        <w:keepNext/>
      </w:pPr>
      <w:r w:rsidRPr="005E442B">
        <w:rPr>
          <w:noProof/>
          <w:lang w:eastAsia="fi-FI"/>
        </w:rPr>
        <w:drawing>
          <wp:inline distT="0" distB="0" distL="0" distR="0" wp14:anchorId="269DFBDA" wp14:editId="15D3994A">
            <wp:extent cx="5292725" cy="438196"/>
            <wp:effectExtent l="0" t="0" r="3175" b="0"/>
            <wp:docPr id="196" name="Kuva 196" descr="J:\Koulu\IT-palveluiden Hallinta\TIKETTITODENNUKSET\IF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oulu\IT-palveluiden Hallinta\TIKETTITODENNUKSET\IFCONFIG.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92725" cy="438196"/>
                    </a:xfrm>
                    <a:prstGeom prst="rect">
                      <a:avLst/>
                    </a:prstGeom>
                    <a:noFill/>
                    <a:ln>
                      <a:noFill/>
                    </a:ln>
                  </pic:spPr>
                </pic:pic>
              </a:graphicData>
            </a:graphic>
          </wp:inline>
        </w:drawing>
      </w:r>
    </w:p>
    <w:p w:rsidR="0064773D" w:rsidRPr="005E442B" w:rsidRDefault="0064773D" w:rsidP="0064773D">
      <w:pPr>
        <w:pStyle w:val="Kuvaotsikko"/>
      </w:pPr>
      <w:bookmarkStart w:id="384" w:name="_Toc480902806"/>
      <w:r w:rsidRPr="005E442B">
        <w:t xml:space="preserve">Kuvio </w:t>
      </w:r>
      <w:fldSimple w:instr=" SEQ Kuvio \* ARABIC ">
        <w:r w:rsidR="001610A5">
          <w:rPr>
            <w:noProof/>
          </w:rPr>
          <w:t>203</w:t>
        </w:r>
      </w:fldSimple>
      <w:r w:rsidRPr="005E442B">
        <w:t>. Tikettijärjestelmän ifconfig-tiedot</w:t>
      </w:r>
      <w:bookmarkEnd w:id="384"/>
    </w:p>
    <w:p w:rsidR="0064773D" w:rsidRPr="005E442B" w:rsidRDefault="0064773D" w:rsidP="0064773D"/>
    <w:p w:rsidR="0064773D" w:rsidRPr="005E442B" w:rsidRDefault="0064773D" w:rsidP="0064773D">
      <w:r w:rsidRPr="005E442B">
        <w:t>OsTicket 1.10-ohjelma vaatimusten mukaisesti asennettiin palvelimelle Apache 2.4, php5.6 sekä MySql-server versio 5.7. Asennusten jälkeen haettiin Osticket-ohjelma wgetin avulla osticket.com sivustolta, jonka jälkeen tiedostot purettiin ja asetettiin var/www/html kansion alle.  Muutettiin myös html-kansion omistajaksi www-data sekä kansio-oikeudet annettiin chmo</w:t>
      </w:r>
      <w:r w:rsidR="00BF3049">
        <w:t>d 777-komennolla. (Kts kuvio 204</w:t>
      </w:r>
      <w:r w:rsidRPr="005E442B">
        <w:t>.)</w:t>
      </w:r>
    </w:p>
    <w:p w:rsidR="0064773D" w:rsidRPr="005E442B" w:rsidRDefault="0064773D" w:rsidP="0064773D"/>
    <w:p w:rsidR="0064773D" w:rsidRPr="005E442B" w:rsidRDefault="0064773D" w:rsidP="0064773D">
      <w:pPr>
        <w:keepNext/>
      </w:pPr>
      <w:r w:rsidRPr="005E442B">
        <w:rPr>
          <w:noProof/>
          <w:lang w:eastAsia="fi-FI"/>
        </w:rPr>
        <w:drawing>
          <wp:inline distT="0" distB="0" distL="0" distR="0" wp14:anchorId="692E4E7D" wp14:editId="30861150">
            <wp:extent cx="5292725" cy="900123"/>
            <wp:effectExtent l="0" t="0" r="3175" b="0"/>
            <wp:docPr id="197" name="Kuva 197" descr="J:\Koulu\IT-palveluiden Hallinta\TIKETTITODENNUKSET\VAR-WWW-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Koulu\IT-palveluiden Hallinta\TIKETTITODENNUKSET\VAR-WWW-HTML.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92725" cy="900123"/>
                    </a:xfrm>
                    <a:prstGeom prst="rect">
                      <a:avLst/>
                    </a:prstGeom>
                    <a:noFill/>
                    <a:ln>
                      <a:noFill/>
                    </a:ln>
                  </pic:spPr>
                </pic:pic>
              </a:graphicData>
            </a:graphic>
          </wp:inline>
        </w:drawing>
      </w:r>
    </w:p>
    <w:p w:rsidR="0064773D" w:rsidRPr="005E442B" w:rsidRDefault="0064773D" w:rsidP="0064773D">
      <w:pPr>
        <w:pStyle w:val="Kuvaotsikko"/>
      </w:pPr>
      <w:bookmarkStart w:id="385" w:name="_Toc480902807"/>
      <w:r w:rsidRPr="005E442B">
        <w:t xml:space="preserve">Kuvio </w:t>
      </w:r>
      <w:fldSimple w:instr=" SEQ Kuvio \* ARABIC ">
        <w:r w:rsidR="001610A5">
          <w:rPr>
            <w:noProof/>
          </w:rPr>
          <w:t>204</w:t>
        </w:r>
      </w:fldSimple>
      <w:r w:rsidRPr="005E442B">
        <w:t>. Osticket-palvelimen /var/www/html-tiedosto</w:t>
      </w:r>
      <w:bookmarkEnd w:id="385"/>
    </w:p>
    <w:p w:rsidR="0064773D" w:rsidRPr="005E442B" w:rsidRDefault="0064773D" w:rsidP="0064773D">
      <w:r w:rsidRPr="005E442B">
        <w:lastRenderedPageBreak/>
        <w:t>Osticket vaatii oman Mysql tietokannan ja käyttäjän tietokantaan. Luotiin osticket-tietokanta, jolle annettiin ost-käyttäjälle kaikki oikeudet</w:t>
      </w:r>
      <w:r w:rsidR="00BF3049">
        <w:t xml:space="preserve"> grant all-komennolla (Kuvio 205</w:t>
      </w:r>
      <w:r w:rsidRPr="005E442B">
        <w:t>.). OsTicketin installoinnin yhteydessä nämä tiedot eli tietokannan nimi ja käyttäjä sekä salasana on annettava vielä järjestelmälle.</w:t>
      </w:r>
    </w:p>
    <w:p w:rsidR="0064773D" w:rsidRPr="005E442B" w:rsidRDefault="0064773D" w:rsidP="0064773D"/>
    <w:p w:rsidR="0064773D" w:rsidRPr="005E442B" w:rsidRDefault="0064773D" w:rsidP="0064773D">
      <w:pPr>
        <w:keepNext/>
      </w:pPr>
      <w:r w:rsidRPr="005E442B">
        <w:rPr>
          <w:noProof/>
          <w:lang w:eastAsia="fi-FI"/>
        </w:rPr>
        <w:drawing>
          <wp:inline distT="0" distB="0" distL="0" distR="0" wp14:anchorId="7564C824" wp14:editId="365EF47B">
            <wp:extent cx="4762500" cy="1047750"/>
            <wp:effectExtent l="0" t="0" r="0" b="0"/>
            <wp:docPr id="198" name="Kuva 198" descr="J:\Koulu\IT-palveluiden Hallinta\TIKETTITODENNUKSET\SQL-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Koulu\IT-palveluiden Hallinta\TIKETTITODENNUKSET\SQL-OST.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rsidR="0064773D" w:rsidRPr="005E442B" w:rsidRDefault="0064773D" w:rsidP="0064773D">
      <w:pPr>
        <w:pStyle w:val="Kuvaotsikko"/>
      </w:pPr>
      <w:bookmarkStart w:id="386" w:name="_Toc480902808"/>
      <w:r w:rsidRPr="005E442B">
        <w:t xml:space="preserve">Kuvio </w:t>
      </w:r>
      <w:fldSimple w:instr=" SEQ Kuvio \* ARABIC ">
        <w:r w:rsidR="001610A5">
          <w:rPr>
            <w:noProof/>
          </w:rPr>
          <w:t>205</w:t>
        </w:r>
      </w:fldSimple>
      <w:r w:rsidRPr="005E442B">
        <w:t>. Osticket-palvelimen tietokanta</w:t>
      </w:r>
      <w:bookmarkEnd w:id="386"/>
    </w:p>
    <w:p w:rsidR="0064773D" w:rsidRPr="005E442B" w:rsidRDefault="0064773D" w:rsidP="0064773D"/>
    <w:p w:rsidR="0064773D" w:rsidRPr="005E442B" w:rsidRDefault="0064773D" w:rsidP="0064773D">
      <w:r w:rsidRPr="005E442B">
        <w:t xml:space="preserve">Osticket asennuksen jälkeen asennettiin AD/LDAP-lisäosa jotta AD-käyttäjät voivat kirjautua tiketöintijärjestelmään.  Tätä varten haettiin Osticket-verkkosivuilta auth-ldap.phar-tiedosto, joka </w:t>
      </w:r>
      <w:r w:rsidR="00991113" w:rsidRPr="005E442B">
        <w:t>asetettiin /var/www/html</w:t>
      </w:r>
      <w:r w:rsidRPr="005E442B">
        <w:t>/include/plugins-kansion alle. Tämän seurauksena voidaan nyt käyttöliittymän kautta a</w:t>
      </w:r>
      <w:r w:rsidR="00BF3049">
        <w:t>sentaa lisäosa.  Alla (Kuvio 206</w:t>
      </w:r>
      <w:r w:rsidRPr="005E442B">
        <w:t>.) on lisäosan asetuksista kuvio, jossa määritellään domainiksi papankki.com ja LDAP-palvelimeksi 10.100.0.2 eli DC1-HQ. Lisäksi asetettiin kaikki domainin OU:t käyttäjien etsintäperusteisiin.</w:t>
      </w:r>
    </w:p>
    <w:p w:rsidR="0064773D" w:rsidRPr="005E442B" w:rsidRDefault="0064773D" w:rsidP="0064773D">
      <w:pPr>
        <w:keepNext/>
      </w:pPr>
      <w:r w:rsidRPr="005E442B">
        <w:rPr>
          <w:noProof/>
          <w:lang w:eastAsia="fi-FI"/>
        </w:rPr>
        <w:lastRenderedPageBreak/>
        <w:drawing>
          <wp:inline distT="0" distB="0" distL="0" distR="0" wp14:anchorId="4D586B72" wp14:editId="541EE5B4">
            <wp:extent cx="4333875" cy="3787080"/>
            <wp:effectExtent l="0" t="0" r="0" b="4445"/>
            <wp:docPr id="199" name="Kuva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56846" cy="3807153"/>
                    </a:xfrm>
                    <a:prstGeom prst="rect">
                      <a:avLst/>
                    </a:prstGeom>
                  </pic:spPr>
                </pic:pic>
              </a:graphicData>
            </a:graphic>
          </wp:inline>
        </w:drawing>
      </w:r>
    </w:p>
    <w:p w:rsidR="0064773D" w:rsidRPr="005E442B" w:rsidRDefault="0064773D" w:rsidP="0064773D">
      <w:pPr>
        <w:pStyle w:val="Kuvaotsikko"/>
      </w:pPr>
      <w:bookmarkStart w:id="387" w:name="_Toc480902809"/>
      <w:r w:rsidRPr="005E442B">
        <w:t xml:space="preserve">Kuvio </w:t>
      </w:r>
      <w:fldSimple w:instr=" SEQ Kuvio \* ARABIC ">
        <w:r w:rsidR="001610A5">
          <w:rPr>
            <w:noProof/>
          </w:rPr>
          <w:t>206</w:t>
        </w:r>
      </w:fldSimple>
      <w:r w:rsidRPr="005E442B">
        <w:t>. Osticket AD/LDAP-lisäosan asetukset</w:t>
      </w:r>
      <w:bookmarkEnd w:id="387"/>
    </w:p>
    <w:p w:rsidR="00D81447" w:rsidRPr="005E442B" w:rsidRDefault="00D81447" w:rsidP="00D81447"/>
    <w:p w:rsidR="0064773D" w:rsidRPr="005E442B" w:rsidRDefault="0064773D" w:rsidP="0064773D">
      <w:r w:rsidRPr="005E442B">
        <w:t xml:space="preserve">Tämän jälkeen otetaan lisäosa käyttöön ja testataan toimintaa. Kirjauduttiin ATK-tuen Pate Palvelin-käyttäjällä ja luotiin tiketti järjestelmään. (Kts kuvio </w:t>
      </w:r>
      <w:r w:rsidR="00BF3049">
        <w:t>207</w:t>
      </w:r>
      <w:r w:rsidRPr="005E442B">
        <w:t>.)</w:t>
      </w:r>
    </w:p>
    <w:p w:rsidR="0064773D" w:rsidRPr="005E442B" w:rsidRDefault="0064773D" w:rsidP="0064773D"/>
    <w:p w:rsidR="0064773D" w:rsidRPr="005E442B" w:rsidRDefault="0064773D" w:rsidP="0064773D">
      <w:pPr>
        <w:keepNext/>
      </w:pPr>
      <w:r w:rsidRPr="005E442B">
        <w:rPr>
          <w:noProof/>
          <w:lang w:eastAsia="fi-FI"/>
        </w:rPr>
        <w:lastRenderedPageBreak/>
        <w:drawing>
          <wp:inline distT="0" distB="0" distL="0" distR="0" wp14:anchorId="5A8DECF0" wp14:editId="11C794AC">
            <wp:extent cx="3543300" cy="3784168"/>
            <wp:effectExtent l="0" t="0" r="0" b="6985"/>
            <wp:docPr id="200" name="Kuva 200" descr="J:\Koulu\IT-palveluiden Hallinta\TIKETTITODENNUKSET\PATEPALVELIN-TIKETTI-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Koulu\IT-palveluiden Hallinta\TIKETTITODENNUKSET\PATEPALVELIN-TIKETTI-WWW.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52005" cy="3793464"/>
                    </a:xfrm>
                    <a:prstGeom prst="rect">
                      <a:avLst/>
                    </a:prstGeom>
                    <a:noFill/>
                    <a:ln>
                      <a:noFill/>
                    </a:ln>
                  </pic:spPr>
                </pic:pic>
              </a:graphicData>
            </a:graphic>
          </wp:inline>
        </w:drawing>
      </w:r>
    </w:p>
    <w:p w:rsidR="0064773D" w:rsidRPr="005E442B" w:rsidRDefault="0064773D" w:rsidP="0064773D">
      <w:pPr>
        <w:pStyle w:val="Kuvaotsikko"/>
      </w:pPr>
      <w:bookmarkStart w:id="388" w:name="_Toc480902810"/>
      <w:r w:rsidRPr="005E442B">
        <w:t xml:space="preserve">Kuvio </w:t>
      </w:r>
      <w:fldSimple w:instr=" SEQ Kuvio \* ARABIC ">
        <w:r w:rsidR="001610A5">
          <w:rPr>
            <w:noProof/>
          </w:rPr>
          <w:t>207</w:t>
        </w:r>
      </w:fldSimple>
      <w:r w:rsidRPr="005E442B">
        <w:t>. Tiketin lähetys Pate Palvelimella</w:t>
      </w:r>
      <w:bookmarkEnd w:id="388"/>
    </w:p>
    <w:p w:rsidR="00D81447" w:rsidRPr="005E442B" w:rsidRDefault="00D81447" w:rsidP="00D81447"/>
    <w:p w:rsidR="00D81447" w:rsidRPr="005E442B" w:rsidRDefault="00D81447" w:rsidP="00D81447">
      <w:r w:rsidRPr="005E442B">
        <w:t>Tiketti saatiin järjestelmään, ja sitä voidaan l</w:t>
      </w:r>
      <w:r w:rsidR="00BF3049">
        <w:t>ähteä työstämään. (Kts kuvio 208</w:t>
      </w:r>
      <w:r w:rsidRPr="005E442B">
        <w:t>.)</w:t>
      </w:r>
    </w:p>
    <w:p w:rsidR="00D81447" w:rsidRPr="005E442B" w:rsidRDefault="00D81447" w:rsidP="00D81447"/>
    <w:p w:rsidR="00D81447" w:rsidRPr="005E442B" w:rsidRDefault="00D81447" w:rsidP="00D81447">
      <w:pPr>
        <w:keepNext/>
      </w:pPr>
      <w:r w:rsidRPr="005E442B">
        <w:rPr>
          <w:noProof/>
          <w:lang w:eastAsia="fi-FI"/>
        </w:rPr>
        <w:drawing>
          <wp:inline distT="0" distB="0" distL="0" distR="0" wp14:anchorId="364D9247" wp14:editId="58F18ADA">
            <wp:extent cx="5292725" cy="1714281"/>
            <wp:effectExtent l="0" t="0" r="3175" b="635"/>
            <wp:docPr id="201" name="Kuva 201" descr="J:\Koulu\IT-palveluiden Hallinta\TIKETTITODENNUKSET\ADMIN-TIKE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Koulu\IT-palveluiden Hallinta\TIKETTITODENNUKSET\ADMIN-TIKETTI.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2725" cy="1714281"/>
                    </a:xfrm>
                    <a:prstGeom prst="rect">
                      <a:avLst/>
                    </a:prstGeom>
                    <a:noFill/>
                    <a:ln>
                      <a:noFill/>
                    </a:ln>
                  </pic:spPr>
                </pic:pic>
              </a:graphicData>
            </a:graphic>
          </wp:inline>
        </w:drawing>
      </w:r>
    </w:p>
    <w:p w:rsidR="0064773D" w:rsidRPr="005E442B" w:rsidRDefault="00D81447" w:rsidP="00D81447">
      <w:pPr>
        <w:pStyle w:val="Kuvaotsikko"/>
      </w:pPr>
      <w:bookmarkStart w:id="389" w:name="_Toc480902811"/>
      <w:r w:rsidRPr="005E442B">
        <w:t xml:space="preserve">Kuvio </w:t>
      </w:r>
      <w:fldSimple w:instr=" SEQ Kuvio \* ARABIC ">
        <w:r w:rsidR="001610A5">
          <w:rPr>
            <w:noProof/>
          </w:rPr>
          <w:t>208</w:t>
        </w:r>
      </w:fldSimple>
      <w:r w:rsidRPr="005E442B">
        <w:t>. Tiketin saapuminen</w:t>
      </w:r>
      <w:bookmarkEnd w:id="389"/>
    </w:p>
    <w:p w:rsidR="00D81447" w:rsidRPr="005E442B" w:rsidRDefault="00D81447" w:rsidP="00D81447"/>
    <w:p w:rsidR="00D81447" w:rsidRPr="005E442B" w:rsidRDefault="00D81447" w:rsidP="00D81447">
      <w:r w:rsidRPr="005E442B">
        <w:t>Seuraavaksi luodaan tiketöintijärjestelmälle oma sertifikaatti luomalla ensin 2048-bittinen rsa-avainpari Openssl-ohjelmalla. Avainparista luoti</w:t>
      </w:r>
      <w:r w:rsidR="00BF3049">
        <w:t>in sertifiointipyyntö (Kuvio 209</w:t>
      </w:r>
      <w:r w:rsidRPr="005E442B">
        <w:t>.) Tiketti.csr, joka allekirjoitetaan CA:n toimesta.</w:t>
      </w:r>
    </w:p>
    <w:p w:rsidR="00D81447" w:rsidRPr="005E442B" w:rsidRDefault="00D81447" w:rsidP="00D81447">
      <w:pPr>
        <w:keepNext/>
      </w:pPr>
      <w:r w:rsidRPr="005E442B">
        <w:rPr>
          <w:noProof/>
          <w:lang w:eastAsia="fi-FI"/>
        </w:rPr>
        <w:lastRenderedPageBreak/>
        <w:drawing>
          <wp:inline distT="0" distB="0" distL="0" distR="0" wp14:anchorId="7394C480" wp14:editId="2D43676D">
            <wp:extent cx="4905134" cy="3638550"/>
            <wp:effectExtent l="0" t="0" r="0" b="0"/>
            <wp:docPr id="202" name="Kuva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09459" cy="3641758"/>
                    </a:xfrm>
                    <a:prstGeom prst="rect">
                      <a:avLst/>
                    </a:prstGeom>
                    <a:noFill/>
                    <a:ln>
                      <a:noFill/>
                    </a:ln>
                  </pic:spPr>
                </pic:pic>
              </a:graphicData>
            </a:graphic>
          </wp:inline>
        </w:drawing>
      </w:r>
    </w:p>
    <w:p w:rsidR="00D81447" w:rsidRPr="005E442B" w:rsidRDefault="00D81447" w:rsidP="00D81447">
      <w:pPr>
        <w:pStyle w:val="Kuvaotsikko"/>
      </w:pPr>
      <w:bookmarkStart w:id="390" w:name="_Toc480902812"/>
      <w:r w:rsidRPr="005E442B">
        <w:t xml:space="preserve">Kuvio </w:t>
      </w:r>
      <w:fldSimple w:instr=" SEQ Kuvio \* ARABIC ">
        <w:r w:rsidR="001610A5">
          <w:rPr>
            <w:noProof/>
          </w:rPr>
          <w:t>209</w:t>
        </w:r>
      </w:fldSimple>
      <w:r w:rsidRPr="005E442B">
        <w:t>. Tiketti.csr tiedosto</w:t>
      </w:r>
      <w:bookmarkEnd w:id="390"/>
    </w:p>
    <w:p w:rsidR="00D81447" w:rsidRPr="005E442B" w:rsidRDefault="00D81447" w:rsidP="00D81447"/>
    <w:p w:rsidR="00D81447" w:rsidRPr="005E442B" w:rsidRDefault="00D81447" w:rsidP="00D81447">
      <w:r w:rsidRPr="005E442B">
        <w:t>Sertifiointipyyntö syötetiin DC1-HQ:n CertSrv-palveluun, josta ladataan allekirjoitettu Base64-koodattu sertifikaatti. Sertifikaatti lähetetään takaisin palvelimelle, jonne lisätään DC1-HQ-CA-sertifikaatti CA-ksi /etc/ssl/certs-kansioon. Alla todennus allekirjoitetusta Tiketti.cer-tiedostosta.</w:t>
      </w:r>
      <w:r w:rsidR="00BF3049">
        <w:t xml:space="preserve"> (Kts kuvio 210</w:t>
      </w:r>
      <w:r w:rsidR="00F67A36" w:rsidRPr="005E442B">
        <w:t>.)</w:t>
      </w:r>
    </w:p>
    <w:p w:rsidR="00D81447" w:rsidRPr="005E442B" w:rsidRDefault="00D81447" w:rsidP="00D81447">
      <w:pPr>
        <w:keepNext/>
      </w:pPr>
      <w:r w:rsidRPr="005E442B">
        <w:rPr>
          <w:noProof/>
          <w:lang w:eastAsia="fi-FI"/>
        </w:rPr>
        <w:lastRenderedPageBreak/>
        <w:drawing>
          <wp:inline distT="0" distB="0" distL="0" distR="0" wp14:anchorId="584C2542" wp14:editId="7C3E30D6">
            <wp:extent cx="4219575" cy="3623059"/>
            <wp:effectExtent l="0" t="0" r="0" b="0"/>
            <wp:docPr id="203" name="Kuva 203" descr="J:\Koulu\IT-palveluiden Hallinta\TIKETTITODENNUKSET\TIKETTI-CER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Koulu\IT-palveluiden Hallinta\TIKETTITODENNUKSET\TIKETTI-CERTI.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8503" cy="3630725"/>
                    </a:xfrm>
                    <a:prstGeom prst="rect">
                      <a:avLst/>
                    </a:prstGeom>
                    <a:noFill/>
                    <a:ln>
                      <a:noFill/>
                    </a:ln>
                  </pic:spPr>
                </pic:pic>
              </a:graphicData>
            </a:graphic>
          </wp:inline>
        </w:drawing>
      </w:r>
    </w:p>
    <w:p w:rsidR="006C6D08" w:rsidRPr="005E442B" w:rsidRDefault="00D81447" w:rsidP="006C6D08">
      <w:pPr>
        <w:pStyle w:val="Kuvaotsikko"/>
      </w:pPr>
      <w:bookmarkStart w:id="391" w:name="_Toc480902813"/>
      <w:r w:rsidRPr="005E442B">
        <w:t xml:space="preserve">Kuvio </w:t>
      </w:r>
      <w:fldSimple w:instr=" SEQ Kuvio \* ARABIC ">
        <w:r w:rsidR="001610A5">
          <w:rPr>
            <w:noProof/>
          </w:rPr>
          <w:t>210</w:t>
        </w:r>
      </w:fldSimple>
      <w:r w:rsidRPr="005E442B">
        <w:t>. Tiketti.cer tiedosto</w:t>
      </w:r>
      <w:bookmarkEnd w:id="391"/>
    </w:p>
    <w:p w:rsidR="006C6D08" w:rsidRPr="005E442B" w:rsidRDefault="006C6D08" w:rsidP="006C6D08"/>
    <w:p w:rsidR="006C6D08" w:rsidRPr="005E442B" w:rsidRDefault="006C6D08" w:rsidP="006C6D08">
      <w:r w:rsidRPr="005E442B">
        <w:t>Määritellään vielä /etc/apache2/sites-available/default-ssl.conf tiedostoon ssl-asetukset, jonka jälkeen https-yhteys tiketöintijärjestelmään kuuluisi onnistua. Kerrottiin mistä löytyy palvelimen sertifikaatti sekä mistä</w:t>
      </w:r>
      <w:r w:rsidR="00BF3049">
        <w:t xml:space="preserve"> hakea CA-tiedot. (Kts kuvio 211</w:t>
      </w:r>
      <w:r w:rsidRPr="005E442B">
        <w:t>.)</w:t>
      </w:r>
    </w:p>
    <w:p w:rsidR="006C6D08" w:rsidRPr="005E442B" w:rsidRDefault="006C6D08" w:rsidP="006C6D08"/>
    <w:p w:rsidR="006C6D08" w:rsidRPr="005E442B" w:rsidRDefault="006C6D08" w:rsidP="006C6D08">
      <w:pPr>
        <w:keepNext/>
      </w:pPr>
      <w:r w:rsidRPr="005E442B">
        <w:rPr>
          <w:noProof/>
          <w:lang w:eastAsia="fi-FI"/>
        </w:rPr>
        <w:drawing>
          <wp:inline distT="0" distB="0" distL="0" distR="0" wp14:anchorId="6A512797" wp14:editId="4668ABEA">
            <wp:extent cx="3924300" cy="466725"/>
            <wp:effectExtent l="0" t="0" r="0" b="9525"/>
            <wp:docPr id="204" name="Kuva 204" descr="J:\Koulu\IT-palveluiden Hallinta\TIKETTITODENNUKSET\SSL-SE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Koulu\IT-palveluiden Hallinta\TIKETTITODENNUKSET\SSL-SERT-1.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24300" cy="466725"/>
                    </a:xfrm>
                    <a:prstGeom prst="rect">
                      <a:avLst/>
                    </a:prstGeom>
                    <a:noFill/>
                    <a:ln>
                      <a:noFill/>
                    </a:ln>
                  </pic:spPr>
                </pic:pic>
              </a:graphicData>
            </a:graphic>
          </wp:inline>
        </w:drawing>
      </w:r>
    </w:p>
    <w:p w:rsidR="006C6D08" w:rsidRPr="005E442B" w:rsidRDefault="006C6D08" w:rsidP="006C6D08">
      <w:pPr>
        <w:pStyle w:val="Kuvaotsikko"/>
      </w:pPr>
      <w:bookmarkStart w:id="392" w:name="_Toc480902814"/>
      <w:r w:rsidRPr="005E442B">
        <w:t xml:space="preserve">Kuvio </w:t>
      </w:r>
      <w:fldSimple w:instr=" SEQ Kuvio \* ARABIC ">
        <w:r w:rsidR="001610A5">
          <w:rPr>
            <w:noProof/>
          </w:rPr>
          <w:t>211</w:t>
        </w:r>
      </w:fldSimple>
      <w:r w:rsidRPr="005E442B">
        <w:t>. Apache2 default-ssl.conf tiedoston muutokset</w:t>
      </w:r>
      <w:bookmarkEnd w:id="392"/>
    </w:p>
    <w:p w:rsidR="006C6D08" w:rsidRPr="005E442B" w:rsidRDefault="006C6D08" w:rsidP="006C6D08"/>
    <w:p w:rsidR="006C6D08" w:rsidRPr="005E442B" w:rsidRDefault="006C6D08" w:rsidP="006C6D08">
      <w:r w:rsidRPr="005E442B">
        <w:t>Tämän jälkeen otettiin käyttöön ssl-moduuli sekä ssl-virtual host ja uudelleen käynnistettiin apache2</w:t>
      </w:r>
      <w:r w:rsidR="0026279C" w:rsidRPr="005E442B">
        <w:t xml:space="preserve"> alla olevilla komennoilla</w:t>
      </w:r>
      <w:r w:rsidRPr="005E442B">
        <w:t xml:space="preserve">. </w:t>
      </w:r>
    </w:p>
    <w:p w:rsidR="006C6D08" w:rsidRPr="005E442B" w:rsidRDefault="006C6D08" w:rsidP="006C6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Cs w:val="20"/>
          <w:lang w:val="en-US" w:eastAsia="fi-FI"/>
        </w:rPr>
      </w:pPr>
      <w:r w:rsidRPr="005E442B">
        <w:rPr>
          <w:rFonts w:asciiTheme="minorHAnsi" w:eastAsia="Times New Roman" w:hAnsiTheme="minorHAnsi" w:cs="Courier New"/>
          <w:szCs w:val="20"/>
          <w:lang w:val="en-US" w:eastAsia="fi-FI"/>
        </w:rPr>
        <w:t>sudo a2enmod ssl</w:t>
      </w:r>
    </w:p>
    <w:p w:rsidR="006C6D08" w:rsidRPr="005E442B" w:rsidRDefault="006C6D08" w:rsidP="006C6D08">
      <w:pPr>
        <w:pStyle w:val="HTML-esimuotoiltu"/>
        <w:rPr>
          <w:rFonts w:asciiTheme="minorHAnsi" w:hAnsiTheme="minorHAnsi"/>
          <w:sz w:val="24"/>
          <w:lang w:val="en-US"/>
        </w:rPr>
      </w:pPr>
      <w:r w:rsidRPr="005E442B">
        <w:rPr>
          <w:rStyle w:val="HTML-koodi"/>
          <w:rFonts w:asciiTheme="minorHAnsi" w:hAnsiTheme="minorHAnsi"/>
          <w:sz w:val="24"/>
          <w:lang w:val="en-US"/>
        </w:rPr>
        <w:t>sudo a2ensite default-ssl</w:t>
      </w:r>
    </w:p>
    <w:p w:rsidR="006C6D08" w:rsidRPr="005E442B" w:rsidRDefault="006C6D08" w:rsidP="006C6D08">
      <w:pPr>
        <w:rPr>
          <w:rFonts w:asciiTheme="minorHAnsi" w:hAnsiTheme="minorHAnsi" w:cs="Courier New"/>
          <w:lang w:val="en-US"/>
        </w:rPr>
      </w:pPr>
      <w:r w:rsidRPr="005E442B">
        <w:rPr>
          <w:rFonts w:asciiTheme="minorHAnsi" w:hAnsiTheme="minorHAnsi" w:cs="Courier New"/>
          <w:lang w:val="en-US"/>
        </w:rPr>
        <w:t>sudo /etc/init.d/apache2 restart</w:t>
      </w:r>
    </w:p>
    <w:p w:rsidR="006C6D08" w:rsidRPr="005E442B" w:rsidRDefault="006C6D08" w:rsidP="006C6D08">
      <w:pPr>
        <w:rPr>
          <w:rFonts w:ascii="Courier New" w:hAnsi="Courier New" w:cs="Courier New"/>
          <w:lang w:val="en-US"/>
        </w:rPr>
      </w:pPr>
    </w:p>
    <w:p w:rsidR="006C6D08" w:rsidRPr="005E442B" w:rsidRDefault="006C6D08" w:rsidP="006C6D08">
      <w:r w:rsidRPr="005E442B">
        <w:lastRenderedPageBreak/>
        <w:t xml:space="preserve">Alla </w:t>
      </w:r>
      <w:r w:rsidR="00BF3049">
        <w:t>(Kuvio 212</w:t>
      </w:r>
      <w:r w:rsidR="00834883" w:rsidRPr="005E442B">
        <w:t xml:space="preserve">.) </w:t>
      </w:r>
      <w:r w:rsidRPr="005E442B">
        <w:t>todennus, että tiketöintijärjestelmään pääsee https-yhteydellä, sekä varmentaja ja julkinen avain.</w:t>
      </w:r>
    </w:p>
    <w:p w:rsidR="006C6D08" w:rsidRPr="005E442B" w:rsidRDefault="006C6D08" w:rsidP="006C6D08"/>
    <w:p w:rsidR="006C6D08" w:rsidRPr="005E442B" w:rsidRDefault="006C6D08" w:rsidP="006C6D08">
      <w:pPr>
        <w:keepNext/>
      </w:pPr>
      <w:r w:rsidRPr="005E442B">
        <w:rPr>
          <w:noProof/>
          <w:lang w:eastAsia="fi-FI"/>
        </w:rPr>
        <w:drawing>
          <wp:inline distT="0" distB="0" distL="0" distR="0" wp14:anchorId="159BFC9C" wp14:editId="1C36AC70">
            <wp:extent cx="4145143" cy="3933825"/>
            <wp:effectExtent l="0" t="0" r="8255" b="0"/>
            <wp:docPr id="205" name="Kuva 205" descr="J:\Koulu\IT-palveluiden Hallinta\TIKETTITODENNUKSET\TIKETTI-VARM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Koulu\IT-palveluiden Hallinta\TIKETTITODENNUKSET\TIKETTI-VARMENNE.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18275" cy="4003229"/>
                    </a:xfrm>
                    <a:prstGeom prst="rect">
                      <a:avLst/>
                    </a:prstGeom>
                    <a:noFill/>
                    <a:ln>
                      <a:noFill/>
                    </a:ln>
                  </pic:spPr>
                </pic:pic>
              </a:graphicData>
            </a:graphic>
          </wp:inline>
        </w:drawing>
      </w:r>
    </w:p>
    <w:p w:rsidR="006C6D08" w:rsidRPr="005E442B" w:rsidRDefault="006C6D08" w:rsidP="006C6D08">
      <w:pPr>
        <w:pStyle w:val="Kuvaotsikko"/>
      </w:pPr>
      <w:bookmarkStart w:id="393" w:name="_Toc480902815"/>
      <w:r w:rsidRPr="005E442B">
        <w:t xml:space="preserve">Kuvio </w:t>
      </w:r>
      <w:fldSimple w:instr=" SEQ Kuvio \* ARABIC ">
        <w:r w:rsidR="001610A5">
          <w:rPr>
            <w:noProof/>
          </w:rPr>
          <w:t>212</w:t>
        </w:r>
      </w:fldSimple>
      <w:r w:rsidRPr="005E442B">
        <w:t>. OSticket:n HTTPS-varmenne</w:t>
      </w:r>
      <w:bookmarkEnd w:id="393"/>
    </w:p>
    <w:p w:rsidR="006C6D08" w:rsidRDefault="006C6D08" w:rsidP="006C6D08"/>
    <w:p w:rsidR="004527F7" w:rsidRDefault="004527F7" w:rsidP="004527F7">
      <w:pPr>
        <w:pStyle w:val="Otsikko2"/>
      </w:pPr>
      <w:bookmarkStart w:id="394" w:name="_Toc480902584"/>
      <w:r>
        <w:t>Lähiverkon kovennus</w:t>
      </w:r>
      <w:bookmarkEnd w:id="394"/>
    </w:p>
    <w:p w:rsidR="004527F7" w:rsidRPr="00DB4CFB" w:rsidRDefault="004527F7" w:rsidP="004527F7">
      <w:r w:rsidRPr="00DB4CFB">
        <w:t>BPDU-guardin osalta saatiin Ciscon-laitteille asetettua halutuille rajapinnoille BPDU-guard päälle rajapintoihin ja Access-portit Portfast-tilaan. Extreme-laitteiden kanssa toteutus jäi spanning-tree tasolle. HP:n BPDU-konfiguraatiot saatiin bpdu-protection päälle. Tarkemmat konfiguraatiot löytyvät liitteistä</w:t>
      </w:r>
      <w:r w:rsidR="00685780" w:rsidRPr="00DB4CFB">
        <w:t xml:space="preserve"> (Liite 4, 5, 6 ,7)</w:t>
      </w:r>
      <w:r w:rsidRPr="00DB4CFB">
        <w:t>.</w:t>
      </w:r>
    </w:p>
    <w:p w:rsidR="004527F7" w:rsidRPr="00DB4CFB" w:rsidRDefault="004527F7" w:rsidP="004527F7">
      <w:r w:rsidRPr="00DB4CFB">
        <w:t>Alla kuviossa (Kuvio 213.) todennetaan WG1-SW1 kytkimen VLAN asetukset, jossa kytkimelle on luotu VLAN 111 ns.blackhole vlaniks, jonne käyttämättömät rajapinnat implementoidaan sekä 563 Workstations että 563 Hallinta vlan.</w:t>
      </w:r>
    </w:p>
    <w:p w:rsidR="004527F7" w:rsidRDefault="004527F7" w:rsidP="004527F7"/>
    <w:p w:rsidR="004527F7" w:rsidRDefault="004527F7" w:rsidP="004527F7">
      <w:pPr>
        <w:keepNext/>
      </w:pPr>
      <w:r w:rsidRPr="000E193A">
        <w:rPr>
          <w:noProof/>
          <w:lang w:eastAsia="fi-FI"/>
        </w:rPr>
        <w:lastRenderedPageBreak/>
        <w:drawing>
          <wp:inline distT="0" distB="0" distL="0" distR="0" wp14:anchorId="1838EA7B" wp14:editId="5A882A27">
            <wp:extent cx="4010025" cy="3225540"/>
            <wp:effectExtent l="0" t="0" r="0" b="0"/>
            <wp:docPr id="209" name="Kuva 209" descr="C:\Users\Joonaz\Pictures\WG1-SW1-V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onaz\Pictures\WG1-SW1-VLAN.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42690" cy="3251815"/>
                    </a:xfrm>
                    <a:prstGeom prst="rect">
                      <a:avLst/>
                    </a:prstGeom>
                    <a:noFill/>
                    <a:ln>
                      <a:noFill/>
                    </a:ln>
                  </pic:spPr>
                </pic:pic>
              </a:graphicData>
            </a:graphic>
          </wp:inline>
        </w:drawing>
      </w:r>
    </w:p>
    <w:p w:rsidR="004527F7" w:rsidRDefault="004527F7" w:rsidP="004527F7">
      <w:pPr>
        <w:pStyle w:val="Kuvaotsikko"/>
      </w:pPr>
      <w:bookmarkStart w:id="395" w:name="_Toc480902816"/>
      <w:r>
        <w:t xml:space="preserve">Kuvio </w:t>
      </w:r>
      <w:fldSimple w:instr=" SEQ Kuvio \* ARABIC ">
        <w:r w:rsidR="001610A5">
          <w:rPr>
            <w:noProof/>
          </w:rPr>
          <w:t>213</w:t>
        </w:r>
      </w:fldSimple>
      <w:r>
        <w:t>. WG1-SW1 vlanit</w:t>
      </w:r>
      <w:bookmarkEnd w:id="395"/>
    </w:p>
    <w:p w:rsidR="004527F7" w:rsidRDefault="004527F7" w:rsidP="004527F7"/>
    <w:p w:rsidR="004527F7" w:rsidRPr="00DB4CFB" w:rsidRDefault="004527F7" w:rsidP="004527F7">
      <w:r w:rsidRPr="00DB4CFB">
        <w:t>Alla kuviossa (</w:t>
      </w:r>
      <w:r w:rsidR="000B78E0" w:rsidRPr="00DB4CFB">
        <w:t xml:space="preserve">Kuvio </w:t>
      </w:r>
      <w:r w:rsidRPr="00DB4CFB">
        <w:t>214.) todennus kytkimen WG1-SW2 vlan-konfiguraatioista.</w:t>
      </w:r>
    </w:p>
    <w:p w:rsidR="004527F7" w:rsidRDefault="004527F7" w:rsidP="004527F7"/>
    <w:p w:rsidR="004527F7" w:rsidRDefault="004527F7" w:rsidP="004527F7">
      <w:pPr>
        <w:keepNext/>
      </w:pPr>
      <w:r w:rsidRPr="004527F7">
        <w:rPr>
          <w:noProof/>
          <w:lang w:eastAsia="fi-FI"/>
        </w:rPr>
        <w:drawing>
          <wp:inline distT="0" distB="0" distL="0" distR="0">
            <wp:extent cx="3993649" cy="3533775"/>
            <wp:effectExtent l="0" t="0" r="6985" b="0"/>
            <wp:docPr id="211" name="Kuva 211" descr="C:\Users\Joonaz\Pictures\WG1-SW2-V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onaz\Pictures\WG1-SW2-VLAN.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2030" cy="3541191"/>
                    </a:xfrm>
                    <a:prstGeom prst="rect">
                      <a:avLst/>
                    </a:prstGeom>
                    <a:noFill/>
                    <a:ln>
                      <a:noFill/>
                    </a:ln>
                  </pic:spPr>
                </pic:pic>
              </a:graphicData>
            </a:graphic>
          </wp:inline>
        </w:drawing>
      </w:r>
    </w:p>
    <w:p w:rsidR="004527F7" w:rsidRPr="004527F7" w:rsidRDefault="004527F7" w:rsidP="004527F7">
      <w:pPr>
        <w:pStyle w:val="Kuvaotsikko"/>
      </w:pPr>
      <w:bookmarkStart w:id="396" w:name="_Toc480902817"/>
      <w:r>
        <w:t xml:space="preserve">Kuvio </w:t>
      </w:r>
      <w:fldSimple w:instr=" SEQ Kuvio \* ARABIC ">
        <w:r w:rsidR="001610A5">
          <w:rPr>
            <w:noProof/>
          </w:rPr>
          <w:t>214</w:t>
        </w:r>
      </w:fldSimple>
      <w:r>
        <w:t>. WG1-SW2 vlanit</w:t>
      </w:r>
      <w:bookmarkEnd w:id="396"/>
    </w:p>
    <w:p w:rsidR="004527F7" w:rsidRDefault="004527F7" w:rsidP="004527F7"/>
    <w:p w:rsidR="004527F7" w:rsidRPr="00DB4CFB" w:rsidRDefault="004527F7" w:rsidP="004527F7">
      <w:r w:rsidRPr="00DB4CFB">
        <w:t xml:space="preserve">WG1-SW3 Extreme laitteelle asetettiin Hallinta vlan 563 ja Workstations vlan 561, kuten alla olevasta kuviosta (Kuvio 215.) näkyy.  </w:t>
      </w:r>
    </w:p>
    <w:p w:rsidR="004527F7" w:rsidRDefault="004527F7" w:rsidP="004527F7">
      <w:pPr>
        <w:keepNext/>
      </w:pPr>
      <w:r w:rsidRPr="003E6142">
        <w:rPr>
          <w:noProof/>
          <w:lang w:eastAsia="fi-FI"/>
        </w:rPr>
        <w:drawing>
          <wp:inline distT="0" distB="0" distL="0" distR="0" wp14:anchorId="4030DB25" wp14:editId="2D53F1A9">
            <wp:extent cx="4744529" cy="2500699"/>
            <wp:effectExtent l="0" t="0" r="0" b="0"/>
            <wp:docPr id="210" name="Kuva 210" descr="C:\Users\Joonaz\Pictures\EX-SW3-V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naz\Pictures\EX-SW3-VLAN.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53454" cy="2505403"/>
                    </a:xfrm>
                    <a:prstGeom prst="rect">
                      <a:avLst/>
                    </a:prstGeom>
                    <a:noFill/>
                    <a:ln>
                      <a:noFill/>
                    </a:ln>
                  </pic:spPr>
                </pic:pic>
              </a:graphicData>
            </a:graphic>
          </wp:inline>
        </w:drawing>
      </w:r>
    </w:p>
    <w:p w:rsidR="004527F7" w:rsidRPr="004527F7" w:rsidRDefault="004527F7" w:rsidP="004527F7">
      <w:pPr>
        <w:pStyle w:val="Kuvaotsikko"/>
      </w:pPr>
      <w:bookmarkStart w:id="397" w:name="_Toc480902818"/>
      <w:r>
        <w:t xml:space="preserve">Kuvio </w:t>
      </w:r>
      <w:fldSimple w:instr=" SEQ Kuvio \* ARABIC ">
        <w:r w:rsidR="001610A5">
          <w:rPr>
            <w:noProof/>
          </w:rPr>
          <w:t>215</w:t>
        </w:r>
      </w:fldSimple>
      <w:r>
        <w:t>. WG1-SW3</w:t>
      </w:r>
      <w:r>
        <w:rPr>
          <w:noProof/>
        </w:rPr>
        <w:t xml:space="preserve"> vlanit</w:t>
      </w:r>
      <w:bookmarkEnd w:id="397"/>
    </w:p>
    <w:p w:rsidR="004527F7" w:rsidRDefault="004527F7">
      <w:pPr>
        <w:spacing w:line="259" w:lineRule="auto"/>
      </w:pPr>
    </w:p>
    <w:p w:rsidR="00C12B4E" w:rsidRPr="00DB4CFB" w:rsidRDefault="00C12B4E" w:rsidP="00C12B4E">
      <w:r w:rsidRPr="00DB4CFB">
        <w:t>WG1-SW4 HP:n kytkimelle asetettiin vlan:t samoilla spesifikaatioilla,</w:t>
      </w:r>
      <w:r w:rsidR="003C558A" w:rsidRPr="00DB4CFB">
        <w:t xml:space="preserve"> </w:t>
      </w:r>
      <w:r w:rsidRPr="00DB4CFB">
        <w:t>kuten aikaisemmissakin kytkimissä. (Kts. Kuvio 216.)</w:t>
      </w:r>
    </w:p>
    <w:p w:rsidR="00C12B4E" w:rsidRDefault="00C12B4E" w:rsidP="00C12B4E">
      <w:pPr>
        <w:keepNext/>
      </w:pPr>
      <w:r w:rsidRPr="003E6142">
        <w:rPr>
          <w:noProof/>
          <w:lang w:eastAsia="fi-FI"/>
        </w:rPr>
        <w:drawing>
          <wp:inline distT="0" distB="0" distL="0" distR="0" wp14:anchorId="1F299F87" wp14:editId="1AD9C6F3">
            <wp:extent cx="3925019" cy="1794446"/>
            <wp:effectExtent l="0" t="0" r="0" b="0"/>
            <wp:docPr id="212" name="Kuva 212" descr="C:\Users\Joonaz\Pictures\WG1-SW4-HP-V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onaz\Pictures\WG1-SW4-HP-VLAN.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8614" cy="1809805"/>
                    </a:xfrm>
                    <a:prstGeom prst="rect">
                      <a:avLst/>
                    </a:prstGeom>
                    <a:noFill/>
                    <a:ln>
                      <a:noFill/>
                    </a:ln>
                  </pic:spPr>
                </pic:pic>
              </a:graphicData>
            </a:graphic>
          </wp:inline>
        </w:drawing>
      </w:r>
    </w:p>
    <w:p w:rsidR="00C12B4E" w:rsidRDefault="00C12B4E" w:rsidP="00C12B4E">
      <w:pPr>
        <w:pStyle w:val="Kuvaotsikko"/>
      </w:pPr>
      <w:bookmarkStart w:id="398" w:name="_Toc480902819"/>
      <w:r>
        <w:t xml:space="preserve">Kuvio </w:t>
      </w:r>
      <w:fldSimple w:instr=" SEQ Kuvio \* ARABIC ">
        <w:r w:rsidR="001610A5">
          <w:rPr>
            <w:noProof/>
          </w:rPr>
          <w:t>216</w:t>
        </w:r>
      </w:fldSimple>
      <w:r>
        <w:t>. WG1-SW4 vlanit</w:t>
      </w:r>
      <w:bookmarkEnd w:id="398"/>
    </w:p>
    <w:p w:rsidR="00C12B4E" w:rsidRDefault="00C12B4E" w:rsidP="00C12B4E"/>
    <w:p w:rsidR="00C12B4E" w:rsidRPr="00DB4CFB" w:rsidRDefault="00C12B4E" w:rsidP="00C12B4E">
      <w:r w:rsidRPr="00DB4CFB">
        <w:t>DHCP-snooping saatiin sille tasolle, että Ciscon-laitteille asetettiin DHCP snooping halutulla tavalla. Alla kuviossa (Kuvio 217.) todennus WG1-SW1 kytkimen DHCP snooping asetuksista, jossa vain sisäverkon rajapinnat ovat luotettuja ja työaseman rajapinnan rate limit.</w:t>
      </w:r>
    </w:p>
    <w:p w:rsidR="00C12B4E" w:rsidRDefault="00C12B4E" w:rsidP="00C12B4E">
      <w:pPr>
        <w:keepNext/>
      </w:pPr>
      <w:r w:rsidRPr="00573D04">
        <w:rPr>
          <w:noProof/>
          <w:lang w:eastAsia="fi-FI"/>
        </w:rPr>
        <w:lastRenderedPageBreak/>
        <w:drawing>
          <wp:inline distT="0" distB="0" distL="0" distR="0" wp14:anchorId="2696F853" wp14:editId="08C15B40">
            <wp:extent cx="4037163" cy="1541462"/>
            <wp:effectExtent l="0" t="0" r="1905" b="1905"/>
            <wp:docPr id="213" name="Kuva 213" descr="C:\Users\Joonaz\Pictures\WG1-SW1-sn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naz\Pictures\WG1-SW1-snooping.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68525" cy="1553436"/>
                    </a:xfrm>
                    <a:prstGeom prst="rect">
                      <a:avLst/>
                    </a:prstGeom>
                    <a:noFill/>
                    <a:ln>
                      <a:noFill/>
                    </a:ln>
                  </pic:spPr>
                </pic:pic>
              </a:graphicData>
            </a:graphic>
          </wp:inline>
        </w:drawing>
      </w:r>
    </w:p>
    <w:p w:rsidR="00C12B4E" w:rsidRDefault="00C12B4E" w:rsidP="00C12B4E">
      <w:pPr>
        <w:pStyle w:val="Kuvaotsikko"/>
      </w:pPr>
      <w:bookmarkStart w:id="399" w:name="_Toc480902820"/>
      <w:r>
        <w:t xml:space="preserve">Kuvio </w:t>
      </w:r>
      <w:fldSimple w:instr=" SEQ Kuvio \* ARABIC ">
        <w:r w:rsidR="001610A5">
          <w:rPr>
            <w:noProof/>
          </w:rPr>
          <w:t>217</w:t>
        </w:r>
      </w:fldSimple>
      <w:r>
        <w:t>. WG1-SW1 DHCP-snooping</w:t>
      </w:r>
      <w:bookmarkEnd w:id="399"/>
    </w:p>
    <w:p w:rsidR="00C12B4E" w:rsidRDefault="00C12B4E" w:rsidP="00C12B4E"/>
    <w:p w:rsidR="00C12B4E" w:rsidRPr="00DB4CFB" w:rsidRDefault="00C12B4E" w:rsidP="00C12B4E">
      <w:r w:rsidRPr="00DB4CFB">
        <w:t>Kuviossa (Kuvio 218.) todennus myös mitkä rajapinnat ovat luotettuja WG1-SW2 kytkimellä eli Fe0/1 rajapinta osoittaa WG1-SW1 kytkimelle ja Fe0/8, joka on yhteydessä yritysverkon palomuuriin.</w:t>
      </w:r>
    </w:p>
    <w:p w:rsidR="00C12B4E" w:rsidRDefault="00C12B4E" w:rsidP="00C12B4E"/>
    <w:p w:rsidR="00C12B4E" w:rsidRDefault="00C12B4E" w:rsidP="00C12B4E">
      <w:pPr>
        <w:keepNext/>
      </w:pPr>
      <w:r w:rsidRPr="00573D04">
        <w:rPr>
          <w:noProof/>
          <w:lang w:eastAsia="fi-FI"/>
        </w:rPr>
        <w:drawing>
          <wp:inline distT="0" distB="0" distL="0" distR="0" wp14:anchorId="354ABC5A" wp14:editId="0F28A589">
            <wp:extent cx="4710023" cy="1060549"/>
            <wp:effectExtent l="0" t="0" r="0" b="6350"/>
            <wp:docPr id="214" name="Kuva 214" descr="C:\Users\Joonaz\Pictures\WG1-SW2-sn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naz\Pictures\WG1-SW2-snooping.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31733" cy="1065437"/>
                    </a:xfrm>
                    <a:prstGeom prst="rect">
                      <a:avLst/>
                    </a:prstGeom>
                    <a:noFill/>
                    <a:ln>
                      <a:noFill/>
                    </a:ln>
                  </pic:spPr>
                </pic:pic>
              </a:graphicData>
            </a:graphic>
          </wp:inline>
        </w:drawing>
      </w:r>
    </w:p>
    <w:p w:rsidR="00C12B4E" w:rsidRPr="00C12B4E" w:rsidRDefault="00C12B4E" w:rsidP="00C12B4E">
      <w:pPr>
        <w:pStyle w:val="Kuvaotsikko"/>
      </w:pPr>
      <w:bookmarkStart w:id="400" w:name="_Toc480902821"/>
      <w:r>
        <w:t xml:space="preserve">Kuvio </w:t>
      </w:r>
      <w:fldSimple w:instr=" SEQ Kuvio \* ARABIC ">
        <w:r w:rsidR="001610A5">
          <w:rPr>
            <w:noProof/>
          </w:rPr>
          <w:t>218</w:t>
        </w:r>
      </w:fldSimple>
      <w:r>
        <w:t>. WG1-SW2 DHCP-snooping</w:t>
      </w:r>
      <w:bookmarkEnd w:id="400"/>
    </w:p>
    <w:p w:rsidR="00C12B4E" w:rsidRDefault="00C12B4E" w:rsidP="00C12B4E"/>
    <w:p w:rsidR="00C12B4E" w:rsidRPr="00DB4CFB" w:rsidRDefault="00C12B4E" w:rsidP="00C12B4E">
      <w:pPr>
        <w:rPr>
          <w:noProof/>
          <w:lang w:eastAsia="fi-FI"/>
        </w:rPr>
      </w:pPr>
      <w:r w:rsidRPr="00DB4CFB">
        <w:rPr>
          <w:noProof/>
          <w:lang w:eastAsia="fi-FI"/>
        </w:rPr>
        <w:t>Alla todennus (Kuvio 219.) WG-SW3 kytkimen DHCP-snooping aikaansaannoksista, jossa DHCP-palvelimiksi määritettiin DC1-HQ ja DC1-HQ palvelimet ja portti 1 luotetuksi portiksi.</w:t>
      </w:r>
    </w:p>
    <w:p w:rsidR="00C12B4E" w:rsidRDefault="00C12B4E" w:rsidP="00C12B4E">
      <w:pPr>
        <w:keepNext/>
      </w:pPr>
      <w:r w:rsidRPr="003E6142">
        <w:rPr>
          <w:noProof/>
          <w:lang w:eastAsia="fi-FI"/>
        </w:rPr>
        <w:lastRenderedPageBreak/>
        <w:drawing>
          <wp:inline distT="0" distB="0" distL="0" distR="0" wp14:anchorId="03453DCF" wp14:editId="1260CE92">
            <wp:extent cx="4623759" cy="1871802"/>
            <wp:effectExtent l="0" t="0" r="5715" b="0"/>
            <wp:docPr id="215" name="Kuva 215" descr="C:\Users\Joonaz\Pictures\EX-SW3-Snoo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naz\Pictures\EX-SW3-Snooping.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37415" cy="1877330"/>
                    </a:xfrm>
                    <a:prstGeom prst="rect">
                      <a:avLst/>
                    </a:prstGeom>
                    <a:noFill/>
                    <a:ln>
                      <a:noFill/>
                    </a:ln>
                  </pic:spPr>
                </pic:pic>
              </a:graphicData>
            </a:graphic>
          </wp:inline>
        </w:drawing>
      </w:r>
    </w:p>
    <w:p w:rsidR="00C12B4E" w:rsidRDefault="00C12B4E" w:rsidP="00C12B4E">
      <w:pPr>
        <w:pStyle w:val="Kuvaotsikko"/>
      </w:pPr>
      <w:bookmarkStart w:id="401" w:name="_Toc480902822"/>
      <w:r>
        <w:t xml:space="preserve">Kuvio </w:t>
      </w:r>
      <w:fldSimple w:instr=" SEQ Kuvio \* ARABIC ">
        <w:r w:rsidR="001610A5">
          <w:rPr>
            <w:noProof/>
          </w:rPr>
          <w:t>219</w:t>
        </w:r>
      </w:fldSimple>
      <w:r>
        <w:t>. WG1-SW3 DHCP-snooping</w:t>
      </w:r>
      <w:bookmarkEnd w:id="401"/>
    </w:p>
    <w:p w:rsidR="000B78E0" w:rsidRDefault="000B78E0" w:rsidP="000B78E0"/>
    <w:p w:rsidR="000B78E0" w:rsidRPr="00DB4CFB" w:rsidRDefault="000B78E0" w:rsidP="000B78E0">
      <w:pPr>
        <w:rPr>
          <w:rFonts w:asciiTheme="minorHAnsi" w:hAnsiTheme="minorHAnsi"/>
        </w:rPr>
      </w:pPr>
      <w:r w:rsidRPr="00DB4CFB">
        <w:t xml:space="preserve">Saatiin rajoitettua CDP:n käyttöä Ciscon laitteilla eli rajoitettiin CDP toimimaan vain käytettyihin rajapintoihin ja muilta rajapinnoilta myös Access-porteista pois päältä. WG1-SW1-laitteella ei LLDP:tä ollut tuettuna, joten sitä ei voitu konfiguroida. Extermen laitteella oli oma Extreme Discovery Protocol, joka otettiin pois käytöstä rajapinnoilta ja vain portteihin 1 ja 2 aktivoitiin LLDP.  </w:t>
      </w:r>
      <w:r w:rsidRPr="00DB4CFB">
        <w:rPr>
          <w:rFonts w:asciiTheme="minorHAnsi" w:hAnsiTheme="minorHAnsi"/>
        </w:rPr>
        <w:t>HP:n</w:t>
      </w:r>
      <w:r w:rsidRPr="00DB4CFB">
        <w:t xml:space="preserve"> kytkimellä otettiin CDP pois käytöstä kaikilta rajapinnoilta, mutta LLDP asetettiin porttiin 1. Tarkemmat tiedot konfiguraatioista liitteissä</w:t>
      </w:r>
      <w:r w:rsidR="00685780" w:rsidRPr="00DB4CFB">
        <w:t xml:space="preserve"> (Liite 4, 5, 6 ,7)</w:t>
      </w:r>
      <w:r w:rsidRPr="00DB4CFB">
        <w:t>.</w:t>
      </w:r>
    </w:p>
    <w:p w:rsidR="000F4EB8" w:rsidRPr="00A63AF0" w:rsidRDefault="000B78E0" w:rsidP="000B78E0">
      <w:r w:rsidRPr="00DB4CFB">
        <w:t xml:space="preserve">Control plane suojaus jäi vähemmälle, melkeinpä koska laitteista ei löydetty suoraan control plane protection asetuksia. Sen sijaan asetettiin ainakin Ciscon-laitteille consoli- ja telnet yhteyksile salasanat ja suojattiin salasanat service password-encryption. Lisäksi vielä asetettiin ilmoitus, </w:t>
      </w:r>
      <w:r w:rsidR="008830CC" w:rsidRPr="00DB4CFB">
        <w:t xml:space="preserve">banner motd-komennolla, </w:t>
      </w:r>
      <w:r w:rsidRPr="00DB4CFB">
        <w:t>kun käyttäjä kirjautuu laitteelle</w:t>
      </w:r>
      <w:r w:rsidR="008830CC" w:rsidRPr="00DB4CFB">
        <w:t>.</w:t>
      </w:r>
      <w:r w:rsidRPr="00DB4CFB">
        <w:t xml:space="preserve"> </w:t>
      </w:r>
      <w:r w:rsidR="008830CC" w:rsidRPr="00DB4CFB">
        <w:t>L</w:t>
      </w:r>
      <w:r w:rsidRPr="00DB4CFB">
        <w:t>isätietoa löytyy liitteistä</w:t>
      </w:r>
      <w:r w:rsidR="00685780" w:rsidRPr="00DB4CFB">
        <w:t xml:space="preserve"> (Liite 4, 5)</w:t>
      </w:r>
      <w:r w:rsidRPr="00DB4CFB">
        <w:t>.</w:t>
      </w:r>
    </w:p>
    <w:p w:rsidR="000F4EB8" w:rsidRDefault="000F4EB8" w:rsidP="00CE09DF">
      <w:pPr>
        <w:pStyle w:val="Otsikko2"/>
      </w:pPr>
      <w:bookmarkStart w:id="402" w:name="_Toc480902585"/>
      <w:r w:rsidRPr="000F4EB8">
        <w:t>Haavoittuvuuskannaus</w:t>
      </w:r>
      <w:bookmarkEnd w:id="402"/>
    </w:p>
    <w:p w:rsidR="00CE09DF" w:rsidRPr="00DB4CFB" w:rsidRDefault="00CE09DF" w:rsidP="00CE09DF">
      <w:r w:rsidRPr="00DB4CFB">
        <w:t>Toteutus meni kohtuu uusiksi</w:t>
      </w:r>
      <w:r w:rsidR="00DB4CFB" w:rsidRPr="00DB4CFB">
        <w:t>,</w:t>
      </w:r>
      <w:r w:rsidRPr="00DB4CFB">
        <w:t xml:space="preserve"> kun zenmap-skanneja ei pystynyt tekemään Keski-Suomen branchilta ilman muutoksia ja tämän takia zenmap asennettiin FS2:lle. </w:t>
      </w:r>
    </w:p>
    <w:p w:rsidR="00CE09DF" w:rsidRPr="00DB4CFB" w:rsidRDefault="00CE09DF" w:rsidP="00CE09DF">
      <w:r w:rsidRPr="00DB4CFB">
        <w:t>Aloitettiin skannaamalla ryhmä seiskan koko julkista aluetta. (Kts. kuvio 220)</w:t>
      </w:r>
    </w:p>
    <w:p w:rsidR="00CE09DF" w:rsidRDefault="00CE09DF" w:rsidP="00CE09DF">
      <w:pPr>
        <w:keepNext/>
      </w:pPr>
      <w:r>
        <w:rPr>
          <w:noProof/>
          <w:lang w:eastAsia="fi-FI"/>
        </w:rPr>
        <w:lastRenderedPageBreak/>
        <w:drawing>
          <wp:inline distT="0" distB="0" distL="0" distR="0">
            <wp:extent cx="4876800" cy="7191375"/>
            <wp:effectExtent l="0" t="0" r="0" b="9525"/>
            <wp:docPr id="216" name="Kuva 216" descr="C:\Users\Juho\AppData\Local\Microsoft\Windows\INetCacheContent.Word\FS2 ze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ho\AppData\Local\Microsoft\Windows\INetCacheContent.Word\FS2 zenmap.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76800" cy="7191375"/>
                    </a:xfrm>
                    <a:prstGeom prst="rect">
                      <a:avLst/>
                    </a:prstGeom>
                    <a:noFill/>
                    <a:ln>
                      <a:noFill/>
                    </a:ln>
                  </pic:spPr>
                </pic:pic>
              </a:graphicData>
            </a:graphic>
          </wp:inline>
        </w:drawing>
      </w:r>
    </w:p>
    <w:p w:rsidR="00CE09DF" w:rsidRDefault="00CE09DF" w:rsidP="00CE09DF">
      <w:pPr>
        <w:pStyle w:val="Kuvaotsikko"/>
      </w:pPr>
      <w:bookmarkStart w:id="403" w:name="_Toc480902823"/>
      <w:r>
        <w:t xml:space="preserve">Kuvio. </w:t>
      </w:r>
      <w:fldSimple w:instr=" SEQ Kuvio \* ARABIC ">
        <w:r w:rsidR="001610A5">
          <w:rPr>
            <w:noProof/>
          </w:rPr>
          <w:t>220</w:t>
        </w:r>
      </w:fldSimple>
      <w:r>
        <w:t xml:space="preserve"> Zenmap Scan R7</w:t>
      </w:r>
      <w:bookmarkEnd w:id="403"/>
    </w:p>
    <w:p w:rsidR="00DB4CFB" w:rsidRPr="00DB4CFB" w:rsidRDefault="00DB4CFB" w:rsidP="00DB4CFB"/>
    <w:p w:rsidR="00CE09DF" w:rsidRPr="00DB4CFB" w:rsidRDefault="00CE09DF" w:rsidP="00CE09DF">
      <w:r w:rsidRPr="00DB4CFB">
        <w:t xml:space="preserve">Tämän jälkeen Zenmap oli piirtänyt topologian ryhmä seiskan julkisesta verkosta. (Kts. Kuvio 221) Kuviosta käy myös ilmi eri osoitteiden käyttöjärjestelmät. </w:t>
      </w:r>
    </w:p>
    <w:p w:rsidR="00115D6F" w:rsidRDefault="00CE09DF" w:rsidP="00115D6F">
      <w:pPr>
        <w:keepNext/>
      </w:pPr>
      <w:r>
        <w:rPr>
          <w:noProof/>
          <w:lang w:eastAsia="fi-FI"/>
        </w:rPr>
        <w:lastRenderedPageBreak/>
        <w:drawing>
          <wp:inline distT="0" distB="0" distL="0" distR="0">
            <wp:extent cx="5292725" cy="6046296"/>
            <wp:effectExtent l="0" t="0" r="3175" b="0"/>
            <wp:docPr id="217" name="Kuva 217" descr="C:\Users\Juho\AppData\Local\Microsoft\Windows\INetCacheContent.Word\zenmap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ho\AppData\Local\Microsoft\Windows\INetCacheContent.Word\zenmap topology.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92725" cy="6046296"/>
                    </a:xfrm>
                    <a:prstGeom prst="rect">
                      <a:avLst/>
                    </a:prstGeom>
                    <a:noFill/>
                    <a:ln>
                      <a:noFill/>
                    </a:ln>
                  </pic:spPr>
                </pic:pic>
              </a:graphicData>
            </a:graphic>
          </wp:inline>
        </w:drawing>
      </w:r>
    </w:p>
    <w:p w:rsidR="00CE09DF" w:rsidRPr="00CE09DF" w:rsidRDefault="00115D6F" w:rsidP="00115D6F">
      <w:pPr>
        <w:pStyle w:val="Kuvaotsikko"/>
        <w:rPr>
          <w:color w:val="FF0000"/>
        </w:rPr>
      </w:pPr>
      <w:bookmarkStart w:id="404" w:name="_Toc480902824"/>
      <w:r>
        <w:t xml:space="preserve">Kuvio. </w:t>
      </w:r>
      <w:fldSimple w:instr=" SEQ Kuvio \* ARABIC ">
        <w:r w:rsidR="001610A5">
          <w:rPr>
            <w:noProof/>
          </w:rPr>
          <w:t>221</w:t>
        </w:r>
      </w:fldSimple>
      <w:r>
        <w:t xml:space="preserve"> Zenmap topologia</w:t>
      </w:r>
      <w:bookmarkEnd w:id="404"/>
    </w:p>
    <w:p w:rsidR="00C12B4E" w:rsidRDefault="00C12B4E" w:rsidP="00C12B4E"/>
    <w:p w:rsidR="00CE09DF" w:rsidRPr="00DB4CFB" w:rsidRDefault="00CE09DF" w:rsidP="00C12B4E">
      <w:r w:rsidRPr="00DB4CFB">
        <w:t>Seuraavaksi tarkasteltiin enemmän mahdollista VyOS-osoitetta eli 192.168.17.17. (Kts. kuvio 222)</w:t>
      </w:r>
    </w:p>
    <w:p w:rsidR="00115D6F" w:rsidRDefault="00CE09DF" w:rsidP="00115D6F">
      <w:pPr>
        <w:keepNext/>
      </w:pPr>
      <w:r>
        <w:rPr>
          <w:noProof/>
          <w:lang w:eastAsia="fi-FI"/>
        </w:rPr>
        <w:lastRenderedPageBreak/>
        <w:drawing>
          <wp:inline distT="0" distB="0" distL="0" distR="0">
            <wp:extent cx="5292725" cy="4712885"/>
            <wp:effectExtent l="0" t="0" r="3175" b="0"/>
            <wp:docPr id="218" name="Kuva 218" descr="C:\Users\Juho\AppData\Local\Microsoft\Windows\INetCacheContent.Word\zenmap to ryhmä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ho\AppData\Local\Microsoft\Windows\INetCacheContent.Word\zenmap to ryhmä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92725" cy="4712885"/>
                    </a:xfrm>
                    <a:prstGeom prst="rect">
                      <a:avLst/>
                    </a:prstGeom>
                    <a:noFill/>
                    <a:ln>
                      <a:noFill/>
                    </a:ln>
                  </pic:spPr>
                </pic:pic>
              </a:graphicData>
            </a:graphic>
          </wp:inline>
        </w:drawing>
      </w:r>
    </w:p>
    <w:p w:rsidR="00CE09DF" w:rsidRDefault="00115D6F" w:rsidP="00115D6F">
      <w:pPr>
        <w:pStyle w:val="Kuvaotsikko"/>
      </w:pPr>
      <w:bookmarkStart w:id="405" w:name="_Toc480902825"/>
      <w:r>
        <w:t xml:space="preserve">Kuvio. </w:t>
      </w:r>
      <w:fldSimple w:instr=" SEQ Kuvio \* ARABIC ">
        <w:r w:rsidR="001610A5">
          <w:rPr>
            <w:noProof/>
          </w:rPr>
          <w:t>222</w:t>
        </w:r>
      </w:fldSimple>
      <w:r>
        <w:t xml:space="preserve"> Zenmap VyOS</w:t>
      </w:r>
      <w:bookmarkEnd w:id="405"/>
    </w:p>
    <w:p w:rsidR="00DB4CFB" w:rsidRPr="00DB4CFB" w:rsidRDefault="00DB4CFB" w:rsidP="00DB4CFB"/>
    <w:p w:rsidR="00CE09DF" w:rsidRPr="00DB4CFB" w:rsidRDefault="00CE09DF" w:rsidP="00C12B4E">
      <w:r w:rsidRPr="00DB4CFB">
        <w:t>Kävi siis selväksi että mm. ssh-portti on auki</w:t>
      </w:r>
      <w:r w:rsidR="00DB4CFB">
        <w:t>,</w:t>
      </w:r>
      <w:r w:rsidRPr="00DB4CFB">
        <w:t xml:space="preserve"> joten seuraavaksi kokeiltiin</w:t>
      </w:r>
      <w:r w:rsidR="00115D6F" w:rsidRPr="00DB4CFB">
        <w:t xml:space="preserve"> ottaa</w:t>
      </w:r>
      <w:r w:rsidR="00DB4CFB">
        <w:t xml:space="preserve"> SSH</w:t>
      </w:r>
      <w:r w:rsidR="00115D6F" w:rsidRPr="00DB4CFB">
        <w:t>-yhteys. (Kts. Kuvio 223)</w:t>
      </w:r>
    </w:p>
    <w:p w:rsidR="00115D6F" w:rsidRDefault="00115D6F" w:rsidP="00115D6F">
      <w:pPr>
        <w:keepNext/>
      </w:pPr>
      <w:r>
        <w:rPr>
          <w:noProof/>
          <w:lang w:eastAsia="fi-FI"/>
        </w:rPr>
        <w:drawing>
          <wp:inline distT="0" distB="0" distL="0" distR="0">
            <wp:extent cx="2771775" cy="1762125"/>
            <wp:effectExtent l="0" t="0" r="9525" b="9525"/>
            <wp:docPr id="219" name="Kuva 219" descr="C:\Users\Juho\AppData\Local\Microsoft\Windows\INetCacheContent.Word\SSH 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ho\AppData\Local\Microsoft\Windows\INetCacheContent.Word\SSH R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71775" cy="1762125"/>
                    </a:xfrm>
                    <a:prstGeom prst="rect">
                      <a:avLst/>
                    </a:prstGeom>
                    <a:noFill/>
                    <a:ln>
                      <a:noFill/>
                    </a:ln>
                  </pic:spPr>
                </pic:pic>
              </a:graphicData>
            </a:graphic>
          </wp:inline>
        </w:drawing>
      </w:r>
    </w:p>
    <w:p w:rsidR="00115D6F" w:rsidRDefault="00115D6F" w:rsidP="00115D6F">
      <w:pPr>
        <w:pStyle w:val="Kuvaotsikko"/>
      </w:pPr>
      <w:bookmarkStart w:id="406" w:name="_Toc480902826"/>
      <w:r>
        <w:t xml:space="preserve">Kuvio. </w:t>
      </w:r>
      <w:fldSimple w:instr=" SEQ Kuvio \* ARABIC ">
        <w:r w:rsidR="001610A5">
          <w:rPr>
            <w:noProof/>
          </w:rPr>
          <w:t>223</w:t>
        </w:r>
      </w:fldSimple>
      <w:r>
        <w:t xml:space="preserve"> VyOS SSH</w:t>
      </w:r>
      <w:bookmarkEnd w:id="406"/>
    </w:p>
    <w:p w:rsidR="002844DE" w:rsidRPr="00DB4CFB" w:rsidRDefault="002844DE" w:rsidP="002844DE">
      <w:r w:rsidRPr="00DB4CFB">
        <w:lastRenderedPageBreak/>
        <w:t>Seuraavaksi päätimme kokeilla Kalin dig-skannia, mutta se ei tuottanut tulosta. (Kts. kuvio 224)</w:t>
      </w:r>
    </w:p>
    <w:p w:rsidR="002844DE" w:rsidRDefault="002844DE" w:rsidP="002844DE">
      <w:pPr>
        <w:keepNext/>
      </w:pPr>
      <w:r>
        <w:rPr>
          <w:noProof/>
          <w:lang w:eastAsia="fi-FI"/>
        </w:rPr>
        <w:drawing>
          <wp:inline distT="0" distB="0" distL="0" distR="0">
            <wp:extent cx="5292725" cy="3555031"/>
            <wp:effectExtent l="0" t="0" r="3175" b="7620"/>
            <wp:docPr id="220" name="Kuva 220" descr="C:\Users\Juho\AppData\Local\Microsoft\Windows\INetCacheContent.Word\Kali ping + 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ho\AppData\Local\Microsoft\Windows\INetCacheContent.Word\Kali ping + dig.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92725" cy="3555031"/>
                    </a:xfrm>
                    <a:prstGeom prst="rect">
                      <a:avLst/>
                    </a:prstGeom>
                    <a:noFill/>
                    <a:ln>
                      <a:noFill/>
                    </a:ln>
                  </pic:spPr>
                </pic:pic>
              </a:graphicData>
            </a:graphic>
          </wp:inline>
        </w:drawing>
      </w:r>
    </w:p>
    <w:p w:rsidR="002844DE" w:rsidRDefault="002844DE" w:rsidP="002844DE">
      <w:pPr>
        <w:pStyle w:val="Kuvaotsikko"/>
      </w:pPr>
      <w:bookmarkStart w:id="407" w:name="_Toc480902827"/>
      <w:r>
        <w:t xml:space="preserve">Kuvio. </w:t>
      </w:r>
      <w:fldSimple w:instr=" SEQ Kuvio \* ARABIC ">
        <w:r w:rsidR="001610A5">
          <w:rPr>
            <w:noProof/>
          </w:rPr>
          <w:t>224</w:t>
        </w:r>
      </w:fldSimple>
      <w:r>
        <w:t xml:space="preserve"> Kali dig</w:t>
      </w:r>
      <w:bookmarkEnd w:id="407"/>
    </w:p>
    <w:p w:rsidR="00DB4CFB" w:rsidRPr="00DB4CFB" w:rsidRDefault="00DB4CFB" w:rsidP="00DB4CFB"/>
    <w:p w:rsidR="00006377" w:rsidRPr="00DB4CFB" w:rsidRDefault="00006377" w:rsidP="00006377">
      <w:r w:rsidRPr="00DB4CFB">
        <w:t>Lopuksi päätettiin vielä kokeilla Kalin Sparta-ohjelmistoa. Sieltä paljastui yksi uusi osoite. Eli .5 loppuinen. (Kts. Kuvio 225)</w:t>
      </w:r>
    </w:p>
    <w:p w:rsidR="00006377" w:rsidRDefault="00006377" w:rsidP="00006377">
      <w:pPr>
        <w:keepNext/>
      </w:pPr>
      <w:r>
        <w:rPr>
          <w:noProof/>
          <w:lang w:eastAsia="fi-FI"/>
        </w:rPr>
        <w:lastRenderedPageBreak/>
        <w:drawing>
          <wp:inline distT="0" distB="0" distL="0" distR="0">
            <wp:extent cx="5292725" cy="4691279"/>
            <wp:effectExtent l="0" t="0" r="3175" b="0"/>
            <wp:docPr id="221" name="Kuva 221" descr="C:\Users\Juho\AppData\Local\Microsoft\Windows\INetCacheContent.Word\Kali sp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ho\AppData\Local\Microsoft\Windows\INetCacheContent.Word\Kali spart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92725" cy="4691279"/>
                    </a:xfrm>
                    <a:prstGeom prst="rect">
                      <a:avLst/>
                    </a:prstGeom>
                    <a:noFill/>
                    <a:ln>
                      <a:noFill/>
                    </a:ln>
                  </pic:spPr>
                </pic:pic>
              </a:graphicData>
            </a:graphic>
          </wp:inline>
        </w:drawing>
      </w:r>
    </w:p>
    <w:p w:rsidR="00006377" w:rsidRPr="00006377" w:rsidRDefault="00006377" w:rsidP="00006377">
      <w:pPr>
        <w:pStyle w:val="Kuvaotsikko"/>
        <w:rPr>
          <w:color w:val="FF0000"/>
        </w:rPr>
      </w:pPr>
      <w:bookmarkStart w:id="408" w:name="_Toc480902828"/>
      <w:r>
        <w:t xml:space="preserve">Kuvio. </w:t>
      </w:r>
      <w:fldSimple w:instr=" SEQ Kuvio \* ARABIC ">
        <w:r w:rsidR="001610A5">
          <w:rPr>
            <w:noProof/>
          </w:rPr>
          <w:t>225</w:t>
        </w:r>
      </w:fldSimple>
      <w:r>
        <w:t xml:space="preserve"> Kali Sparta</w:t>
      </w:r>
      <w:bookmarkEnd w:id="408"/>
    </w:p>
    <w:p w:rsidR="008C147C" w:rsidRDefault="008C147C" w:rsidP="008C147C"/>
    <w:p w:rsidR="001B28C8" w:rsidRPr="00DB4CFB" w:rsidRDefault="008C147C" w:rsidP="008C147C">
      <w:r w:rsidRPr="00DB4CFB">
        <w:t>Loppuyhteenvetona voisi sanoa, että ryhmä seiskalla on tietoturva-asiat hyvin hallinnassa, koska mahdollista tietoa oli todella niukasti saatavilla. Toki tähän vaikutti myös se, että verkkotunnusta ei ollut saatavilla. Tämä karsi joitakin työkaluja kokonaan pois, mutta niillä mentiin mitä oli käytössä.</w:t>
      </w:r>
    </w:p>
    <w:p w:rsidR="001B28C8" w:rsidRPr="008C147C" w:rsidRDefault="001B28C8" w:rsidP="001B28C8">
      <w:pPr>
        <w:spacing w:line="259" w:lineRule="auto"/>
        <w:rPr>
          <w:color w:val="FF0000"/>
        </w:rPr>
      </w:pPr>
      <w:r>
        <w:rPr>
          <w:color w:val="FF0000"/>
        </w:rPr>
        <w:br w:type="page"/>
      </w:r>
    </w:p>
    <w:p w:rsidR="001B28C8" w:rsidRDefault="001B28C8" w:rsidP="001B28C8">
      <w:pPr>
        <w:pStyle w:val="Otsikko2"/>
      </w:pPr>
      <w:bookmarkStart w:id="409" w:name="_Toc480902586"/>
      <w:r>
        <w:lastRenderedPageBreak/>
        <w:t>Etäyhteys</w:t>
      </w:r>
      <w:bookmarkEnd w:id="409"/>
    </w:p>
    <w:p w:rsidR="001B28C8" w:rsidRPr="00DB4CFB" w:rsidRDefault="001B28C8" w:rsidP="001B28C8">
      <w:r w:rsidRPr="00DB4CFB">
        <w:t>Serveri konfiguroinnissa loimme vaadittavat certit ja avaimet, jotka löytyvät kuviosta 226.</w:t>
      </w:r>
    </w:p>
    <w:p w:rsidR="001B28C8" w:rsidRDefault="001B28C8" w:rsidP="001B28C8"/>
    <w:p w:rsidR="001B28C8" w:rsidRDefault="001B28C8" w:rsidP="001B28C8">
      <w:pPr>
        <w:keepNext/>
      </w:pPr>
      <w:r w:rsidRPr="007918B7">
        <w:rPr>
          <w:noProof/>
          <w:lang w:eastAsia="fi-FI"/>
        </w:rPr>
        <w:drawing>
          <wp:inline distT="0" distB="0" distL="0" distR="0" wp14:anchorId="5EF618D9" wp14:editId="2224323F">
            <wp:extent cx="5292725" cy="251351"/>
            <wp:effectExtent l="0" t="0" r="0" b="0"/>
            <wp:docPr id="222" name="Kuva 222" descr="D:\Koulu\IT-hallinta\cer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oulu\IT-hallinta\certit.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92725" cy="251351"/>
                    </a:xfrm>
                    <a:prstGeom prst="rect">
                      <a:avLst/>
                    </a:prstGeom>
                    <a:noFill/>
                    <a:ln>
                      <a:noFill/>
                    </a:ln>
                  </pic:spPr>
                </pic:pic>
              </a:graphicData>
            </a:graphic>
          </wp:inline>
        </w:drawing>
      </w:r>
    </w:p>
    <w:p w:rsidR="001B28C8" w:rsidRDefault="001B28C8" w:rsidP="001B28C8">
      <w:pPr>
        <w:pStyle w:val="Kuvaotsikko"/>
      </w:pPr>
      <w:bookmarkStart w:id="410" w:name="_Toc480902829"/>
      <w:r>
        <w:t xml:space="preserve">Kuvio </w:t>
      </w:r>
      <w:fldSimple w:instr=" SEQ Kuvio \* ARABIC ">
        <w:r w:rsidR="001610A5">
          <w:rPr>
            <w:noProof/>
          </w:rPr>
          <w:t>226</w:t>
        </w:r>
      </w:fldSimple>
      <w:r>
        <w:t>. Serveri Certit ja avain</w:t>
      </w:r>
      <w:bookmarkEnd w:id="410"/>
    </w:p>
    <w:p w:rsidR="001B28C8" w:rsidRDefault="001B28C8" w:rsidP="001B28C8"/>
    <w:p w:rsidR="001B28C8" w:rsidRPr="00DB4CFB" w:rsidRDefault="001B28C8" w:rsidP="001B28C8">
      <w:r w:rsidRPr="00DB4CFB">
        <w:t>OpenVPN konfigurointi onnistui ja saimme sen toimimaan ongelmitta. Tästä todennus kuviossa 227.</w:t>
      </w:r>
    </w:p>
    <w:p w:rsidR="001B28C8" w:rsidRDefault="001B28C8" w:rsidP="001B28C8">
      <w:pPr>
        <w:keepNext/>
      </w:pPr>
      <w:r>
        <w:rPr>
          <w:noProof/>
          <w:lang w:eastAsia="fi-FI"/>
        </w:rPr>
        <w:drawing>
          <wp:inline distT="0" distB="0" distL="0" distR="0" wp14:anchorId="61A86690" wp14:editId="14738DB0">
            <wp:extent cx="5292725" cy="1214592"/>
            <wp:effectExtent l="0" t="0" r="3175" b="5080"/>
            <wp:docPr id="223" name="Kuva 223" descr="C:\Users\Harri\AppData\Local\Microsoft\Windows\INetCache\Content.Word\openvpn pääll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ri\AppData\Local\Microsoft\Windows\INetCache\Content.Word\openvpn päällä.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92725" cy="1214592"/>
                    </a:xfrm>
                    <a:prstGeom prst="rect">
                      <a:avLst/>
                    </a:prstGeom>
                    <a:noFill/>
                    <a:ln>
                      <a:noFill/>
                    </a:ln>
                  </pic:spPr>
                </pic:pic>
              </a:graphicData>
            </a:graphic>
          </wp:inline>
        </w:drawing>
      </w:r>
    </w:p>
    <w:p w:rsidR="001B28C8" w:rsidRDefault="001B28C8" w:rsidP="001B28C8">
      <w:pPr>
        <w:pStyle w:val="Kuvaotsikko"/>
      </w:pPr>
      <w:bookmarkStart w:id="411" w:name="_Toc480902830"/>
      <w:r>
        <w:t xml:space="preserve">Kuvio </w:t>
      </w:r>
      <w:fldSimple w:instr=" SEQ Kuvio \* ARABIC ">
        <w:r w:rsidR="001610A5">
          <w:rPr>
            <w:noProof/>
          </w:rPr>
          <w:t>227</w:t>
        </w:r>
      </w:fldSimple>
      <w:r>
        <w:t>. OpenVPN toimii</w:t>
      </w:r>
      <w:bookmarkEnd w:id="411"/>
    </w:p>
    <w:p w:rsidR="001B28C8" w:rsidRDefault="001B28C8" w:rsidP="001B28C8"/>
    <w:p w:rsidR="001B28C8" w:rsidRDefault="001B28C8" w:rsidP="001B28C8">
      <w:r w:rsidRPr="00DB4CFB">
        <w:t>Tässä ongelmat sitten alkoivatkin, sillä yhteydet eivät jostain syystä toimineet ja emme pystyneet lähettämään tarvittavia avaimia</w:t>
      </w:r>
      <w:r w:rsidR="00A63AF0">
        <w:t xml:space="preserve"> ja certtejä asiakaslaitteelle.</w:t>
      </w:r>
    </w:p>
    <w:p w:rsidR="001B28C8" w:rsidRDefault="001B28C8" w:rsidP="001B28C8">
      <w:pPr>
        <w:pStyle w:val="Otsikko2"/>
      </w:pPr>
      <w:r>
        <w:t xml:space="preserve"> </w:t>
      </w:r>
      <w:bookmarkStart w:id="412" w:name="_Toc480902587"/>
      <w:r>
        <w:t>802.1x autentikaatio</w:t>
      </w:r>
      <w:bookmarkEnd w:id="412"/>
    </w:p>
    <w:p w:rsidR="001B28C8" w:rsidRPr="00DB4CFB" w:rsidRDefault="001B28C8" w:rsidP="001B28C8">
      <w:r w:rsidRPr="00DB4CFB">
        <w:t>Aluksi teimme Radius-palvelimen ja teimme vaadittavat konfiguraatiot. Tästä todennus kuviossa 228, jossa testaamme yhteyttä ”testing” käyttäjällä.</w:t>
      </w:r>
    </w:p>
    <w:p w:rsidR="001B28C8" w:rsidRDefault="001B28C8" w:rsidP="001B28C8"/>
    <w:p w:rsidR="001B28C8" w:rsidRDefault="001B28C8" w:rsidP="001B28C8">
      <w:pPr>
        <w:keepNext/>
      </w:pPr>
      <w:r>
        <w:rPr>
          <w:noProof/>
          <w:lang w:eastAsia="fi-FI"/>
        </w:rPr>
        <w:lastRenderedPageBreak/>
        <w:drawing>
          <wp:inline distT="0" distB="0" distL="0" distR="0" wp14:anchorId="300F5794" wp14:editId="579F9CE9">
            <wp:extent cx="5292725" cy="871319"/>
            <wp:effectExtent l="0" t="0" r="3175" b="5080"/>
            <wp:docPr id="224" name="Kuva 224" descr="C:\Users\Harri\AppData\Local\Microsoft\Windows\INetCache\Content.Word\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ri\AppData\Local\Microsoft\Windows\INetCache\Content.Word\Radius.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92725" cy="871319"/>
                    </a:xfrm>
                    <a:prstGeom prst="rect">
                      <a:avLst/>
                    </a:prstGeom>
                    <a:noFill/>
                    <a:ln>
                      <a:noFill/>
                    </a:ln>
                  </pic:spPr>
                </pic:pic>
              </a:graphicData>
            </a:graphic>
          </wp:inline>
        </w:drawing>
      </w:r>
    </w:p>
    <w:p w:rsidR="001B28C8" w:rsidRPr="007918B7" w:rsidRDefault="001B28C8" w:rsidP="001B28C8">
      <w:pPr>
        <w:pStyle w:val="Kuvaotsikko"/>
      </w:pPr>
      <w:bookmarkStart w:id="413" w:name="_Toc480902831"/>
      <w:r>
        <w:t xml:space="preserve">Kuvio </w:t>
      </w:r>
      <w:fldSimple w:instr=" SEQ Kuvio \* ARABIC ">
        <w:r w:rsidR="001610A5">
          <w:rPr>
            <w:noProof/>
          </w:rPr>
          <w:t>228</w:t>
        </w:r>
      </w:fldSimple>
      <w:r>
        <w:t>. Radius-palvelimen testaus</w:t>
      </w:r>
      <w:bookmarkEnd w:id="413"/>
    </w:p>
    <w:p w:rsidR="001B28C8" w:rsidRPr="007918B7" w:rsidRDefault="001B28C8" w:rsidP="001B28C8"/>
    <w:p w:rsidR="00C60892" w:rsidRPr="00A63AF0" w:rsidRDefault="00DB4CFB" w:rsidP="00A63AF0">
      <w:r>
        <w:t>802.1x konfigurointia C</w:t>
      </w:r>
      <w:r w:rsidR="001B28C8" w:rsidRPr="00DB4CFB">
        <w:t>iscon kytkimille oli tarkoitus käyttää lähiverkon kovennuksessa käytettyjä konfigurointeja ja sitten lisätä liitteen 4 konfiguroinnit niiden päälle. Tässä ongelmaksi tuli se, että laitteille ei pääsyt kirjautumaan sisään, koska muilta ryhmiltä oli jäänyt autentikaatiot niihin päälle.</w:t>
      </w:r>
      <w:r w:rsidR="00C60892" w:rsidRPr="00DB4CFB">
        <w:t xml:space="preserve"> </w:t>
      </w:r>
    </w:p>
    <w:p w:rsidR="00C60892" w:rsidRDefault="00C67003" w:rsidP="00C60892">
      <w:pPr>
        <w:pStyle w:val="Otsikko2"/>
      </w:pPr>
      <w:bookmarkStart w:id="414" w:name="_Toc480902588"/>
      <w:r>
        <w:t>Lok</w:t>
      </w:r>
      <w:r w:rsidR="00593CA0">
        <w:t>ienhallinta</w:t>
      </w:r>
      <w:bookmarkEnd w:id="414"/>
    </w:p>
    <w:p w:rsidR="00593CA0" w:rsidRPr="00DB4CFB" w:rsidRDefault="00166804" w:rsidP="00593CA0">
      <w:r>
        <w:t>Käytämme lok</w:t>
      </w:r>
      <w:r w:rsidR="00593CA0" w:rsidRPr="00DB4CFB">
        <w:t xml:space="preserve">ienhallinnan palvelimessa neljää palvelua. </w:t>
      </w:r>
      <w:r w:rsidR="00593CA0" w:rsidRPr="00DB4CFB">
        <w:rPr>
          <w:lang w:val="en-US"/>
        </w:rPr>
        <w:t>Nämä ovat Graylog2 Server node, Elasticsearch node, Mo</w:t>
      </w:r>
      <w:r w:rsidR="005F2EC8" w:rsidRPr="00DB4CFB">
        <w:rPr>
          <w:lang w:val="en-US"/>
        </w:rPr>
        <w:t xml:space="preserve">ngoDB ja Graylog2 Web Interface. </w:t>
      </w:r>
      <w:r w:rsidR="005F2EC8" w:rsidRPr="00DB4CFB">
        <w:t>Katso kuvio 229.</w:t>
      </w:r>
    </w:p>
    <w:p w:rsidR="00593CA0" w:rsidRPr="00DB4CFB" w:rsidRDefault="00593CA0" w:rsidP="00593CA0">
      <w:r w:rsidRPr="00DB4CFB">
        <w:t>Graylog2 Server nodea. Tämä toimii palvelimena, joka vastaanottaa ja käsittelee saapuvat viestit. Palvelin keskustelee myös kaikkien muiden komponenttien kanssa. Nodeja voi olla monta, mutta yhden palvelimen täytyy toimia ”Masterina”, joka johtaa muita nodeja. Elasticsearch Node säilyttää kaikki lokit ja tiedot, jotka Graylog2 palvelin kerää. MongoDB Kerää metadatan, jota syntyy prosessissa. Web Interface on käyttäjän graafinen ra</w:t>
      </w:r>
      <w:r w:rsidR="005F2EC8" w:rsidRPr="00DB4CFB">
        <w:t>japinta palvelun käyttämiselle.</w:t>
      </w:r>
    </w:p>
    <w:p w:rsidR="00163E2A" w:rsidRDefault="00593CA0" w:rsidP="00163E2A">
      <w:pPr>
        <w:keepNext/>
      </w:pPr>
      <w:r w:rsidRPr="00163E2A">
        <w:rPr>
          <w:noProof/>
          <w:color w:val="FF0000"/>
          <w:lang w:eastAsia="fi-FI"/>
        </w:rPr>
        <w:lastRenderedPageBreak/>
        <w:drawing>
          <wp:inline distT="0" distB="0" distL="0" distR="0" wp14:anchorId="517C435D" wp14:editId="27312965">
            <wp:extent cx="4733925" cy="404659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37836" cy="4049939"/>
                    </a:xfrm>
                    <a:prstGeom prst="rect">
                      <a:avLst/>
                    </a:prstGeom>
                  </pic:spPr>
                </pic:pic>
              </a:graphicData>
            </a:graphic>
          </wp:inline>
        </w:drawing>
      </w:r>
    </w:p>
    <w:p w:rsidR="00593CA0" w:rsidRPr="00163E2A" w:rsidRDefault="00163E2A" w:rsidP="00163E2A">
      <w:pPr>
        <w:pStyle w:val="Kuvaotsikko"/>
        <w:rPr>
          <w:color w:val="FF0000"/>
        </w:rPr>
      </w:pPr>
      <w:bookmarkStart w:id="415" w:name="_Toc480902832"/>
      <w:r>
        <w:t xml:space="preserve">Kuvio </w:t>
      </w:r>
      <w:fldSimple w:instr=" SEQ Kuvio \* ARABIC ">
        <w:r w:rsidR="001610A5">
          <w:rPr>
            <w:noProof/>
          </w:rPr>
          <w:t>229</w:t>
        </w:r>
      </w:fldSimple>
      <w:r w:rsidR="00166804">
        <w:t>. Lok</w:t>
      </w:r>
      <w:r>
        <w:t>ien hallintapalvelimen osat</w:t>
      </w:r>
      <w:bookmarkEnd w:id="415"/>
    </w:p>
    <w:p w:rsidR="00593CA0" w:rsidRPr="00163E2A" w:rsidRDefault="00593CA0" w:rsidP="00593CA0">
      <w:pPr>
        <w:rPr>
          <w:color w:val="FF0000"/>
        </w:rPr>
      </w:pPr>
    </w:p>
    <w:p w:rsidR="00593CA0" w:rsidRPr="00DB4CFB" w:rsidRDefault="00593CA0" w:rsidP="00593CA0">
      <w:r w:rsidRPr="00DB4CFB">
        <w:t>Järjestelmän asentaminen aloitettiin asentamalla MondoDB. Asentaminen oli hyvin yksinkert</w:t>
      </w:r>
      <w:r w:rsidR="00DB4CFB" w:rsidRPr="00DB4CFB">
        <w:t>ainen ja suoraviivainen. Tämän k</w:t>
      </w:r>
      <w:r w:rsidRPr="00DB4CFB">
        <w:t xml:space="preserve">onfigurointitiedostoon ei tarvinnut siis koskea. Seuraavaksi kohteena oli Java </w:t>
      </w:r>
      <w:r w:rsidR="00DB4CFB" w:rsidRPr="00DB4CFB">
        <w:t>7. Graylog2 vaatii toimiakseen J</w:t>
      </w:r>
      <w:r w:rsidRPr="00DB4CFB">
        <w:t xml:space="preserve">avan, joten se asennettiin normaalisti sudo apt-get install oracle-java7-installer komennolla. Kuviossa </w:t>
      </w:r>
      <w:r w:rsidR="005F2EC8" w:rsidRPr="00DB4CFB">
        <w:t xml:space="preserve">230 </w:t>
      </w:r>
      <w:r w:rsidRPr="00DB4CFB">
        <w:t>Javan asennus</w:t>
      </w:r>
    </w:p>
    <w:p w:rsidR="00163E2A" w:rsidRDefault="00593CA0" w:rsidP="00163E2A">
      <w:pPr>
        <w:keepNext/>
      </w:pPr>
      <w:r w:rsidRPr="00163E2A">
        <w:rPr>
          <w:noProof/>
          <w:color w:val="FF0000"/>
          <w:lang w:eastAsia="fi-FI"/>
        </w:rPr>
        <w:lastRenderedPageBreak/>
        <w:drawing>
          <wp:inline distT="0" distB="0" distL="0" distR="0" wp14:anchorId="705F4637" wp14:editId="1215B1F5">
            <wp:extent cx="5292725" cy="240267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92725" cy="2402675"/>
                    </a:xfrm>
                    <a:prstGeom prst="rect">
                      <a:avLst/>
                    </a:prstGeom>
                    <a:noFill/>
                    <a:ln>
                      <a:noFill/>
                    </a:ln>
                  </pic:spPr>
                </pic:pic>
              </a:graphicData>
            </a:graphic>
          </wp:inline>
        </w:drawing>
      </w:r>
    </w:p>
    <w:p w:rsidR="00593CA0" w:rsidRDefault="00163E2A" w:rsidP="00163E2A">
      <w:pPr>
        <w:pStyle w:val="Kuvaotsikko"/>
      </w:pPr>
      <w:bookmarkStart w:id="416" w:name="_Toc480902833"/>
      <w:r>
        <w:t xml:space="preserve">Kuvio </w:t>
      </w:r>
      <w:fldSimple w:instr=" SEQ Kuvio \* ARABIC ">
        <w:r w:rsidR="001610A5">
          <w:rPr>
            <w:noProof/>
          </w:rPr>
          <w:t>230</w:t>
        </w:r>
      </w:fldSimple>
      <w:r>
        <w:t>. Javan asennus</w:t>
      </w:r>
      <w:bookmarkEnd w:id="416"/>
    </w:p>
    <w:p w:rsidR="00DB4CFB" w:rsidRPr="00DB4CFB" w:rsidRDefault="00DB4CFB" w:rsidP="00DB4CFB"/>
    <w:p w:rsidR="00593CA0" w:rsidRPr="00DB4CFB" w:rsidRDefault="00593CA0" w:rsidP="00593CA0">
      <w:r w:rsidRPr="00DB4CFB">
        <w:t xml:space="preserve">Seuraava palvelu on elasticsearch. Asennuksen jälkeen configuroitiin clusterin nimi, palvelimen osoite, poistettiin dynaamiset scriptit käytöstä. Palvelimelle annettiin osoitteeksi localhost, jottei tähän päästä käsiksi ulkoverkosta. Kuviossa </w:t>
      </w:r>
      <w:r w:rsidR="005F2EC8" w:rsidRPr="00DB4CFB">
        <w:t xml:space="preserve">231 </w:t>
      </w:r>
      <w:r w:rsidRPr="00DB4CFB">
        <w:t>tehdyt muutokset.</w:t>
      </w:r>
    </w:p>
    <w:p w:rsidR="00163E2A" w:rsidRDefault="00593CA0" w:rsidP="00163E2A">
      <w:pPr>
        <w:keepNext/>
      </w:pPr>
      <w:r w:rsidRPr="00163E2A">
        <w:rPr>
          <w:noProof/>
          <w:color w:val="FF0000"/>
          <w:lang w:eastAsia="fi-FI"/>
        </w:rPr>
        <w:drawing>
          <wp:inline distT="0" distB="0" distL="0" distR="0" wp14:anchorId="200D917C" wp14:editId="43930050">
            <wp:extent cx="4965405" cy="3956307"/>
            <wp:effectExtent l="0" t="0" r="6985"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70106" cy="3960053"/>
                    </a:xfrm>
                    <a:prstGeom prst="rect">
                      <a:avLst/>
                    </a:prstGeom>
                    <a:noFill/>
                    <a:ln>
                      <a:noFill/>
                    </a:ln>
                  </pic:spPr>
                </pic:pic>
              </a:graphicData>
            </a:graphic>
          </wp:inline>
        </w:drawing>
      </w:r>
    </w:p>
    <w:p w:rsidR="00593CA0" w:rsidRPr="00163E2A" w:rsidRDefault="00163E2A" w:rsidP="00DB4CFB">
      <w:pPr>
        <w:pStyle w:val="Kuvaotsikko"/>
        <w:rPr>
          <w:color w:val="FF0000"/>
        </w:rPr>
      </w:pPr>
      <w:bookmarkStart w:id="417" w:name="_Toc480902834"/>
      <w:r>
        <w:t xml:space="preserve">Kuvio </w:t>
      </w:r>
      <w:fldSimple w:instr=" SEQ Kuvio \* ARABIC ">
        <w:r w:rsidR="001610A5">
          <w:rPr>
            <w:noProof/>
          </w:rPr>
          <w:t>231</w:t>
        </w:r>
      </w:fldSimple>
      <w:r>
        <w:t>. Elasticsearch asennus ja conffi</w:t>
      </w:r>
      <w:bookmarkEnd w:id="417"/>
    </w:p>
    <w:p w:rsidR="00593CA0" w:rsidRDefault="00593CA0" w:rsidP="00593CA0">
      <w:r w:rsidRPr="00DB4CFB">
        <w:lastRenderedPageBreak/>
        <w:t>Seu</w:t>
      </w:r>
      <w:r w:rsidR="005F2EC8" w:rsidRPr="00DB4CFB">
        <w:t>raavaksi itse Graylog2 palvelimen asennus kuviossa 232.</w:t>
      </w:r>
    </w:p>
    <w:p w:rsidR="00166804" w:rsidRPr="00DB4CFB" w:rsidRDefault="00166804" w:rsidP="00593CA0"/>
    <w:p w:rsidR="00163E2A" w:rsidRDefault="00593CA0" w:rsidP="00163E2A">
      <w:pPr>
        <w:keepNext/>
      </w:pPr>
      <w:r w:rsidRPr="00163E2A">
        <w:rPr>
          <w:noProof/>
          <w:color w:val="FF0000"/>
          <w:lang w:eastAsia="fi-FI"/>
        </w:rPr>
        <w:drawing>
          <wp:inline distT="0" distB="0" distL="0" distR="0">
            <wp:extent cx="5286375" cy="7429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86375" cy="742950"/>
                    </a:xfrm>
                    <a:prstGeom prst="rect">
                      <a:avLst/>
                    </a:prstGeom>
                    <a:noFill/>
                    <a:ln>
                      <a:noFill/>
                    </a:ln>
                  </pic:spPr>
                </pic:pic>
              </a:graphicData>
            </a:graphic>
          </wp:inline>
        </w:drawing>
      </w:r>
    </w:p>
    <w:p w:rsidR="00593CA0" w:rsidRDefault="00163E2A" w:rsidP="00163E2A">
      <w:pPr>
        <w:pStyle w:val="Kuvaotsikko"/>
      </w:pPr>
      <w:bookmarkStart w:id="418" w:name="_Toc480902835"/>
      <w:r>
        <w:t xml:space="preserve">Kuvio </w:t>
      </w:r>
      <w:fldSimple w:instr=" SEQ Kuvio \* ARABIC ">
        <w:r w:rsidR="001610A5">
          <w:rPr>
            <w:noProof/>
          </w:rPr>
          <w:t>232</w:t>
        </w:r>
      </w:fldSimple>
      <w:r>
        <w:t>. Graylog serverin asennus</w:t>
      </w:r>
      <w:bookmarkEnd w:id="418"/>
    </w:p>
    <w:p w:rsidR="00DB4CFB" w:rsidRPr="00DB4CFB" w:rsidRDefault="00DB4CFB" w:rsidP="00DB4CFB"/>
    <w:p w:rsidR="00C60892" w:rsidRDefault="00593CA0" w:rsidP="00593CA0">
      <w:pPr>
        <w:tabs>
          <w:tab w:val="left" w:pos="1920"/>
        </w:tabs>
      </w:pPr>
      <w:r w:rsidRPr="00DB4CFB">
        <w:t>Asennamme myös pwgen- nimisen o</w:t>
      </w:r>
      <w:r w:rsidR="00DB4CFB" w:rsidRPr="00DB4CFB">
        <w:t>hjelman, jolla py</w:t>
      </w:r>
      <w:r w:rsidRPr="00DB4CFB">
        <w:t>stymme luomaan suojattuja salasanoja. Kuviossa luomme adminille salaisen avaimen ja luomme salasanasta Kissa123 sha2 arvon</w:t>
      </w:r>
      <w:r w:rsidR="005F2EC8" w:rsidRPr="00DB4CFB">
        <w:t xml:space="preserve"> kuviossa 233.</w:t>
      </w:r>
    </w:p>
    <w:p w:rsidR="00166804" w:rsidRPr="00DB4CFB" w:rsidRDefault="00166804" w:rsidP="00593CA0">
      <w:pPr>
        <w:tabs>
          <w:tab w:val="left" w:pos="1920"/>
        </w:tabs>
      </w:pPr>
    </w:p>
    <w:p w:rsidR="00163E2A" w:rsidRDefault="00593CA0" w:rsidP="00163E2A">
      <w:pPr>
        <w:keepNext/>
      </w:pPr>
      <w:r w:rsidRPr="00163E2A">
        <w:rPr>
          <w:noProof/>
          <w:color w:val="FF0000"/>
          <w:lang w:eastAsia="fi-FI"/>
        </w:rPr>
        <w:drawing>
          <wp:inline distT="0" distB="0" distL="0" distR="0">
            <wp:extent cx="5286375" cy="333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86375" cy="333375"/>
                    </a:xfrm>
                    <a:prstGeom prst="rect">
                      <a:avLst/>
                    </a:prstGeom>
                    <a:noFill/>
                    <a:ln>
                      <a:noFill/>
                    </a:ln>
                  </pic:spPr>
                </pic:pic>
              </a:graphicData>
            </a:graphic>
          </wp:inline>
        </w:drawing>
      </w:r>
    </w:p>
    <w:p w:rsidR="000B78E0" w:rsidRDefault="00163E2A" w:rsidP="00163E2A">
      <w:pPr>
        <w:pStyle w:val="Kuvaotsikko"/>
      </w:pPr>
      <w:bookmarkStart w:id="419" w:name="_Toc480902836"/>
      <w:r>
        <w:t xml:space="preserve">Kuvio </w:t>
      </w:r>
      <w:fldSimple w:instr=" SEQ Kuvio \* ARABIC ">
        <w:r w:rsidR="001610A5">
          <w:rPr>
            <w:noProof/>
          </w:rPr>
          <w:t>233</w:t>
        </w:r>
      </w:fldSimple>
      <w:r>
        <w:t>. Salasanan luonti</w:t>
      </w:r>
      <w:bookmarkEnd w:id="419"/>
    </w:p>
    <w:p w:rsidR="00DB4CFB" w:rsidRPr="00DB4CFB" w:rsidRDefault="00DB4CFB" w:rsidP="00DB4CFB"/>
    <w:p w:rsidR="00593CA0" w:rsidRDefault="00DB4CFB" w:rsidP="00E568D5">
      <w:r>
        <w:t>Lopuksi asensimme graylog2:</w:t>
      </w:r>
      <w:r w:rsidR="00593CA0" w:rsidRPr="00DB4CFB">
        <w:t>en web interfacen. Kuviossa</w:t>
      </w:r>
      <w:r w:rsidR="005F2EC8" w:rsidRPr="00DB4CFB">
        <w:t xml:space="preserve"> 234</w:t>
      </w:r>
      <w:r w:rsidR="00593CA0" w:rsidRPr="00DB4CFB">
        <w:t xml:space="preserve"> palvelun asennus valmis. Seuraavaksi koitimme sisäänkirjautumista palveluun ja pääsimme kirjautumaan palveluun kuviossa</w:t>
      </w:r>
      <w:r w:rsidR="005F2EC8" w:rsidRPr="00DB4CFB">
        <w:t xml:space="preserve"> 235</w:t>
      </w:r>
      <w:r w:rsidR="00593CA0" w:rsidRPr="00DB4CFB">
        <w:t>.</w:t>
      </w:r>
    </w:p>
    <w:p w:rsidR="00166804" w:rsidRPr="00DB4CFB" w:rsidRDefault="00166804" w:rsidP="00E568D5"/>
    <w:p w:rsidR="00163E2A" w:rsidRDefault="00593CA0" w:rsidP="00163E2A">
      <w:pPr>
        <w:keepNext/>
      </w:pPr>
      <w:r w:rsidRPr="00163E2A">
        <w:rPr>
          <w:noProof/>
          <w:color w:val="FF0000"/>
          <w:lang w:eastAsia="fi-FI"/>
        </w:rPr>
        <w:drawing>
          <wp:inline distT="0" distB="0" distL="0" distR="0">
            <wp:extent cx="5286375" cy="10001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86375" cy="1000125"/>
                    </a:xfrm>
                    <a:prstGeom prst="rect">
                      <a:avLst/>
                    </a:prstGeom>
                    <a:noFill/>
                    <a:ln>
                      <a:noFill/>
                    </a:ln>
                  </pic:spPr>
                </pic:pic>
              </a:graphicData>
            </a:graphic>
          </wp:inline>
        </w:drawing>
      </w:r>
    </w:p>
    <w:p w:rsidR="00593CA0" w:rsidRPr="00163E2A" w:rsidRDefault="00163E2A" w:rsidP="00163E2A">
      <w:pPr>
        <w:pStyle w:val="Kuvaotsikko"/>
        <w:rPr>
          <w:color w:val="FF0000"/>
        </w:rPr>
      </w:pPr>
      <w:bookmarkStart w:id="420" w:name="_Toc480902837"/>
      <w:r>
        <w:t xml:space="preserve">Kuvio </w:t>
      </w:r>
      <w:fldSimple w:instr=" SEQ Kuvio \* ARABIC ">
        <w:r w:rsidR="001610A5">
          <w:rPr>
            <w:noProof/>
          </w:rPr>
          <w:t>234</w:t>
        </w:r>
      </w:fldSimple>
      <w:r>
        <w:t>. Graylog Web- interfaces asennus</w:t>
      </w:r>
      <w:bookmarkEnd w:id="420"/>
    </w:p>
    <w:p w:rsidR="00163E2A" w:rsidRDefault="00593CA0" w:rsidP="00163E2A">
      <w:pPr>
        <w:keepNext/>
      </w:pPr>
      <w:r w:rsidRPr="00163E2A">
        <w:rPr>
          <w:noProof/>
          <w:color w:val="FF0000"/>
          <w:lang w:eastAsia="fi-FI"/>
        </w:rPr>
        <w:lastRenderedPageBreak/>
        <w:drawing>
          <wp:inline distT="0" distB="0" distL="0" distR="0" wp14:anchorId="1E651B18" wp14:editId="27CD38CB">
            <wp:extent cx="5292725" cy="1891471"/>
            <wp:effectExtent l="0" t="0" r="3175" b="0"/>
            <wp:docPr id="232" name="Picture 232" descr="C:\Users\Tamisan\AppData\Local\Microsoft\Windows\INetCache\Content.Word\graylog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misan\AppData\Local\Microsoft\Windows\INetCache\Content.Word\graylog logged in.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92725" cy="1891471"/>
                    </a:xfrm>
                    <a:prstGeom prst="rect">
                      <a:avLst/>
                    </a:prstGeom>
                    <a:noFill/>
                    <a:ln>
                      <a:noFill/>
                    </a:ln>
                  </pic:spPr>
                </pic:pic>
              </a:graphicData>
            </a:graphic>
          </wp:inline>
        </w:drawing>
      </w:r>
    </w:p>
    <w:p w:rsidR="00593CA0" w:rsidRDefault="00163E2A" w:rsidP="00163E2A">
      <w:pPr>
        <w:pStyle w:val="Kuvaotsikko"/>
      </w:pPr>
      <w:bookmarkStart w:id="421" w:name="_Toc480902838"/>
      <w:r>
        <w:t xml:space="preserve">Kuvio </w:t>
      </w:r>
      <w:fldSimple w:instr=" SEQ Kuvio \* ARABIC ">
        <w:r w:rsidR="001610A5">
          <w:rPr>
            <w:noProof/>
          </w:rPr>
          <w:t>235</w:t>
        </w:r>
      </w:fldSimple>
      <w:r>
        <w:t>. Graylog Web-interfaces aloitussivu</w:t>
      </w:r>
      <w:bookmarkEnd w:id="421"/>
    </w:p>
    <w:p w:rsidR="00DB4CFB" w:rsidRPr="00DB4CFB" w:rsidRDefault="00DB4CFB" w:rsidP="00DB4CFB"/>
    <w:p w:rsidR="00780BFD" w:rsidRDefault="00780BFD" w:rsidP="00E568D5">
      <w:r w:rsidRPr="00DB4CFB">
        <w:t>Tämä jälkeen lisäsimme portit, mistä vastaanotetaan logeja</w:t>
      </w:r>
      <w:r w:rsidR="005F2EC8" w:rsidRPr="00DB4CFB">
        <w:t xml:space="preserve"> kuviossa 236</w:t>
      </w:r>
      <w:r w:rsidRPr="00DB4CFB">
        <w:t>. Koska 514 portti oli hiukan ronkeli hallittavuuden kanssa, käytettiin porttia 5140.</w:t>
      </w:r>
    </w:p>
    <w:p w:rsidR="00166804" w:rsidRPr="00DB4CFB" w:rsidRDefault="00166804" w:rsidP="00E568D5"/>
    <w:p w:rsidR="00163E2A" w:rsidRDefault="00780BFD" w:rsidP="00163E2A">
      <w:pPr>
        <w:keepNext/>
      </w:pPr>
      <w:r w:rsidRPr="00163E2A">
        <w:rPr>
          <w:noProof/>
          <w:color w:val="FF0000"/>
          <w:lang w:eastAsia="fi-FI"/>
        </w:rPr>
        <w:drawing>
          <wp:inline distT="0" distB="0" distL="0" distR="0" wp14:anchorId="683A9520" wp14:editId="10FB25CF">
            <wp:extent cx="5292725" cy="314960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92725" cy="3149600"/>
                    </a:xfrm>
                    <a:prstGeom prst="rect">
                      <a:avLst/>
                    </a:prstGeom>
                  </pic:spPr>
                </pic:pic>
              </a:graphicData>
            </a:graphic>
          </wp:inline>
        </w:drawing>
      </w:r>
    </w:p>
    <w:p w:rsidR="00780BFD" w:rsidRDefault="00163E2A" w:rsidP="00163E2A">
      <w:pPr>
        <w:pStyle w:val="Kuvaotsikko"/>
      </w:pPr>
      <w:bookmarkStart w:id="422" w:name="_Toc480902839"/>
      <w:r>
        <w:t xml:space="preserve">Kuvio </w:t>
      </w:r>
      <w:fldSimple w:instr=" SEQ Kuvio \* ARABIC ">
        <w:r w:rsidR="001610A5">
          <w:rPr>
            <w:noProof/>
          </w:rPr>
          <w:t>236</w:t>
        </w:r>
      </w:fldSimple>
      <w:r>
        <w:t>. Graylog- palvelimen kuuntelemat portit</w:t>
      </w:r>
      <w:bookmarkEnd w:id="422"/>
    </w:p>
    <w:p w:rsidR="00DB4CFB" w:rsidRPr="00DB4CFB" w:rsidRDefault="00DB4CFB" w:rsidP="00DB4CFB"/>
    <w:p w:rsidR="00780BFD" w:rsidRPr="00DB4CFB" w:rsidRDefault="00780BFD" w:rsidP="00E568D5">
      <w:r w:rsidRPr="00DB4CFB">
        <w:t>Tämän jälkeen palvelimilta annettiin käsky, mihin lähettää lo</w:t>
      </w:r>
      <w:r w:rsidR="005F2EC8" w:rsidRPr="00DB4CFB">
        <w:t>kit ja ne näkivät palvelimella kuviossa 237.</w:t>
      </w:r>
    </w:p>
    <w:p w:rsidR="00163E2A" w:rsidRDefault="00593CA0" w:rsidP="00163E2A">
      <w:pPr>
        <w:keepNext/>
      </w:pPr>
      <w:r w:rsidRPr="00163E2A">
        <w:rPr>
          <w:noProof/>
          <w:color w:val="FF0000"/>
          <w:lang w:eastAsia="fi-FI"/>
        </w:rPr>
        <w:lastRenderedPageBreak/>
        <w:drawing>
          <wp:inline distT="0" distB="0" distL="0" distR="0" wp14:anchorId="336393AC" wp14:editId="0E24EF5A">
            <wp:extent cx="4486275" cy="3170589"/>
            <wp:effectExtent l="0" t="0" r="0" b="0"/>
            <wp:docPr id="233" name="Picture 233" descr="C:\Users\Tamisan\AppData\Local\Microsoft\Windows\INetCache\Content.Word\Yhdistetyt palvelut ja logien määr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isan\AppData\Local\Microsoft\Windows\INetCache\Content.Word\Yhdistetyt palvelut ja logien määrä.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90302" cy="3173435"/>
                    </a:xfrm>
                    <a:prstGeom prst="rect">
                      <a:avLst/>
                    </a:prstGeom>
                    <a:noFill/>
                    <a:ln>
                      <a:noFill/>
                    </a:ln>
                  </pic:spPr>
                </pic:pic>
              </a:graphicData>
            </a:graphic>
          </wp:inline>
        </w:drawing>
      </w:r>
    </w:p>
    <w:p w:rsidR="00593CA0" w:rsidRDefault="00163E2A" w:rsidP="00163E2A">
      <w:pPr>
        <w:pStyle w:val="Kuvaotsikko"/>
      </w:pPr>
      <w:bookmarkStart w:id="423" w:name="_Toc480902840"/>
      <w:r>
        <w:t xml:space="preserve">Kuvio </w:t>
      </w:r>
      <w:fldSimple w:instr=" SEQ Kuvio \* ARABIC ">
        <w:r w:rsidR="001610A5">
          <w:rPr>
            <w:noProof/>
          </w:rPr>
          <w:t>237</w:t>
        </w:r>
      </w:fldSimple>
      <w:r>
        <w:t>. Lähdelista</w:t>
      </w:r>
      <w:bookmarkEnd w:id="423"/>
    </w:p>
    <w:p w:rsidR="00DB4CFB" w:rsidRPr="00DB4CFB" w:rsidRDefault="00DB4CFB" w:rsidP="00DB4CFB"/>
    <w:p w:rsidR="00780BFD" w:rsidRPr="00DB4CFB" w:rsidRDefault="00780BFD" w:rsidP="00E568D5">
      <w:r w:rsidRPr="00DB4CFB">
        <w:t xml:space="preserve">Seuraavaksi kuviossa </w:t>
      </w:r>
      <w:r w:rsidR="00A45F36" w:rsidRPr="00DB4CFB">
        <w:t xml:space="preserve">238 </w:t>
      </w:r>
      <w:r w:rsidRPr="00DB4CFB">
        <w:t>näkyy DC1 lähettämät logit.</w:t>
      </w:r>
    </w:p>
    <w:p w:rsidR="00163E2A" w:rsidRDefault="00593CA0" w:rsidP="00163E2A">
      <w:pPr>
        <w:keepNext/>
      </w:pPr>
      <w:r w:rsidRPr="00163E2A">
        <w:rPr>
          <w:noProof/>
          <w:color w:val="FF0000"/>
          <w:lang w:eastAsia="fi-FI"/>
        </w:rPr>
        <w:drawing>
          <wp:inline distT="0" distB="0" distL="0" distR="0" wp14:anchorId="58A3F756" wp14:editId="25547862">
            <wp:extent cx="5291455" cy="2171700"/>
            <wp:effectExtent l="0" t="0" r="4445" b="0"/>
            <wp:docPr id="234" name="Picture 234" descr="C:\Users\Tamisan\AppData\Local\Microsoft\Windows\INetCache\Content.Word\Logien määrä 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isan\AppData\Local\Microsoft\Windows\INetCache\Content.Word\Logien määrä DC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94930" cy="2173126"/>
                    </a:xfrm>
                    <a:prstGeom prst="rect">
                      <a:avLst/>
                    </a:prstGeom>
                    <a:noFill/>
                    <a:ln>
                      <a:noFill/>
                    </a:ln>
                  </pic:spPr>
                </pic:pic>
              </a:graphicData>
            </a:graphic>
          </wp:inline>
        </w:drawing>
      </w:r>
    </w:p>
    <w:p w:rsidR="00593CA0" w:rsidRDefault="00163E2A" w:rsidP="00163E2A">
      <w:pPr>
        <w:pStyle w:val="Kuvaotsikko"/>
      </w:pPr>
      <w:bookmarkStart w:id="424" w:name="_Toc480902841"/>
      <w:r>
        <w:t xml:space="preserve">Kuvio </w:t>
      </w:r>
      <w:fldSimple w:instr=" SEQ Kuvio \* ARABIC ">
        <w:r w:rsidR="001610A5">
          <w:rPr>
            <w:noProof/>
          </w:rPr>
          <w:t>238</w:t>
        </w:r>
      </w:fldSimple>
      <w:r>
        <w:t>. DC1 saapuvat lokit</w:t>
      </w:r>
      <w:bookmarkEnd w:id="424"/>
    </w:p>
    <w:p w:rsidR="00DB4CFB" w:rsidRPr="00DB4CFB" w:rsidRDefault="00DB4CFB" w:rsidP="00DB4CFB"/>
    <w:p w:rsidR="00780BFD" w:rsidRPr="00DB4CFB" w:rsidRDefault="00780BFD" w:rsidP="00E568D5">
      <w:pPr>
        <w:rPr>
          <w:noProof/>
        </w:rPr>
      </w:pPr>
      <w:r w:rsidRPr="00DB4CFB">
        <w:rPr>
          <w:noProof/>
        </w:rPr>
        <w:t>Kuviossa</w:t>
      </w:r>
      <w:r w:rsidR="00A45F36" w:rsidRPr="00DB4CFB">
        <w:rPr>
          <w:noProof/>
        </w:rPr>
        <w:t xml:space="preserve"> 239</w:t>
      </w:r>
      <w:r w:rsidRPr="00DB4CFB">
        <w:rPr>
          <w:noProof/>
        </w:rPr>
        <w:t xml:space="preserve"> </w:t>
      </w:r>
      <w:r w:rsidR="00163E2A" w:rsidRPr="00DB4CFB">
        <w:rPr>
          <w:noProof/>
        </w:rPr>
        <w:t>Harri kirjautuu sähköpostiinsa. Kuviossa</w:t>
      </w:r>
      <w:r w:rsidR="00A45F36" w:rsidRPr="00DB4CFB">
        <w:rPr>
          <w:noProof/>
        </w:rPr>
        <w:t xml:space="preserve"> 240</w:t>
      </w:r>
      <w:r w:rsidR="00163E2A" w:rsidRPr="00DB4CFB">
        <w:rPr>
          <w:noProof/>
        </w:rPr>
        <w:t xml:space="preserve"> Harri lähettää viestiä Jussi Johtajalle sähköpostistaan. Kuviossa</w:t>
      </w:r>
      <w:r w:rsidR="00A45F36" w:rsidRPr="00DB4CFB">
        <w:rPr>
          <w:noProof/>
        </w:rPr>
        <w:t xml:space="preserve"> 241</w:t>
      </w:r>
      <w:r w:rsidR="00163E2A" w:rsidRPr="00DB4CFB">
        <w:rPr>
          <w:noProof/>
        </w:rPr>
        <w:t xml:space="preserve"> Harri kirjautuu pois sähköpostipalvelusta. </w:t>
      </w:r>
    </w:p>
    <w:p w:rsidR="00163E2A" w:rsidRDefault="00593CA0" w:rsidP="00163E2A">
      <w:pPr>
        <w:keepNext/>
      </w:pPr>
      <w:r>
        <w:rPr>
          <w:noProof/>
          <w:lang w:eastAsia="fi-FI"/>
        </w:rPr>
        <w:lastRenderedPageBreak/>
        <w:drawing>
          <wp:inline distT="0" distB="0" distL="0" distR="0" wp14:anchorId="11243CD3" wp14:editId="363E2852">
            <wp:extent cx="4953000" cy="3108544"/>
            <wp:effectExtent l="0" t="0" r="0" b="0"/>
            <wp:docPr id="235" name="Picture 235" descr="C:\Users\Tamisan\AppData\Local\Microsoft\Windows\INetCache\Content.Word\Harri kirjautuu sposti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isan\AppData\Local\Microsoft\Windows\INetCache\Content.Word\Harri kirjautuu spostiin.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53894" cy="3109105"/>
                    </a:xfrm>
                    <a:prstGeom prst="rect">
                      <a:avLst/>
                    </a:prstGeom>
                    <a:noFill/>
                    <a:ln>
                      <a:noFill/>
                    </a:ln>
                  </pic:spPr>
                </pic:pic>
              </a:graphicData>
            </a:graphic>
          </wp:inline>
        </w:drawing>
      </w:r>
    </w:p>
    <w:p w:rsidR="00593CA0" w:rsidRDefault="00163E2A" w:rsidP="00163E2A">
      <w:pPr>
        <w:pStyle w:val="Kuvaotsikko"/>
      </w:pPr>
      <w:bookmarkStart w:id="425" w:name="_Toc480902842"/>
      <w:r>
        <w:t xml:space="preserve">Kuvio </w:t>
      </w:r>
      <w:fldSimple w:instr=" SEQ Kuvio \* ARABIC ">
        <w:r w:rsidR="001610A5">
          <w:rPr>
            <w:noProof/>
          </w:rPr>
          <w:t>239</w:t>
        </w:r>
      </w:fldSimple>
      <w:r>
        <w:t>. Lokeja Harrin kirjautumisesta</w:t>
      </w:r>
      <w:bookmarkEnd w:id="425"/>
    </w:p>
    <w:p w:rsidR="00DB4CFB" w:rsidRPr="00DB4CFB" w:rsidRDefault="00DB4CFB" w:rsidP="00DB4CFB"/>
    <w:p w:rsidR="00163E2A" w:rsidRDefault="00593CA0" w:rsidP="00163E2A">
      <w:pPr>
        <w:keepNext/>
      </w:pPr>
      <w:r>
        <w:rPr>
          <w:noProof/>
          <w:lang w:eastAsia="fi-FI"/>
        </w:rPr>
        <w:drawing>
          <wp:inline distT="0" distB="0" distL="0" distR="0" wp14:anchorId="0EAB35D3" wp14:editId="593C98D2">
            <wp:extent cx="5292725" cy="3028049"/>
            <wp:effectExtent l="0" t="0" r="3175" b="1270"/>
            <wp:docPr id="236" name="Picture 236" descr="C:\Users\Tamisan\AppData\Local\Microsoft\Windows\INetCache\Content.Word\Harri lähettää jussi johtajalle spos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san\AppData\Local\Microsoft\Windows\INetCache\Content.Word\Harri lähettää jussi johtajalle spostia.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92725" cy="3028049"/>
                    </a:xfrm>
                    <a:prstGeom prst="rect">
                      <a:avLst/>
                    </a:prstGeom>
                    <a:noFill/>
                    <a:ln>
                      <a:noFill/>
                    </a:ln>
                  </pic:spPr>
                </pic:pic>
              </a:graphicData>
            </a:graphic>
          </wp:inline>
        </w:drawing>
      </w:r>
    </w:p>
    <w:p w:rsidR="00593CA0" w:rsidRDefault="00163E2A" w:rsidP="00163E2A">
      <w:pPr>
        <w:pStyle w:val="Kuvaotsikko"/>
      </w:pPr>
      <w:bookmarkStart w:id="426" w:name="_Toc480902843"/>
      <w:r>
        <w:t xml:space="preserve">Kuvio </w:t>
      </w:r>
      <w:fldSimple w:instr=" SEQ Kuvio \* ARABIC ">
        <w:r w:rsidR="001610A5">
          <w:rPr>
            <w:noProof/>
          </w:rPr>
          <w:t>240</w:t>
        </w:r>
      </w:fldSimple>
      <w:r>
        <w:t>. Sähköpostin lähetyksen lokit</w:t>
      </w:r>
      <w:bookmarkEnd w:id="426"/>
    </w:p>
    <w:p w:rsidR="00163E2A" w:rsidRDefault="00593CA0" w:rsidP="00163E2A">
      <w:pPr>
        <w:keepNext/>
      </w:pPr>
      <w:r>
        <w:rPr>
          <w:noProof/>
          <w:lang w:eastAsia="fi-FI"/>
        </w:rPr>
        <w:lastRenderedPageBreak/>
        <w:drawing>
          <wp:inline distT="0" distB="0" distL="0" distR="0" wp14:anchorId="3228B2A8" wp14:editId="5E5AA3AE">
            <wp:extent cx="3219450" cy="3867150"/>
            <wp:effectExtent l="0" t="0" r="0" b="0"/>
            <wp:docPr id="237" name="Picture 237" descr="C:\Users\Tamisan\AppData\Local\Microsoft\Windows\INetCache\Content.Word\Harri kirjautuu pih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isan\AppData\Local\Microsoft\Windows\INetCache\Content.Word\Harri kirjautuu pihall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19450" cy="3867150"/>
                    </a:xfrm>
                    <a:prstGeom prst="rect">
                      <a:avLst/>
                    </a:prstGeom>
                    <a:noFill/>
                    <a:ln>
                      <a:noFill/>
                    </a:ln>
                  </pic:spPr>
                </pic:pic>
              </a:graphicData>
            </a:graphic>
          </wp:inline>
        </w:drawing>
      </w:r>
    </w:p>
    <w:p w:rsidR="00593CA0" w:rsidRDefault="00163E2A" w:rsidP="00163E2A">
      <w:pPr>
        <w:pStyle w:val="Kuvaotsikko"/>
      </w:pPr>
      <w:bookmarkStart w:id="427" w:name="_Toc480902844"/>
      <w:r>
        <w:t xml:space="preserve">Kuvio </w:t>
      </w:r>
      <w:fldSimple w:instr=" SEQ Kuvio \* ARABIC ">
        <w:r w:rsidR="001610A5">
          <w:rPr>
            <w:noProof/>
          </w:rPr>
          <w:t>241</w:t>
        </w:r>
      </w:fldSimple>
      <w:r>
        <w:t>. Harrin uloskirjautumisen loki</w:t>
      </w:r>
      <w:bookmarkEnd w:id="427"/>
    </w:p>
    <w:p w:rsidR="00DB4CFB" w:rsidRPr="00DB4CFB" w:rsidRDefault="00DB4CFB" w:rsidP="00DB4CFB"/>
    <w:p w:rsidR="00044F92" w:rsidRPr="00C12B4E" w:rsidRDefault="006443D4" w:rsidP="006443D4">
      <w:pPr>
        <w:pStyle w:val="Otsikko1"/>
        <w:rPr>
          <w:lang w:val="fi-FI"/>
        </w:rPr>
      </w:pPr>
      <w:bookmarkStart w:id="428" w:name="_Toc480902589"/>
      <w:r w:rsidRPr="00C12B4E">
        <w:rPr>
          <w:lang w:val="fi-FI"/>
        </w:rPr>
        <w:t>Pohdinta</w:t>
      </w:r>
      <w:bookmarkEnd w:id="428"/>
    </w:p>
    <w:p w:rsidR="007F1F0E" w:rsidRPr="00C12B4E" w:rsidRDefault="007F1F0E" w:rsidP="007F1F0E">
      <w:pPr>
        <w:pStyle w:val="Otsikko2"/>
      </w:pPr>
      <w:bookmarkStart w:id="429" w:name="_Toc480902590"/>
      <w:r w:rsidRPr="004906DC">
        <w:t>Toimeksianto</w:t>
      </w:r>
      <w:r w:rsidRPr="00C12B4E">
        <w:t xml:space="preserve"> </w:t>
      </w:r>
      <w:r w:rsidR="00BD4D71" w:rsidRPr="00C12B4E">
        <w:t>3</w:t>
      </w:r>
      <w:bookmarkEnd w:id="429"/>
    </w:p>
    <w:p w:rsidR="00BD4D71" w:rsidRPr="00BD4D71" w:rsidRDefault="00BD4D71" w:rsidP="00BD4D71">
      <w:r w:rsidRPr="00BD4D71">
        <w:t xml:space="preserve">Toimeksianto kolmosessa ongelmia riitti edelleen. Palomuuri oli nostettava verkkoon heti ensimmäisellä tunnilla ja sen konfigurointi oli suoritettava pikkuhiljaa rikkomatta kaikkia ympärillä olevia palveluita. Kunnollista verkon Baseline mittausta ei kyetty suorittamaan riittävän aikaisin ja riittävän laajasti. Mittausta varten tarvittavat palvelut olivat joko kokonaan pysyttämättä tai niin keskeneräisiä ettei niiden liikenne näkynyt mittauksen aikana. Google olikin ystävä palomuurisääntöjä luodessa ja suurin osa säännöistä jäi testaamatta kokonaan. Lähes täydellinen suunnittelun puute palveluita pystytettäessä hankaloittaa myös sääntöjen tekemistä. Esimerkiksi sähköpostipalvelin sijaitsee väärässä verkossa. Edellä mainituista syistä palomuurin säännöt on kytkettävä pois päältä, jotta palvelut saadaan pystyyn ja toimiviksi. </w:t>
      </w:r>
    </w:p>
    <w:p w:rsidR="00BD4D71" w:rsidRPr="00BD4D71" w:rsidRDefault="00BD4D71" w:rsidP="00BD4D71">
      <w:r w:rsidRPr="00BD4D71">
        <w:lastRenderedPageBreak/>
        <w:t xml:space="preserve">Myös oman sisäisen pilvipalveluratkaisun pystyttämisessä koettiin hieman haasteita, mutta lopulta autentikointi toimi odotetusti. Myöskin epäselvyys täytyykö palveluun päästä ulkoverkosta vai vain sisäverkosta oli kysymys, mutta koska en ainoana ymmärtänyt sisäisen pilvipalveluratkaisun toimimista vain sisäisenä, päätin pitää palvelun täin. </w:t>
      </w:r>
    </w:p>
    <w:p w:rsidR="00BD4D71" w:rsidRPr="00BD4D71" w:rsidRDefault="00BD4D71" w:rsidP="00BD4D71">
      <w:r w:rsidRPr="00BD4D71">
        <w:t>Monitorointi ohjelma ei suostunut asentumaan kunnolla aluksi suunnitelmissa olleelle Debian palvelimelle, joten se täytyi vaihtaa Centos käyttöjärjestelmään. AD käyttäjien tuontiin ei taaskaan löytynyt suoraviivaista ohjetta tai järjestelmää, millä sen olisi voinut helposti toteuttaa, joten priorisoinnin nimissä jätimme sen taka-alalle. Ongelmia kertyi ja niiden ratkaisemiseen ei riittänyt kaikki aika, mutta saimme tehtyä kuitenkin jonkinlaisen monitorointi ratkaisun. Viilattavaa vielä riittää paljonkin.</w:t>
      </w:r>
    </w:p>
    <w:p w:rsidR="000015D1" w:rsidRDefault="00BD4D71" w:rsidP="001C4ED4">
      <w:r w:rsidRPr="00BD4D71">
        <w:t xml:space="preserve">Tiketointijärjestelmästä saimme toteutettua sisäisen tiketinluonnin sekä AD/LDAP autentikoinnin. Myös palvelun varmenne saatiin kuin saatiinkin luotua. Aikaisempien ITIL-kokemuksien takia päätettiin jättää ITIL prosessikaaviot pois. Aikaa kului aluksi aikaisempien toimeksiantojen toteutuksien kanssa, jotka jäivät ainakin www-palvelimen kannalta vielä toteuttamatta erinäisten motivaatio sekä linux ongelmien takia. </w:t>
      </w:r>
    </w:p>
    <w:p w:rsidR="00C90132" w:rsidRDefault="00C90132" w:rsidP="00C90132">
      <w:pPr>
        <w:pStyle w:val="Otsikko2"/>
      </w:pPr>
      <w:bookmarkStart w:id="430" w:name="_Toc480902591"/>
      <w:r>
        <w:t>Toimeksianto 4</w:t>
      </w:r>
      <w:bookmarkEnd w:id="430"/>
    </w:p>
    <w:p w:rsidR="00C90132" w:rsidRPr="00DB4CFB" w:rsidRDefault="00C90132" w:rsidP="00C90132">
      <w:r w:rsidRPr="00DB4CFB">
        <w:t xml:space="preserve">Lähiverkon koventamisen osalta jäi hieman vajaaksi </w:t>
      </w:r>
      <w:r w:rsidR="00221FF9" w:rsidRPr="00DB4CFB">
        <w:t>ainakin,</w:t>
      </w:r>
      <w:r w:rsidRPr="00DB4CFB">
        <w:t xml:space="preserve"> kun control plane hardening:sta ei ollut suunnitelmassakaan </w:t>
      </w:r>
      <w:r w:rsidR="00221FF9" w:rsidRPr="00DB4CFB">
        <w:t>varmaa tietoa,</w:t>
      </w:r>
      <w:r w:rsidRPr="00DB4CFB">
        <w:t xml:space="preserve"> miten tulisi toteuttaa.</w:t>
      </w:r>
      <w:r w:rsidR="00221FF9" w:rsidRPr="00DB4CFB">
        <w:t xml:space="preserve"> Lisäksi Extremen-laitteella konfiguroiminen ei ollut kovin varmalla pohjalla.</w:t>
      </w:r>
      <w:r w:rsidRPr="00DB4CFB">
        <w:t xml:space="preserve"> Todennukset jäivät konfiguraatio tasolle, kun aika ei riittänyt </w:t>
      </w:r>
      <w:r w:rsidR="00221FF9" w:rsidRPr="00DB4CFB">
        <w:t>Spidernetin</w:t>
      </w:r>
      <w:r w:rsidRPr="00DB4CFB">
        <w:t xml:space="preserve"> tiloissa testaukseen</w:t>
      </w:r>
      <w:r w:rsidR="00221FF9" w:rsidRPr="00DB4CFB">
        <w:t xml:space="preserve">. Lisäksi AAA konfiguraatiot hidastivat toimintaa, kun </w:t>
      </w:r>
      <w:r w:rsidR="00CA66CC" w:rsidRPr="00DB4CFB">
        <w:t>kytkin pystyi</w:t>
      </w:r>
      <w:r w:rsidR="00221FF9" w:rsidRPr="00DB4CFB">
        <w:t xml:space="preserve"> hallintayhteyden katketessa</w:t>
      </w:r>
      <w:r w:rsidR="00CA66CC" w:rsidRPr="00DB4CFB">
        <w:t xml:space="preserve"> menemään lukkoon</w:t>
      </w:r>
      <w:r w:rsidR="00221FF9" w:rsidRPr="00DB4CFB">
        <w:t xml:space="preserve">, jos autentikaatiota ei oltu konfiguroitu oikein. </w:t>
      </w:r>
    </w:p>
    <w:p w:rsidR="001B28C8" w:rsidRPr="00DB4CFB" w:rsidRDefault="001B28C8" w:rsidP="00C90132">
      <w:r w:rsidRPr="00DB4CFB">
        <w:t>802.1x toteutuksessa tuli juurikin se ongelmaks</w:t>
      </w:r>
      <w:r w:rsidR="00896B95" w:rsidRPr="00DB4CFB">
        <w:t>i, että WG:llä ei päässyt käsiksi kytkimiin, koska ne olivat lukossa. Tämä tapahtui kahdella eri WG:llä ja aika ei enään antanut periksi lähteä muita ryhmiä kokeilemaan.</w:t>
      </w:r>
    </w:p>
    <w:p w:rsidR="00896B95" w:rsidRPr="001B28C8" w:rsidRDefault="00896B95" w:rsidP="00C90132">
      <w:pPr>
        <w:rPr>
          <w:color w:val="C00000"/>
        </w:rPr>
      </w:pPr>
    </w:p>
    <w:p w:rsidR="00F23C8F" w:rsidRPr="005E442B" w:rsidRDefault="00A10EF3" w:rsidP="00A10EF3">
      <w:pPr>
        <w:pStyle w:val="LhteetOtsikko1"/>
        <w:rPr>
          <w:lang w:val="fi-FI"/>
        </w:rPr>
      </w:pPr>
      <w:bookmarkStart w:id="431" w:name="_Toc480902592"/>
      <w:r w:rsidRPr="005E442B">
        <w:rPr>
          <w:lang w:val="fi-FI"/>
        </w:rPr>
        <w:lastRenderedPageBreak/>
        <w:t>Lähteet</w:t>
      </w:r>
      <w:bookmarkEnd w:id="431"/>
    </w:p>
    <w:p w:rsidR="0045194E" w:rsidRPr="005E442B" w:rsidRDefault="0045194E" w:rsidP="00A04182">
      <w:pPr>
        <w:pStyle w:val="Lhteet"/>
        <w:rPr>
          <w:sz w:val="20"/>
          <w:szCs w:val="20"/>
          <w:lang w:eastAsia="fi-FI"/>
        </w:rPr>
      </w:pPr>
      <w:r w:rsidRPr="005E442B">
        <w:rPr>
          <w:sz w:val="20"/>
          <w:szCs w:val="20"/>
          <w:lang w:eastAsia="fi-FI"/>
        </w:rPr>
        <w:t xml:space="preserve">Afterdawn.fi. 2017. NAT. Viitattu 14.2.2017. </w:t>
      </w:r>
      <w:hyperlink r:id="rId260" w:history="1">
        <w:r w:rsidRPr="005E442B">
          <w:rPr>
            <w:rStyle w:val="Hyperlinkki"/>
            <w:color w:val="auto"/>
            <w:sz w:val="20"/>
            <w:szCs w:val="20"/>
            <w:lang w:eastAsia="fi-FI"/>
          </w:rPr>
          <w:t>http://fin.afterdawn.com/sanasto/selitys.cfm/nat</w:t>
        </w:r>
      </w:hyperlink>
      <w:r w:rsidRPr="005E442B">
        <w:rPr>
          <w:sz w:val="20"/>
          <w:szCs w:val="20"/>
          <w:lang w:eastAsia="fi-FI"/>
        </w:rPr>
        <w:t>.</w:t>
      </w:r>
    </w:p>
    <w:p w:rsidR="00A04182" w:rsidRPr="005E442B" w:rsidRDefault="00A04182" w:rsidP="00F758F5">
      <w:pPr>
        <w:pStyle w:val="Lhteet"/>
        <w:rPr>
          <w:sz w:val="20"/>
          <w:szCs w:val="20"/>
          <w:lang w:eastAsia="fi-FI"/>
        </w:rPr>
      </w:pPr>
      <w:r w:rsidRPr="005E442B">
        <w:rPr>
          <w:sz w:val="20"/>
          <w:szCs w:val="20"/>
          <w:lang w:eastAsia="fi-FI"/>
        </w:rPr>
        <w:t>Ala-Lahti, J &amp; Malste, M &amp; Nieminen, M. 2016. Harjoitustyö Palvelinkäyttöjärjestelmät. Windows. Viitattu 25.1.2017</w:t>
      </w:r>
      <w:r w:rsidR="007D5483" w:rsidRPr="005E442B">
        <w:rPr>
          <w:sz w:val="20"/>
          <w:szCs w:val="20"/>
          <w:lang w:eastAsia="fi-FI"/>
        </w:rPr>
        <w:t>.</w:t>
      </w:r>
    </w:p>
    <w:p w:rsidR="00C438E5" w:rsidRDefault="00C438E5" w:rsidP="00B83085">
      <w:pPr>
        <w:spacing w:line="240" w:lineRule="auto"/>
        <w:rPr>
          <w:sz w:val="20"/>
          <w:szCs w:val="20"/>
          <w:lang w:val="en-US"/>
        </w:rPr>
      </w:pPr>
      <w:r w:rsidRPr="001C4ED4">
        <w:rPr>
          <w:sz w:val="20"/>
          <w:szCs w:val="20"/>
        </w:rPr>
        <w:t xml:space="preserve">Badger, M. 2008. </w:t>
      </w:r>
      <w:r w:rsidRPr="005E442B">
        <w:rPr>
          <w:sz w:val="20"/>
          <w:szCs w:val="20"/>
          <w:lang w:val="en-US"/>
        </w:rPr>
        <w:t>Zenoss Core Network and System Monitoring. 16. Packt Publishing. Viitattu 22.3.2</w:t>
      </w:r>
      <w:r w:rsidR="00240172" w:rsidRPr="005E442B">
        <w:rPr>
          <w:sz w:val="20"/>
          <w:szCs w:val="20"/>
          <w:lang w:val="en-US"/>
        </w:rPr>
        <w:t>017.</w:t>
      </w:r>
      <w:hyperlink r:id="rId261" w:anchor="v=onepage&amp;q&amp;f=false" w:history="1">
        <w:r w:rsidRPr="005E442B">
          <w:rPr>
            <w:rStyle w:val="Hyperlinkki"/>
            <w:color w:val="auto"/>
            <w:sz w:val="20"/>
            <w:szCs w:val="20"/>
            <w:lang w:val="en-US"/>
          </w:rPr>
          <w:t>https://books.google.fi/books?id=B3YBMfU_u8sC&amp;pg=PT15&amp;lpg=PT15&amp;dq=Zenoss+Core&amp;source=bl&amp;ots=WcAjq8Bjgl&amp;sig=Zivr5-0pBGTJE6FjTmVOeGl_dbI&amp;hl=fi&amp;sa=X&amp;ved=0ahUKEwjP8Lm76uXSAhVBpCwKHSmMCwgQ6AEIbDAN#v=onepage&amp;q&amp;f=false</w:t>
        </w:r>
      </w:hyperlink>
      <w:r w:rsidRPr="005E442B">
        <w:rPr>
          <w:sz w:val="20"/>
          <w:szCs w:val="20"/>
          <w:lang w:val="en-US"/>
        </w:rPr>
        <w:t>.</w:t>
      </w:r>
    </w:p>
    <w:p w:rsidR="000D6A1D" w:rsidRPr="004906DC" w:rsidRDefault="000D6A1D" w:rsidP="000D6A1D">
      <w:pPr>
        <w:spacing w:line="240" w:lineRule="auto"/>
        <w:rPr>
          <w:sz w:val="20"/>
          <w:szCs w:val="20"/>
        </w:rPr>
      </w:pPr>
      <w:r w:rsidRPr="000D6A1D">
        <w:rPr>
          <w:sz w:val="20"/>
          <w:szCs w:val="20"/>
          <w:lang w:val="en-US"/>
        </w:rPr>
        <w:t>Banks,E. 25.9.2012. Five Things To Know About DHCP Snooping.</w:t>
      </w:r>
      <w:r w:rsidR="004906DC">
        <w:rPr>
          <w:sz w:val="20"/>
          <w:szCs w:val="20"/>
          <w:lang w:val="en-US"/>
        </w:rPr>
        <w:t xml:space="preserve"> </w:t>
      </w:r>
      <w:r w:rsidR="004906DC" w:rsidRPr="004906DC">
        <w:rPr>
          <w:sz w:val="20"/>
          <w:szCs w:val="20"/>
        </w:rPr>
        <w:t>V</w:t>
      </w:r>
      <w:r w:rsidRPr="004906DC">
        <w:rPr>
          <w:sz w:val="20"/>
          <w:szCs w:val="20"/>
        </w:rPr>
        <w:t>iitattu 4.4.2017. http://packetpushers.net/five-things-to-know-about-dhcp-snooping/.</w:t>
      </w:r>
    </w:p>
    <w:p w:rsidR="00B83085" w:rsidRDefault="00B83085" w:rsidP="00F758F5">
      <w:pPr>
        <w:spacing w:line="240" w:lineRule="auto"/>
        <w:rPr>
          <w:sz w:val="20"/>
          <w:szCs w:val="20"/>
          <w:lang w:val="en-US"/>
        </w:rPr>
      </w:pPr>
      <w:r w:rsidRPr="005E442B">
        <w:rPr>
          <w:sz w:val="20"/>
          <w:szCs w:val="20"/>
          <w:lang w:val="en-US"/>
        </w:rPr>
        <w:t>Bertram, D. 2009. University of Calgary. The Social Nature of Issue Tracking in Software E</w:t>
      </w:r>
      <w:r w:rsidR="004A25A7" w:rsidRPr="005E442B">
        <w:rPr>
          <w:sz w:val="20"/>
          <w:szCs w:val="20"/>
          <w:lang w:val="en-US"/>
        </w:rPr>
        <w:t xml:space="preserve">ngineering. Viitattu 21.3.2017. https://pdfs.sema </w:t>
      </w:r>
      <w:r w:rsidRPr="005E442B">
        <w:rPr>
          <w:sz w:val="20"/>
          <w:szCs w:val="20"/>
          <w:lang w:val="en-US"/>
        </w:rPr>
        <w:t>ticscholar.org/e9df/1819e362adbf55e66a9a8a70ee1618a0fc1d.pdf.</w:t>
      </w:r>
    </w:p>
    <w:p w:rsidR="000D6A1D" w:rsidRDefault="000D6A1D" w:rsidP="000D6A1D">
      <w:pPr>
        <w:spacing w:line="240" w:lineRule="auto"/>
        <w:rPr>
          <w:sz w:val="20"/>
          <w:szCs w:val="20"/>
        </w:rPr>
      </w:pPr>
      <w:r w:rsidRPr="000D6A1D">
        <w:rPr>
          <w:sz w:val="20"/>
          <w:szCs w:val="20"/>
          <w:lang w:val="en-US"/>
        </w:rPr>
        <w:t xml:space="preserve">Catalyst 6500 Release 12.2SX Software Configuration Guide Chapter: DHCP Snooping.17.11.2013. </w:t>
      </w:r>
      <w:r w:rsidRPr="000D6A1D">
        <w:rPr>
          <w:sz w:val="20"/>
          <w:szCs w:val="20"/>
        </w:rPr>
        <w:t>Cisco verkkosivut. Viitattu 4.4.2017.http://www.cisco.com/c/en/us/td/docs/switches/lan/catalyst6500/ios/12-2SX/configuration/guide/book/snoodhcp.html.</w:t>
      </w:r>
    </w:p>
    <w:p w:rsidR="000D6A1D" w:rsidRDefault="000D6A1D" w:rsidP="000D6A1D">
      <w:pPr>
        <w:spacing w:line="240" w:lineRule="auto"/>
        <w:rPr>
          <w:sz w:val="20"/>
          <w:szCs w:val="20"/>
        </w:rPr>
      </w:pPr>
      <w:r w:rsidRPr="000D6A1D">
        <w:rPr>
          <w:sz w:val="20"/>
          <w:szCs w:val="20"/>
          <w:lang w:val="en-US"/>
        </w:rPr>
        <w:t>Chapter: Confi</w:t>
      </w:r>
      <w:r w:rsidR="00200F81">
        <w:rPr>
          <w:sz w:val="20"/>
          <w:szCs w:val="20"/>
          <w:lang w:val="en-US"/>
        </w:rPr>
        <w:t>guring Cisco Discovery Protocol</w:t>
      </w:r>
      <w:r w:rsidRPr="000D6A1D">
        <w:rPr>
          <w:sz w:val="20"/>
          <w:szCs w:val="20"/>
          <w:lang w:val="en-US"/>
        </w:rPr>
        <w:t xml:space="preserve">.30.10.2013. </w:t>
      </w:r>
      <w:r w:rsidRPr="000D6A1D">
        <w:rPr>
          <w:sz w:val="20"/>
          <w:szCs w:val="20"/>
        </w:rPr>
        <w:t>Cisco verkkosivut. Viitattu 4.4.2017.http://www.cisco.com/c/en/us/td/docs/ios/12_2/configfun/configuration/guide/ffun_c/fcf015.html</w:t>
      </w:r>
      <w:r w:rsidR="00200F81">
        <w:rPr>
          <w:sz w:val="20"/>
          <w:szCs w:val="20"/>
        </w:rPr>
        <w:t>.</w:t>
      </w:r>
    </w:p>
    <w:p w:rsidR="00200F81" w:rsidRDefault="00200F81" w:rsidP="00200F81">
      <w:pPr>
        <w:spacing w:line="240" w:lineRule="auto"/>
        <w:rPr>
          <w:sz w:val="20"/>
          <w:szCs w:val="20"/>
        </w:rPr>
      </w:pPr>
      <w:r w:rsidRPr="00200F81">
        <w:rPr>
          <w:sz w:val="20"/>
          <w:szCs w:val="20"/>
          <w:lang w:val="en-US"/>
        </w:rPr>
        <w:t xml:space="preserve">Chapter: Optional STP Features.N.d. Ciscon verkkosivut. </w:t>
      </w:r>
      <w:r w:rsidRPr="002A0753">
        <w:rPr>
          <w:sz w:val="20"/>
          <w:szCs w:val="20"/>
        </w:rPr>
        <w:t>Viitattu 4.4.2017.www.cisco.com/c/en/us/td/docs/switches/lan/catalyst6</w:t>
      </w:r>
      <w:r w:rsidRPr="00200F81">
        <w:rPr>
          <w:sz w:val="20"/>
          <w:szCs w:val="20"/>
        </w:rPr>
        <w:t>500/ios/12-2SX/configuration/guide/book/stp_enha.html#wp1020395%</w:t>
      </w:r>
      <w:bookmarkStart w:id="432" w:name="_GoBack"/>
      <w:bookmarkEnd w:id="432"/>
      <w:r w:rsidRPr="00200F81">
        <w:rPr>
          <w:sz w:val="20"/>
          <w:szCs w:val="20"/>
        </w:rPr>
        <w:t>0A</w:t>
      </w:r>
      <w:r>
        <w:rPr>
          <w:sz w:val="20"/>
          <w:szCs w:val="20"/>
        </w:rPr>
        <w:t>.</w:t>
      </w:r>
    </w:p>
    <w:p w:rsidR="000D6A1D" w:rsidRPr="000D6A1D" w:rsidRDefault="000D6A1D" w:rsidP="000D6A1D">
      <w:pPr>
        <w:spacing w:line="240" w:lineRule="auto"/>
        <w:rPr>
          <w:sz w:val="20"/>
          <w:szCs w:val="20"/>
        </w:rPr>
      </w:pPr>
      <w:r w:rsidRPr="000D6A1D">
        <w:rPr>
          <w:sz w:val="20"/>
          <w:szCs w:val="20"/>
          <w:lang w:val="en-US"/>
        </w:rPr>
        <w:t xml:space="preserve">Cisco Guide to Harden Cisco IOS Devices.20.10.2016. </w:t>
      </w:r>
      <w:r w:rsidRPr="000D6A1D">
        <w:rPr>
          <w:sz w:val="20"/>
          <w:szCs w:val="20"/>
        </w:rPr>
        <w:t>Ciscon verkkosivut. Viitattu 4.4.2017. http://www.cisco.com/c/en/us/support/docs/ip/access-lists/13608-21.html.</w:t>
      </w:r>
    </w:p>
    <w:p w:rsidR="00C438E5" w:rsidRPr="0041023F" w:rsidRDefault="00C438E5" w:rsidP="00A04182">
      <w:pPr>
        <w:pStyle w:val="Lhteet"/>
        <w:rPr>
          <w:sz w:val="20"/>
          <w:szCs w:val="20"/>
          <w:lang w:val="en-US"/>
        </w:rPr>
      </w:pPr>
      <w:r w:rsidRPr="005E442B">
        <w:rPr>
          <w:sz w:val="20"/>
          <w:szCs w:val="20"/>
          <w:lang w:val="en-US"/>
        </w:rPr>
        <w:t xml:space="preserve">Cloud Computing Explained. </w:t>
      </w:r>
      <w:r w:rsidRPr="0041023F">
        <w:rPr>
          <w:sz w:val="20"/>
          <w:szCs w:val="20"/>
          <w:lang w:val="en-US"/>
        </w:rPr>
        <w:t xml:space="preserve">Viitattu 21.3.2017 </w:t>
      </w:r>
      <w:hyperlink r:id="rId262" w:history="1">
        <w:r w:rsidRPr="0041023F">
          <w:rPr>
            <w:rStyle w:val="Hyperlinkki"/>
            <w:color w:val="auto"/>
            <w:sz w:val="20"/>
            <w:szCs w:val="20"/>
            <w:lang w:val="en-US"/>
          </w:rPr>
          <w:t>http://www.webopedia.com/quick_ref/cloud_computing.asp</w:t>
        </w:r>
      </w:hyperlink>
    </w:p>
    <w:p w:rsidR="007D5483" w:rsidRPr="005E442B" w:rsidRDefault="007D5483" w:rsidP="00A04182">
      <w:pPr>
        <w:pStyle w:val="Lhteet"/>
        <w:rPr>
          <w:sz w:val="20"/>
          <w:szCs w:val="20"/>
          <w:lang w:val="en-US" w:eastAsia="fi-FI"/>
        </w:rPr>
      </w:pPr>
      <w:r w:rsidRPr="005E442B">
        <w:rPr>
          <w:sz w:val="20"/>
          <w:szCs w:val="20"/>
          <w:lang w:val="en-US" w:eastAsia="fi-FI"/>
        </w:rPr>
        <w:t xml:space="preserve">Cranor, L. 2016. Time to rethink mandatory password changes. Federal Trade Comissionin artikkeli. Viitattu 8.2.2017. </w:t>
      </w:r>
      <w:hyperlink r:id="rId263" w:history="1">
        <w:r w:rsidRPr="005E442B">
          <w:rPr>
            <w:rStyle w:val="Hyperlinkki"/>
            <w:color w:val="auto"/>
            <w:sz w:val="20"/>
            <w:szCs w:val="20"/>
            <w:lang w:val="en-US" w:eastAsia="fi-FI"/>
          </w:rPr>
          <w:t>https://www.ftc.gov/news-events/blogs/techftc/2016/03/time-rethink-mandatory-password-changes</w:t>
        </w:r>
      </w:hyperlink>
      <w:r w:rsidRPr="005E442B">
        <w:rPr>
          <w:sz w:val="20"/>
          <w:szCs w:val="20"/>
          <w:lang w:val="en-US" w:eastAsia="fi-FI"/>
        </w:rPr>
        <w:t>.</w:t>
      </w:r>
    </w:p>
    <w:p w:rsidR="00FF5FD6" w:rsidRPr="005E442B" w:rsidRDefault="00FF5FD6" w:rsidP="00662953">
      <w:pPr>
        <w:spacing w:before="160" w:line="240" w:lineRule="auto"/>
        <w:rPr>
          <w:sz w:val="20"/>
          <w:szCs w:val="20"/>
        </w:rPr>
      </w:pPr>
      <w:r w:rsidRPr="005E442B">
        <w:rPr>
          <w:sz w:val="20"/>
          <w:szCs w:val="20"/>
          <w:lang w:val="en-US"/>
        </w:rPr>
        <w:t xml:space="preserve">Folder Redirection Overview.N.d. Microsoft Technet verkkosivut. </w:t>
      </w:r>
      <w:r w:rsidRPr="005E442B">
        <w:rPr>
          <w:sz w:val="20"/>
          <w:szCs w:val="20"/>
        </w:rPr>
        <w:t xml:space="preserve">Viitattu 25.1.2017. </w:t>
      </w:r>
      <w:hyperlink r:id="rId264" w:history="1">
        <w:r w:rsidRPr="005E442B">
          <w:rPr>
            <w:rStyle w:val="Hyperlinkki"/>
            <w:color w:val="auto"/>
            <w:sz w:val="20"/>
            <w:szCs w:val="20"/>
          </w:rPr>
          <w:t>https://technet.microsoft.com/en-us/library/cc732275(v=ws.11).aspx</w:t>
        </w:r>
      </w:hyperlink>
      <w:r w:rsidR="0006758A" w:rsidRPr="005E442B">
        <w:rPr>
          <w:sz w:val="20"/>
          <w:szCs w:val="20"/>
        </w:rPr>
        <w:t>.</w:t>
      </w:r>
    </w:p>
    <w:p w:rsidR="00A04182" w:rsidRPr="005E442B" w:rsidRDefault="00A04182" w:rsidP="00662953">
      <w:pPr>
        <w:pStyle w:val="Eivli"/>
        <w:spacing w:before="160"/>
        <w:rPr>
          <w:sz w:val="20"/>
          <w:szCs w:val="20"/>
          <w:lang w:val="en-US" w:eastAsia="fi-FI"/>
        </w:rPr>
      </w:pPr>
      <w:r w:rsidRPr="005E442B">
        <w:rPr>
          <w:sz w:val="20"/>
          <w:szCs w:val="20"/>
          <w:lang w:val="en-US" w:eastAsia="fi-FI"/>
        </w:rPr>
        <w:t>Garman, J. 2003. Kerberos: The Definitive Guide. Sebastopol, USA: O ́Reilly Media, Inc.</w:t>
      </w:r>
    </w:p>
    <w:p w:rsidR="00422709" w:rsidRPr="00422709" w:rsidRDefault="00293960" w:rsidP="00293960">
      <w:pPr>
        <w:pStyle w:val="Lhteet"/>
        <w:rPr>
          <w:rStyle w:val="Hyperlinkki"/>
          <w:color w:val="auto"/>
          <w:sz w:val="20"/>
          <w:szCs w:val="20"/>
        </w:rPr>
      </w:pPr>
      <w:r w:rsidRPr="005E442B">
        <w:rPr>
          <w:sz w:val="20"/>
          <w:szCs w:val="20"/>
          <w:lang w:val="en-US"/>
        </w:rPr>
        <w:t>DirectAccess in Windows Server. Viitattu 1.3.2017</w:t>
      </w:r>
      <w:r w:rsidR="00616CDD" w:rsidRPr="005E442B">
        <w:rPr>
          <w:sz w:val="20"/>
          <w:szCs w:val="20"/>
          <w:lang w:val="en-US"/>
        </w:rPr>
        <w:t>.</w:t>
      </w:r>
      <w:r w:rsidRPr="005E442B">
        <w:rPr>
          <w:sz w:val="20"/>
          <w:szCs w:val="20"/>
          <w:lang w:val="en-US"/>
        </w:rPr>
        <w:t xml:space="preserve"> </w:t>
      </w:r>
      <w:hyperlink r:id="rId265" w:history="1">
        <w:r w:rsidRPr="00422709">
          <w:rPr>
            <w:rStyle w:val="Hyperlinkki"/>
            <w:color w:val="auto"/>
            <w:sz w:val="20"/>
            <w:szCs w:val="20"/>
          </w:rPr>
          <w:t>https://technet.microsoft.com/library/dn636118.aspx</w:t>
        </w:r>
      </w:hyperlink>
    </w:p>
    <w:p w:rsidR="00422709" w:rsidRPr="00422709" w:rsidRDefault="00422709" w:rsidP="00422709">
      <w:pPr>
        <w:pStyle w:val="Eivli"/>
        <w:rPr>
          <w:sz w:val="20"/>
          <w:szCs w:val="20"/>
          <w:lang w:eastAsia="fi-FI"/>
        </w:rPr>
      </w:pPr>
      <w:r w:rsidRPr="00422709">
        <w:rPr>
          <w:sz w:val="20"/>
          <w:szCs w:val="20"/>
        </w:rPr>
        <w:t xml:space="preserve">Holvitie,V. 2014 </w:t>
      </w:r>
      <w:r w:rsidRPr="00422709">
        <w:rPr>
          <w:sz w:val="20"/>
          <w:szCs w:val="20"/>
          <w:lang w:eastAsia="fi-FI"/>
        </w:rPr>
        <w:t>Tunkeutumistestaus geologaatiopalvelimelle. Viitattu 19.4.2017.</w:t>
      </w:r>
    </w:p>
    <w:p w:rsidR="00422709" w:rsidRPr="00422709" w:rsidRDefault="00422709" w:rsidP="00422709">
      <w:pPr>
        <w:spacing w:line="240" w:lineRule="auto"/>
        <w:rPr>
          <w:sz w:val="20"/>
          <w:szCs w:val="20"/>
        </w:rPr>
      </w:pPr>
      <w:r w:rsidRPr="00422709">
        <w:rPr>
          <w:sz w:val="20"/>
          <w:szCs w:val="20"/>
        </w:rPr>
        <w:t>https://publications.theseus.fi/bitstream/handle/10024/77307/Valtteri_Holvitie.pdf?sequence=1</w:t>
      </w:r>
    </w:p>
    <w:p w:rsidR="00C438E5" w:rsidRPr="005E442B" w:rsidRDefault="00BF1670" w:rsidP="00662953">
      <w:pPr>
        <w:pStyle w:val="Lhteet"/>
        <w:spacing w:before="160"/>
        <w:rPr>
          <w:sz w:val="20"/>
          <w:szCs w:val="20"/>
        </w:rPr>
      </w:pPr>
      <w:r w:rsidRPr="00CE09DF">
        <w:rPr>
          <w:sz w:val="20"/>
          <w:szCs w:val="20"/>
          <w:lang w:val="en-US"/>
        </w:rPr>
        <w:t xml:space="preserve">How VPN Works. 2003. Microsoft Technet verkkosivu. </w:t>
      </w:r>
      <w:r w:rsidRPr="005E442B">
        <w:rPr>
          <w:sz w:val="20"/>
          <w:szCs w:val="20"/>
        </w:rPr>
        <w:t xml:space="preserve">Viitattu 8.3.2017. </w:t>
      </w:r>
      <w:hyperlink r:id="rId266" w:history="1">
        <w:r w:rsidRPr="005E442B">
          <w:rPr>
            <w:rStyle w:val="Hyperlinkki"/>
            <w:color w:val="auto"/>
            <w:sz w:val="20"/>
            <w:szCs w:val="20"/>
          </w:rPr>
          <w:t>https://technet.microsoft.com/en-us/library/cc779919(v=ws.10).aspx</w:t>
        </w:r>
      </w:hyperlink>
      <w:r w:rsidRPr="005E442B">
        <w:rPr>
          <w:sz w:val="20"/>
          <w:szCs w:val="20"/>
        </w:rPr>
        <w:t>.</w:t>
      </w:r>
    </w:p>
    <w:p w:rsidR="00BF1670" w:rsidRPr="005E442B" w:rsidRDefault="00976971" w:rsidP="00662953">
      <w:pPr>
        <w:pStyle w:val="Lhteet"/>
        <w:spacing w:before="160"/>
        <w:rPr>
          <w:sz w:val="20"/>
          <w:szCs w:val="20"/>
        </w:rPr>
      </w:pPr>
      <w:r w:rsidRPr="005E442B">
        <w:rPr>
          <w:sz w:val="20"/>
          <w:szCs w:val="20"/>
        </w:rPr>
        <w:t>Jaakkola, T. Sarja, J.2006. Mitä on tietokanta? Viitattu. 21.2.2017.</w:t>
      </w:r>
      <w:r w:rsidR="00BF1670" w:rsidRPr="005E442B">
        <w:rPr>
          <w:sz w:val="20"/>
          <w:szCs w:val="20"/>
        </w:rPr>
        <w:t xml:space="preserve"> </w:t>
      </w:r>
      <w:hyperlink r:id="rId267" w:history="1">
        <w:r w:rsidR="00BF1670" w:rsidRPr="005E442B">
          <w:rPr>
            <w:rStyle w:val="Hyperlinkki"/>
            <w:color w:val="auto"/>
            <w:sz w:val="20"/>
            <w:szCs w:val="20"/>
          </w:rPr>
          <w:t>http://verkkopedagogi.net/vanhat/fi/sisalto/materiaalit/access2003/luku021c5a.html?C:D=419700&amp;selres=419700</w:t>
        </w:r>
      </w:hyperlink>
      <w:r w:rsidR="00BF1670" w:rsidRPr="005E442B">
        <w:rPr>
          <w:sz w:val="20"/>
          <w:szCs w:val="20"/>
        </w:rPr>
        <w:t>.</w:t>
      </w:r>
    </w:p>
    <w:p w:rsidR="007A4633" w:rsidRPr="005E442B" w:rsidRDefault="007A4633" w:rsidP="00F758F5">
      <w:pPr>
        <w:pStyle w:val="Lhteet"/>
        <w:rPr>
          <w:sz w:val="20"/>
          <w:szCs w:val="20"/>
        </w:rPr>
      </w:pPr>
      <w:r w:rsidRPr="005E442B">
        <w:rPr>
          <w:sz w:val="20"/>
          <w:szCs w:val="20"/>
          <w:lang w:val="sv-SE"/>
        </w:rPr>
        <w:t xml:space="preserve">Jabbusch, J. 2009. IDS vs. IPS. </w:t>
      </w:r>
      <w:r w:rsidRPr="005E442B">
        <w:rPr>
          <w:sz w:val="20"/>
          <w:szCs w:val="20"/>
          <w:lang w:val="en-US"/>
        </w:rPr>
        <w:t xml:space="preserve">How to know when you need the technology. </w:t>
      </w:r>
      <w:r w:rsidRPr="005E442B">
        <w:rPr>
          <w:sz w:val="20"/>
          <w:szCs w:val="20"/>
        </w:rPr>
        <w:t>Viitattu 29.3</w:t>
      </w:r>
      <w:r w:rsidR="00F758F5" w:rsidRPr="005E442B">
        <w:rPr>
          <w:sz w:val="20"/>
          <w:szCs w:val="20"/>
        </w:rPr>
        <w:t xml:space="preserve">. </w:t>
      </w:r>
      <w:hyperlink r:id="rId268" w:history="1">
        <w:r w:rsidRPr="005E442B">
          <w:rPr>
            <w:rStyle w:val="Hyperlinkki"/>
            <w:color w:val="auto"/>
            <w:sz w:val="20"/>
            <w:szCs w:val="20"/>
          </w:rPr>
          <w:t>http://searchsecurity.techtarget.com/tip/IDS-vs-IPS-How-to-know-when-you-need-the-technology</w:t>
        </w:r>
      </w:hyperlink>
    </w:p>
    <w:p w:rsidR="00FF6E98" w:rsidRPr="005E442B" w:rsidRDefault="00FF6E98" w:rsidP="00662953">
      <w:pPr>
        <w:pStyle w:val="Lhteet"/>
        <w:spacing w:before="160"/>
        <w:rPr>
          <w:sz w:val="20"/>
          <w:szCs w:val="20"/>
          <w:lang w:val="en-US"/>
        </w:rPr>
      </w:pPr>
      <w:r w:rsidRPr="005E442B">
        <w:rPr>
          <w:sz w:val="20"/>
          <w:szCs w:val="20"/>
        </w:rPr>
        <w:lastRenderedPageBreak/>
        <w:t xml:space="preserve">Jäntti, H &amp; Viilos, M. 2016. Harjoitustyö Palvelinkäyttöjärjestelmät. </w:t>
      </w:r>
      <w:r w:rsidRPr="005E442B">
        <w:rPr>
          <w:sz w:val="20"/>
          <w:szCs w:val="20"/>
          <w:lang w:val="en-US"/>
        </w:rPr>
        <w:t>Windows. Viitattu 18.1.2017.</w:t>
      </w:r>
    </w:p>
    <w:p w:rsidR="004A6140" w:rsidRPr="005E442B" w:rsidRDefault="004A6140" w:rsidP="004A6140">
      <w:pPr>
        <w:spacing w:before="160" w:line="240" w:lineRule="auto"/>
        <w:rPr>
          <w:sz w:val="20"/>
          <w:szCs w:val="20"/>
          <w:lang w:val="en-US" w:eastAsia="fi-FI"/>
        </w:rPr>
      </w:pPr>
      <w:r w:rsidRPr="001C4ED4">
        <w:rPr>
          <w:rStyle w:val="b24-bookauthor"/>
          <w:sz w:val="20"/>
          <w:szCs w:val="20"/>
          <w:lang w:val="en-US"/>
        </w:rPr>
        <w:t>Karamanian</w:t>
      </w:r>
      <w:r w:rsidRPr="001C4ED4">
        <w:rPr>
          <w:sz w:val="20"/>
          <w:szCs w:val="20"/>
          <w:lang w:val="en-US" w:eastAsia="fi-FI"/>
        </w:rPr>
        <w:t xml:space="preserve">, A. </w:t>
      </w:r>
      <w:r w:rsidRPr="001C4ED4">
        <w:rPr>
          <w:rStyle w:val="b24-bookauthor"/>
          <w:sz w:val="20"/>
          <w:szCs w:val="20"/>
          <w:lang w:val="en-US"/>
        </w:rPr>
        <w:t>Tenneti</w:t>
      </w:r>
      <w:r w:rsidRPr="001C4ED4">
        <w:rPr>
          <w:rStyle w:val="b24-bookauthor-nolink"/>
          <w:sz w:val="20"/>
          <w:szCs w:val="20"/>
          <w:lang w:val="en-US"/>
        </w:rPr>
        <w:t>,</w:t>
      </w:r>
      <w:r w:rsidRPr="001C4ED4">
        <w:rPr>
          <w:sz w:val="20"/>
          <w:szCs w:val="20"/>
          <w:lang w:val="en-US" w:eastAsia="fi-FI"/>
        </w:rPr>
        <w:t xml:space="preserve"> S. </w:t>
      </w:r>
      <w:r w:rsidRPr="001C4ED4">
        <w:rPr>
          <w:rStyle w:val="b24-bookauthor"/>
          <w:sz w:val="20"/>
          <w:szCs w:val="20"/>
          <w:lang w:val="en-US"/>
        </w:rPr>
        <w:t>Dessart</w:t>
      </w:r>
      <w:r w:rsidRPr="001C4ED4">
        <w:rPr>
          <w:sz w:val="20"/>
          <w:szCs w:val="20"/>
          <w:lang w:val="en-US" w:eastAsia="fi-FI"/>
        </w:rPr>
        <w:t xml:space="preserve">, F. 17.12.2010. </w:t>
      </w:r>
      <w:r w:rsidRPr="005E442B">
        <w:rPr>
          <w:sz w:val="20"/>
          <w:szCs w:val="20"/>
          <w:lang w:val="en-US" w:eastAsia="fi-FI"/>
        </w:rPr>
        <w:t>PKI Uncovered Certificate-Based Security Solutions for Next-Generation Networks. Viitattu 5.2.2017.</w:t>
      </w:r>
    </w:p>
    <w:p w:rsidR="00151A9D" w:rsidRPr="005E442B" w:rsidRDefault="00151A9D" w:rsidP="004A6140">
      <w:pPr>
        <w:spacing w:before="160" w:line="240" w:lineRule="auto"/>
        <w:rPr>
          <w:sz w:val="20"/>
          <w:szCs w:val="20"/>
          <w:lang w:val="en-US" w:eastAsia="fi-FI"/>
        </w:rPr>
      </w:pPr>
      <w:r w:rsidRPr="005E442B">
        <w:rPr>
          <w:sz w:val="20"/>
          <w:szCs w:val="20"/>
          <w:lang w:val="en-US"/>
        </w:rPr>
        <w:t>Key Features and Functionality. N.d. Request Tracker verkkosivut. Viitattu 21.3.2017. https://bestpractical.com/request-tracker.</w:t>
      </w:r>
    </w:p>
    <w:p w:rsidR="00662953" w:rsidRPr="005E442B" w:rsidRDefault="00A04182" w:rsidP="004A6140">
      <w:pPr>
        <w:spacing w:before="160" w:line="240" w:lineRule="auto"/>
        <w:rPr>
          <w:sz w:val="20"/>
          <w:szCs w:val="20"/>
          <w:lang w:eastAsia="fi-FI"/>
        </w:rPr>
      </w:pPr>
      <w:r w:rsidRPr="005E442B">
        <w:rPr>
          <w:sz w:val="20"/>
          <w:szCs w:val="20"/>
          <w:lang w:val="en-US"/>
        </w:rPr>
        <w:t>Krout, E. 2015 DNS Records:  an Introduction.</w:t>
      </w:r>
      <w:r w:rsidR="00662953" w:rsidRPr="005E442B">
        <w:rPr>
          <w:sz w:val="20"/>
          <w:szCs w:val="20"/>
          <w:lang w:val="en-US"/>
        </w:rPr>
        <w:t xml:space="preserve"> </w:t>
      </w:r>
      <w:r w:rsidRPr="005E442B">
        <w:rPr>
          <w:sz w:val="20"/>
          <w:szCs w:val="20"/>
        </w:rPr>
        <w:t>Viitattu 25.1.2017</w:t>
      </w:r>
      <w:r w:rsidR="00616CDD" w:rsidRPr="005E442B">
        <w:rPr>
          <w:sz w:val="20"/>
          <w:szCs w:val="20"/>
        </w:rPr>
        <w:t>.</w:t>
      </w:r>
      <w:r w:rsidRPr="005E442B">
        <w:rPr>
          <w:sz w:val="20"/>
          <w:szCs w:val="20"/>
        </w:rPr>
        <w:t xml:space="preserve"> </w:t>
      </w:r>
      <w:hyperlink r:id="rId269" w:history="1">
        <w:r w:rsidRPr="005E442B">
          <w:rPr>
            <w:rStyle w:val="Hyperlinkki"/>
            <w:color w:val="auto"/>
            <w:sz w:val="20"/>
            <w:szCs w:val="20"/>
          </w:rPr>
          <w:t>https://www.linode.com/docs/networking/dns/dns-records-an-introduction</w:t>
        </w:r>
      </w:hyperlink>
      <w:r w:rsidR="0006758A" w:rsidRPr="005E442B">
        <w:rPr>
          <w:rStyle w:val="Hyperlinkki"/>
          <w:color w:val="auto"/>
          <w:sz w:val="20"/>
          <w:szCs w:val="20"/>
        </w:rPr>
        <w:t>.</w:t>
      </w:r>
    </w:p>
    <w:p w:rsidR="00A04182" w:rsidRPr="005E442B" w:rsidRDefault="00A04182" w:rsidP="00662953">
      <w:pPr>
        <w:pStyle w:val="Lhteet"/>
        <w:spacing w:before="160" w:after="0"/>
        <w:rPr>
          <w:sz w:val="20"/>
          <w:szCs w:val="20"/>
        </w:rPr>
      </w:pPr>
      <w:r w:rsidRPr="005E442B">
        <w:rPr>
          <w:sz w:val="20"/>
          <w:szCs w:val="20"/>
        </w:rPr>
        <w:t xml:space="preserve">Lehtinen, M. 2007. Mikä on NTP? </w:t>
      </w:r>
      <w:r w:rsidRPr="005E442B">
        <w:rPr>
          <w:sz w:val="20"/>
          <w:szCs w:val="20"/>
          <w:lang w:val="en-US"/>
        </w:rPr>
        <w:t xml:space="preserve">Network Time Protocol (NTP). Viitattu 17.1.2017. </w:t>
      </w:r>
      <w:hyperlink r:id="rId270" w:history="1">
        <w:r w:rsidRPr="005E442B">
          <w:rPr>
            <w:rStyle w:val="Hyperlinkki"/>
            <w:color w:val="auto"/>
            <w:sz w:val="20"/>
            <w:szCs w:val="20"/>
          </w:rPr>
          <w:t>http://www.slideserve.com/taini/ntp-mikko-lehtinen</w:t>
        </w:r>
      </w:hyperlink>
      <w:r w:rsidR="0006758A" w:rsidRPr="005E442B">
        <w:rPr>
          <w:rStyle w:val="Hyperlinkki"/>
          <w:color w:val="auto"/>
          <w:sz w:val="20"/>
          <w:szCs w:val="20"/>
        </w:rPr>
        <w:t>.</w:t>
      </w:r>
    </w:p>
    <w:p w:rsidR="006A15C8" w:rsidRPr="005E442B" w:rsidRDefault="00AF387C" w:rsidP="004A6140">
      <w:pPr>
        <w:pStyle w:val="Lhteet"/>
        <w:spacing w:before="160" w:after="0"/>
        <w:rPr>
          <w:sz w:val="20"/>
          <w:szCs w:val="20"/>
        </w:rPr>
      </w:pPr>
      <w:r w:rsidRPr="005E442B">
        <w:rPr>
          <w:sz w:val="20"/>
          <w:szCs w:val="20"/>
        </w:rPr>
        <w:t>Lipponen, J &amp; Tanninen, T. 2016. Harjoitustyö Palvelinkäyttöjärjestelmät. Windows. Viitattu 13.1.2017.</w:t>
      </w:r>
    </w:p>
    <w:p w:rsidR="0045194E" w:rsidRPr="002A0753" w:rsidRDefault="0045194E" w:rsidP="004A6140">
      <w:pPr>
        <w:pStyle w:val="Lhteet"/>
        <w:spacing w:before="160" w:after="0"/>
        <w:rPr>
          <w:sz w:val="20"/>
          <w:szCs w:val="20"/>
          <w:lang w:val="en-US"/>
        </w:rPr>
      </w:pPr>
      <w:r w:rsidRPr="005A6086">
        <w:rPr>
          <w:sz w:val="20"/>
          <w:szCs w:val="20"/>
        </w:rPr>
        <w:t xml:space="preserve">Mason, A. 2002. </w:t>
      </w:r>
      <w:r w:rsidRPr="002A0753">
        <w:rPr>
          <w:sz w:val="20"/>
          <w:szCs w:val="20"/>
          <w:lang w:val="en-US"/>
        </w:rPr>
        <w:t xml:space="preserve">VPNs and VPN Technologies. Viitattu 14.2.2017. </w:t>
      </w:r>
      <w:hyperlink r:id="rId271" w:history="1">
        <w:r w:rsidRPr="002A0753">
          <w:rPr>
            <w:rStyle w:val="Hyperlinkki"/>
            <w:color w:val="auto"/>
            <w:sz w:val="20"/>
            <w:szCs w:val="20"/>
            <w:lang w:val="en-US"/>
          </w:rPr>
          <w:t>http://www.ciscopress.com/articles/article.asp?p=24833&amp;seqNum=6</w:t>
        </w:r>
      </w:hyperlink>
      <w:r w:rsidRPr="002A0753">
        <w:rPr>
          <w:sz w:val="20"/>
          <w:szCs w:val="20"/>
          <w:lang w:val="en-US"/>
        </w:rPr>
        <w:t>.</w:t>
      </w:r>
    </w:p>
    <w:p w:rsidR="00F758F5" w:rsidRPr="005A6086" w:rsidRDefault="00F758F5" w:rsidP="004A6140">
      <w:pPr>
        <w:pStyle w:val="Lhteet"/>
        <w:spacing w:before="160" w:after="0"/>
        <w:rPr>
          <w:sz w:val="20"/>
          <w:szCs w:val="20"/>
        </w:rPr>
      </w:pPr>
      <w:r w:rsidRPr="002A0753">
        <w:rPr>
          <w:sz w:val="20"/>
          <w:szCs w:val="20"/>
          <w:lang w:val="en-US"/>
        </w:rPr>
        <w:t xml:space="preserve">Mening, R. 25.2.2017.WordPress vs Joomla vs Drupal. </w:t>
      </w:r>
      <w:r w:rsidRPr="005A6086">
        <w:rPr>
          <w:sz w:val="20"/>
          <w:szCs w:val="20"/>
        </w:rPr>
        <w:t>Viitattu 1.3.2017</w:t>
      </w:r>
      <w:r w:rsidR="00CF41D4" w:rsidRPr="005A6086">
        <w:rPr>
          <w:sz w:val="20"/>
          <w:szCs w:val="20"/>
        </w:rPr>
        <w:t>.</w:t>
      </w:r>
      <w:r w:rsidRPr="005A6086">
        <w:rPr>
          <w:sz w:val="20"/>
          <w:szCs w:val="20"/>
        </w:rPr>
        <w:t xml:space="preserve"> </w:t>
      </w:r>
      <w:hyperlink r:id="rId272" w:history="1">
        <w:r w:rsidRPr="005A6086">
          <w:rPr>
            <w:rStyle w:val="Hyperlinkki"/>
            <w:color w:val="auto"/>
            <w:sz w:val="20"/>
            <w:szCs w:val="20"/>
          </w:rPr>
          <w:t>https://websitesetup.org/cms-comparison-wordpress-vs-joomla-drupal/</w:t>
        </w:r>
      </w:hyperlink>
    </w:p>
    <w:p w:rsidR="00F758F5" w:rsidRPr="005E442B" w:rsidRDefault="00616CDD" w:rsidP="004A25A7">
      <w:pPr>
        <w:pStyle w:val="Lhteet"/>
        <w:spacing w:before="160" w:after="0"/>
        <w:rPr>
          <w:sz w:val="20"/>
          <w:szCs w:val="20"/>
        </w:rPr>
      </w:pPr>
      <w:r w:rsidRPr="005E442B">
        <w:rPr>
          <w:sz w:val="20"/>
          <w:szCs w:val="20"/>
          <w:lang w:val="en-US"/>
        </w:rPr>
        <w:t xml:space="preserve">Mitchell, B. 2017. What is a DNS Server. </w:t>
      </w:r>
      <w:r w:rsidRPr="005E442B">
        <w:rPr>
          <w:sz w:val="20"/>
          <w:szCs w:val="20"/>
        </w:rPr>
        <w:t xml:space="preserve">Viitattu 8.3.2017. </w:t>
      </w:r>
      <w:hyperlink r:id="rId273" w:history="1">
        <w:r w:rsidRPr="005E442B">
          <w:rPr>
            <w:rStyle w:val="Hyperlinkki"/>
            <w:color w:val="auto"/>
            <w:sz w:val="20"/>
            <w:szCs w:val="20"/>
          </w:rPr>
          <w:t>https://www.lifewire.com/what-is-a-dns-server-817513</w:t>
        </w:r>
      </w:hyperlink>
      <w:r w:rsidRPr="005E442B">
        <w:rPr>
          <w:sz w:val="20"/>
          <w:szCs w:val="20"/>
        </w:rPr>
        <w:t>.</w:t>
      </w:r>
    </w:p>
    <w:p w:rsidR="004A25A7" w:rsidRDefault="004A25A7" w:rsidP="00394AFB">
      <w:pPr>
        <w:pStyle w:val="Lhteet"/>
        <w:spacing w:before="160"/>
        <w:rPr>
          <w:sz w:val="20"/>
          <w:szCs w:val="20"/>
        </w:rPr>
      </w:pPr>
      <w:r w:rsidRPr="005E442B">
        <w:rPr>
          <w:sz w:val="20"/>
          <w:szCs w:val="20"/>
        </w:rPr>
        <w:t>Nummela, J. 2013. Lahden Ammattikorkeakoulu. Tiketöintijärjestelmän käyttöönotto. Viitattu.21.3.2017.https://www.theseus.fi/bitstream/handle/10024/56687/Nummela_Janne.pdf?sequence=1.</w:t>
      </w:r>
    </w:p>
    <w:p w:rsidR="000D6A1D" w:rsidRPr="000D6A1D" w:rsidRDefault="000D6A1D" w:rsidP="000D6A1D">
      <w:pPr>
        <w:pStyle w:val="Lhteet"/>
        <w:rPr>
          <w:sz w:val="20"/>
          <w:szCs w:val="20"/>
          <w:lang w:val="en-US"/>
        </w:rPr>
      </w:pPr>
      <w:r w:rsidRPr="000D6A1D">
        <w:rPr>
          <w:sz w:val="20"/>
          <w:szCs w:val="20"/>
          <w:lang w:val="en-US"/>
        </w:rPr>
        <w:t>Orbitco.28.7.2016. What is Link Layer Discovery Protocol (LLDP).Viitattu 4.4.2017. http://www.orbit-computer-solutions.com/link-layer-discovery-protocol-lldp/.</w:t>
      </w:r>
    </w:p>
    <w:p w:rsidR="00097CE8" w:rsidRPr="005E442B" w:rsidRDefault="00132EEF" w:rsidP="00394AFB">
      <w:pPr>
        <w:pStyle w:val="Lhteet"/>
        <w:rPr>
          <w:sz w:val="20"/>
          <w:szCs w:val="20"/>
        </w:rPr>
      </w:pPr>
      <w:r w:rsidRPr="005E442B">
        <w:rPr>
          <w:rFonts w:eastAsia="Times New Roman"/>
          <w:sz w:val="20"/>
          <w:szCs w:val="20"/>
          <w:lang w:eastAsia="fi-FI"/>
        </w:rPr>
        <w:t>Orpana, P. 2014. Nimipalvelut ja DNSSEC.</w:t>
      </w:r>
      <w:r w:rsidR="00616CDD" w:rsidRPr="005E442B">
        <w:rPr>
          <w:rFonts w:eastAsia="Times New Roman"/>
          <w:sz w:val="20"/>
          <w:szCs w:val="20"/>
          <w:lang w:eastAsia="fi-FI"/>
        </w:rPr>
        <w:t xml:space="preserve"> </w:t>
      </w:r>
      <w:r w:rsidRPr="005E442B">
        <w:rPr>
          <w:rFonts w:eastAsia="Times New Roman"/>
          <w:sz w:val="20"/>
          <w:szCs w:val="20"/>
          <w:lang w:eastAsia="fi-FI"/>
        </w:rPr>
        <w:t xml:space="preserve">Viitattu 18.1.2017 </w:t>
      </w:r>
      <w:hyperlink r:id="rId274" w:history="1">
        <w:r w:rsidRPr="005E442B">
          <w:rPr>
            <w:rStyle w:val="Hyperlinkki"/>
            <w:rFonts w:eastAsia="Times New Roman"/>
            <w:color w:val="auto"/>
            <w:sz w:val="20"/>
            <w:szCs w:val="20"/>
            <w:lang w:eastAsia="fi-FI"/>
          </w:rPr>
          <w:t>https://wiki.tut.fi/Tietoturva/Tutkielmat/DNSTietoturvallisuus</w:t>
        </w:r>
      </w:hyperlink>
      <w:r w:rsidR="0006758A" w:rsidRPr="005E442B">
        <w:rPr>
          <w:sz w:val="20"/>
          <w:szCs w:val="20"/>
        </w:rPr>
        <w:t>.</w:t>
      </w:r>
    </w:p>
    <w:p w:rsidR="00097CE8" w:rsidRPr="005E442B" w:rsidRDefault="00F11A32" w:rsidP="00097CE8">
      <w:pPr>
        <w:pStyle w:val="Lhteet"/>
        <w:rPr>
          <w:sz w:val="20"/>
          <w:szCs w:val="20"/>
        </w:rPr>
      </w:pPr>
      <w:r w:rsidRPr="002A0753">
        <w:rPr>
          <w:sz w:val="20"/>
          <w:szCs w:val="20"/>
          <w:lang w:val="en-US"/>
        </w:rPr>
        <w:t>OsTicket Features</w:t>
      </w:r>
      <w:r w:rsidR="004A25A7" w:rsidRPr="002A0753">
        <w:rPr>
          <w:sz w:val="20"/>
          <w:szCs w:val="20"/>
          <w:lang w:val="en-US"/>
        </w:rPr>
        <w:t xml:space="preserve">. N.d. </w:t>
      </w:r>
      <w:r w:rsidRPr="002A0753">
        <w:rPr>
          <w:sz w:val="20"/>
          <w:szCs w:val="20"/>
          <w:lang w:val="en-US"/>
        </w:rPr>
        <w:t xml:space="preserve">OsTicket verkkosivut. </w:t>
      </w:r>
      <w:r w:rsidR="004A25A7" w:rsidRPr="005E442B">
        <w:rPr>
          <w:sz w:val="20"/>
          <w:szCs w:val="20"/>
        </w:rPr>
        <w:t xml:space="preserve">Viitattu 21.3.2017. </w:t>
      </w:r>
      <w:hyperlink r:id="rId275" w:history="1">
        <w:r w:rsidR="004A25A7" w:rsidRPr="005E442B">
          <w:rPr>
            <w:rStyle w:val="Hyperlinkki"/>
            <w:color w:val="auto"/>
            <w:sz w:val="20"/>
            <w:szCs w:val="20"/>
          </w:rPr>
          <w:t>http://osticket.com/features</w:t>
        </w:r>
      </w:hyperlink>
    </w:p>
    <w:p w:rsidR="00C438E5" w:rsidRPr="005E442B" w:rsidRDefault="00097CE8" w:rsidP="00097CE8">
      <w:pPr>
        <w:tabs>
          <w:tab w:val="right" w:pos="8335"/>
        </w:tabs>
        <w:spacing w:line="240" w:lineRule="auto"/>
        <w:rPr>
          <w:sz w:val="20"/>
          <w:szCs w:val="20"/>
        </w:rPr>
      </w:pPr>
      <w:r w:rsidRPr="005E442B">
        <w:rPr>
          <w:sz w:val="20"/>
          <w:szCs w:val="20"/>
        </w:rPr>
        <w:t>Rantonen, M. 2017. Monitorointi. ITPH-TT-k2017 kurssin diat 7.3.2017. Viitattu 22.3.2017</w:t>
      </w:r>
      <w:r w:rsidR="004A25A7" w:rsidRPr="005E442B">
        <w:rPr>
          <w:sz w:val="20"/>
          <w:szCs w:val="20"/>
        </w:rPr>
        <w:tab/>
      </w:r>
    </w:p>
    <w:p w:rsidR="00FF5FD6" w:rsidRDefault="00FF5FD6" w:rsidP="00097CE8">
      <w:pPr>
        <w:pStyle w:val="Lhteet"/>
        <w:rPr>
          <w:sz w:val="20"/>
          <w:szCs w:val="20"/>
        </w:rPr>
      </w:pPr>
      <w:r w:rsidRPr="005A6086">
        <w:rPr>
          <w:rFonts w:eastAsia="Times New Roman"/>
          <w:sz w:val="20"/>
          <w:szCs w:val="20"/>
          <w:lang w:eastAsia="fi-FI"/>
        </w:rPr>
        <w:t>Roaming User Profiles.N.d.Microsoft Technet verkkosivut.</w:t>
      </w:r>
      <w:r w:rsidRPr="005A6086">
        <w:rPr>
          <w:sz w:val="20"/>
          <w:szCs w:val="20"/>
        </w:rPr>
        <w:t xml:space="preserve"> </w:t>
      </w:r>
      <w:r w:rsidR="00BF1670" w:rsidRPr="005E442B">
        <w:rPr>
          <w:sz w:val="20"/>
          <w:szCs w:val="20"/>
        </w:rPr>
        <w:t xml:space="preserve">Viitatu </w:t>
      </w:r>
      <w:r w:rsidRPr="005E442B">
        <w:rPr>
          <w:sz w:val="20"/>
          <w:szCs w:val="20"/>
        </w:rPr>
        <w:t xml:space="preserve">24.1.2017. </w:t>
      </w:r>
      <w:hyperlink r:id="rId276" w:history="1">
        <w:r w:rsidRPr="005E442B">
          <w:rPr>
            <w:rStyle w:val="Hyperlinkki"/>
            <w:color w:val="auto"/>
            <w:sz w:val="20"/>
            <w:szCs w:val="20"/>
          </w:rPr>
          <w:t>https://technet.microsoft.com/en-us/library/hh848267(v=ws.11).aspx</w:t>
        </w:r>
      </w:hyperlink>
      <w:r w:rsidR="0006758A" w:rsidRPr="005E442B">
        <w:rPr>
          <w:sz w:val="20"/>
          <w:szCs w:val="20"/>
        </w:rPr>
        <w:t>.</w:t>
      </w:r>
    </w:p>
    <w:p w:rsidR="00745406" w:rsidRDefault="00745406" w:rsidP="00745406">
      <w:pPr>
        <w:pStyle w:val="Lhteet"/>
        <w:rPr>
          <w:sz w:val="20"/>
          <w:szCs w:val="20"/>
          <w:lang w:eastAsia="fi-FI"/>
        </w:rPr>
      </w:pPr>
      <w:r w:rsidRPr="005E442B">
        <w:rPr>
          <w:sz w:val="20"/>
          <w:szCs w:val="20"/>
          <w:lang w:val="en-US" w:eastAsia="fi-FI"/>
        </w:rPr>
        <w:t>Rouse, M. 2007.</w:t>
      </w:r>
      <w:r w:rsidRPr="005E442B">
        <w:rPr>
          <w:sz w:val="20"/>
          <w:szCs w:val="20"/>
          <w:lang w:val="en-US"/>
        </w:rPr>
        <w:t xml:space="preserve"> </w:t>
      </w:r>
      <w:r w:rsidRPr="005E442B">
        <w:rPr>
          <w:sz w:val="20"/>
          <w:szCs w:val="20"/>
          <w:lang w:val="en-US" w:eastAsia="fi-FI"/>
        </w:rPr>
        <w:t xml:space="preserve">RADIUS (Remote Authentication Dial-In User Service). </w:t>
      </w:r>
      <w:r w:rsidRPr="005E442B">
        <w:rPr>
          <w:sz w:val="20"/>
          <w:szCs w:val="20"/>
          <w:lang w:eastAsia="fi-FI"/>
        </w:rPr>
        <w:t xml:space="preserve">Whatis Technet artikkeli. Viitattu 3.2.2017. </w:t>
      </w:r>
      <w:hyperlink r:id="rId277" w:history="1">
        <w:r w:rsidRPr="005E442B">
          <w:rPr>
            <w:rStyle w:val="Hyperlinkki"/>
            <w:color w:val="auto"/>
            <w:sz w:val="20"/>
            <w:szCs w:val="20"/>
            <w:lang w:eastAsia="fi-FI"/>
          </w:rPr>
          <w:t>http://searchsecurity.techtarget.com/definition/RADIUS</w:t>
        </w:r>
      </w:hyperlink>
      <w:r w:rsidRPr="005E442B">
        <w:rPr>
          <w:sz w:val="20"/>
          <w:szCs w:val="20"/>
          <w:lang w:eastAsia="fi-FI"/>
        </w:rPr>
        <w:t>.</w:t>
      </w:r>
    </w:p>
    <w:p w:rsidR="00745406" w:rsidRDefault="00745406" w:rsidP="00745406">
      <w:pPr>
        <w:pStyle w:val="Lhteet"/>
        <w:rPr>
          <w:sz w:val="20"/>
          <w:szCs w:val="20"/>
        </w:rPr>
      </w:pPr>
      <w:r w:rsidRPr="005E442B">
        <w:rPr>
          <w:sz w:val="20"/>
          <w:szCs w:val="20"/>
          <w:lang w:val="en-US" w:eastAsia="fi-FI"/>
        </w:rPr>
        <w:t>Rouse, M. 2007.</w:t>
      </w:r>
      <w:r w:rsidRPr="005E442B">
        <w:rPr>
          <w:sz w:val="20"/>
          <w:szCs w:val="20"/>
          <w:lang w:val="en-US"/>
        </w:rPr>
        <w:t xml:space="preserve"> </w:t>
      </w:r>
      <w:r w:rsidRPr="005E442B">
        <w:rPr>
          <w:sz w:val="20"/>
          <w:szCs w:val="20"/>
          <w:lang w:val="en-US" w:eastAsia="fi-FI"/>
        </w:rPr>
        <w:t xml:space="preserve">IGP (Interior Gateway Protocol). </w:t>
      </w:r>
      <w:r w:rsidRPr="005E442B">
        <w:rPr>
          <w:sz w:val="20"/>
          <w:szCs w:val="20"/>
          <w:lang w:eastAsia="fi-FI"/>
        </w:rPr>
        <w:t xml:space="preserve">Whatis Technet artikkeli. Viitattu 1.3.2017. </w:t>
      </w:r>
      <w:hyperlink r:id="rId278" w:history="1">
        <w:r w:rsidRPr="005E442B">
          <w:rPr>
            <w:rStyle w:val="Hyperlinkki"/>
            <w:color w:val="auto"/>
            <w:sz w:val="20"/>
            <w:szCs w:val="20"/>
          </w:rPr>
          <w:t>http://searchsecurity.techtarget.com/definition/IGP</w:t>
        </w:r>
      </w:hyperlink>
      <w:r w:rsidRPr="005E442B">
        <w:rPr>
          <w:sz w:val="20"/>
          <w:szCs w:val="20"/>
        </w:rPr>
        <w:t>.</w:t>
      </w:r>
    </w:p>
    <w:p w:rsidR="00745406" w:rsidRPr="005E442B" w:rsidRDefault="00745406" w:rsidP="00745406">
      <w:pPr>
        <w:spacing w:line="240" w:lineRule="auto"/>
        <w:rPr>
          <w:sz w:val="20"/>
          <w:szCs w:val="20"/>
        </w:rPr>
      </w:pPr>
      <w:r w:rsidRPr="005E442B">
        <w:rPr>
          <w:sz w:val="20"/>
          <w:szCs w:val="20"/>
          <w:lang w:val="en-US"/>
        </w:rPr>
        <w:t xml:space="preserve">Rousse, M. 2009. </w:t>
      </w:r>
      <w:r w:rsidRPr="005E442B">
        <w:rPr>
          <w:sz w:val="20"/>
          <w:szCs w:val="20"/>
          <w:lang w:val="en-US" w:eastAsia="fi-FI"/>
        </w:rPr>
        <w:t xml:space="preserve">SSL VPN (Secure Sockets Layer virtual private network. </w:t>
      </w:r>
      <w:r w:rsidRPr="005E442B">
        <w:rPr>
          <w:sz w:val="20"/>
          <w:szCs w:val="20"/>
          <w:lang w:eastAsia="fi-FI"/>
        </w:rPr>
        <w:t xml:space="preserve">Viitattu 5.3.2017. </w:t>
      </w:r>
      <w:hyperlink r:id="rId279" w:history="1">
        <w:r w:rsidRPr="005E442B">
          <w:rPr>
            <w:rStyle w:val="Hyperlinkki"/>
            <w:color w:val="auto"/>
            <w:sz w:val="20"/>
            <w:szCs w:val="20"/>
          </w:rPr>
          <w:t>http://searchsecurity.techtarget.com/definition/SSL-VPN</w:t>
        </w:r>
      </w:hyperlink>
    </w:p>
    <w:p w:rsidR="0006758A" w:rsidRPr="005E442B" w:rsidRDefault="0006758A" w:rsidP="0006758A">
      <w:pPr>
        <w:pStyle w:val="Lhteet"/>
        <w:rPr>
          <w:sz w:val="20"/>
          <w:szCs w:val="20"/>
          <w:lang w:eastAsia="fi-FI"/>
        </w:rPr>
      </w:pPr>
      <w:r w:rsidRPr="00745406">
        <w:rPr>
          <w:sz w:val="20"/>
          <w:szCs w:val="20"/>
          <w:lang w:eastAsia="fi-FI"/>
        </w:rPr>
        <w:t>Rouse, M. 2010.</w:t>
      </w:r>
      <w:r w:rsidRPr="00745406">
        <w:rPr>
          <w:sz w:val="20"/>
          <w:szCs w:val="20"/>
        </w:rPr>
        <w:t xml:space="preserve"> </w:t>
      </w:r>
      <w:r w:rsidR="0045194E" w:rsidRPr="005E442B">
        <w:rPr>
          <w:sz w:val="20"/>
          <w:szCs w:val="20"/>
          <w:lang w:val="en-US" w:eastAsia="fi-FI"/>
        </w:rPr>
        <w:t>A</w:t>
      </w:r>
      <w:r w:rsidRPr="005E442B">
        <w:rPr>
          <w:sz w:val="20"/>
          <w:szCs w:val="20"/>
          <w:lang w:val="en-US" w:eastAsia="fi-FI"/>
        </w:rPr>
        <w:t xml:space="preserve">uthentication, authorization, and accounting (AAA). </w:t>
      </w:r>
      <w:r w:rsidRPr="005E442B">
        <w:rPr>
          <w:sz w:val="20"/>
          <w:szCs w:val="20"/>
          <w:lang w:eastAsia="fi-FI"/>
        </w:rPr>
        <w:t xml:space="preserve">Whatis Technet artikkeli. Viitattu 3.2.2017. </w:t>
      </w:r>
      <w:hyperlink r:id="rId280" w:history="1">
        <w:r w:rsidRPr="005E442B">
          <w:rPr>
            <w:rStyle w:val="Hyperlinkki"/>
            <w:color w:val="auto"/>
            <w:sz w:val="20"/>
            <w:szCs w:val="20"/>
            <w:lang w:eastAsia="fi-FI"/>
          </w:rPr>
          <w:t>http://searchsecurity.techtarget.com/definition/authentication-authorization-and-accounting</w:t>
        </w:r>
      </w:hyperlink>
      <w:r w:rsidRPr="005E442B">
        <w:rPr>
          <w:sz w:val="20"/>
          <w:szCs w:val="20"/>
          <w:lang w:eastAsia="fi-FI"/>
        </w:rPr>
        <w:t>.</w:t>
      </w:r>
    </w:p>
    <w:p w:rsidR="00BF1670" w:rsidRPr="005E442B" w:rsidRDefault="00DC0683" w:rsidP="00AC5ABA">
      <w:pPr>
        <w:pStyle w:val="Lhteet"/>
        <w:rPr>
          <w:sz w:val="20"/>
          <w:szCs w:val="20"/>
        </w:rPr>
      </w:pPr>
      <w:r w:rsidRPr="005E442B">
        <w:rPr>
          <w:sz w:val="20"/>
          <w:szCs w:val="20"/>
          <w:lang w:val="en-US"/>
        </w:rPr>
        <w:t xml:space="preserve">Rouse. M.2015 Multifactor authentication (MFA). </w:t>
      </w:r>
      <w:r w:rsidRPr="005E442B">
        <w:rPr>
          <w:sz w:val="20"/>
          <w:szCs w:val="20"/>
        </w:rPr>
        <w:t>Whatis Technet artikkeli.</w:t>
      </w:r>
      <w:r w:rsidR="000F167F" w:rsidRPr="005E442B">
        <w:rPr>
          <w:sz w:val="20"/>
          <w:szCs w:val="20"/>
        </w:rPr>
        <w:t xml:space="preserve"> </w:t>
      </w:r>
      <w:r w:rsidR="00605075" w:rsidRPr="005E442B">
        <w:rPr>
          <w:sz w:val="20"/>
          <w:szCs w:val="20"/>
        </w:rPr>
        <w:t>Viitattu 15.2.2017.</w:t>
      </w:r>
      <w:r w:rsidR="00BF1670" w:rsidRPr="005E442B">
        <w:rPr>
          <w:rStyle w:val="Hyperlinkki"/>
          <w:color w:val="auto"/>
          <w:sz w:val="20"/>
          <w:szCs w:val="20"/>
          <w:u w:val="none"/>
        </w:rPr>
        <w:t xml:space="preserve"> </w:t>
      </w:r>
      <w:hyperlink r:id="rId281" w:history="1">
        <w:r w:rsidR="00BF1670" w:rsidRPr="005E442B">
          <w:rPr>
            <w:rStyle w:val="Hyperlinkki"/>
            <w:color w:val="auto"/>
            <w:sz w:val="20"/>
            <w:szCs w:val="20"/>
          </w:rPr>
          <w:t>http://searchsecurity.techtarget.com/definition/multifactor-authentication-MFA</w:t>
        </w:r>
      </w:hyperlink>
      <w:r w:rsidR="00BF1670" w:rsidRPr="005E442B">
        <w:rPr>
          <w:rStyle w:val="Hyperlinkki"/>
          <w:color w:val="auto"/>
          <w:sz w:val="20"/>
          <w:szCs w:val="20"/>
          <w:u w:val="none"/>
        </w:rPr>
        <w:t>.</w:t>
      </w:r>
    </w:p>
    <w:p w:rsidR="004E12D2" w:rsidRPr="005E442B" w:rsidRDefault="004E12D2" w:rsidP="00A04182">
      <w:pPr>
        <w:pStyle w:val="Lhteet"/>
        <w:rPr>
          <w:sz w:val="20"/>
          <w:szCs w:val="20"/>
        </w:rPr>
      </w:pPr>
      <w:r w:rsidRPr="005E442B">
        <w:rPr>
          <w:sz w:val="20"/>
          <w:szCs w:val="20"/>
          <w:lang w:val="en-US" w:eastAsia="fi-FI"/>
        </w:rPr>
        <w:t>Rouse, M. 2015.</w:t>
      </w:r>
      <w:r w:rsidRPr="005E442B">
        <w:rPr>
          <w:sz w:val="20"/>
          <w:szCs w:val="20"/>
          <w:lang w:val="en-US"/>
        </w:rPr>
        <w:t xml:space="preserve"> </w:t>
      </w:r>
      <w:r w:rsidRPr="005E442B">
        <w:rPr>
          <w:sz w:val="20"/>
          <w:szCs w:val="20"/>
          <w:lang w:val="en-US" w:eastAsia="fi-FI"/>
        </w:rPr>
        <w:t xml:space="preserve">OSPF (Open Shortest Path First). </w:t>
      </w:r>
      <w:r w:rsidRPr="005E442B">
        <w:rPr>
          <w:sz w:val="20"/>
          <w:szCs w:val="20"/>
          <w:lang w:eastAsia="fi-FI"/>
        </w:rPr>
        <w:t xml:space="preserve">Whatis Technet artikkeli. Viitattu 1.3.2017. </w:t>
      </w:r>
      <w:hyperlink r:id="rId282" w:history="1">
        <w:r w:rsidRPr="005E442B">
          <w:rPr>
            <w:rStyle w:val="Hyperlinkki"/>
            <w:color w:val="auto"/>
            <w:sz w:val="20"/>
            <w:szCs w:val="20"/>
          </w:rPr>
          <w:t>http://searchenterprisewan.techtarget.com/definition/OSPF</w:t>
        </w:r>
      </w:hyperlink>
      <w:r w:rsidRPr="005E442B">
        <w:rPr>
          <w:sz w:val="20"/>
          <w:szCs w:val="20"/>
        </w:rPr>
        <w:t>.</w:t>
      </w:r>
    </w:p>
    <w:p w:rsidR="00362830" w:rsidRPr="0041023F" w:rsidRDefault="00976971" w:rsidP="00896B95">
      <w:pPr>
        <w:pStyle w:val="Lhteet"/>
        <w:rPr>
          <w:sz w:val="20"/>
          <w:szCs w:val="20"/>
        </w:rPr>
      </w:pPr>
      <w:r w:rsidRPr="004527F7">
        <w:rPr>
          <w:rFonts w:asciiTheme="minorHAnsi" w:hAnsiTheme="minorHAnsi" w:cs="Arial"/>
          <w:sz w:val="20"/>
          <w:szCs w:val="20"/>
          <w:bdr w:val="none" w:sz="0" w:space="0" w:color="auto" w:frame="1"/>
          <w:shd w:val="clear" w:color="auto" w:fill="FFFFFF"/>
          <w:lang w:val="en-US"/>
        </w:rPr>
        <w:t xml:space="preserve">Sarmed Rahman. </w:t>
      </w:r>
      <w:r w:rsidRPr="001C4ED4">
        <w:rPr>
          <w:rFonts w:asciiTheme="minorHAnsi" w:hAnsiTheme="minorHAnsi" w:cs="Arial"/>
          <w:sz w:val="20"/>
          <w:szCs w:val="20"/>
          <w:bdr w:val="none" w:sz="0" w:space="0" w:color="auto" w:frame="1"/>
          <w:shd w:val="clear" w:color="auto" w:fill="FFFFFF"/>
          <w:lang w:val="en-US"/>
        </w:rPr>
        <w:t xml:space="preserve">2014. </w:t>
      </w:r>
      <w:r w:rsidRPr="005E442B">
        <w:rPr>
          <w:rFonts w:asciiTheme="minorHAnsi" w:hAnsiTheme="minorHAnsi" w:cs="Arial"/>
          <w:sz w:val="20"/>
          <w:szCs w:val="20"/>
          <w:bdr w:val="none" w:sz="0" w:space="0" w:color="auto" w:frame="1"/>
          <w:shd w:val="clear" w:color="auto" w:fill="FFFFFF"/>
          <w:lang w:val="en-US"/>
        </w:rPr>
        <w:t xml:space="preserve">How a mail server works. </w:t>
      </w:r>
      <w:r w:rsidRPr="000134E4">
        <w:rPr>
          <w:rFonts w:asciiTheme="minorHAnsi" w:hAnsiTheme="minorHAnsi" w:cs="Arial"/>
          <w:sz w:val="20"/>
          <w:szCs w:val="20"/>
          <w:bdr w:val="none" w:sz="0" w:space="0" w:color="auto" w:frame="1"/>
          <w:shd w:val="clear" w:color="auto" w:fill="FFFFFF"/>
          <w:lang w:val="en-US"/>
        </w:rPr>
        <w:t>Viitattu 21.2.2017</w:t>
      </w:r>
      <w:r w:rsidRPr="000134E4">
        <w:rPr>
          <w:sz w:val="20"/>
          <w:szCs w:val="20"/>
          <w:lang w:val="en-US"/>
        </w:rPr>
        <w:t>.</w:t>
      </w:r>
      <w:hyperlink r:id="rId283" w:history="1">
        <w:r w:rsidRPr="005E442B">
          <w:rPr>
            <w:rStyle w:val="Hyperlinkki"/>
            <w:color w:val="auto"/>
            <w:sz w:val="20"/>
            <w:szCs w:val="20"/>
          </w:rPr>
          <w:t>http://xmodulo.com/how-mail-server-works.html</w:t>
        </w:r>
      </w:hyperlink>
    </w:p>
    <w:p w:rsidR="00934576" w:rsidRPr="002A0753" w:rsidRDefault="00934576" w:rsidP="00934576">
      <w:pPr>
        <w:pStyle w:val="Eivli"/>
        <w:spacing w:before="160"/>
        <w:rPr>
          <w:sz w:val="20"/>
          <w:szCs w:val="20"/>
        </w:rPr>
      </w:pPr>
      <w:r w:rsidRPr="002A0753">
        <w:rPr>
          <w:sz w:val="20"/>
          <w:szCs w:val="20"/>
          <w:lang w:val="en-US"/>
        </w:rPr>
        <w:lastRenderedPageBreak/>
        <w:t xml:space="preserve">Schluting, C. 2014. </w:t>
      </w:r>
      <w:r w:rsidRPr="005E442B">
        <w:rPr>
          <w:sz w:val="20"/>
          <w:szCs w:val="20"/>
          <w:lang w:val="en-US"/>
        </w:rPr>
        <w:t xml:space="preserve">Understanding BGP Routing. </w:t>
      </w:r>
      <w:r w:rsidRPr="002A0753">
        <w:rPr>
          <w:sz w:val="20"/>
          <w:szCs w:val="20"/>
        </w:rPr>
        <w:t>Viitattu 22.2.2017</w:t>
      </w:r>
    </w:p>
    <w:p w:rsidR="00934576" w:rsidRPr="002A0753" w:rsidRDefault="00554695" w:rsidP="000F167F">
      <w:pPr>
        <w:spacing w:line="240" w:lineRule="auto"/>
        <w:rPr>
          <w:sz w:val="20"/>
          <w:szCs w:val="20"/>
        </w:rPr>
      </w:pPr>
      <w:hyperlink r:id="rId284" w:history="1">
        <w:r w:rsidR="000F167F" w:rsidRPr="002A0753">
          <w:rPr>
            <w:rStyle w:val="Hyperlinkki"/>
            <w:color w:val="auto"/>
            <w:sz w:val="20"/>
            <w:szCs w:val="20"/>
          </w:rPr>
          <w:t>http://www.enterprisenetworkingplanet.com/netsp/article.php/3615896/Networking-101-Understanding-BGP-Routing.htm</w:t>
        </w:r>
      </w:hyperlink>
    </w:p>
    <w:p w:rsidR="00293960" w:rsidRDefault="00A04182" w:rsidP="00293960">
      <w:pPr>
        <w:pStyle w:val="Eivli"/>
        <w:spacing w:before="160" w:after="160"/>
        <w:rPr>
          <w:sz w:val="20"/>
          <w:szCs w:val="20"/>
          <w:lang w:val="en-US" w:eastAsia="fi-FI"/>
        </w:rPr>
      </w:pPr>
      <w:r w:rsidRPr="005E442B">
        <w:rPr>
          <w:sz w:val="20"/>
          <w:szCs w:val="20"/>
          <w:lang w:val="en-US" w:eastAsia="fi-FI"/>
        </w:rPr>
        <w:t xml:space="preserve">Schneier, B. 1996. Applied Cryptography. Protocols, Algorithms, and Source Code in C. 2. </w:t>
      </w:r>
      <w:r w:rsidRPr="00AF5761">
        <w:rPr>
          <w:sz w:val="20"/>
          <w:szCs w:val="20"/>
          <w:lang w:val="en-US" w:eastAsia="fi-FI"/>
        </w:rPr>
        <w:t>painos</w:t>
      </w:r>
      <w:r w:rsidRPr="005E442B">
        <w:rPr>
          <w:sz w:val="20"/>
          <w:szCs w:val="20"/>
          <w:lang w:val="en-US" w:eastAsia="fi-FI"/>
        </w:rPr>
        <w:t>. New Yo</w:t>
      </w:r>
      <w:r w:rsidR="00293960" w:rsidRPr="005E442B">
        <w:rPr>
          <w:sz w:val="20"/>
          <w:szCs w:val="20"/>
          <w:lang w:val="en-US" w:eastAsia="fi-FI"/>
        </w:rPr>
        <w:t>rk, USA: John Wiley &amp; Sons, Inc.</w:t>
      </w:r>
    </w:p>
    <w:p w:rsidR="00896B95" w:rsidRPr="00896B95" w:rsidRDefault="00896B95" w:rsidP="00896B95">
      <w:pPr>
        <w:spacing w:line="240" w:lineRule="auto"/>
        <w:rPr>
          <w:sz w:val="20"/>
          <w:szCs w:val="20"/>
        </w:rPr>
      </w:pPr>
      <w:r w:rsidRPr="00896B95">
        <w:rPr>
          <w:sz w:val="20"/>
          <w:szCs w:val="20"/>
          <w:lang w:val="en-US"/>
        </w:rPr>
        <w:t>Snyder, J.</w:t>
      </w:r>
      <w:r>
        <w:rPr>
          <w:sz w:val="20"/>
          <w:szCs w:val="20"/>
          <w:lang w:val="en-US"/>
        </w:rPr>
        <w:t xml:space="preserve"> 2010.</w:t>
      </w:r>
      <w:r w:rsidRPr="00896B95">
        <w:rPr>
          <w:sz w:val="20"/>
          <w:szCs w:val="20"/>
          <w:lang w:val="en-US"/>
        </w:rPr>
        <w:t xml:space="preserve"> What is 802.1X?</w:t>
      </w:r>
      <w:r>
        <w:rPr>
          <w:sz w:val="20"/>
          <w:szCs w:val="20"/>
          <w:lang w:val="en-US"/>
        </w:rPr>
        <w:t xml:space="preserve"> </w:t>
      </w:r>
      <w:r w:rsidRPr="00896B95">
        <w:rPr>
          <w:sz w:val="20"/>
          <w:szCs w:val="20"/>
        </w:rPr>
        <w:t>Viitattu 19.4.2017. http://www.networkworld.com/article/2216499/wireless/what-is-802-1x-.html</w:t>
      </w:r>
      <w:r>
        <w:rPr>
          <w:sz w:val="20"/>
          <w:szCs w:val="20"/>
        </w:rPr>
        <w:t>.</w:t>
      </w:r>
    </w:p>
    <w:p w:rsidR="000F167F" w:rsidRPr="00C67003" w:rsidRDefault="000F167F" w:rsidP="00293960">
      <w:pPr>
        <w:pStyle w:val="Eivli"/>
        <w:spacing w:before="160" w:after="160"/>
        <w:rPr>
          <w:sz w:val="20"/>
          <w:szCs w:val="20"/>
          <w:lang w:eastAsia="fi-FI"/>
        </w:rPr>
      </w:pPr>
      <w:r w:rsidRPr="005E442B">
        <w:rPr>
          <w:sz w:val="20"/>
          <w:szCs w:val="20"/>
          <w:lang w:val="en-US" w:eastAsia="fi-FI"/>
        </w:rPr>
        <w:t xml:space="preserve">Tech-faq.com. 2016. </w:t>
      </w:r>
      <w:r w:rsidRPr="002A0753">
        <w:rPr>
          <w:sz w:val="20"/>
          <w:szCs w:val="20"/>
          <w:lang w:val="en-US" w:eastAsia="fi-FI"/>
        </w:rPr>
        <w:t xml:space="preserve">Firewalls. </w:t>
      </w:r>
      <w:r w:rsidRPr="00C67003">
        <w:rPr>
          <w:sz w:val="20"/>
          <w:szCs w:val="20"/>
          <w:lang w:eastAsia="fi-FI"/>
        </w:rPr>
        <w:t xml:space="preserve">Viitattu 20.3.2017. </w:t>
      </w:r>
      <w:hyperlink r:id="rId285" w:history="1">
        <w:r w:rsidRPr="00C67003">
          <w:rPr>
            <w:rStyle w:val="Hyperlinkki"/>
            <w:color w:val="auto"/>
            <w:sz w:val="20"/>
            <w:szCs w:val="20"/>
            <w:lang w:eastAsia="fi-FI"/>
          </w:rPr>
          <w:t>http://www.tech-faq.com/firewall.html</w:t>
        </w:r>
      </w:hyperlink>
    </w:p>
    <w:p w:rsidR="00293960" w:rsidRPr="005E442B" w:rsidRDefault="00293960" w:rsidP="00293960">
      <w:pPr>
        <w:pStyle w:val="Lhteet"/>
        <w:rPr>
          <w:rStyle w:val="Hyperlinkki"/>
          <w:color w:val="auto"/>
          <w:sz w:val="20"/>
          <w:szCs w:val="20"/>
        </w:rPr>
      </w:pPr>
      <w:r w:rsidRPr="005E442B">
        <w:rPr>
          <w:sz w:val="20"/>
          <w:szCs w:val="20"/>
          <w:lang w:val="en-US"/>
        </w:rPr>
        <w:t xml:space="preserve">The Difference Between Internet, Intranet, And Extranet. </w:t>
      </w:r>
      <w:r w:rsidRPr="005E442B">
        <w:rPr>
          <w:sz w:val="20"/>
          <w:szCs w:val="20"/>
        </w:rPr>
        <w:t xml:space="preserve">Viitattu 1.3.2017 </w:t>
      </w:r>
      <w:hyperlink r:id="rId286" w:history="1">
        <w:r w:rsidRPr="005E442B">
          <w:rPr>
            <w:rStyle w:val="Hyperlinkki"/>
            <w:color w:val="auto"/>
            <w:sz w:val="20"/>
            <w:szCs w:val="20"/>
          </w:rPr>
          <w:t>http://www.iorg.com/papers/iw/19981019-advisor.html</w:t>
        </w:r>
      </w:hyperlink>
    </w:p>
    <w:p w:rsidR="00B6065E" w:rsidRPr="005E442B" w:rsidRDefault="00B6065E" w:rsidP="00B6065E">
      <w:pPr>
        <w:spacing w:line="240" w:lineRule="auto"/>
        <w:rPr>
          <w:rStyle w:val="Hyperlinkki"/>
          <w:color w:val="auto"/>
          <w:sz w:val="20"/>
          <w:szCs w:val="20"/>
          <w:u w:val="none"/>
          <w:lang w:eastAsia="fi-FI"/>
        </w:rPr>
      </w:pPr>
      <w:r w:rsidRPr="005E442B">
        <w:rPr>
          <w:sz w:val="20"/>
          <w:szCs w:val="20"/>
          <w:lang w:val="en-US" w:eastAsia="fi-FI"/>
        </w:rPr>
        <w:t xml:space="preserve">The </w:t>
      </w:r>
      <w:r w:rsidR="001E4B7A" w:rsidRPr="005E442B">
        <w:rPr>
          <w:sz w:val="20"/>
          <w:szCs w:val="20"/>
          <w:lang w:val="en-US" w:eastAsia="fi-FI"/>
        </w:rPr>
        <w:t>Platform. N.d</w:t>
      </w:r>
      <w:r w:rsidRPr="005E442B">
        <w:rPr>
          <w:sz w:val="20"/>
          <w:szCs w:val="20"/>
          <w:lang w:val="en-US" w:eastAsia="fi-FI"/>
        </w:rPr>
        <w:t>. Open NMS-</w:t>
      </w:r>
      <w:r w:rsidRPr="00AF5761">
        <w:rPr>
          <w:sz w:val="20"/>
          <w:szCs w:val="20"/>
          <w:lang w:val="en-US" w:eastAsia="fi-FI"/>
        </w:rPr>
        <w:t>verkkosivut</w:t>
      </w:r>
      <w:r w:rsidRPr="005E442B">
        <w:rPr>
          <w:sz w:val="20"/>
          <w:szCs w:val="20"/>
          <w:lang w:val="en-US" w:eastAsia="fi-FI"/>
        </w:rPr>
        <w:t xml:space="preserve">. </w:t>
      </w:r>
      <w:r w:rsidRPr="005E442B">
        <w:rPr>
          <w:sz w:val="20"/>
          <w:szCs w:val="20"/>
          <w:lang w:eastAsia="fi-FI"/>
        </w:rPr>
        <w:t xml:space="preserve">Viitattu 22.3.2017. </w:t>
      </w:r>
      <w:hyperlink r:id="rId287" w:history="1">
        <w:r w:rsidRPr="005E442B">
          <w:rPr>
            <w:rStyle w:val="Hyperlinkki"/>
            <w:color w:val="auto"/>
            <w:sz w:val="20"/>
            <w:szCs w:val="20"/>
            <w:lang w:eastAsia="fi-FI"/>
          </w:rPr>
          <w:t>https://www.opennms.org/en/opennms/the-platform</w:t>
        </w:r>
      </w:hyperlink>
      <w:r w:rsidRPr="005E442B">
        <w:rPr>
          <w:sz w:val="20"/>
          <w:szCs w:val="20"/>
          <w:lang w:eastAsia="fi-FI"/>
        </w:rPr>
        <w:t>.</w:t>
      </w:r>
    </w:p>
    <w:p w:rsidR="000D6A1D" w:rsidRDefault="00293960" w:rsidP="000D6A1D">
      <w:pPr>
        <w:pStyle w:val="Lhteet"/>
        <w:rPr>
          <w:sz w:val="20"/>
          <w:szCs w:val="20"/>
        </w:rPr>
      </w:pPr>
      <w:r w:rsidRPr="005E442B">
        <w:rPr>
          <w:sz w:val="20"/>
          <w:szCs w:val="20"/>
          <w:lang w:val="en-US"/>
        </w:rPr>
        <w:t xml:space="preserve">Top 10 Countdown to Making the Most of Your Intranet. </w:t>
      </w:r>
      <w:r w:rsidRPr="00362830">
        <w:rPr>
          <w:sz w:val="20"/>
          <w:szCs w:val="20"/>
        </w:rPr>
        <w:t xml:space="preserve">Viitattu 1.3.2017 </w:t>
      </w:r>
      <w:hyperlink r:id="rId288" w:history="1">
        <w:r w:rsidRPr="00362830">
          <w:rPr>
            <w:rStyle w:val="Hyperlinkki"/>
            <w:color w:val="auto"/>
            <w:sz w:val="20"/>
            <w:szCs w:val="20"/>
          </w:rPr>
          <w:t>https://www.claromentis.com/blog/top-10-ideas-making-the-most-of-your-corporate-intranet/</w:t>
        </w:r>
      </w:hyperlink>
    </w:p>
    <w:p w:rsidR="000D6A1D" w:rsidRPr="000D6A1D" w:rsidRDefault="000D6A1D" w:rsidP="000D6A1D">
      <w:pPr>
        <w:pStyle w:val="Lhteet"/>
        <w:rPr>
          <w:sz w:val="20"/>
          <w:szCs w:val="20"/>
          <w:u w:val="single"/>
        </w:rPr>
      </w:pPr>
      <w:r w:rsidRPr="000D6A1D">
        <w:rPr>
          <w:sz w:val="20"/>
          <w:szCs w:val="20"/>
          <w:lang w:val="en-US"/>
        </w:rPr>
        <w:t xml:space="preserve">Understanding and Configuring Spanning Tree Protocol (STP) on Catalyst Switches. </w:t>
      </w:r>
      <w:r w:rsidRPr="000D6A1D">
        <w:rPr>
          <w:sz w:val="20"/>
          <w:szCs w:val="20"/>
        </w:rPr>
        <w:t>18.8.2006. Viitattu 4.4.2017. http://www.cisco.com/c/en/us/support/docs/lan-switching/spanning-tree-protocol/5234-5.html.</w:t>
      </w:r>
    </w:p>
    <w:p w:rsidR="000D6A1D" w:rsidRDefault="000D6A1D" w:rsidP="000D6A1D">
      <w:pPr>
        <w:pStyle w:val="Lhteet"/>
        <w:rPr>
          <w:sz w:val="20"/>
          <w:szCs w:val="20"/>
          <w:lang w:val="en-US"/>
        </w:rPr>
      </w:pPr>
      <w:r w:rsidRPr="000D6A1D">
        <w:rPr>
          <w:sz w:val="20"/>
          <w:szCs w:val="20"/>
          <w:lang w:val="en-US"/>
        </w:rPr>
        <w:t>Understanding BPDU Protection for STP, RSTP, and MSTP on EX Series Switches.12.8.2016. Junip</w:t>
      </w:r>
      <w:r>
        <w:rPr>
          <w:sz w:val="20"/>
          <w:szCs w:val="20"/>
          <w:lang w:val="en-US"/>
        </w:rPr>
        <w:t>er Networks.</w:t>
      </w:r>
      <w:r w:rsidRPr="000D6A1D">
        <w:rPr>
          <w:sz w:val="20"/>
          <w:szCs w:val="20"/>
          <w:lang w:val="en-US"/>
        </w:rPr>
        <w:t>Viitattu 4.4.2017.https://www.juniper.net/techpubs/en_US/junos/topics/concept/spanning-trees-bpdu-protection-understanding-ex-series.html</w:t>
      </w:r>
    </w:p>
    <w:p w:rsidR="000D6A1D" w:rsidRPr="000D6A1D" w:rsidRDefault="000D6A1D" w:rsidP="000D6A1D">
      <w:pPr>
        <w:pStyle w:val="Lhteet"/>
        <w:rPr>
          <w:sz w:val="20"/>
          <w:szCs w:val="20"/>
        </w:rPr>
      </w:pPr>
      <w:r w:rsidRPr="000D6A1D">
        <w:rPr>
          <w:sz w:val="20"/>
          <w:szCs w:val="20"/>
          <w:lang w:val="en-US"/>
        </w:rPr>
        <w:t xml:space="preserve">Understanding Control Plane Protection.N.d. Ciscon verkkosivut. </w:t>
      </w:r>
      <w:r w:rsidRPr="000D6A1D">
        <w:rPr>
          <w:sz w:val="20"/>
          <w:szCs w:val="20"/>
        </w:rPr>
        <w:t>Viitattu 4.4.2017.http://www.cisco.com/c/en/us/about/security-center/understanding-cppr.html.</w:t>
      </w:r>
    </w:p>
    <w:p w:rsidR="00C83A10" w:rsidRPr="005E442B" w:rsidRDefault="00C83A10" w:rsidP="00662953">
      <w:pPr>
        <w:pStyle w:val="Lhteet"/>
        <w:spacing w:before="160"/>
        <w:rPr>
          <w:rFonts w:eastAsia="Times New Roman"/>
          <w:sz w:val="20"/>
          <w:szCs w:val="20"/>
          <w:lang w:eastAsia="fi-FI"/>
        </w:rPr>
      </w:pPr>
      <w:r w:rsidRPr="005E442B">
        <w:rPr>
          <w:rFonts w:eastAsia="Times New Roman"/>
          <w:sz w:val="20"/>
          <w:szCs w:val="20"/>
          <w:lang w:eastAsia="fi-FI"/>
        </w:rPr>
        <w:t>Viestintävirasto. 2014</w:t>
      </w:r>
      <w:r w:rsidR="001F5FDF" w:rsidRPr="005E442B">
        <w:rPr>
          <w:rFonts w:eastAsia="Times New Roman"/>
          <w:sz w:val="20"/>
          <w:szCs w:val="20"/>
          <w:lang w:eastAsia="fi-FI"/>
        </w:rPr>
        <w:t xml:space="preserve"> A</w:t>
      </w:r>
      <w:r w:rsidRPr="005E442B">
        <w:rPr>
          <w:rFonts w:eastAsia="Times New Roman"/>
          <w:sz w:val="20"/>
          <w:szCs w:val="20"/>
          <w:lang w:eastAsia="fi-FI"/>
        </w:rPr>
        <w:t xml:space="preserve">. Salasanat haltuun – Neuvoja salasanojen käyttöön ja hallin-taan (Joulukuun 2014 teeman koontijulkaisu). Viitattu 20.1.2017. </w:t>
      </w:r>
      <w:hyperlink r:id="rId289" w:history="1">
        <w:r w:rsidRPr="005E442B">
          <w:rPr>
            <w:rStyle w:val="Hyperlinkki"/>
            <w:rFonts w:eastAsia="Times New Roman"/>
            <w:color w:val="auto"/>
            <w:sz w:val="20"/>
            <w:szCs w:val="20"/>
            <w:lang w:eastAsia="fi-FI"/>
          </w:rPr>
          <w:t>https://www.viestintavirasto.fi/attachments/tietoturva/Salasanat_haltuun.pdf</w:t>
        </w:r>
      </w:hyperlink>
      <w:r w:rsidR="0006758A" w:rsidRPr="005E442B">
        <w:rPr>
          <w:rStyle w:val="Hyperlinkki"/>
          <w:rFonts w:eastAsia="Times New Roman"/>
          <w:color w:val="auto"/>
          <w:sz w:val="20"/>
          <w:szCs w:val="20"/>
          <w:lang w:eastAsia="fi-FI"/>
        </w:rPr>
        <w:t>.</w:t>
      </w:r>
    </w:p>
    <w:p w:rsidR="007E7823" w:rsidRPr="005E442B" w:rsidRDefault="00124D24" w:rsidP="00A10EF3">
      <w:pPr>
        <w:pStyle w:val="Lhteet"/>
        <w:rPr>
          <w:sz w:val="20"/>
          <w:szCs w:val="20"/>
        </w:rPr>
      </w:pPr>
      <w:r w:rsidRPr="005E442B">
        <w:rPr>
          <w:rFonts w:eastAsia="Times New Roman"/>
          <w:sz w:val="20"/>
          <w:szCs w:val="20"/>
          <w:lang w:eastAsia="fi-FI"/>
        </w:rPr>
        <w:t>Viestintävirasto</w:t>
      </w:r>
      <w:r w:rsidR="0079609D" w:rsidRPr="005E442B">
        <w:rPr>
          <w:rFonts w:eastAsia="Times New Roman"/>
          <w:sz w:val="20"/>
          <w:szCs w:val="20"/>
          <w:lang w:eastAsia="fi-FI"/>
        </w:rPr>
        <w:t>. 2014</w:t>
      </w:r>
      <w:r w:rsidR="001F5FDF" w:rsidRPr="005E442B">
        <w:rPr>
          <w:rFonts w:eastAsia="Times New Roman"/>
          <w:sz w:val="20"/>
          <w:szCs w:val="20"/>
          <w:lang w:eastAsia="fi-FI"/>
        </w:rPr>
        <w:t xml:space="preserve"> B</w:t>
      </w:r>
      <w:r w:rsidR="0079609D" w:rsidRPr="005E442B">
        <w:rPr>
          <w:rFonts w:eastAsia="Times New Roman"/>
          <w:sz w:val="20"/>
          <w:szCs w:val="20"/>
          <w:lang w:eastAsia="fi-FI"/>
        </w:rPr>
        <w:t xml:space="preserve">. </w:t>
      </w:r>
      <w:r w:rsidR="00132EEF" w:rsidRPr="005E442B">
        <w:rPr>
          <w:sz w:val="20"/>
          <w:szCs w:val="20"/>
        </w:rPr>
        <w:t>Älä jätä oveasi lukit</w:t>
      </w:r>
      <w:r w:rsidR="0079609D" w:rsidRPr="005E442B">
        <w:rPr>
          <w:sz w:val="20"/>
          <w:szCs w:val="20"/>
        </w:rPr>
        <w:t xml:space="preserve">sematta - käytä DNSSec-avainta.Viitattu 18.1.2017. </w:t>
      </w:r>
      <w:hyperlink r:id="rId290" w:history="1">
        <w:r w:rsidR="0079609D" w:rsidRPr="005E442B">
          <w:rPr>
            <w:rStyle w:val="Hyperlinkki"/>
            <w:color w:val="auto"/>
            <w:sz w:val="20"/>
            <w:szCs w:val="20"/>
          </w:rPr>
          <w:t>https://www.viestintavirasto.fi/viestintavirasto/signaali/signaali22014/alajataoveasilukitsematta-kaytadnssec-avainta.html</w:t>
        </w:r>
      </w:hyperlink>
      <w:r w:rsidR="0006758A" w:rsidRPr="005E442B">
        <w:rPr>
          <w:sz w:val="20"/>
          <w:szCs w:val="20"/>
        </w:rPr>
        <w:t>.</w:t>
      </w:r>
    </w:p>
    <w:p w:rsidR="00293960" w:rsidRPr="005E442B" w:rsidRDefault="007D5483" w:rsidP="00A10EF3">
      <w:pPr>
        <w:pStyle w:val="Lhteet"/>
        <w:rPr>
          <w:sz w:val="20"/>
          <w:szCs w:val="20"/>
        </w:rPr>
      </w:pPr>
      <w:r w:rsidRPr="005E442B">
        <w:rPr>
          <w:sz w:val="20"/>
          <w:szCs w:val="20"/>
        </w:rPr>
        <w:t>VyOS. N.d. VyOS kotis</w:t>
      </w:r>
      <w:r w:rsidR="00494505" w:rsidRPr="005E442B">
        <w:rPr>
          <w:sz w:val="20"/>
          <w:szCs w:val="20"/>
        </w:rPr>
        <w:t>ivu</w:t>
      </w:r>
      <w:r w:rsidRPr="005E442B">
        <w:rPr>
          <w:sz w:val="20"/>
          <w:szCs w:val="20"/>
        </w:rPr>
        <w:t>t. Viitattu  8.2.2017</w:t>
      </w:r>
      <w:r w:rsidR="0045194E" w:rsidRPr="005E442B">
        <w:rPr>
          <w:sz w:val="20"/>
          <w:szCs w:val="20"/>
        </w:rPr>
        <w:t>.</w:t>
      </w:r>
      <w:r w:rsidRPr="005E442B">
        <w:rPr>
          <w:sz w:val="20"/>
          <w:szCs w:val="20"/>
        </w:rPr>
        <w:t xml:space="preserve"> </w:t>
      </w:r>
      <w:hyperlink r:id="rId291" w:history="1">
        <w:r w:rsidRPr="005E442B">
          <w:rPr>
            <w:rStyle w:val="Hyperlinkki"/>
            <w:color w:val="auto"/>
            <w:sz w:val="20"/>
            <w:szCs w:val="20"/>
          </w:rPr>
          <w:t>https://vyos.io/</w:t>
        </w:r>
      </w:hyperlink>
      <w:r w:rsidRPr="005E442B">
        <w:rPr>
          <w:sz w:val="20"/>
          <w:szCs w:val="20"/>
        </w:rPr>
        <w:t>.</w:t>
      </w:r>
    </w:p>
    <w:p w:rsidR="00293960" w:rsidRPr="005E442B" w:rsidRDefault="00240172" w:rsidP="00A10EF3">
      <w:pPr>
        <w:pStyle w:val="Lhteet"/>
        <w:rPr>
          <w:sz w:val="20"/>
          <w:szCs w:val="20"/>
        </w:rPr>
      </w:pPr>
      <w:r w:rsidRPr="005E442B">
        <w:rPr>
          <w:sz w:val="20"/>
          <w:szCs w:val="20"/>
        </w:rPr>
        <w:t>Webopedia.2014. d</w:t>
      </w:r>
      <w:r w:rsidR="00293960" w:rsidRPr="005E442B">
        <w:rPr>
          <w:sz w:val="20"/>
          <w:szCs w:val="20"/>
        </w:rPr>
        <w:t xml:space="preserve">atabase. Viitattu.21.2.2017. </w:t>
      </w:r>
      <w:hyperlink r:id="rId292" w:history="1">
        <w:r w:rsidR="00293960" w:rsidRPr="005E442B">
          <w:rPr>
            <w:rStyle w:val="Hyperlinkki"/>
            <w:color w:val="auto"/>
            <w:sz w:val="20"/>
            <w:szCs w:val="20"/>
          </w:rPr>
          <w:t>http://www.webopedia.com/TERM/D/database.html</w:t>
        </w:r>
      </w:hyperlink>
      <w:r w:rsidR="00293960" w:rsidRPr="005E442B">
        <w:rPr>
          <w:sz w:val="20"/>
          <w:szCs w:val="20"/>
        </w:rPr>
        <w:t xml:space="preserve">. </w:t>
      </w:r>
    </w:p>
    <w:p w:rsidR="00351B22" w:rsidRPr="005E442B" w:rsidRDefault="00351B22" w:rsidP="00A10EF3">
      <w:pPr>
        <w:pStyle w:val="Lhteet"/>
        <w:rPr>
          <w:sz w:val="20"/>
          <w:szCs w:val="20"/>
        </w:rPr>
      </w:pPr>
      <w:r w:rsidRPr="005E442B">
        <w:rPr>
          <w:sz w:val="20"/>
          <w:szCs w:val="20"/>
          <w:lang w:val="en-US"/>
        </w:rPr>
        <w:t xml:space="preserve">What is LDAP?. N.d. Artikkeli Gracion Software sivustolta. </w:t>
      </w:r>
      <w:r w:rsidRPr="005E442B">
        <w:rPr>
          <w:sz w:val="20"/>
          <w:szCs w:val="20"/>
        </w:rPr>
        <w:t xml:space="preserve">Viitattu 22.2.2017. </w:t>
      </w:r>
      <w:hyperlink r:id="rId293" w:history="1">
        <w:r w:rsidRPr="005E442B">
          <w:rPr>
            <w:rStyle w:val="Hyperlinkki"/>
            <w:color w:val="auto"/>
            <w:sz w:val="20"/>
            <w:szCs w:val="20"/>
          </w:rPr>
          <w:t>http://www.gracion.com/server/whatldap.html</w:t>
        </w:r>
      </w:hyperlink>
      <w:r w:rsidRPr="005E442B">
        <w:rPr>
          <w:sz w:val="20"/>
          <w:szCs w:val="20"/>
        </w:rPr>
        <w:t>.</w:t>
      </w:r>
    </w:p>
    <w:p w:rsidR="007823D1" w:rsidRPr="005E442B" w:rsidRDefault="007823D1" w:rsidP="007823D1">
      <w:pPr>
        <w:pStyle w:val="Lhteet"/>
        <w:spacing w:before="160"/>
        <w:rPr>
          <w:sz w:val="20"/>
          <w:szCs w:val="20"/>
        </w:rPr>
      </w:pPr>
      <w:r w:rsidRPr="005E442B">
        <w:rPr>
          <w:sz w:val="20"/>
          <w:szCs w:val="20"/>
          <w:lang w:val="en-US"/>
        </w:rPr>
        <w:t xml:space="preserve">Who uses the Support Desk Software OTRS. N.d. OTRS verkkosivut. </w:t>
      </w:r>
      <w:r w:rsidRPr="005E442B">
        <w:rPr>
          <w:sz w:val="20"/>
          <w:szCs w:val="20"/>
        </w:rPr>
        <w:t xml:space="preserve">Viitattu 21.3.2017.https://www.otrs.com/who-uses-the-support-desk-software-otrs/ </w:t>
      </w:r>
    </w:p>
    <w:p w:rsidR="00C438E5" w:rsidRPr="005E442B" w:rsidRDefault="00C438E5" w:rsidP="007E7823">
      <w:pPr>
        <w:spacing w:line="240" w:lineRule="auto"/>
        <w:rPr>
          <w:sz w:val="20"/>
          <w:szCs w:val="20"/>
        </w:rPr>
      </w:pPr>
      <w:r w:rsidRPr="005E442B">
        <w:rPr>
          <w:sz w:val="20"/>
          <w:szCs w:val="20"/>
          <w:lang w:val="en-US"/>
        </w:rPr>
        <w:t xml:space="preserve">Wong, E. 1997. Network Monitoring Fundamentals and Standards. </w:t>
      </w:r>
      <w:r w:rsidRPr="005E442B">
        <w:rPr>
          <w:sz w:val="20"/>
          <w:szCs w:val="20"/>
        </w:rPr>
        <w:t>Viitattu 22.3.2017.</w:t>
      </w:r>
      <w:r w:rsidR="00240172" w:rsidRPr="005E442B">
        <w:rPr>
          <w:sz w:val="20"/>
          <w:szCs w:val="20"/>
        </w:rPr>
        <w:t xml:space="preserve"> </w:t>
      </w:r>
      <w:hyperlink r:id="rId294" w:history="1">
        <w:r w:rsidRPr="005E442B">
          <w:rPr>
            <w:rStyle w:val="Hyperlinkki"/>
            <w:color w:val="auto"/>
            <w:sz w:val="20"/>
            <w:szCs w:val="20"/>
          </w:rPr>
          <w:t>http://www.cse.wustl.edu/~jain/cis788-97/ftp/net_monitoring/</w:t>
        </w:r>
      </w:hyperlink>
      <w:r w:rsidRPr="005E442B">
        <w:rPr>
          <w:sz w:val="20"/>
          <w:szCs w:val="20"/>
        </w:rPr>
        <w:t>.</w:t>
      </w:r>
    </w:p>
    <w:p w:rsidR="00C438E5" w:rsidRPr="005E442B" w:rsidRDefault="00C438E5" w:rsidP="002C3B71">
      <w:pPr>
        <w:pStyle w:val="Lhteet"/>
        <w:rPr>
          <w:sz w:val="20"/>
        </w:rPr>
      </w:pPr>
    </w:p>
    <w:p w:rsidR="006073AF" w:rsidRPr="005E442B" w:rsidRDefault="006073AF" w:rsidP="002C3B71">
      <w:pPr>
        <w:pStyle w:val="Lhteet"/>
        <w:rPr>
          <w:sz w:val="20"/>
        </w:rPr>
      </w:pPr>
    </w:p>
    <w:p w:rsidR="002C3B71" w:rsidRPr="005E442B" w:rsidRDefault="002C3B71" w:rsidP="002C3B71">
      <w:pPr>
        <w:pStyle w:val="Lhteet"/>
        <w:rPr>
          <w:sz w:val="20"/>
        </w:rPr>
      </w:pPr>
    </w:p>
    <w:p w:rsidR="00662953" w:rsidRPr="005E442B" w:rsidRDefault="00662953" w:rsidP="00A10EF3">
      <w:pPr>
        <w:pStyle w:val="Lhteet"/>
      </w:pPr>
    </w:p>
    <w:p w:rsidR="00662953" w:rsidRPr="005E442B" w:rsidRDefault="004A6140" w:rsidP="00CB4DF7">
      <w:pPr>
        <w:spacing w:line="259" w:lineRule="auto"/>
        <w:rPr>
          <w:noProof/>
        </w:rPr>
      </w:pPr>
      <w:r w:rsidRPr="005E442B">
        <w:br w:type="page"/>
      </w:r>
    </w:p>
    <w:p w:rsidR="004906DC" w:rsidRPr="004906DC" w:rsidRDefault="00AE5F86" w:rsidP="004906DC">
      <w:pPr>
        <w:pStyle w:val="LiitteetOtsikko1"/>
        <w:rPr>
          <w:lang w:val="fi-FI"/>
        </w:rPr>
      </w:pPr>
      <w:bookmarkStart w:id="433" w:name="_Toc480902593"/>
      <w:r w:rsidRPr="005E442B">
        <w:rPr>
          <w:lang w:val="fi-FI"/>
        </w:rPr>
        <w:lastRenderedPageBreak/>
        <w:t>Liitteet</w:t>
      </w:r>
      <w:bookmarkEnd w:id="433"/>
    </w:p>
    <w:p w:rsidR="005A0247" w:rsidRPr="005E442B" w:rsidRDefault="000474A4" w:rsidP="00A63AF0">
      <w:pPr>
        <w:pStyle w:val="Liite"/>
      </w:pPr>
      <w:bookmarkStart w:id="434" w:name="_Toc480902594"/>
      <w:r w:rsidRPr="005E442B">
        <w:t>Yrityksen laiteluettelo</w:t>
      </w:r>
      <w:bookmarkEnd w:id="434"/>
    </w:p>
    <w:tbl>
      <w:tblPr>
        <w:tblW w:w="0" w:type="auto"/>
        <w:tblLook w:val="04A0" w:firstRow="1" w:lastRow="0" w:firstColumn="1" w:lastColumn="0" w:noHBand="0" w:noVBand="1"/>
      </w:tblPr>
      <w:tblGrid>
        <w:gridCol w:w="1499"/>
        <w:gridCol w:w="1586"/>
        <w:gridCol w:w="2216"/>
        <w:gridCol w:w="81"/>
        <w:gridCol w:w="155"/>
        <w:gridCol w:w="2788"/>
      </w:tblGrid>
      <w:tr w:rsidR="005E442B" w:rsidRPr="005E442B" w:rsidTr="005A0247">
        <w:trPr>
          <w:trHeight w:val="340"/>
        </w:trPr>
        <w:tc>
          <w:tcPr>
            <w:tcW w:w="0" w:type="auto"/>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337F8C">
            <w:pPr>
              <w:jc w:val="center"/>
              <w:rPr>
                <w:b/>
              </w:rPr>
            </w:pPr>
            <w:r w:rsidRPr="005E442B">
              <w:rPr>
                <w:b/>
              </w:rPr>
              <w:t>Pääkonttorin l</w:t>
            </w:r>
            <w:r w:rsidR="00337F8C" w:rsidRPr="005E442B">
              <w:rPr>
                <w:b/>
              </w:rPr>
              <w:t>aitelista (Domain: papankki.com</w:t>
            </w:r>
            <w:r w:rsidRPr="005E442B">
              <w:rPr>
                <w:b/>
              </w:rPr>
              <w:t>)</w:t>
            </w:r>
          </w:p>
        </w:tc>
      </w:tr>
      <w:tr w:rsidR="005E442B" w:rsidRPr="005E442B" w:rsidTr="00FD5F68">
        <w:trPr>
          <w:trHeight w:val="315"/>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trHeight w:val="315"/>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rPr>
            </w:pPr>
            <w:r w:rsidRPr="005E442B">
              <w:rPr>
                <w:rFonts w:eastAsia="Times New Roman" w:cs="Times New Roman"/>
                <w:sz w:val="22"/>
              </w:rPr>
              <w:t>R1-HQ</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rPr>
            </w:pPr>
            <w:r w:rsidRPr="005E442B">
              <w:rPr>
                <w:rFonts w:cs="Calibri"/>
                <w:sz w:val="22"/>
              </w:rPr>
              <w:t>192.168.17.16</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rPr>
              <w:t>VyOS 1.1.7</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Reititys, IP Forwarding, DHCP</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DC1</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10.100.0.2</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E7190C" w:rsidP="00FD5F68">
            <w:pPr>
              <w:spacing w:after="0" w:line="240" w:lineRule="auto"/>
              <w:rPr>
                <w:rFonts w:eastAsia="Times New Roman" w:cs="Times New Roman"/>
                <w:sz w:val="22"/>
                <w:lang w:val="en-US"/>
              </w:rPr>
            </w:pPr>
            <w:r w:rsidRPr="005E442B">
              <w:rPr>
                <w:rFonts w:eastAsia="Times New Roman" w:cs="Times New Roman"/>
                <w:sz w:val="22"/>
                <w:lang w:val="en-US"/>
              </w:rPr>
              <w:t>Ohjainpalvelin</w:t>
            </w:r>
            <w:r w:rsidR="007D572D" w:rsidRPr="005E442B">
              <w:rPr>
                <w:rFonts w:eastAsia="Times New Roman" w:cs="Times New Roman"/>
                <w:sz w:val="22"/>
                <w:lang w:val="en-US"/>
              </w:rPr>
              <w:t xml:space="preserve"> 1</w:t>
            </w:r>
            <w:r w:rsidR="00CF41D4" w:rsidRPr="005E442B">
              <w:rPr>
                <w:rFonts w:eastAsia="Times New Roman" w:cs="Times New Roman"/>
                <w:sz w:val="22"/>
                <w:lang w:val="en-US"/>
              </w:rPr>
              <w:t xml:space="preserve">, </w:t>
            </w:r>
            <w:r w:rsidR="00256590" w:rsidRPr="005E442B">
              <w:rPr>
                <w:rFonts w:eastAsia="Times New Roman" w:cs="Times New Roman"/>
                <w:sz w:val="22"/>
                <w:lang w:val="en-US"/>
              </w:rPr>
              <w:t>PKI CA</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DC2</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10.100.0.3</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E7190C" w:rsidP="00FD5F68">
            <w:pPr>
              <w:spacing w:after="0" w:line="240" w:lineRule="auto"/>
              <w:rPr>
                <w:rFonts w:eastAsia="Times New Roman" w:cs="Times New Roman"/>
                <w:sz w:val="22"/>
              </w:rPr>
            </w:pPr>
            <w:r w:rsidRPr="005E442B">
              <w:rPr>
                <w:rFonts w:eastAsia="Times New Roman" w:cs="Times New Roman"/>
                <w:sz w:val="22"/>
                <w:lang w:val="en-US"/>
              </w:rPr>
              <w:t>Ohjainpalvelin</w:t>
            </w:r>
            <w:r w:rsidR="007D572D" w:rsidRPr="005E442B">
              <w:rPr>
                <w:rFonts w:eastAsia="Times New Roman" w:cs="Times New Roman"/>
                <w:sz w:val="22"/>
              </w:rPr>
              <w:t xml:space="preserve"> 2</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rPr>
            </w:pPr>
            <w:r w:rsidRPr="005E442B">
              <w:rPr>
                <w:rFonts w:eastAsia="Times New Roman" w:cs="Times New Roman"/>
                <w:sz w:val="22"/>
              </w:rPr>
              <w:t>FS1</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10.100.0.4</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E7190C" w:rsidP="00FD5F68">
            <w:pPr>
              <w:spacing w:after="0" w:line="240" w:lineRule="auto"/>
              <w:rPr>
                <w:rFonts w:eastAsia="Times New Roman" w:cs="Times New Roman"/>
                <w:sz w:val="22"/>
                <w:lang w:val="en-US"/>
              </w:rPr>
            </w:pPr>
            <w:r w:rsidRPr="005E442B">
              <w:rPr>
                <w:rFonts w:eastAsia="Times New Roman" w:cs="Times New Roman"/>
                <w:sz w:val="22"/>
                <w:lang w:val="en-US"/>
              </w:rPr>
              <w:t>Tiedostopalvelin</w:t>
            </w:r>
            <w:r w:rsidR="007D572D" w:rsidRPr="005E442B">
              <w:rPr>
                <w:rFonts w:eastAsia="Times New Roman" w:cs="Times New Roman"/>
                <w:sz w:val="22"/>
                <w:lang w:val="en-US"/>
              </w:rPr>
              <w:t xml:space="preserve"> 1</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FS2</w:t>
            </w:r>
          </w:p>
        </w:tc>
        <w:tc>
          <w:tcPr>
            <w:tcW w:w="1586"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10.100.0.5</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E7190C" w:rsidP="00FD5F68">
            <w:pPr>
              <w:spacing w:after="0" w:line="240" w:lineRule="auto"/>
              <w:rPr>
                <w:rFonts w:eastAsia="Times New Roman" w:cs="Times New Roman"/>
                <w:sz w:val="22"/>
              </w:rPr>
            </w:pPr>
            <w:r w:rsidRPr="005E442B">
              <w:rPr>
                <w:rFonts w:eastAsia="Times New Roman" w:cs="Times New Roman"/>
                <w:sz w:val="22"/>
                <w:lang w:val="en-US"/>
              </w:rPr>
              <w:t>Tiedostopalvelin</w:t>
            </w:r>
            <w:r w:rsidR="007D572D" w:rsidRPr="005E442B">
              <w:rPr>
                <w:rFonts w:eastAsia="Times New Roman" w:cs="Times New Roman"/>
                <w:sz w:val="22"/>
                <w:lang w:val="en-US"/>
              </w:rPr>
              <w:t xml:space="preserve"> </w:t>
            </w:r>
            <w:r w:rsidR="007D572D" w:rsidRPr="005E442B">
              <w:rPr>
                <w:rFonts w:eastAsia="Times New Roman" w:cs="Times New Roman"/>
                <w:sz w:val="22"/>
              </w:rPr>
              <w:t>2</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F831E1" w:rsidRPr="005E442B" w:rsidRDefault="00F831E1" w:rsidP="00FD5F68">
            <w:pPr>
              <w:spacing w:after="0" w:line="240" w:lineRule="auto"/>
              <w:rPr>
                <w:rFonts w:eastAsia="Times New Roman" w:cs="Times New Roman"/>
                <w:sz w:val="22"/>
                <w:lang w:val="en-US"/>
              </w:rPr>
            </w:pPr>
            <w:r w:rsidRPr="005E442B">
              <w:rPr>
                <w:rFonts w:eastAsia="Times New Roman" w:cs="Times New Roman"/>
                <w:sz w:val="22"/>
                <w:lang w:val="en-US"/>
              </w:rPr>
              <w:t>MAIL</w:t>
            </w:r>
          </w:p>
        </w:tc>
        <w:tc>
          <w:tcPr>
            <w:tcW w:w="1586" w:type="dxa"/>
            <w:tcBorders>
              <w:top w:val="nil"/>
              <w:left w:val="nil"/>
              <w:bottom w:val="single" w:sz="4" w:space="0" w:color="auto"/>
              <w:right w:val="single" w:sz="4" w:space="0" w:color="auto"/>
            </w:tcBorders>
            <w:shd w:val="clear" w:color="auto" w:fill="auto"/>
            <w:noWrap/>
            <w:vAlign w:val="bottom"/>
          </w:tcPr>
          <w:p w:rsidR="00F831E1" w:rsidRPr="005E442B" w:rsidRDefault="00F831E1" w:rsidP="00FD5F68">
            <w:pPr>
              <w:spacing w:after="0" w:line="240" w:lineRule="auto"/>
              <w:rPr>
                <w:rFonts w:eastAsia="Times New Roman" w:cs="Times New Roman"/>
                <w:sz w:val="22"/>
                <w:lang w:val="en-US"/>
              </w:rPr>
            </w:pPr>
            <w:r w:rsidRPr="005E442B">
              <w:rPr>
                <w:rFonts w:eastAsia="Times New Roman" w:cs="Times New Roman"/>
                <w:sz w:val="22"/>
                <w:lang w:val="en-US"/>
              </w:rPr>
              <w:t>10.100.0.6</w:t>
            </w:r>
          </w:p>
        </w:tc>
        <w:tc>
          <w:tcPr>
            <w:tcW w:w="2297" w:type="dxa"/>
            <w:gridSpan w:val="2"/>
            <w:tcBorders>
              <w:top w:val="nil"/>
              <w:left w:val="nil"/>
              <w:bottom w:val="single" w:sz="4" w:space="0" w:color="auto"/>
              <w:right w:val="single" w:sz="4" w:space="0" w:color="auto"/>
            </w:tcBorders>
            <w:shd w:val="clear" w:color="auto" w:fill="auto"/>
            <w:noWrap/>
            <w:vAlign w:val="bottom"/>
          </w:tcPr>
          <w:p w:rsidR="00F831E1"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Centos 6.8</w:t>
            </w:r>
          </w:p>
        </w:tc>
        <w:tc>
          <w:tcPr>
            <w:tcW w:w="2943" w:type="dxa"/>
            <w:gridSpan w:val="2"/>
            <w:tcBorders>
              <w:top w:val="nil"/>
              <w:left w:val="nil"/>
              <w:bottom w:val="single" w:sz="4" w:space="0" w:color="auto"/>
              <w:right w:val="single" w:sz="4" w:space="0" w:color="auto"/>
            </w:tcBorders>
            <w:shd w:val="clear" w:color="auto" w:fill="auto"/>
            <w:noWrap/>
            <w:vAlign w:val="bottom"/>
          </w:tcPr>
          <w:p w:rsidR="00F831E1" w:rsidRPr="005E442B" w:rsidRDefault="00F831E1" w:rsidP="00FD5F68">
            <w:pPr>
              <w:spacing w:after="0" w:line="240" w:lineRule="auto"/>
              <w:rPr>
                <w:rFonts w:eastAsia="Times New Roman" w:cs="Times New Roman"/>
                <w:sz w:val="22"/>
                <w:lang w:val="en-US"/>
              </w:rPr>
            </w:pPr>
            <w:r w:rsidRPr="005E442B">
              <w:rPr>
                <w:rFonts w:eastAsia="Times New Roman" w:cs="Times New Roman"/>
                <w:sz w:val="22"/>
                <w:lang w:val="en-US"/>
              </w:rPr>
              <w:t>Sähköposti</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SQL</w:t>
            </w:r>
          </w:p>
        </w:tc>
        <w:tc>
          <w:tcPr>
            <w:tcW w:w="1586" w:type="dxa"/>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10.100.0.7</w:t>
            </w:r>
          </w:p>
        </w:tc>
        <w:tc>
          <w:tcPr>
            <w:tcW w:w="2297"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Ubuntu 16.04</w:t>
            </w:r>
          </w:p>
        </w:tc>
        <w:tc>
          <w:tcPr>
            <w:tcW w:w="2943"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SQL</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84343C" w:rsidRPr="005E442B" w:rsidRDefault="0084343C" w:rsidP="00FD5F68">
            <w:pPr>
              <w:spacing w:after="0" w:line="240" w:lineRule="auto"/>
              <w:rPr>
                <w:rFonts w:eastAsia="Times New Roman" w:cs="Times New Roman"/>
                <w:sz w:val="22"/>
                <w:lang w:val="en-US"/>
              </w:rPr>
            </w:pPr>
            <w:r w:rsidRPr="005E442B">
              <w:rPr>
                <w:rFonts w:eastAsia="Times New Roman" w:cs="Times New Roman"/>
                <w:sz w:val="22"/>
                <w:lang w:val="en-US"/>
              </w:rPr>
              <w:t>CLOUD</w:t>
            </w:r>
          </w:p>
        </w:tc>
        <w:tc>
          <w:tcPr>
            <w:tcW w:w="1586" w:type="dxa"/>
            <w:tcBorders>
              <w:top w:val="nil"/>
              <w:left w:val="nil"/>
              <w:bottom w:val="single" w:sz="4" w:space="0" w:color="auto"/>
              <w:right w:val="single" w:sz="4" w:space="0" w:color="auto"/>
            </w:tcBorders>
            <w:shd w:val="clear" w:color="auto" w:fill="auto"/>
            <w:noWrap/>
            <w:vAlign w:val="bottom"/>
          </w:tcPr>
          <w:p w:rsidR="0084343C" w:rsidRPr="005E442B" w:rsidRDefault="0084343C" w:rsidP="00FD5F68">
            <w:pPr>
              <w:spacing w:after="0" w:line="240" w:lineRule="auto"/>
              <w:rPr>
                <w:rFonts w:eastAsia="Times New Roman" w:cs="Times New Roman"/>
                <w:sz w:val="22"/>
                <w:lang w:val="en-US"/>
              </w:rPr>
            </w:pPr>
            <w:r w:rsidRPr="005E442B">
              <w:rPr>
                <w:rFonts w:eastAsia="Times New Roman" w:cs="Times New Roman"/>
                <w:sz w:val="22"/>
                <w:lang w:val="en-US"/>
              </w:rPr>
              <w:t>10.100.0.8</w:t>
            </w:r>
          </w:p>
        </w:tc>
        <w:tc>
          <w:tcPr>
            <w:tcW w:w="2297" w:type="dxa"/>
            <w:gridSpan w:val="2"/>
            <w:tcBorders>
              <w:top w:val="nil"/>
              <w:left w:val="nil"/>
              <w:bottom w:val="single" w:sz="4" w:space="0" w:color="auto"/>
              <w:right w:val="single" w:sz="4" w:space="0" w:color="auto"/>
            </w:tcBorders>
            <w:shd w:val="clear" w:color="auto" w:fill="auto"/>
            <w:noWrap/>
            <w:vAlign w:val="bottom"/>
          </w:tcPr>
          <w:p w:rsidR="0084343C" w:rsidRPr="005E442B" w:rsidRDefault="0084343C" w:rsidP="00FD5F68">
            <w:pPr>
              <w:spacing w:after="0" w:line="240" w:lineRule="auto"/>
              <w:rPr>
                <w:rFonts w:eastAsia="Times New Roman" w:cs="Times New Roman"/>
                <w:sz w:val="22"/>
                <w:lang w:val="en-US"/>
              </w:rPr>
            </w:pPr>
            <w:r w:rsidRPr="005E442B">
              <w:rPr>
                <w:rFonts w:eastAsia="Times New Roman" w:cs="Times New Roman"/>
                <w:sz w:val="22"/>
                <w:lang w:val="en-US"/>
              </w:rPr>
              <w:t>Centos 6.7</w:t>
            </w:r>
          </w:p>
        </w:tc>
        <w:tc>
          <w:tcPr>
            <w:tcW w:w="2943" w:type="dxa"/>
            <w:gridSpan w:val="2"/>
            <w:tcBorders>
              <w:top w:val="nil"/>
              <w:left w:val="nil"/>
              <w:bottom w:val="single" w:sz="4" w:space="0" w:color="auto"/>
              <w:right w:val="single" w:sz="4" w:space="0" w:color="auto"/>
            </w:tcBorders>
            <w:shd w:val="clear" w:color="auto" w:fill="auto"/>
            <w:noWrap/>
            <w:vAlign w:val="bottom"/>
          </w:tcPr>
          <w:p w:rsidR="0084343C" w:rsidRPr="005E442B" w:rsidRDefault="0084343C" w:rsidP="00FD5F68">
            <w:pPr>
              <w:spacing w:after="0" w:line="240" w:lineRule="auto"/>
              <w:rPr>
                <w:rFonts w:eastAsia="Times New Roman" w:cs="Times New Roman"/>
                <w:sz w:val="22"/>
                <w:lang w:val="en-US"/>
              </w:rPr>
            </w:pPr>
            <w:r w:rsidRPr="005E442B">
              <w:rPr>
                <w:rFonts w:eastAsia="Times New Roman" w:cs="Times New Roman"/>
                <w:sz w:val="22"/>
                <w:lang w:val="en-US"/>
              </w:rPr>
              <w:t>Owncloud</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467AAA" w:rsidRPr="005E442B" w:rsidRDefault="00467AAA" w:rsidP="00FD5F68">
            <w:pPr>
              <w:spacing w:after="0" w:line="240" w:lineRule="auto"/>
              <w:rPr>
                <w:rFonts w:eastAsia="Times New Roman" w:cs="Times New Roman"/>
                <w:sz w:val="22"/>
                <w:lang w:val="en-US"/>
              </w:rPr>
            </w:pPr>
            <w:r w:rsidRPr="005E442B">
              <w:rPr>
                <w:rFonts w:eastAsia="Times New Roman" w:cs="Times New Roman"/>
                <w:sz w:val="22"/>
                <w:lang w:val="en-US"/>
              </w:rPr>
              <w:t>OpenNMS</w:t>
            </w:r>
          </w:p>
        </w:tc>
        <w:tc>
          <w:tcPr>
            <w:tcW w:w="1586" w:type="dxa"/>
            <w:tcBorders>
              <w:top w:val="nil"/>
              <w:left w:val="nil"/>
              <w:bottom w:val="single" w:sz="4" w:space="0" w:color="auto"/>
              <w:right w:val="single" w:sz="4" w:space="0" w:color="auto"/>
            </w:tcBorders>
            <w:shd w:val="clear" w:color="auto" w:fill="auto"/>
            <w:noWrap/>
            <w:vAlign w:val="bottom"/>
          </w:tcPr>
          <w:p w:rsidR="00467AAA" w:rsidRPr="005E442B" w:rsidRDefault="00467AAA" w:rsidP="00FD5F68">
            <w:pPr>
              <w:spacing w:after="0" w:line="240" w:lineRule="auto"/>
              <w:rPr>
                <w:rFonts w:eastAsia="Times New Roman" w:cs="Times New Roman"/>
                <w:sz w:val="22"/>
                <w:lang w:val="en-US"/>
              </w:rPr>
            </w:pPr>
            <w:r w:rsidRPr="005E442B">
              <w:rPr>
                <w:rFonts w:eastAsia="Times New Roman" w:cs="Times New Roman"/>
                <w:sz w:val="22"/>
                <w:lang w:val="en-US"/>
              </w:rPr>
              <w:t>10.100.0.9</w:t>
            </w:r>
          </w:p>
        </w:tc>
        <w:tc>
          <w:tcPr>
            <w:tcW w:w="2297" w:type="dxa"/>
            <w:gridSpan w:val="2"/>
            <w:tcBorders>
              <w:top w:val="nil"/>
              <w:left w:val="nil"/>
              <w:bottom w:val="single" w:sz="4" w:space="0" w:color="auto"/>
              <w:right w:val="single" w:sz="4" w:space="0" w:color="auto"/>
            </w:tcBorders>
            <w:shd w:val="clear" w:color="auto" w:fill="auto"/>
            <w:noWrap/>
            <w:vAlign w:val="bottom"/>
          </w:tcPr>
          <w:p w:rsidR="00467AAA" w:rsidRPr="005E442B" w:rsidRDefault="003F2E37" w:rsidP="00FD5F68">
            <w:pPr>
              <w:spacing w:after="0" w:line="240" w:lineRule="auto"/>
              <w:rPr>
                <w:rFonts w:eastAsia="Times New Roman" w:cs="Times New Roman"/>
                <w:sz w:val="22"/>
                <w:lang w:val="en-US"/>
              </w:rPr>
            </w:pPr>
            <w:r w:rsidRPr="005E442B">
              <w:rPr>
                <w:rFonts w:eastAsia="Times New Roman" w:cs="Times New Roman"/>
                <w:sz w:val="22"/>
                <w:lang w:val="en-US"/>
              </w:rPr>
              <w:t>Centos 7.3</w:t>
            </w:r>
          </w:p>
        </w:tc>
        <w:tc>
          <w:tcPr>
            <w:tcW w:w="2943" w:type="dxa"/>
            <w:gridSpan w:val="2"/>
            <w:tcBorders>
              <w:top w:val="nil"/>
              <w:left w:val="nil"/>
              <w:bottom w:val="single" w:sz="4" w:space="0" w:color="auto"/>
              <w:right w:val="single" w:sz="4" w:space="0" w:color="auto"/>
            </w:tcBorders>
            <w:shd w:val="clear" w:color="auto" w:fill="auto"/>
            <w:noWrap/>
            <w:vAlign w:val="bottom"/>
          </w:tcPr>
          <w:p w:rsidR="00467AAA" w:rsidRPr="005E442B" w:rsidRDefault="00467AAA" w:rsidP="00FD5F68">
            <w:pPr>
              <w:spacing w:after="0" w:line="240" w:lineRule="auto"/>
              <w:rPr>
                <w:rFonts w:eastAsia="Times New Roman" w:cs="Times New Roman"/>
                <w:sz w:val="22"/>
                <w:lang w:val="en-US"/>
              </w:rPr>
            </w:pPr>
            <w:r w:rsidRPr="005E442B">
              <w:rPr>
                <w:rFonts w:eastAsia="Times New Roman" w:cs="Times New Roman"/>
                <w:sz w:val="22"/>
                <w:lang w:val="en-US"/>
              </w:rPr>
              <w:t>OpenNMS</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VPN</w:t>
            </w:r>
          </w:p>
        </w:tc>
        <w:tc>
          <w:tcPr>
            <w:tcW w:w="1586" w:type="dxa"/>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10.100.0.10</w:t>
            </w:r>
          </w:p>
        </w:tc>
        <w:tc>
          <w:tcPr>
            <w:tcW w:w="2297"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Debian 8.7</w:t>
            </w:r>
          </w:p>
        </w:tc>
        <w:tc>
          <w:tcPr>
            <w:tcW w:w="2943"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VPN</w:t>
            </w:r>
          </w:p>
        </w:tc>
      </w:tr>
      <w:tr w:rsidR="008D5EAC"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8D5EAC" w:rsidRPr="005E442B" w:rsidRDefault="008D5EAC" w:rsidP="00FD5F68">
            <w:pPr>
              <w:spacing w:after="0" w:line="240" w:lineRule="auto"/>
              <w:rPr>
                <w:rFonts w:eastAsia="Times New Roman" w:cs="Times New Roman"/>
                <w:sz w:val="22"/>
                <w:lang w:val="en-US"/>
              </w:rPr>
            </w:pPr>
            <w:r>
              <w:rPr>
                <w:rFonts w:eastAsia="Times New Roman" w:cs="Times New Roman"/>
                <w:sz w:val="22"/>
                <w:lang w:val="en-US"/>
              </w:rPr>
              <w:t>RADIUS</w:t>
            </w:r>
          </w:p>
        </w:tc>
        <w:tc>
          <w:tcPr>
            <w:tcW w:w="1586" w:type="dxa"/>
            <w:tcBorders>
              <w:top w:val="nil"/>
              <w:left w:val="nil"/>
              <w:bottom w:val="single" w:sz="4" w:space="0" w:color="auto"/>
              <w:right w:val="single" w:sz="4" w:space="0" w:color="auto"/>
            </w:tcBorders>
            <w:shd w:val="clear" w:color="auto" w:fill="auto"/>
            <w:noWrap/>
            <w:vAlign w:val="bottom"/>
          </w:tcPr>
          <w:p w:rsidR="008D5EAC" w:rsidRPr="005E442B" w:rsidRDefault="008D5EAC" w:rsidP="00FD5F68">
            <w:pPr>
              <w:spacing w:after="0" w:line="240" w:lineRule="auto"/>
              <w:rPr>
                <w:rFonts w:eastAsia="Times New Roman" w:cs="Times New Roman"/>
                <w:sz w:val="22"/>
                <w:lang w:val="en-US"/>
              </w:rPr>
            </w:pPr>
            <w:r>
              <w:rPr>
                <w:rFonts w:eastAsia="Times New Roman" w:cs="Times New Roman"/>
                <w:sz w:val="22"/>
                <w:lang w:val="en-US"/>
              </w:rPr>
              <w:t>10.10</w:t>
            </w:r>
            <w:r w:rsidR="00BF3049">
              <w:rPr>
                <w:rFonts w:eastAsia="Times New Roman" w:cs="Times New Roman"/>
                <w:sz w:val="22"/>
                <w:lang w:val="en-US"/>
              </w:rPr>
              <w:t>0</w:t>
            </w:r>
            <w:r>
              <w:rPr>
                <w:rFonts w:eastAsia="Times New Roman" w:cs="Times New Roman"/>
                <w:sz w:val="22"/>
                <w:lang w:val="en-US"/>
              </w:rPr>
              <w:t>.0.11</w:t>
            </w:r>
          </w:p>
        </w:tc>
        <w:tc>
          <w:tcPr>
            <w:tcW w:w="2297" w:type="dxa"/>
            <w:gridSpan w:val="2"/>
            <w:tcBorders>
              <w:top w:val="nil"/>
              <w:left w:val="nil"/>
              <w:bottom w:val="single" w:sz="4" w:space="0" w:color="auto"/>
              <w:right w:val="single" w:sz="4" w:space="0" w:color="auto"/>
            </w:tcBorders>
            <w:shd w:val="clear" w:color="auto" w:fill="auto"/>
            <w:noWrap/>
            <w:vAlign w:val="bottom"/>
          </w:tcPr>
          <w:p w:rsidR="008D5EAC" w:rsidRPr="005E442B" w:rsidRDefault="008D5EAC" w:rsidP="00FD5F68">
            <w:pPr>
              <w:spacing w:after="0" w:line="240" w:lineRule="auto"/>
              <w:rPr>
                <w:rFonts w:eastAsia="Times New Roman" w:cs="Times New Roman"/>
                <w:sz w:val="22"/>
                <w:lang w:val="en-US"/>
              </w:rPr>
            </w:pPr>
            <w:r>
              <w:rPr>
                <w:rFonts w:eastAsia="Times New Roman" w:cs="Times New Roman"/>
                <w:sz w:val="22"/>
                <w:lang w:val="en-US"/>
              </w:rPr>
              <w:t>Centos 7.3</w:t>
            </w:r>
          </w:p>
        </w:tc>
        <w:tc>
          <w:tcPr>
            <w:tcW w:w="2943" w:type="dxa"/>
            <w:gridSpan w:val="2"/>
            <w:tcBorders>
              <w:top w:val="nil"/>
              <w:left w:val="nil"/>
              <w:bottom w:val="single" w:sz="4" w:space="0" w:color="auto"/>
              <w:right w:val="single" w:sz="4" w:space="0" w:color="auto"/>
            </w:tcBorders>
            <w:shd w:val="clear" w:color="auto" w:fill="auto"/>
            <w:noWrap/>
            <w:vAlign w:val="bottom"/>
          </w:tcPr>
          <w:p w:rsidR="008D5EAC" w:rsidRPr="005E442B" w:rsidRDefault="008D5EAC" w:rsidP="00FD5F68">
            <w:pPr>
              <w:spacing w:after="0" w:line="240" w:lineRule="auto"/>
              <w:rPr>
                <w:rFonts w:eastAsia="Times New Roman" w:cs="Times New Roman"/>
                <w:sz w:val="22"/>
                <w:lang w:val="en-US"/>
              </w:rPr>
            </w:pPr>
            <w:r>
              <w:rPr>
                <w:rFonts w:eastAsia="Times New Roman" w:cs="Times New Roman"/>
                <w:sz w:val="22"/>
                <w:lang w:val="en-US"/>
              </w:rPr>
              <w:t>FreeRadius</w:t>
            </w:r>
          </w:p>
        </w:tc>
      </w:tr>
      <w:tr w:rsidR="00163E2A"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163E2A" w:rsidRDefault="00163E2A" w:rsidP="00FD5F68">
            <w:pPr>
              <w:spacing w:after="0" w:line="240" w:lineRule="auto"/>
              <w:rPr>
                <w:rFonts w:eastAsia="Times New Roman" w:cs="Times New Roman"/>
                <w:sz w:val="22"/>
                <w:lang w:val="en-US"/>
              </w:rPr>
            </w:pPr>
            <w:r>
              <w:rPr>
                <w:rFonts w:eastAsia="Times New Roman" w:cs="Times New Roman"/>
                <w:sz w:val="22"/>
                <w:lang w:val="en-US"/>
              </w:rPr>
              <w:t>Graylog</w:t>
            </w:r>
          </w:p>
        </w:tc>
        <w:tc>
          <w:tcPr>
            <w:tcW w:w="1586" w:type="dxa"/>
            <w:tcBorders>
              <w:top w:val="nil"/>
              <w:left w:val="nil"/>
              <w:bottom w:val="single" w:sz="4" w:space="0" w:color="auto"/>
              <w:right w:val="single" w:sz="4" w:space="0" w:color="auto"/>
            </w:tcBorders>
            <w:shd w:val="clear" w:color="auto" w:fill="auto"/>
            <w:noWrap/>
            <w:vAlign w:val="bottom"/>
          </w:tcPr>
          <w:p w:rsidR="00163E2A" w:rsidRDefault="00163E2A" w:rsidP="00FD5F68">
            <w:pPr>
              <w:spacing w:after="0" w:line="240" w:lineRule="auto"/>
              <w:rPr>
                <w:rFonts w:eastAsia="Times New Roman" w:cs="Times New Roman"/>
                <w:sz w:val="22"/>
                <w:lang w:val="en-US"/>
              </w:rPr>
            </w:pPr>
            <w:r>
              <w:rPr>
                <w:rFonts w:eastAsia="Times New Roman" w:cs="Times New Roman"/>
                <w:sz w:val="22"/>
                <w:lang w:val="en-US"/>
              </w:rPr>
              <w:t>10.100.0.12</w:t>
            </w:r>
          </w:p>
        </w:tc>
        <w:tc>
          <w:tcPr>
            <w:tcW w:w="2297" w:type="dxa"/>
            <w:gridSpan w:val="2"/>
            <w:tcBorders>
              <w:top w:val="nil"/>
              <w:left w:val="nil"/>
              <w:bottom w:val="single" w:sz="4" w:space="0" w:color="auto"/>
              <w:right w:val="single" w:sz="4" w:space="0" w:color="auto"/>
            </w:tcBorders>
            <w:shd w:val="clear" w:color="auto" w:fill="auto"/>
            <w:noWrap/>
            <w:vAlign w:val="bottom"/>
          </w:tcPr>
          <w:p w:rsidR="00163E2A" w:rsidRDefault="00163E2A" w:rsidP="00FD5F68">
            <w:pPr>
              <w:spacing w:after="0" w:line="240" w:lineRule="auto"/>
              <w:rPr>
                <w:rFonts w:eastAsia="Times New Roman" w:cs="Times New Roman"/>
                <w:sz w:val="22"/>
                <w:lang w:val="en-US"/>
              </w:rPr>
            </w:pPr>
            <w:r>
              <w:rPr>
                <w:rFonts w:eastAsia="Times New Roman" w:cs="Times New Roman"/>
                <w:sz w:val="22"/>
                <w:lang w:val="en-US"/>
              </w:rPr>
              <w:t>Ubuntu 14.10</w:t>
            </w:r>
          </w:p>
        </w:tc>
        <w:tc>
          <w:tcPr>
            <w:tcW w:w="2943" w:type="dxa"/>
            <w:gridSpan w:val="2"/>
            <w:tcBorders>
              <w:top w:val="nil"/>
              <w:left w:val="nil"/>
              <w:bottom w:val="single" w:sz="4" w:space="0" w:color="auto"/>
              <w:right w:val="single" w:sz="4" w:space="0" w:color="auto"/>
            </w:tcBorders>
            <w:shd w:val="clear" w:color="auto" w:fill="auto"/>
            <w:noWrap/>
            <w:vAlign w:val="bottom"/>
          </w:tcPr>
          <w:p w:rsidR="00163E2A" w:rsidRDefault="00163E2A" w:rsidP="00FD5F68">
            <w:pPr>
              <w:spacing w:after="0" w:line="240" w:lineRule="auto"/>
              <w:rPr>
                <w:rFonts w:eastAsia="Times New Roman" w:cs="Times New Roman"/>
                <w:sz w:val="22"/>
                <w:lang w:val="en-US"/>
              </w:rPr>
            </w:pPr>
            <w:r>
              <w:rPr>
                <w:rFonts w:eastAsia="Times New Roman" w:cs="Times New Roman"/>
                <w:sz w:val="22"/>
                <w:lang w:val="en-US"/>
              </w:rPr>
              <w:t>Graylog</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DNS</w:t>
            </w:r>
          </w:p>
        </w:tc>
        <w:tc>
          <w:tcPr>
            <w:tcW w:w="1586" w:type="dxa"/>
            <w:tcBorders>
              <w:top w:val="nil"/>
              <w:left w:val="nil"/>
              <w:bottom w:val="single" w:sz="4" w:space="0" w:color="auto"/>
              <w:right w:val="single" w:sz="4" w:space="0" w:color="auto"/>
            </w:tcBorders>
            <w:shd w:val="clear" w:color="auto" w:fill="auto"/>
            <w:noWrap/>
            <w:vAlign w:val="bottom"/>
          </w:tcPr>
          <w:p w:rsidR="00857EF7"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198.18.235.2</w:t>
            </w:r>
          </w:p>
        </w:tc>
        <w:tc>
          <w:tcPr>
            <w:tcW w:w="2297"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Ubuntu 16.04</w:t>
            </w:r>
          </w:p>
        </w:tc>
        <w:tc>
          <w:tcPr>
            <w:tcW w:w="2943" w:type="dxa"/>
            <w:gridSpan w:val="2"/>
            <w:tcBorders>
              <w:top w:val="nil"/>
              <w:left w:val="nil"/>
              <w:bottom w:val="single" w:sz="4" w:space="0" w:color="auto"/>
              <w:right w:val="single" w:sz="4" w:space="0" w:color="auto"/>
            </w:tcBorders>
            <w:shd w:val="clear" w:color="auto" w:fill="auto"/>
            <w:noWrap/>
            <w:vAlign w:val="bottom"/>
          </w:tcPr>
          <w:p w:rsidR="00857EF7" w:rsidRPr="005E442B" w:rsidRDefault="00857EF7" w:rsidP="00FD5F68">
            <w:pPr>
              <w:spacing w:after="0" w:line="240" w:lineRule="auto"/>
              <w:rPr>
                <w:rFonts w:eastAsia="Times New Roman" w:cs="Times New Roman"/>
                <w:sz w:val="22"/>
                <w:lang w:val="en-US"/>
              </w:rPr>
            </w:pPr>
            <w:r w:rsidRPr="005E442B">
              <w:rPr>
                <w:rFonts w:eastAsia="Times New Roman" w:cs="Times New Roman"/>
                <w:sz w:val="22"/>
                <w:lang w:val="en-US"/>
              </w:rPr>
              <w:t>DNS</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3A7E3E"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WWW</w:t>
            </w:r>
          </w:p>
        </w:tc>
        <w:tc>
          <w:tcPr>
            <w:tcW w:w="1586" w:type="dxa"/>
            <w:tcBorders>
              <w:top w:val="nil"/>
              <w:left w:val="nil"/>
              <w:bottom w:val="single" w:sz="4" w:space="0" w:color="auto"/>
              <w:right w:val="single" w:sz="4" w:space="0" w:color="auto"/>
            </w:tcBorders>
            <w:shd w:val="clear" w:color="auto" w:fill="auto"/>
            <w:noWrap/>
            <w:vAlign w:val="bottom"/>
          </w:tcPr>
          <w:p w:rsidR="003A7E3E"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198.18.235.3</w:t>
            </w:r>
          </w:p>
        </w:tc>
        <w:tc>
          <w:tcPr>
            <w:tcW w:w="2297" w:type="dxa"/>
            <w:gridSpan w:val="2"/>
            <w:tcBorders>
              <w:top w:val="nil"/>
              <w:left w:val="nil"/>
              <w:bottom w:val="single" w:sz="4" w:space="0" w:color="auto"/>
              <w:right w:val="single" w:sz="4" w:space="0" w:color="auto"/>
            </w:tcBorders>
            <w:shd w:val="clear" w:color="auto" w:fill="auto"/>
            <w:noWrap/>
            <w:vAlign w:val="bottom"/>
          </w:tcPr>
          <w:p w:rsidR="003A7E3E"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Ubuntu 16.04</w:t>
            </w:r>
          </w:p>
        </w:tc>
        <w:tc>
          <w:tcPr>
            <w:tcW w:w="2943" w:type="dxa"/>
            <w:gridSpan w:val="2"/>
            <w:tcBorders>
              <w:top w:val="nil"/>
              <w:left w:val="nil"/>
              <w:bottom w:val="single" w:sz="4" w:space="0" w:color="auto"/>
              <w:right w:val="single" w:sz="4" w:space="0" w:color="auto"/>
            </w:tcBorders>
            <w:shd w:val="clear" w:color="auto" w:fill="auto"/>
            <w:noWrap/>
            <w:vAlign w:val="bottom"/>
          </w:tcPr>
          <w:p w:rsidR="003A7E3E" w:rsidRPr="005E442B" w:rsidRDefault="003A7E3E" w:rsidP="00FD5F68">
            <w:pPr>
              <w:spacing w:after="0" w:line="240" w:lineRule="auto"/>
              <w:rPr>
                <w:rFonts w:eastAsia="Times New Roman" w:cs="Times New Roman"/>
                <w:sz w:val="22"/>
                <w:lang w:val="en-US"/>
              </w:rPr>
            </w:pPr>
            <w:r w:rsidRPr="005E442B">
              <w:rPr>
                <w:rFonts w:eastAsia="Times New Roman" w:cs="Times New Roman"/>
                <w:sz w:val="22"/>
                <w:lang w:val="en-US"/>
              </w:rPr>
              <w:t>WWW-palvelin</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493771" w:rsidRPr="005E442B" w:rsidRDefault="00CF41D4" w:rsidP="00FD5F68">
            <w:pPr>
              <w:spacing w:after="0" w:line="240" w:lineRule="auto"/>
              <w:rPr>
                <w:rFonts w:eastAsia="Times New Roman" w:cs="Times New Roman"/>
                <w:sz w:val="22"/>
                <w:lang w:val="en-US"/>
              </w:rPr>
            </w:pPr>
            <w:r w:rsidRPr="005E442B">
              <w:rPr>
                <w:rFonts w:eastAsia="Times New Roman" w:cs="Times New Roman"/>
                <w:sz w:val="22"/>
                <w:lang w:val="en-US"/>
              </w:rPr>
              <w:t>OsTIcket</w:t>
            </w:r>
          </w:p>
        </w:tc>
        <w:tc>
          <w:tcPr>
            <w:tcW w:w="1586" w:type="dxa"/>
            <w:tcBorders>
              <w:top w:val="nil"/>
              <w:left w:val="nil"/>
              <w:bottom w:val="single" w:sz="4" w:space="0" w:color="auto"/>
              <w:right w:val="single" w:sz="4" w:space="0" w:color="auto"/>
            </w:tcBorders>
            <w:shd w:val="clear" w:color="auto" w:fill="auto"/>
            <w:noWrap/>
            <w:vAlign w:val="bottom"/>
          </w:tcPr>
          <w:p w:rsidR="00493771" w:rsidRPr="005E442B" w:rsidRDefault="00493771" w:rsidP="00FD5F68">
            <w:pPr>
              <w:spacing w:after="0" w:line="240" w:lineRule="auto"/>
              <w:rPr>
                <w:rFonts w:eastAsia="Times New Roman" w:cs="Times New Roman"/>
                <w:sz w:val="22"/>
                <w:lang w:val="en-US"/>
              </w:rPr>
            </w:pPr>
            <w:r w:rsidRPr="005E442B">
              <w:rPr>
                <w:rFonts w:eastAsia="Times New Roman" w:cs="Times New Roman"/>
                <w:sz w:val="22"/>
                <w:lang w:val="en-US"/>
              </w:rPr>
              <w:t>198.18.235.4</w:t>
            </w:r>
          </w:p>
        </w:tc>
        <w:tc>
          <w:tcPr>
            <w:tcW w:w="2297" w:type="dxa"/>
            <w:gridSpan w:val="2"/>
            <w:tcBorders>
              <w:top w:val="nil"/>
              <w:left w:val="nil"/>
              <w:bottom w:val="single" w:sz="4" w:space="0" w:color="auto"/>
              <w:right w:val="single" w:sz="4" w:space="0" w:color="auto"/>
            </w:tcBorders>
            <w:shd w:val="clear" w:color="auto" w:fill="auto"/>
            <w:noWrap/>
            <w:vAlign w:val="bottom"/>
          </w:tcPr>
          <w:p w:rsidR="00493771" w:rsidRPr="005E442B" w:rsidRDefault="00493771" w:rsidP="00FD5F68">
            <w:pPr>
              <w:spacing w:after="0" w:line="240" w:lineRule="auto"/>
              <w:rPr>
                <w:rFonts w:eastAsia="Times New Roman" w:cs="Times New Roman"/>
                <w:sz w:val="22"/>
                <w:lang w:val="en-US"/>
              </w:rPr>
            </w:pPr>
            <w:r w:rsidRPr="005E442B">
              <w:rPr>
                <w:rFonts w:eastAsia="Times New Roman" w:cs="Times New Roman"/>
                <w:sz w:val="22"/>
                <w:lang w:val="en-US"/>
              </w:rPr>
              <w:t>Ubuntu 16.04</w:t>
            </w:r>
          </w:p>
        </w:tc>
        <w:tc>
          <w:tcPr>
            <w:tcW w:w="2943" w:type="dxa"/>
            <w:gridSpan w:val="2"/>
            <w:tcBorders>
              <w:top w:val="nil"/>
              <w:left w:val="nil"/>
              <w:bottom w:val="single" w:sz="4" w:space="0" w:color="auto"/>
              <w:right w:val="single" w:sz="4" w:space="0" w:color="auto"/>
            </w:tcBorders>
            <w:shd w:val="clear" w:color="auto" w:fill="auto"/>
            <w:noWrap/>
            <w:vAlign w:val="bottom"/>
          </w:tcPr>
          <w:p w:rsidR="00493771" w:rsidRPr="005E442B" w:rsidRDefault="00493771" w:rsidP="00FD5F68">
            <w:pPr>
              <w:spacing w:after="0" w:line="240" w:lineRule="auto"/>
              <w:rPr>
                <w:rFonts w:eastAsia="Times New Roman" w:cs="Times New Roman"/>
                <w:sz w:val="22"/>
                <w:lang w:val="en-US"/>
              </w:rPr>
            </w:pPr>
            <w:r w:rsidRPr="005E442B">
              <w:rPr>
                <w:rFonts w:eastAsia="Times New Roman" w:cs="Times New Roman"/>
                <w:sz w:val="22"/>
                <w:lang w:val="en-US"/>
              </w:rPr>
              <w:t>Tikettijärjestelmä</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tcPr>
          <w:p w:rsidR="00F36299" w:rsidRPr="005E442B" w:rsidRDefault="001737B7" w:rsidP="00FD5F68">
            <w:pPr>
              <w:spacing w:after="0" w:line="240" w:lineRule="auto"/>
              <w:rPr>
                <w:rFonts w:eastAsia="Times New Roman" w:cs="Times New Roman"/>
                <w:sz w:val="22"/>
                <w:lang w:val="en-US"/>
              </w:rPr>
            </w:pPr>
            <w:r w:rsidRPr="005E442B">
              <w:rPr>
                <w:rFonts w:eastAsia="Times New Roman" w:cs="Times New Roman"/>
                <w:sz w:val="22"/>
                <w:lang w:val="en-US"/>
              </w:rPr>
              <w:t>p</w:t>
            </w:r>
            <w:r w:rsidR="00F36299" w:rsidRPr="005E442B">
              <w:rPr>
                <w:rFonts w:eastAsia="Times New Roman" w:cs="Times New Roman"/>
                <w:sz w:val="22"/>
                <w:lang w:val="en-US"/>
              </w:rPr>
              <w:t>fSense</w:t>
            </w:r>
          </w:p>
        </w:tc>
        <w:tc>
          <w:tcPr>
            <w:tcW w:w="1586" w:type="dxa"/>
            <w:tcBorders>
              <w:top w:val="nil"/>
              <w:left w:val="nil"/>
              <w:bottom w:val="single" w:sz="4" w:space="0" w:color="auto"/>
              <w:right w:val="single" w:sz="4" w:space="0" w:color="auto"/>
            </w:tcBorders>
            <w:shd w:val="clear" w:color="auto" w:fill="auto"/>
            <w:noWrap/>
            <w:vAlign w:val="bottom"/>
          </w:tcPr>
          <w:p w:rsidR="00F36299" w:rsidRPr="005E442B" w:rsidRDefault="00F36299" w:rsidP="00FD5F68">
            <w:pPr>
              <w:spacing w:after="0" w:line="240" w:lineRule="auto"/>
              <w:rPr>
                <w:rFonts w:eastAsia="Times New Roman" w:cs="Times New Roman"/>
                <w:sz w:val="22"/>
                <w:lang w:val="en-US"/>
              </w:rPr>
            </w:pPr>
          </w:p>
        </w:tc>
        <w:tc>
          <w:tcPr>
            <w:tcW w:w="2297" w:type="dxa"/>
            <w:gridSpan w:val="2"/>
            <w:tcBorders>
              <w:top w:val="nil"/>
              <w:left w:val="nil"/>
              <w:bottom w:val="single" w:sz="4" w:space="0" w:color="auto"/>
              <w:right w:val="single" w:sz="4" w:space="0" w:color="auto"/>
            </w:tcBorders>
            <w:shd w:val="clear" w:color="auto" w:fill="auto"/>
            <w:noWrap/>
            <w:vAlign w:val="bottom"/>
          </w:tcPr>
          <w:p w:rsidR="00F36299" w:rsidRPr="005E442B" w:rsidRDefault="00BB0A20" w:rsidP="00FD5F68">
            <w:pPr>
              <w:spacing w:after="0" w:line="240" w:lineRule="auto"/>
              <w:rPr>
                <w:rFonts w:eastAsia="Times New Roman" w:cs="Times New Roman"/>
                <w:sz w:val="22"/>
                <w:lang w:val="en-US"/>
              </w:rPr>
            </w:pPr>
            <w:r w:rsidRPr="005E442B">
              <w:rPr>
                <w:rFonts w:eastAsia="Times New Roman" w:cs="Times New Roman"/>
                <w:sz w:val="22"/>
                <w:lang w:val="en-US"/>
              </w:rPr>
              <w:t>p</w:t>
            </w:r>
            <w:r w:rsidR="00F36299" w:rsidRPr="005E442B">
              <w:rPr>
                <w:rFonts w:eastAsia="Times New Roman" w:cs="Times New Roman"/>
                <w:sz w:val="22"/>
                <w:lang w:val="en-US"/>
              </w:rPr>
              <w:t>fSense 2.3.2</w:t>
            </w:r>
          </w:p>
        </w:tc>
        <w:tc>
          <w:tcPr>
            <w:tcW w:w="2943" w:type="dxa"/>
            <w:gridSpan w:val="2"/>
            <w:tcBorders>
              <w:top w:val="nil"/>
              <w:left w:val="nil"/>
              <w:bottom w:val="single" w:sz="4" w:space="0" w:color="auto"/>
              <w:right w:val="single" w:sz="4" w:space="0" w:color="auto"/>
            </w:tcBorders>
            <w:shd w:val="clear" w:color="auto" w:fill="auto"/>
            <w:noWrap/>
            <w:vAlign w:val="bottom"/>
          </w:tcPr>
          <w:p w:rsidR="00F36299" w:rsidRPr="005E442B" w:rsidRDefault="00F36299" w:rsidP="00FD5F68">
            <w:pPr>
              <w:spacing w:after="0" w:line="240" w:lineRule="auto"/>
              <w:rPr>
                <w:rFonts w:eastAsia="Times New Roman" w:cs="Times New Roman"/>
                <w:sz w:val="22"/>
                <w:lang w:val="en-US"/>
              </w:rPr>
            </w:pPr>
            <w:r w:rsidRPr="005E442B">
              <w:rPr>
                <w:rFonts w:eastAsia="Times New Roman" w:cs="Times New Roman"/>
                <w:sz w:val="22"/>
                <w:lang w:val="en-US"/>
              </w:rPr>
              <w:t>Palomuuri</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WS1</w:t>
            </w:r>
          </w:p>
        </w:tc>
        <w:tc>
          <w:tcPr>
            <w:tcW w:w="1586" w:type="dxa"/>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Cs w:val="24"/>
              </w:rPr>
            </w:pPr>
            <w:r w:rsidRPr="005E442B">
              <w:rPr>
                <w:rFonts w:eastAsia="Times New Roman" w:cs="Times New Roman"/>
                <w:sz w:val="22"/>
              </w:rPr>
              <w:t>10.0.0.10</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Windows 7 SP1</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WS2</w:t>
            </w:r>
          </w:p>
        </w:tc>
        <w:tc>
          <w:tcPr>
            <w:tcW w:w="1586" w:type="dxa"/>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Cs w:val="24"/>
              </w:rPr>
            </w:pPr>
            <w:r w:rsidRPr="005E442B">
              <w:rPr>
                <w:rFonts w:eastAsia="Times New Roman" w:cs="Times New Roman"/>
                <w:sz w:val="22"/>
              </w:rPr>
              <w:t>10.0.0.11</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Windows 7 SP1</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WS3</w:t>
            </w:r>
          </w:p>
        </w:tc>
        <w:tc>
          <w:tcPr>
            <w:tcW w:w="1586" w:type="dxa"/>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Cs w:val="24"/>
              </w:rPr>
            </w:pPr>
            <w:r w:rsidRPr="005E442B">
              <w:rPr>
                <w:rFonts w:eastAsia="Times New Roman" w:cs="Times New Roman"/>
                <w:sz w:val="22"/>
              </w:rPr>
              <w:t>10.0.0.12</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Windows 7 SP1</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99" w:type="dxa"/>
            <w:tcBorders>
              <w:top w:val="nil"/>
              <w:left w:val="single" w:sz="4" w:space="0" w:color="auto"/>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WS(n)</w:t>
            </w:r>
          </w:p>
        </w:tc>
        <w:tc>
          <w:tcPr>
            <w:tcW w:w="1586" w:type="dxa"/>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Cs w:val="24"/>
              </w:rPr>
            </w:pPr>
            <w:r w:rsidRPr="005E442B">
              <w:rPr>
                <w:rFonts w:eastAsia="Times New Roman" w:cs="Times New Roman"/>
                <w:sz w:val="22"/>
              </w:rPr>
              <w:t>10.0.0.254</w:t>
            </w:r>
          </w:p>
        </w:tc>
        <w:tc>
          <w:tcPr>
            <w:tcW w:w="2297"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Windows 7 SP1</w:t>
            </w:r>
          </w:p>
        </w:tc>
        <w:tc>
          <w:tcPr>
            <w:tcW w:w="2943" w:type="dxa"/>
            <w:gridSpan w:val="2"/>
            <w:tcBorders>
              <w:top w:val="nil"/>
              <w:left w:val="nil"/>
              <w:bottom w:val="single" w:sz="4" w:space="0" w:color="auto"/>
              <w:right w:val="single" w:sz="4" w:space="0" w:color="auto"/>
            </w:tcBorders>
            <w:shd w:val="clear" w:color="auto" w:fill="auto"/>
            <w:noWrap/>
            <w:vAlign w:val="bottom"/>
            <w:hideMark/>
          </w:tcPr>
          <w:p w:rsidR="00857EF7" w:rsidRPr="005E442B" w:rsidRDefault="00857EF7" w:rsidP="00FD5F68">
            <w:pPr>
              <w:spacing w:after="0" w:line="240" w:lineRule="auto"/>
              <w:rPr>
                <w:rFonts w:eastAsia="Times New Roman" w:cs="Times New Roman"/>
                <w:sz w:val="22"/>
              </w:rPr>
            </w:pPr>
            <w:r w:rsidRPr="005E442B">
              <w:rPr>
                <w:rFonts w:eastAsia="Times New Roman" w:cs="Times New Roman"/>
                <w:sz w:val="22"/>
              </w:rPr>
              <w:t>Host kone (DHCP)</w:t>
            </w:r>
          </w:p>
        </w:tc>
      </w:tr>
      <w:tr w:rsidR="00857EF7" w:rsidRPr="005E442B" w:rsidTr="00FD5F68">
        <w:trPr>
          <w:trHeight w:val="450"/>
        </w:trPr>
        <w:tc>
          <w:tcPr>
            <w:tcW w:w="1499" w:type="dxa"/>
            <w:tcBorders>
              <w:top w:val="nil"/>
              <w:left w:val="nil"/>
              <w:bottom w:val="nil"/>
              <w:right w:val="nil"/>
            </w:tcBorders>
            <w:shd w:val="clear" w:color="auto" w:fill="auto"/>
            <w:noWrap/>
            <w:vAlign w:val="bottom"/>
            <w:hideMark/>
          </w:tcPr>
          <w:p w:rsidR="00857EF7" w:rsidRPr="005E442B" w:rsidRDefault="00857EF7" w:rsidP="00857EF7">
            <w:pPr>
              <w:spacing w:after="0" w:line="240" w:lineRule="auto"/>
              <w:rPr>
                <w:rFonts w:eastAsia="Times New Roman" w:cs="Times New Roman"/>
                <w:sz w:val="22"/>
              </w:rPr>
            </w:pPr>
          </w:p>
        </w:tc>
        <w:tc>
          <w:tcPr>
            <w:tcW w:w="1586" w:type="dxa"/>
            <w:tcBorders>
              <w:top w:val="nil"/>
              <w:left w:val="nil"/>
              <w:bottom w:val="nil"/>
              <w:right w:val="nil"/>
            </w:tcBorders>
            <w:shd w:val="clear" w:color="auto" w:fill="auto"/>
            <w:noWrap/>
            <w:vAlign w:val="bottom"/>
            <w:hideMark/>
          </w:tcPr>
          <w:p w:rsidR="00857EF7" w:rsidRPr="005E442B" w:rsidRDefault="00857EF7" w:rsidP="00857EF7">
            <w:pPr>
              <w:spacing w:after="0" w:line="240" w:lineRule="auto"/>
              <w:rPr>
                <w:rFonts w:ascii="Times New Roman" w:eastAsia="Times New Roman" w:hAnsi="Times New Roman" w:cs="Times New Roman"/>
                <w:sz w:val="20"/>
                <w:szCs w:val="20"/>
              </w:rPr>
            </w:pPr>
          </w:p>
        </w:tc>
        <w:tc>
          <w:tcPr>
            <w:tcW w:w="2216" w:type="dxa"/>
            <w:tcBorders>
              <w:top w:val="nil"/>
              <w:left w:val="nil"/>
              <w:bottom w:val="nil"/>
              <w:right w:val="nil"/>
            </w:tcBorders>
            <w:shd w:val="clear" w:color="auto" w:fill="auto"/>
            <w:noWrap/>
            <w:vAlign w:val="bottom"/>
            <w:hideMark/>
          </w:tcPr>
          <w:p w:rsidR="00857EF7" w:rsidRPr="005E442B" w:rsidRDefault="00857EF7" w:rsidP="00857EF7">
            <w:pPr>
              <w:spacing w:after="0" w:line="240" w:lineRule="auto"/>
              <w:rPr>
                <w:rFonts w:ascii="Times New Roman" w:eastAsia="Times New Roman" w:hAnsi="Times New Roman" w:cs="Times New Roman"/>
                <w:sz w:val="20"/>
                <w:szCs w:val="20"/>
              </w:rPr>
            </w:pPr>
          </w:p>
        </w:tc>
        <w:tc>
          <w:tcPr>
            <w:tcW w:w="236" w:type="dxa"/>
            <w:gridSpan w:val="2"/>
            <w:tcBorders>
              <w:top w:val="nil"/>
              <w:left w:val="nil"/>
              <w:bottom w:val="nil"/>
              <w:right w:val="nil"/>
            </w:tcBorders>
            <w:shd w:val="clear" w:color="auto" w:fill="auto"/>
            <w:noWrap/>
            <w:vAlign w:val="bottom"/>
            <w:hideMark/>
          </w:tcPr>
          <w:p w:rsidR="00857EF7" w:rsidRPr="005E442B" w:rsidRDefault="00857EF7" w:rsidP="00857EF7">
            <w:pPr>
              <w:spacing w:after="0" w:line="240" w:lineRule="auto"/>
              <w:rPr>
                <w:rFonts w:ascii="Times New Roman" w:eastAsia="Times New Roman" w:hAnsi="Times New Roman" w:cs="Times New Roman"/>
                <w:sz w:val="20"/>
                <w:szCs w:val="20"/>
              </w:rPr>
            </w:pPr>
          </w:p>
        </w:tc>
        <w:tc>
          <w:tcPr>
            <w:tcW w:w="2788" w:type="dxa"/>
            <w:tcBorders>
              <w:top w:val="nil"/>
              <w:left w:val="nil"/>
              <w:bottom w:val="nil"/>
              <w:right w:val="nil"/>
            </w:tcBorders>
            <w:shd w:val="clear" w:color="auto" w:fill="auto"/>
            <w:noWrap/>
            <w:vAlign w:val="bottom"/>
            <w:hideMark/>
          </w:tcPr>
          <w:p w:rsidR="00857EF7" w:rsidRPr="005E442B" w:rsidRDefault="00857EF7" w:rsidP="00857EF7">
            <w:pPr>
              <w:spacing w:after="0" w:line="240" w:lineRule="auto"/>
              <w:rPr>
                <w:rFonts w:ascii="Times New Roman" w:eastAsia="Times New Roman" w:hAnsi="Times New Roman" w:cs="Times New Roman"/>
                <w:sz w:val="20"/>
                <w:szCs w:val="20"/>
              </w:rPr>
            </w:pPr>
          </w:p>
        </w:tc>
      </w:tr>
    </w:tbl>
    <w:p w:rsidR="005A0247" w:rsidRPr="005E442B" w:rsidRDefault="005A0247"/>
    <w:p w:rsidR="00857EF7" w:rsidRPr="005E442B" w:rsidRDefault="00857EF7"/>
    <w:p w:rsidR="00F36299" w:rsidRPr="005E442B" w:rsidRDefault="00F36299"/>
    <w:p w:rsidR="00F36299" w:rsidRPr="005E442B" w:rsidRDefault="00F36299"/>
    <w:p w:rsidR="00F36299" w:rsidRPr="005E442B" w:rsidRDefault="00F36299"/>
    <w:p w:rsidR="00F36299" w:rsidRPr="005E442B" w:rsidRDefault="00F36299"/>
    <w:p w:rsidR="00F36299" w:rsidRPr="005E442B" w:rsidRDefault="00F36299"/>
    <w:tbl>
      <w:tblPr>
        <w:tblW w:w="8566" w:type="dxa"/>
        <w:tblInd w:w="5" w:type="dxa"/>
        <w:tblLook w:val="04A0" w:firstRow="1" w:lastRow="0" w:firstColumn="1" w:lastColumn="0" w:noHBand="0" w:noVBand="1"/>
      </w:tblPr>
      <w:tblGrid>
        <w:gridCol w:w="1511"/>
        <w:gridCol w:w="1703"/>
        <w:gridCol w:w="2168"/>
        <w:gridCol w:w="435"/>
        <w:gridCol w:w="2513"/>
        <w:gridCol w:w="236"/>
      </w:tblGrid>
      <w:tr w:rsidR="005E442B" w:rsidRPr="005E442B" w:rsidTr="00FD5F68">
        <w:trPr>
          <w:trHeight w:val="450"/>
        </w:trPr>
        <w:tc>
          <w:tcPr>
            <w:tcW w:w="1511" w:type="dxa"/>
            <w:tcBorders>
              <w:top w:val="nil"/>
              <w:left w:val="nil"/>
              <w:bottom w:val="nil"/>
              <w:right w:val="nil"/>
            </w:tcBorders>
            <w:shd w:val="clear" w:color="auto" w:fill="auto"/>
            <w:noWrap/>
            <w:vAlign w:val="bottom"/>
          </w:tcPr>
          <w:p w:rsidR="005A0247" w:rsidRPr="005E442B" w:rsidRDefault="005A0247" w:rsidP="00FB1DA8">
            <w:pPr>
              <w:spacing w:after="0" w:line="240" w:lineRule="auto"/>
              <w:rPr>
                <w:rFonts w:eastAsia="Times New Roman" w:cs="Times New Roman"/>
                <w:sz w:val="22"/>
              </w:rPr>
            </w:pPr>
          </w:p>
        </w:tc>
        <w:tc>
          <w:tcPr>
            <w:tcW w:w="1703" w:type="dxa"/>
            <w:tcBorders>
              <w:top w:val="nil"/>
              <w:left w:val="nil"/>
              <w:bottom w:val="nil"/>
              <w:right w:val="nil"/>
            </w:tcBorders>
            <w:shd w:val="clear" w:color="auto" w:fill="auto"/>
            <w:noWrap/>
            <w:vAlign w:val="bottom"/>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168" w:type="dxa"/>
            <w:tcBorders>
              <w:top w:val="nil"/>
              <w:left w:val="nil"/>
              <w:bottom w:val="nil"/>
              <w:right w:val="nil"/>
            </w:tcBorders>
            <w:shd w:val="clear" w:color="auto" w:fill="auto"/>
            <w:noWrap/>
            <w:vAlign w:val="bottom"/>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435" w:type="dxa"/>
            <w:tcBorders>
              <w:top w:val="nil"/>
              <w:left w:val="nil"/>
              <w:bottom w:val="nil"/>
              <w:right w:val="nil"/>
            </w:tcBorders>
            <w:shd w:val="clear" w:color="auto" w:fill="auto"/>
            <w:noWrap/>
            <w:vAlign w:val="bottom"/>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749" w:type="dxa"/>
            <w:gridSpan w:val="2"/>
            <w:tcBorders>
              <w:top w:val="nil"/>
              <w:left w:val="nil"/>
              <w:bottom w:val="nil"/>
              <w:right w:val="nil"/>
            </w:tcBorders>
            <w:shd w:val="clear" w:color="auto" w:fill="auto"/>
            <w:noWrap/>
            <w:vAlign w:val="bottom"/>
          </w:tcPr>
          <w:p w:rsidR="005A0247" w:rsidRPr="005E442B" w:rsidRDefault="005A0247" w:rsidP="00FB1DA8">
            <w:pPr>
              <w:spacing w:after="0" w:line="240" w:lineRule="auto"/>
              <w:rPr>
                <w:rFonts w:ascii="Times New Roman" w:eastAsia="Times New Roman" w:hAnsi="Times New Roman" w:cs="Times New Roman"/>
                <w:sz w:val="20"/>
                <w:szCs w:val="20"/>
              </w:rPr>
            </w:pPr>
          </w:p>
        </w:tc>
      </w:tr>
      <w:tr w:rsidR="005E442B" w:rsidRPr="005E442B" w:rsidTr="00FD5F68">
        <w:trPr>
          <w:gridAfter w:val="1"/>
          <w:wAfter w:w="236" w:type="dxa"/>
          <w:trHeight w:val="315"/>
        </w:trPr>
        <w:tc>
          <w:tcPr>
            <w:tcW w:w="0" w:type="auto"/>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FB1DA8">
            <w:pPr>
              <w:spacing w:after="0" w:line="240" w:lineRule="auto"/>
              <w:jc w:val="center"/>
              <w:rPr>
                <w:rFonts w:eastAsia="Times New Roman" w:cs="Times New Roman"/>
                <w:b/>
                <w:bCs/>
                <w:szCs w:val="24"/>
              </w:rPr>
            </w:pPr>
            <w:r w:rsidRPr="005E442B">
              <w:rPr>
                <w:rFonts w:eastAsia="Times New Roman" w:cs="Times New Roman"/>
                <w:b/>
                <w:bCs/>
                <w:szCs w:val="24"/>
              </w:rPr>
              <w:t>Keski-Suomen laitelista (Domain: ks.papankki.com)</w:t>
            </w:r>
          </w:p>
        </w:tc>
      </w:tr>
      <w:tr w:rsidR="005E442B" w:rsidRPr="005E442B" w:rsidTr="00FD5F68">
        <w:trPr>
          <w:gridAfter w:val="1"/>
          <w:wAfter w:w="236" w:type="dxa"/>
          <w:trHeight w:val="315"/>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857EF7">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gridAfter w:val="1"/>
          <w:wAfter w:w="236" w:type="dxa"/>
          <w:trHeight w:val="315"/>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R1-KS</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DE720F" w:rsidP="00FB1DA8">
            <w:pPr>
              <w:spacing w:after="0" w:line="240" w:lineRule="auto"/>
              <w:rPr>
                <w:rFonts w:eastAsia="Times New Roman" w:cs="Times New Roman"/>
                <w:sz w:val="22"/>
              </w:rPr>
            </w:pPr>
            <w:r w:rsidRPr="005E442B">
              <w:rPr>
                <w:rFonts w:cs="Calibri"/>
                <w:sz w:val="22"/>
              </w:rPr>
              <w:t>192.168.44.226</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VyOS 1.1.7</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 xml:space="preserve">Reititys, IP Forwarding, </w:t>
            </w:r>
            <w:r w:rsidRPr="005E442B">
              <w:rPr>
                <w:rFonts w:eastAsia="Times New Roman" w:cs="Times New Roman"/>
                <w:sz w:val="22"/>
                <w:lang w:val="en-US"/>
              </w:rPr>
              <w:t>DHCP</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DC1</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lang w:val="en-US"/>
              </w:rPr>
            </w:pPr>
            <w:r w:rsidRPr="005E442B">
              <w:rPr>
                <w:rFonts w:eastAsia="Times New Roman" w:cs="Times New Roman"/>
                <w:sz w:val="22"/>
                <w:lang w:val="en-US"/>
              </w:rPr>
              <w:t>10.2</w:t>
            </w:r>
            <w:r w:rsidR="007D572D" w:rsidRPr="005E442B">
              <w:rPr>
                <w:rFonts w:eastAsia="Times New Roman" w:cs="Times New Roman"/>
                <w:sz w:val="22"/>
                <w:lang w:val="en-US"/>
              </w:rPr>
              <w:t>00.1.2</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lang w:val="en-US"/>
              </w:rPr>
            </w:pPr>
            <w:r w:rsidRPr="005E442B">
              <w:rPr>
                <w:rFonts w:eastAsia="Times New Roman" w:cs="Times New Roman"/>
                <w:sz w:val="22"/>
                <w:lang w:val="en-US"/>
              </w:rPr>
              <w:t xml:space="preserve">Ohjainpalvelin </w:t>
            </w:r>
            <w:r w:rsidR="007D572D" w:rsidRPr="005E442B">
              <w:rPr>
                <w:rFonts w:eastAsia="Times New Roman" w:cs="Times New Roman"/>
                <w:sz w:val="22"/>
                <w:lang w:val="en-US"/>
              </w:rPr>
              <w:t>1</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lang w:val="en-US"/>
              </w:rPr>
            </w:pPr>
            <w:r w:rsidRPr="005E442B">
              <w:rPr>
                <w:rFonts w:eastAsia="Times New Roman" w:cs="Times New Roman"/>
                <w:sz w:val="22"/>
                <w:lang w:val="en-US"/>
              </w:rPr>
              <w:t>DC2</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lang w:val="en-US"/>
              </w:rPr>
            </w:pPr>
            <w:r w:rsidRPr="005E442B">
              <w:rPr>
                <w:rFonts w:eastAsia="Times New Roman" w:cs="Times New Roman"/>
                <w:sz w:val="22"/>
                <w:lang w:val="en-US"/>
              </w:rPr>
              <w:t>10.2</w:t>
            </w:r>
            <w:r w:rsidR="007D572D" w:rsidRPr="005E442B">
              <w:rPr>
                <w:rFonts w:eastAsia="Times New Roman" w:cs="Times New Roman"/>
                <w:sz w:val="22"/>
                <w:lang w:val="en-US"/>
              </w:rPr>
              <w:t>00.1.3</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Windows Server 20</w:t>
            </w:r>
            <w:r w:rsidRPr="005E442B">
              <w:rPr>
                <w:rFonts w:eastAsia="Times New Roman" w:cs="Times New Roman"/>
                <w:sz w:val="22"/>
              </w:rPr>
              <w:t>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7D572D" w:rsidRPr="005E442B">
              <w:rPr>
                <w:rFonts w:eastAsia="Times New Roman" w:cs="Times New Roman"/>
                <w:sz w:val="22"/>
              </w:rPr>
              <w:t>2</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FS1</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Cs w:val="24"/>
              </w:rPr>
            </w:pPr>
            <w:r w:rsidRPr="005E442B">
              <w:rPr>
                <w:rFonts w:eastAsia="Times New Roman" w:cs="Times New Roman"/>
                <w:sz w:val="22"/>
                <w:lang w:val="en-US"/>
              </w:rPr>
              <w:t>10.2</w:t>
            </w:r>
            <w:r w:rsidR="007D572D" w:rsidRPr="005E442B">
              <w:rPr>
                <w:rFonts w:eastAsia="Times New Roman" w:cs="Times New Roman"/>
                <w:sz w:val="22"/>
                <w:lang w:val="en-US"/>
              </w:rPr>
              <w:t>00.1.4</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1</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FS2</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Cs w:val="24"/>
              </w:rPr>
            </w:pPr>
            <w:r w:rsidRPr="005E442B">
              <w:rPr>
                <w:rFonts w:eastAsia="Times New Roman" w:cs="Times New Roman"/>
                <w:sz w:val="22"/>
                <w:lang w:val="en-US"/>
              </w:rPr>
              <w:t>10.2</w:t>
            </w:r>
            <w:r w:rsidR="007D572D" w:rsidRPr="005E442B">
              <w:rPr>
                <w:rFonts w:eastAsia="Times New Roman" w:cs="Times New Roman"/>
                <w:sz w:val="22"/>
                <w:lang w:val="en-US"/>
              </w:rPr>
              <w:t>00.1.5</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2</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WS1</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Pr="005E442B">
              <w:rPr>
                <w:rFonts w:eastAsia="Times New Roman" w:cs="Times New Roman"/>
                <w:sz w:val="22"/>
              </w:rPr>
              <w:t>0.1.10</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WS2</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Pr="005E442B">
              <w:rPr>
                <w:rFonts w:eastAsia="Times New Roman" w:cs="Times New Roman"/>
                <w:sz w:val="22"/>
              </w:rPr>
              <w:t>0.1.11</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WS3</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Pr="005E442B">
              <w:rPr>
                <w:rFonts w:eastAsia="Times New Roman" w:cs="Times New Roman"/>
                <w:sz w:val="22"/>
                <w:lang w:val="en-US"/>
              </w:rPr>
              <w:t>0.1.12</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7D572D" w:rsidRPr="005E442B" w:rsidTr="00FD5F68">
        <w:trPr>
          <w:gridAfter w:val="1"/>
          <w:wAfter w:w="236" w:type="dxa"/>
          <w:trHeight w:val="300"/>
        </w:trPr>
        <w:tc>
          <w:tcPr>
            <w:tcW w:w="1511"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WS(n)</w:t>
            </w:r>
          </w:p>
        </w:tc>
        <w:tc>
          <w:tcPr>
            <w:tcW w:w="170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Cs w:val="24"/>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0.1.254</w:t>
            </w:r>
          </w:p>
        </w:tc>
        <w:tc>
          <w:tcPr>
            <w:tcW w:w="2168"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bl>
    <w:p w:rsidR="005A0247" w:rsidRPr="005E442B" w:rsidRDefault="005A0247">
      <w:pPr>
        <w:spacing w:line="259" w:lineRule="auto"/>
      </w:pPr>
    </w:p>
    <w:p w:rsidR="005A0247" w:rsidRPr="005E442B" w:rsidRDefault="005A0247" w:rsidP="005A0247"/>
    <w:tbl>
      <w:tblPr>
        <w:tblW w:w="0" w:type="auto"/>
        <w:tblLook w:val="04A0" w:firstRow="1" w:lastRow="0" w:firstColumn="1" w:lastColumn="0" w:noHBand="0" w:noVBand="1"/>
      </w:tblPr>
      <w:tblGrid>
        <w:gridCol w:w="1555"/>
        <w:gridCol w:w="1705"/>
        <w:gridCol w:w="2122"/>
        <w:gridCol w:w="2943"/>
      </w:tblGrid>
      <w:tr w:rsidR="005E442B" w:rsidRPr="005E442B" w:rsidTr="00FB1DA8">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FB1DA8">
            <w:pPr>
              <w:spacing w:after="0" w:line="240" w:lineRule="auto"/>
              <w:jc w:val="center"/>
              <w:rPr>
                <w:rFonts w:eastAsia="Times New Roman" w:cs="Times New Roman"/>
                <w:b/>
                <w:bCs/>
                <w:szCs w:val="24"/>
              </w:rPr>
            </w:pPr>
            <w:r w:rsidRPr="005E442B">
              <w:rPr>
                <w:rFonts w:eastAsia="Times New Roman" w:cs="Times New Roman"/>
                <w:b/>
                <w:bCs/>
                <w:szCs w:val="24"/>
              </w:rPr>
              <w:t>Länsi-Suomen lait</w:t>
            </w:r>
            <w:r w:rsidR="00337F8C" w:rsidRPr="005E442B">
              <w:rPr>
                <w:rFonts w:eastAsia="Times New Roman" w:cs="Times New Roman"/>
                <w:b/>
                <w:bCs/>
                <w:szCs w:val="24"/>
              </w:rPr>
              <w:t>elista (Domain: ls.papankki.com</w:t>
            </w:r>
            <w:r w:rsidRPr="005E442B">
              <w:rPr>
                <w:rFonts w:eastAsia="Times New Roman" w:cs="Times New Roman"/>
                <w:b/>
                <w:bCs/>
                <w:szCs w:val="24"/>
              </w:rPr>
              <w:t>)</w:t>
            </w:r>
          </w:p>
        </w:tc>
      </w:tr>
      <w:tr w:rsidR="005E442B" w:rsidRPr="005E442B" w:rsidTr="00FD5F6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R1-LS</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DE720F" w:rsidP="00FB1DA8">
            <w:pPr>
              <w:spacing w:after="0" w:line="240" w:lineRule="auto"/>
              <w:rPr>
                <w:rFonts w:eastAsia="Times New Roman" w:cs="Times New Roman"/>
                <w:sz w:val="22"/>
              </w:rPr>
            </w:pPr>
            <w:r w:rsidRPr="005E442B">
              <w:rPr>
                <w:rFonts w:cs="Calibri"/>
                <w:sz w:val="22"/>
              </w:rPr>
              <w:t>192.168.44.227</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VyOS 1.1.7</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 xml:space="preserve">Reititys, IP Forwarding, </w:t>
            </w:r>
            <w:r w:rsidRPr="005E442B">
              <w:rPr>
                <w:rFonts w:eastAsia="Times New Roman" w:cs="Times New Roman"/>
                <w:sz w:val="22"/>
                <w:lang w:val="en-US"/>
              </w:rPr>
              <w:t>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DC1</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00.2.2</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7D572D" w:rsidRPr="005E442B">
              <w:rPr>
                <w:rFonts w:eastAsia="Times New Roman" w:cs="Times New Roman"/>
                <w:sz w:val="22"/>
              </w:rPr>
              <w:t>1</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DC2</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00.2.3</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7D572D" w:rsidRPr="005E442B">
              <w:rPr>
                <w:rFonts w:eastAsia="Times New Roman" w:cs="Times New Roman"/>
                <w:sz w:val="22"/>
              </w:rPr>
              <w:t>2</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FS1</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00.2.4</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1</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FS2</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00.2.5</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2</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WS1</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0.2.10</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WS2</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Pr="005E442B">
              <w:rPr>
                <w:rFonts w:eastAsia="Times New Roman" w:cs="Times New Roman"/>
                <w:sz w:val="22"/>
              </w:rPr>
              <w:t>0.2.11</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WS3</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0043504C" w:rsidRPr="005E442B">
              <w:rPr>
                <w:rFonts w:eastAsia="Times New Roman" w:cs="Times New Roman"/>
                <w:sz w:val="22"/>
              </w:rPr>
              <w:t>0.2.12</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7D572D"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WS(n)</w:t>
            </w:r>
          </w:p>
        </w:tc>
        <w:tc>
          <w:tcPr>
            <w:tcW w:w="1705"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10.</w:t>
            </w:r>
            <w:r w:rsidR="0001176F" w:rsidRPr="005E442B">
              <w:rPr>
                <w:rFonts w:eastAsia="Times New Roman" w:cs="Times New Roman"/>
                <w:sz w:val="22"/>
              </w:rPr>
              <w:t>1</w:t>
            </w:r>
            <w:r w:rsidRPr="005E442B">
              <w:rPr>
                <w:rFonts w:eastAsia="Times New Roman" w:cs="Times New Roman"/>
                <w:sz w:val="22"/>
              </w:rPr>
              <w:t>0.2.254</w:t>
            </w:r>
          </w:p>
        </w:tc>
        <w:tc>
          <w:tcPr>
            <w:tcW w:w="2122"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bl>
    <w:p w:rsidR="005A0247" w:rsidRPr="005E442B" w:rsidRDefault="005A0247"/>
    <w:tbl>
      <w:tblPr>
        <w:tblW w:w="0" w:type="auto"/>
        <w:tblInd w:w="5" w:type="dxa"/>
        <w:tblLook w:val="04A0" w:firstRow="1" w:lastRow="0" w:firstColumn="1" w:lastColumn="0" w:noHBand="0" w:noVBand="1"/>
      </w:tblPr>
      <w:tblGrid>
        <w:gridCol w:w="1555"/>
        <w:gridCol w:w="1671"/>
        <w:gridCol w:w="2153"/>
        <w:gridCol w:w="486"/>
        <w:gridCol w:w="2462"/>
      </w:tblGrid>
      <w:tr w:rsidR="005E442B" w:rsidRPr="005E442B" w:rsidTr="00FD5F68">
        <w:trPr>
          <w:trHeight w:val="450"/>
        </w:trPr>
        <w:tc>
          <w:tcPr>
            <w:tcW w:w="1555"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tc>
        <w:tc>
          <w:tcPr>
            <w:tcW w:w="1671"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153"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486"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462"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r>
      <w:tr w:rsidR="005E442B" w:rsidRPr="005E442B" w:rsidTr="00FD5F68">
        <w:trPr>
          <w:trHeight w:val="315"/>
        </w:trPr>
        <w:tc>
          <w:tcPr>
            <w:tcW w:w="8327"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FB1DA8">
            <w:pPr>
              <w:spacing w:after="0" w:line="240" w:lineRule="auto"/>
              <w:jc w:val="center"/>
              <w:rPr>
                <w:rFonts w:eastAsia="Times New Roman" w:cs="Times New Roman"/>
                <w:b/>
                <w:bCs/>
                <w:szCs w:val="24"/>
              </w:rPr>
            </w:pPr>
            <w:r w:rsidRPr="005E442B">
              <w:rPr>
                <w:rFonts w:eastAsia="Times New Roman" w:cs="Times New Roman"/>
                <w:b/>
                <w:bCs/>
                <w:szCs w:val="24"/>
              </w:rPr>
              <w:lastRenderedPageBreak/>
              <w:t>Itä-Suomen laitelista (Domain: is.papankki.com)</w:t>
            </w:r>
          </w:p>
        </w:tc>
      </w:tr>
      <w:tr w:rsidR="005E442B" w:rsidRPr="005E442B" w:rsidTr="00FD5F6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D5F68">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R1-IS</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DE720F" w:rsidP="00FB1DA8">
            <w:pPr>
              <w:widowControl w:val="0"/>
              <w:autoSpaceDE w:val="0"/>
              <w:autoSpaceDN w:val="0"/>
              <w:adjustRightInd w:val="0"/>
              <w:spacing w:after="200" w:line="276" w:lineRule="auto"/>
              <w:rPr>
                <w:rFonts w:cs="Calibri"/>
                <w:sz w:val="22"/>
              </w:rPr>
            </w:pPr>
            <w:r w:rsidRPr="005E442B">
              <w:rPr>
                <w:rFonts w:cs="Calibri"/>
                <w:sz w:val="22"/>
              </w:rPr>
              <w:t>192.168.44.228</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VyOS 1.1.7</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 xml:space="preserve">Reititys, IP Forwarding, </w:t>
            </w:r>
            <w:r w:rsidRPr="005E442B">
              <w:rPr>
                <w:rFonts w:eastAsia="Times New Roman" w:cs="Times New Roman"/>
                <w:sz w:val="22"/>
                <w:lang w:val="en-US"/>
              </w:rPr>
              <w:t>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DC1</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lang w:val="en-US"/>
              </w:rPr>
            </w:pPr>
            <w:r w:rsidRPr="005E442B">
              <w:rPr>
                <w:rFonts w:eastAsia="Times New Roman" w:cs="Times New Roman"/>
                <w:sz w:val="22"/>
                <w:lang w:val="en-US"/>
              </w:rPr>
              <w:t>10.2</w:t>
            </w:r>
            <w:r w:rsidR="007D572D" w:rsidRPr="005E442B">
              <w:rPr>
                <w:rFonts w:eastAsia="Times New Roman" w:cs="Times New Roman"/>
                <w:sz w:val="22"/>
                <w:lang w:val="en-US"/>
              </w:rPr>
              <w:t>00.3.2</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lang w:val="en-US"/>
              </w:rPr>
            </w:pPr>
            <w:r w:rsidRPr="005E442B">
              <w:rPr>
                <w:rFonts w:eastAsia="Times New Roman" w:cs="Times New Roman"/>
                <w:sz w:val="22"/>
                <w:lang w:val="en-US"/>
              </w:rPr>
              <w:t xml:space="preserve">Ohjainpalvelin </w:t>
            </w:r>
            <w:r w:rsidR="007D572D" w:rsidRPr="005E442B">
              <w:rPr>
                <w:rFonts w:eastAsia="Times New Roman" w:cs="Times New Roman"/>
                <w:sz w:val="22"/>
                <w:lang w:val="en-US"/>
              </w:rPr>
              <w:t>1</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lang w:val="en-US"/>
              </w:rPr>
            </w:pPr>
            <w:r w:rsidRPr="005E442B">
              <w:rPr>
                <w:rFonts w:eastAsia="Times New Roman" w:cs="Times New Roman"/>
                <w:sz w:val="22"/>
                <w:lang w:val="en-US"/>
              </w:rPr>
              <w:t>DC2</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lang w:val="en-US"/>
              </w:rPr>
            </w:pPr>
            <w:r w:rsidRPr="005E442B">
              <w:rPr>
                <w:rFonts w:eastAsia="Times New Roman" w:cs="Times New Roman"/>
                <w:sz w:val="22"/>
                <w:lang w:val="en-US"/>
              </w:rPr>
              <w:t>10.2</w:t>
            </w:r>
            <w:r w:rsidR="007D572D" w:rsidRPr="005E442B">
              <w:rPr>
                <w:rFonts w:eastAsia="Times New Roman" w:cs="Times New Roman"/>
                <w:sz w:val="22"/>
                <w:lang w:val="en-US"/>
              </w:rPr>
              <w:t>00.3.3</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Windows Server 20</w:t>
            </w:r>
            <w:r w:rsidRPr="005E442B">
              <w:rPr>
                <w:rFonts w:eastAsia="Times New Roman" w:cs="Times New Roman"/>
                <w:sz w:val="22"/>
              </w:rPr>
              <w:t>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7D572D" w:rsidRPr="005E442B">
              <w:rPr>
                <w:rFonts w:eastAsia="Times New Roman" w:cs="Times New Roman"/>
                <w:sz w:val="22"/>
              </w:rPr>
              <w:t>2</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FS1</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00.3.4</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1</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FS2</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7D572D" w:rsidRPr="005E442B">
              <w:rPr>
                <w:rFonts w:eastAsia="Times New Roman" w:cs="Times New Roman"/>
                <w:sz w:val="22"/>
                <w:lang w:val="en-US"/>
              </w:rPr>
              <w:t>00.3.5</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7D572D" w:rsidRPr="005E442B">
              <w:rPr>
                <w:rFonts w:eastAsia="Times New Roman" w:cs="Times New Roman"/>
                <w:sz w:val="22"/>
              </w:rPr>
              <w:t xml:space="preserve"> 2</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WS1</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0.3.10</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WS2</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0.3.11</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WS3</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0.3.12</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r w:rsidR="007D572D" w:rsidRPr="005E442B" w:rsidTr="00FD5F68">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7D572D" w:rsidRPr="005E442B" w:rsidRDefault="00DE720F" w:rsidP="00FB1DA8">
            <w:pPr>
              <w:spacing w:after="0" w:line="240" w:lineRule="auto"/>
              <w:rPr>
                <w:rFonts w:eastAsia="Times New Roman" w:cs="Times New Roman"/>
                <w:sz w:val="22"/>
              </w:rPr>
            </w:pPr>
            <w:r w:rsidRPr="005E442B">
              <w:rPr>
                <w:rFonts w:eastAsia="Times New Roman" w:cs="Times New Roman"/>
                <w:sz w:val="22"/>
              </w:rPr>
              <w:t>WS</w:t>
            </w:r>
            <w:r w:rsidR="007D572D" w:rsidRPr="005E442B">
              <w:rPr>
                <w:rFonts w:eastAsia="Times New Roman" w:cs="Times New Roman"/>
                <w:sz w:val="22"/>
              </w:rPr>
              <w:t>(n)</w:t>
            </w:r>
          </w:p>
        </w:tc>
        <w:tc>
          <w:tcPr>
            <w:tcW w:w="1671"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0.3.254</w:t>
            </w:r>
          </w:p>
        </w:tc>
        <w:tc>
          <w:tcPr>
            <w:tcW w:w="2153" w:type="dxa"/>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8" w:type="dxa"/>
            <w:gridSpan w:val="2"/>
            <w:tcBorders>
              <w:top w:val="nil"/>
              <w:left w:val="nil"/>
              <w:bottom w:val="single" w:sz="4" w:space="0" w:color="auto"/>
              <w:right w:val="single" w:sz="4" w:space="0" w:color="auto"/>
            </w:tcBorders>
            <w:shd w:val="clear" w:color="auto" w:fill="auto"/>
            <w:noWrap/>
            <w:vAlign w:val="bottom"/>
            <w:hideMark/>
          </w:tcPr>
          <w:p w:rsidR="007D572D" w:rsidRPr="005E442B" w:rsidRDefault="007D572D" w:rsidP="00FB1DA8">
            <w:pPr>
              <w:spacing w:after="0" w:line="240" w:lineRule="auto"/>
              <w:rPr>
                <w:rFonts w:eastAsia="Times New Roman" w:cs="Times New Roman"/>
                <w:sz w:val="22"/>
              </w:rPr>
            </w:pPr>
            <w:r w:rsidRPr="005E442B">
              <w:rPr>
                <w:rFonts w:eastAsia="Times New Roman" w:cs="Times New Roman"/>
                <w:sz w:val="22"/>
              </w:rPr>
              <w:t>Host kone (DHCP)</w:t>
            </w:r>
          </w:p>
        </w:tc>
      </w:tr>
    </w:tbl>
    <w:p w:rsidR="005A0247" w:rsidRPr="005E442B" w:rsidRDefault="005A0247" w:rsidP="005A0247"/>
    <w:p w:rsidR="005A0247" w:rsidRPr="005E442B" w:rsidRDefault="005A0247">
      <w:pPr>
        <w:spacing w:line="259" w:lineRule="auto"/>
      </w:pPr>
    </w:p>
    <w:p w:rsidR="005A0247" w:rsidRPr="005E442B" w:rsidRDefault="005A0247" w:rsidP="005A0247"/>
    <w:tbl>
      <w:tblPr>
        <w:tblW w:w="0" w:type="auto"/>
        <w:tblLook w:val="04A0" w:firstRow="1" w:lastRow="0" w:firstColumn="1" w:lastColumn="0" w:noHBand="0" w:noVBand="1"/>
      </w:tblPr>
      <w:tblGrid>
        <w:gridCol w:w="1472"/>
        <w:gridCol w:w="1735"/>
        <w:gridCol w:w="2175"/>
        <w:gridCol w:w="2943"/>
      </w:tblGrid>
      <w:tr w:rsidR="005E442B" w:rsidRPr="005E442B" w:rsidTr="00FB1DA8">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FB1DA8">
            <w:pPr>
              <w:spacing w:after="0" w:line="240" w:lineRule="auto"/>
              <w:jc w:val="center"/>
              <w:rPr>
                <w:rFonts w:eastAsia="Times New Roman" w:cs="Times New Roman"/>
                <w:b/>
                <w:bCs/>
                <w:szCs w:val="24"/>
              </w:rPr>
            </w:pPr>
            <w:r w:rsidRPr="005E442B">
              <w:rPr>
                <w:rFonts w:eastAsia="Times New Roman" w:cs="Times New Roman"/>
                <w:b/>
                <w:bCs/>
                <w:szCs w:val="24"/>
              </w:rPr>
              <w:t>Pohjois-Suomen lait</w:t>
            </w:r>
            <w:r w:rsidR="00337F8C" w:rsidRPr="005E442B">
              <w:rPr>
                <w:rFonts w:eastAsia="Times New Roman" w:cs="Times New Roman"/>
                <w:b/>
                <w:bCs/>
                <w:szCs w:val="24"/>
              </w:rPr>
              <w:t>elista (Domain: ps.papankki.com</w:t>
            </w:r>
            <w:r w:rsidRPr="005E442B">
              <w:rPr>
                <w:rFonts w:eastAsia="Times New Roman" w:cs="Times New Roman"/>
                <w:b/>
                <w:bCs/>
                <w:szCs w:val="24"/>
              </w:rPr>
              <w:t>)</w:t>
            </w:r>
          </w:p>
        </w:tc>
      </w:tr>
      <w:tr w:rsidR="005E442B" w:rsidRPr="005E442B" w:rsidTr="00FD5F68">
        <w:trPr>
          <w:trHeight w:val="315"/>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trHeight w:val="315"/>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R1-PS</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DE720F" w:rsidP="00FB1DA8">
            <w:pPr>
              <w:spacing w:after="0" w:line="240" w:lineRule="auto"/>
              <w:rPr>
                <w:rFonts w:eastAsia="Times New Roman" w:cs="Times New Roman"/>
                <w:sz w:val="22"/>
              </w:rPr>
            </w:pPr>
            <w:r w:rsidRPr="005E442B">
              <w:rPr>
                <w:rFonts w:cs="Calibri"/>
                <w:sz w:val="22"/>
              </w:rPr>
              <w:t>192.168.44.229</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VyOS 1.1.7</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 xml:space="preserve">Reititys, IP Forwarding, </w:t>
            </w:r>
            <w:r w:rsidRPr="005E442B">
              <w:rPr>
                <w:rFonts w:eastAsia="Times New Roman" w:cs="Times New Roman"/>
                <w:sz w:val="22"/>
                <w:lang w:val="en-US"/>
              </w:rPr>
              <w:t>DHCP</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DC1</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00.4.2</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FE10A8" w:rsidRPr="005E442B">
              <w:rPr>
                <w:rFonts w:eastAsia="Times New Roman" w:cs="Times New Roman"/>
                <w:sz w:val="22"/>
              </w:rPr>
              <w:t>1</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DC2</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00.4.3</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857EF7" w:rsidP="00FB1DA8">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FE10A8" w:rsidRPr="005E442B">
              <w:rPr>
                <w:rFonts w:eastAsia="Times New Roman" w:cs="Times New Roman"/>
                <w:sz w:val="22"/>
              </w:rPr>
              <w:t>2</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FS1</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00.4.4</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FE10A8" w:rsidRPr="005E442B">
              <w:rPr>
                <w:rFonts w:eastAsia="Times New Roman" w:cs="Times New Roman"/>
                <w:sz w:val="22"/>
              </w:rPr>
              <w:t xml:space="preserve"> 1</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FS2</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FB1DA8">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00.4.5</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Server 2012 R2</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857EF7" w:rsidP="00FB1DA8">
            <w:pPr>
              <w:spacing w:after="0" w:line="240" w:lineRule="auto"/>
              <w:rPr>
                <w:rFonts w:eastAsia="Times New Roman" w:cs="Times New Roman"/>
                <w:sz w:val="22"/>
              </w:rPr>
            </w:pPr>
            <w:r w:rsidRPr="005E442B">
              <w:rPr>
                <w:rFonts w:eastAsia="Times New Roman" w:cs="Times New Roman"/>
                <w:sz w:val="22"/>
              </w:rPr>
              <w:t>Tiedostopalvelin</w:t>
            </w:r>
            <w:r w:rsidR="00FE10A8" w:rsidRPr="005E442B">
              <w:rPr>
                <w:rFonts w:eastAsia="Times New Roman" w:cs="Times New Roman"/>
                <w:sz w:val="22"/>
              </w:rPr>
              <w:t xml:space="preserve"> 2</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WS1</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0.4.10</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WS2</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0.4.11</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WS3</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0.4.12</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Host kone (DHCP)</w:t>
            </w:r>
          </w:p>
        </w:tc>
      </w:tr>
      <w:tr w:rsidR="00FE10A8" w:rsidRPr="005E442B" w:rsidTr="00FD5F68">
        <w:trPr>
          <w:trHeight w:val="300"/>
        </w:trPr>
        <w:tc>
          <w:tcPr>
            <w:tcW w:w="1472"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DE720F" w:rsidP="00FB1DA8">
            <w:pPr>
              <w:spacing w:after="0" w:line="240" w:lineRule="auto"/>
              <w:rPr>
                <w:rFonts w:eastAsia="Times New Roman" w:cs="Times New Roman"/>
                <w:sz w:val="22"/>
              </w:rPr>
            </w:pPr>
            <w:r w:rsidRPr="005E442B">
              <w:rPr>
                <w:rFonts w:eastAsia="Times New Roman" w:cs="Times New Roman"/>
                <w:sz w:val="22"/>
              </w:rPr>
              <w:t>WS</w:t>
            </w:r>
            <w:r w:rsidR="00FE10A8" w:rsidRPr="005E442B">
              <w:rPr>
                <w:rFonts w:eastAsia="Times New Roman" w:cs="Times New Roman"/>
                <w:sz w:val="22"/>
              </w:rPr>
              <w:t>(n)</w:t>
            </w:r>
          </w:p>
        </w:tc>
        <w:tc>
          <w:tcPr>
            <w:tcW w:w="173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0.4.254</w:t>
            </w:r>
          </w:p>
        </w:tc>
        <w:tc>
          <w:tcPr>
            <w:tcW w:w="2175"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Windows 7 SP1</w:t>
            </w:r>
          </w:p>
        </w:tc>
        <w:tc>
          <w:tcPr>
            <w:tcW w:w="2943"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B1DA8">
            <w:pPr>
              <w:spacing w:after="0" w:line="240" w:lineRule="auto"/>
              <w:rPr>
                <w:rFonts w:eastAsia="Times New Roman" w:cs="Times New Roman"/>
                <w:sz w:val="22"/>
              </w:rPr>
            </w:pPr>
            <w:r w:rsidRPr="005E442B">
              <w:rPr>
                <w:rFonts w:eastAsia="Times New Roman" w:cs="Times New Roman"/>
                <w:sz w:val="22"/>
              </w:rPr>
              <w:t>Host kone (DHCP)</w:t>
            </w:r>
          </w:p>
        </w:tc>
      </w:tr>
    </w:tbl>
    <w:p w:rsidR="005A0247" w:rsidRPr="005E442B" w:rsidRDefault="005A0247"/>
    <w:tbl>
      <w:tblPr>
        <w:tblW w:w="0" w:type="auto"/>
        <w:tblInd w:w="5" w:type="dxa"/>
        <w:tblLook w:val="04A0" w:firstRow="1" w:lastRow="0" w:firstColumn="1" w:lastColumn="0" w:noHBand="0" w:noVBand="1"/>
      </w:tblPr>
      <w:tblGrid>
        <w:gridCol w:w="1413"/>
        <w:gridCol w:w="1804"/>
        <w:gridCol w:w="2147"/>
        <w:gridCol w:w="236"/>
        <w:gridCol w:w="2730"/>
      </w:tblGrid>
      <w:tr w:rsidR="005E442B" w:rsidRPr="005E442B" w:rsidTr="00FD5F68">
        <w:trPr>
          <w:trHeight w:val="450"/>
        </w:trPr>
        <w:tc>
          <w:tcPr>
            <w:tcW w:w="1413"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p w:rsidR="00F36299" w:rsidRPr="005E442B" w:rsidRDefault="00F36299" w:rsidP="00FB1DA8">
            <w:pPr>
              <w:spacing w:after="0" w:line="240" w:lineRule="auto"/>
              <w:rPr>
                <w:rFonts w:eastAsia="Times New Roman" w:cs="Times New Roman"/>
                <w:sz w:val="22"/>
              </w:rPr>
            </w:pPr>
          </w:p>
        </w:tc>
        <w:tc>
          <w:tcPr>
            <w:tcW w:w="1804"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147"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c>
          <w:tcPr>
            <w:tcW w:w="2730" w:type="dxa"/>
            <w:tcBorders>
              <w:top w:val="nil"/>
              <w:left w:val="nil"/>
              <w:bottom w:val="nil"/>
              <w:right w:val="nil"/>
            </w:tcBorders>
            <w:shd w:val="clear" w:color="auto" w:fill="auto"/>
            <w:noWrap/>
            <w:vAlign w:val="bottom"/>
            <w:hideMark/>
          </w:tcPr>
          <w:p w:rsidR="005A0247" w:rsidRPr="005E442B" w:rsidRDefault="005A0247" w:rsidP="00FB1DA8">
            <w:pPr>
              <w:spacing w:after="0" w:line="240" w:lineRule="auto"/>
              <w:rPr>
                <w:rFonts w:ascii="Times New Roman" w:eastAsia="Times New Roman" w:hAnsi="Times New Roman" w:cs="Times New Roman"/>
                <w:sz w:val="20"/>
                <w:szCs w:val="20"/>
              </w:rPr>
            </w:pPr>
          </w:p>
        </w:tc>
      </w:tr>
      <w:tr w:rsidR="005E442B" w:rsidRPr="005E442B" w:rsidTr="00FD5F68">
        <w:trPr>
          <w:trHeight w:val="315"/>
        </w:trPr>
        <w:tc>
          <w:tcPr>
            <w:tcW w:w="833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247" w:rsidRPr="005E442B" w:rsidRDefault="005A0247" w:rsidP="00FB1DA8">
            <w:pPr>
              <w:spacing w:after="0" w:line="240" w:lineRule="auto"/>
              <w:jc w:val="center"/>
              <w:rPr>
                <w:rFonts w:eastAsia="Times New Roman" w:cs="Times New Roman"/>
                <w:b/>
                <w:bCs/>
                <w:szCs w:val="24"/>
              </w:rPr>
            </w:pPr>
            <w:r w:rsidRPr="005E442B">
              <w:rPr>
                <w:rFonts w:eastAsia="Times New Roman" w:cs="Times New Roman"/>
                <w:b/>
                <w:bCs/>
                <w:szCs w:val="24"/>
              </w:rPr>
              <w:lastRenderedPageBreak/>
              <w:t>Ahvenanmaan laitelista (Domain: ks.papankki.com)</w:t>
            </w:r>
          </w:p>
        </w:tc>
      </w:tr>
      <w:tr w:rsidR="005E442B" w:rsidRPr="005E442B" w:rsidTr="00FD5F6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Laiteen nimi</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IP-osoite</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Käyttöjärjestelmä</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FD5F68">
            <w:pPr>
              <w:spacing w:after="0" w:line="240" w:lineRule="auto"/>
              <w:jc w:val="center"/>
              <w:rPr>
                <w:rFonts w:eastAsia="Times New Roman" w:cs="Times New Roman"/>
                <w:b/>
                <w:bCs/>
                <w:szCs w:val="24"/>
              </w:rPr>
            </w:pPr>
            <w:r w:rsidRPr="005E442B">
              <w:rPr>
                <w:rFonts w:eastAsia="Times New Roman" w:cs="Times New Roman"/>
                <w:b/>
                <w:bCs/>
                <w:szCs w:val="24"/>
              </w:rPr>
              <w:t>Palvelu(t)</w:t>
            </w:r>
          </w:p>
        </w:tc>
      </w:tr>
      <w:tr w:rsidR="005E442B" w:rsidRPr="005E442B" w:rsidTr="00FD5F6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R1-AH</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DE720F" w:rsidP="007D572D">
            <w:pPr>
              <w:spacing w:after="0" w:line="240" w:lineRule="auto"/>
              <w:rPr>
                <w:rFonts w:eastAsia="Times New Roman" w:cs="Times New Roman"/>
                <w:sz w:val="22"/>
              </w:rPr>
            </w:pPr>
            <w:r w:rsidRPr="005E442B">
              <w:rPr>
                <w:rFonts w:cs="Calibri"/>
                <w:sz w:val="22"/>
              </w:rPr>
              <w:t>192.168.44.225</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VyOS 1.1.7</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 xml:space="preserve">Reititys, IP Forwarding, </w:t>
            </w:r>
            <w:r w:rsidRPr="005E442B">
              <w:rPr>
                <w:rFonts w:eastAsia="Times New Roman" w:cs="Times New Roman"/>
                <w:sz w:val="22"/>
                <w:lang w:val="en-US"/>
              </w:rPr>
              <w:t>DHCP</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DC1</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7D572D">
            <w:pPr>
              <w:spacing w:after="0" w:line="240" w:lineRule="auto"/>
              <w:rPr>
                <w:rFonts w:eastAsia="Times New Roman" w:cs="Times New Roman"/>
                <w:sz w:val="22"/>
                <w:lang w:val="en-US"/>
              </w:rPr>
            </w:pPr>
            <w:r w:rsidRPr="005E442B">
              <w:rPr>
                <w:rFonts w:eastAsia="Times New Roman" w:cs="Times New Roman"/>
                <w:sz w:val="22"/>
                <w:lang w:val="en-US"/>
              </w:rPr>
              <w:t>10.2</w:t>
            </w:r>
            <w:r w:rsidR="00FE10A8" w:rsidRPr="005E442B">
              <w:rPr>
                <w:rFonts w:eastAsia="Times New Roman" w:cs="Times New Roman"/>
                <w:sz w:val="22"/>
                <w:lang w:val="en-US"/>
              </w:rPr>
              <w:t>00.5.2</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lang w:val="en-US"/>
              </w:rPr>
            </w:pPr>
            <w:r w:rsidRPr="005E442B">
              <w:rPr>
                <w:rFonts w:eastAsia="Times New Roman" w:cs="Times New Roman"/>
                <w:sz w:val="22"/>
                <w:lang w:val="en-US"/>
              </w:rPr>
              <w:t>Windows Server 2012 R2</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857EF7" w:rsidP="007D572D">
            <w:pPr>
              <w:spacing w:after="0" w:line="240" w:lineRule="auto"/>
              <w:rPr>
                <w:rFonts w:eastAsia="Times New Roman" w:cs="Times New Roman"/>
                <w:sz w:val="22"/>
                <w:lang w:val="en-US"/>
              </w:rPr>
            </w:pPr>
            <w:r w:rsidRPr="005E442B">
              <w:rPr>
                <w:rFonts w:eastAsia="Times New Roman" w:cs="Times New Roman"/>
                <w:sz w:val="22"/>
                <w:lang w:val="en-US"/>
              </w:rPr>
              <w:t xml:space="preserve">Ohjainpalvelin </w:t>
            </w:r>
            <w:r w:rsidR="00FE10A8" w:rsidRPr="005E442B">
              <w:rPr>
                <w:rFonts w:eastAsia="Times New Roman" w:cs="Times New Roman"/>
                <w:sz w:val="22"/>
                <w:lang w:val="en-US"/>
              </w:rPr>
              <w:t>1</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lang w:val="en-US"/>
              </w:rPr>
            </w:pPr>
            <w:r w:rsidRPr="005E442B">
              <w:rPr>
                <w:rFonts w:eastAsia="Times New Roman" w:cs="Times New Roman"/>
                <w:sz w:val="22"/>
                <w:lang w:val="en-US"/>
              </w:rPr>
              <w:t>DC2</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7D572D">
            <w:pPr>
              <w:spacing w:after="0" w:line="240" w:lineRule="auto"/>
              <w:rPr>
                <w:rFonts w:eastAsia="Times New Roman" w:cs="Times New Roman"/>
                <w:sz w:val="22"/>
                <w:lang w:val="en-US"/>
              </w:rPr>
            </w:pPr>
            <w:r w:rsidRPr="005E442B">
              <w:rPr>
                <w:rFonts w:eastAsia="Times New Roman" w:cs="Times New Roman"/>
                <w:sz w:val="22"/>
                <w:lang w:val="en-US"/>
              </w:rPr>
              <w:t>10.2</w:t>
            </w:r>
            <w:r w:rsidR="00FE10A8" w:rsidRPr="005E442B">
              <w:rPr>
                <w:rFonts w:eastAsia="Times New Roman" w:cs="Times New Roman"/>
                <w:sz w:val="22"/>
                <w:lang w:val="en-US"/>
              </w:rPr>
              <w:t>00.5.3</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Windows Server 20</w:t>
            </w:r>
            <w:r w:rsidRPr="005E442B">
              <w:rPr>
                <w:rFonts w:eastAsia="Times New Roman" w:cs="Times New Roman"/>
                <w:sz w:val="22"/>
              </w:rPr>
              <w:t>12 R2</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857EF7" w:rsidP="007D572D">
            <w:pPr>
              <w:spacing w:after="0" w:line="240" w:lineRule="auto"/>
              <w:rPr>
                <w:rFonts w:eastAsia="Times New Roman" w:cs="Times New Roman"/>
                <w:sz w:val="22"/>
              </w:rPr>
            </w:pPr>
            <w:r w:rsidRPr="005E442B">
              <w:rPr>
                <w:rFonts w:eastAsia="Times New Roman" w:cs="Times New Roman"/>
                <w:sz w:val="22"/>
                <w:lang w:val="en-US"/>
              </w:rPr>
              <w:t>Ohjainpalvelin</w:t>
            </w:r>
            <w:r w:rsidRPr="005E442B">
              <w:rPr>
                <w:rFonts w:eastAsia="Times New Roman" w:cs="Times New Roman"/>
                <w:sz w:val="22"/>
              </w:rPr>
              <w:t xml:space="preserve"> </w:t>
            </w:r>
            <w:r w:rsidR="00FE10A8" w:rsidRPr="005E442B">
              <w:rPr>
                <w:rFonts w:eastAsia="Times New Roman" w:cs="Times New Roman"/>
                <w:sz w:val="22"/>
              </w:rPr>
              <w:t>2</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FS1</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7D572D">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00.5.4</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Server 2012 R2</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857EF7" w:rsidP="007D572D">
            <w:pPr>
              <w:spacing w:after="0" w:line="240" w:lineRule="auto"/>
              <w:rPr>
                <w:rFonts w:eastAsia="Times New Roman" w:cs="Times New Roman"/>
                <w:sz w:val="22"/>
              </w:rPr>
            </w:pPr>
            <w:r w:rsidRPr="005E442B">
              <w:rPr>
                <w:rFonts w:eastAsia="Times New Roman" w:cs="Times New Roman"/>
                <w:sz w:val="22"/>
              </w:rPr>
              <w:t>Tiedostopalvelin</w:t>
            </w:r>
            <w:r w:rsidR="00FE10A8" w:rsidRPr="005E442B">
              <w:rPr>
                <w:rFonts w:eastAsia="Times New Roman" w:cs="Times New Roman"/>
                <w:sz w:val="22"/>
              </w:rPr>
              <w:t xml:space="preserve"> 1</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FS2</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01176F" w:rsidP="007D572D">
            <w:pPr>
              <w:spacing w:after="0" w:line="240" w:lineRule="auto"/>
              <w:rPr>
                <w:rFonts w:eastAsia="Times New Roman" w:cs="Times New Roman"/>
                <w:sz w:val="22"/>
              </w:rPr>
            </w:pPr>
            <w:r w:rsidRPr="005E442B">
              <w:rPr>
                <w:rFonts w:eastAsia="Times New Roman" w:cs="Times New Roman"/>
                <w:sz w:val="22"/>
                <w:lang w:val="en-US"/>
              </w:rPr>
              <w:t>10.2</w:t>
            </w:r>
            <w:r w:rsidR="00FE10A8" w:rsidRPr="005E442B">
              <w:rPr>
                <w:rFonts w:eastAsia="Times New Roman" w:cs="Times New Roman"/>
                <w:sz w:val="22"/>
                <w:lang w:val="en-US"/>
              </w:rPr>
              <w:t>00.5.5</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Server 2012 R2</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857EF7" w:rsidP="007D572D">
            <w:pPr>
              <w:spacing w:after="0" w:line="240" w:lineRule="auto"/>
              <w:rPr>
                <w:rFonts w:eastAsia="Times New Roman" w:cs="Times New Roman"/>
                <w:sz w:val="22"/>
              </w:rPr>
            </w:pPr>
            <w:r w:rsidRPr="005E442B">
              <w:rPr>
                <w:rFonts w:eastAsia="Times New Roman" w:cs="Times New Roman"/>
                <w:sz w:val="22"/>
              </w:rPr>
              <w:t>Tiedostopalvelin</w:t>
            </w:r>
            <w:r w:rsidR="00FE10A8" w:rsidRPr="005E442B">
              <w:rPr>
                <w:rFonts w:eastAsia="Times New Roman" w:cs="Times New Roman"/>
                <w:sz w:val="22"/>
              </w:rPr>
              <w:t xml:space="preserve"> 2</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WS1</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10.</w:t>
            </w:r>
            <w:r w:rsidR="0043504C" w:rsidRPr="005E442B">
              <w:rPr>
                <w:rFonts w:eastAsia="Times New Roman" w:cs="Times New Roman"/>
                <w:sz w:val="22"/>
                <w:lang w:val="en-US"/>
              </w:rPr>
              <w:t>5.10</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7 SP1</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WS2</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0.5.11</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7 SP1</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Host kone (DHCP)</w:t>
            </w:r>
          </w:p>
        </w:tc>
      </w:tr>
      <w:tr w:rsidR="005E442B"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WS3</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0043504C" w:rsidRPr="005E442B">
              <w:rPr>
                <w:rFonts w:eastAsia="Times New Roman" w:cs="Times New Roman"/>
                <w:sz w:val="22"/>
                <w:lang w:val="en-US"/>
              </w:rPr>
              <w:t>0.5.12</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7 SP1</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Host kone (DHCP)</w:t>
            </w:r>
          </w:p>
        </w:tc>
      </w:tr>
      <w:tr w:rsidR="00FE10A8" w:rsidRPr="005E442B" w:rsidTr="00FD5F6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E10A8" w:rsidRPr="005E442B" w:rsidRDefault="00DE720F" w:rsidP="007D572D">
            <w:pPr>
              <w:spacing w:after="0" w:line="240" w:lineRule="auto"/>
              <w:rPr>
                <w:rFonts w:eastAsia="Times New Roman" w:cs="Times New Roman"/>
                <w:sz w:val="22"/>
              </w:rPr>
            </w:pPr>
            <w:r w:rsidRPr="005E442B">
              <w:rPr>
                <w:rFonts w:eastAsia="Times New Roman" w:cs="Times New Roman"/>
                <w:sz w:val="22"/>
              </w:rPr>
              <w:t>WS</w:t>
            </w:r>
            <w:r w:rsidR="00FE10A8" w:rsidRPr="005E442B">
              <w:rPr>
                <w:rFonts w:eastAsia="Times New Roman" w:cs="Times New Roman"/>
                <w:sz w:val="22"/>
              </w:rPr>
              <w:t>(n)</w:t>
            </w:r>
          </w:p>
        </w:tc>
        <w:tc>
          <w:tcPr>
            <w:tcW w:w="1804"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lang w:val="en-US"/>
              </w:rPr>
              <w:t>10.</w:t>
            </w:r>
            <w:r w:rsidR="0001176F" w:rsidRPr="005E442B">
              <w:rPr>
                <w:rFonts w:eastAsia="Times New Roman" w:cs="Times New Roman"/>
                <w:sz w:val="22"/>
                <w:lang w:val="en-US"/>
              </w:rPr>
              <w:t>1</w:t>
            </w:r>
            <w:r w:rsidRPr="005E442B">
              <w:rPr>
                <w:rFonts w:eastAsia="Times New Roman" w:cs="Times New Roman"/>
                <w:sz w:val="22"/>
                <w:lang w:val="en-US"/>
              </w:rPr>
              <w:t>0.5.254</w:t>
            </w:r>
          </w:p>
        </w:tc>
        <w:tc>
          <w:tcPr>
            <w:tcW w:w="2147" w:type="dxa"/>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Windows 7 SP1</w:t>
            </w:r>
          </w:p>
        </w:tc>
        <w:tc>
          <w:tcPr>
            <w:tcW w:w="2966" w:type="dxa"/>
            <w:gridSpan w:val="2"/>
            <w:tcBorders>
              <w:top w:val="nil"/>
              <w:left w:val="nil"/>
              <w:bottom w:val="single" w:sz="4" w:space="0" w:color="auto"/>
              <w:right w:val="single" w:sz="4" w:space="0" w:color="auto"/>
            </w:tcBorders>
            <w:shd w:val="clear" w:color="auto" w:fill="auto"/>
            <w:noWrap/>
            <w:vAlign w:val="bottom"/>
            <w:hideMark/>
          </w:tcPr>
          <w:p w:rsidR="00FE10A8" w:rsidRPr="005E442B" w:rsidRDefault="00FE10A8" w:rsidP="007D572D">
            <w:pPr>
              <w:spacing w:after="0" w:line="240" w:lineRule="auto"/>
              <w:rPr>
                <w:rFonts w:eastAsia="Times New Roman" w:cs="Times New Roman"/>
                <w:sz w:val="22"/>
              </w:rPr>
            </w:pPr>
            <w:r w:rsidRPr="005E442B">
              <w:rPr>
                <w:rFonts w:eastAsia="Times New Roman" w:cs="Times New Roman"/>
                <w:sz w:val="22"/>
              </w:rPr>
              <w:t>Host kone (DHCP)</w:t>
            </w:r>
          </w:p>
        </w:tc>
      </w:tr>
    </w:tbl>
    <w:p w:rsidR="005A0247" w:rsidRPr="005E442B" w:rsidRDefault="005A0247"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493771" w:rsidRPr="005E442B" w:rsidRDefault="00493771" w:rsidP="005A0247"/>
    <w:p w:rsidR="000474A4" w:rsidRPr="005E442B" w:rsidRDefault="000474A4" w:rsidP="00A63AF0">
      <w:pPr>
        <w:pStyle w:val="Liite"/>
        <w:numPr>
          <w:ilvl w:val="0"/>
          <w:numId w:val="0"/>
        </w:numPr>
      </w:pPr>
    </w:p>
    <w:p w:rsidR="00BF2B9D" w:rsidRPr="005E442B" w:rsidRDefault="00BF2B9D" w:rsidP="00BF2B9D"/>
    <w:p w:rsidR="001933FF" w:rsidRPr="005E442B" w:rsidRDefault="00BF2B9D" w:rsidP="00A63AF0">
      <w:pPr>
        <w:pStyle w:val="Liite"/>
      </w:pPr>
      <w:bookmarkStart w:id="435" w:name="_Toc480902595"/>
      <w:r w:rsidRPr="005E442B">
        <w:lastRenderedPageBreak/>
        <w:t>Fyysinen topologia</w:t>
      </w:r>
      <w:bookmarkEnd w:id="435"/>
    </w:p>
    <w:p w:rsidR="00B27100" w:rsidRPr="005E442B" w:rsidRDefault="00221FF9" w:rsidP="004B7BF6">
      <w:pPr>
        <w:keepNext/>
      </w:pPr>
      <w:r>
        <w:object w:dxaOrig="18855" w:dyaOrig="21780">
          <v:shape id="_x0000_i1034" type="#_x0000_t75" style="width:446.95pt;height:518.5pt" o:ole="">
            <v:imagedata r:id="rId295" o:title=""/>
          </v:shape>
          <o:OLEObject Type="Embed" ProgID="Visio.Drawing.15" ShapeID="_x0000_i1034" DrawAspect="Content" ObjectID="_1562937525" r:id="rId296"/>
        </w:object>
      </w:r>
    </w:p>
    <w:p w:rsidR="00C20FFC" w:rsidRPr="005E442B" w:rsidRDefault="00221FF9" w:rsidP="00DB4CFB">
      <w:pPr>
        <w:spacing w:line="259" w:lineRule="auto"/>
      </w:pPr>
      <w:r>
        <w:br w:type="page"/>
      </w:r>
    </w:p>
    <w:p w:rsidR="00C20FFC" w:rsidRPr="005E442B" w:rsidRDefault="000015D1" w:rsidP="00A63AF0">
      <w:pPr>
        <w:pStyle w:val="Liite"/>
      </w:pPr>
      <w:bookmarkStart w:id="436" w:name="_Toc480902596"/>
      <w:r w:rsidRPr="005E442B">
        <w:lastRenderedPageBreak/>
        <w:t>Palomuurisäännöt</w:t>
      </w:r>
      <w:bookmarkEnd w:id="436"/>
    </w:p>
    <w:p w:rsidR="00013000" w:rsidRPr="005E442B" w:rsidRDefault="00013000" w:rsidP="00013000"/>
    <w:tbl>
      <w:tblPr>
        <w:tblStyle w:val="TaulukkoRuudukko"/>
        <w:tblW w:w="0" w:type="auto"/>
        <w:tblInd w:w="0" w:type="dxa"/>
        <w:tblLook w:val="04A0" w:firstRow="1" w:lastRow="0" w:firstColumn="1" w:lastColumn="0" w:noHBand="0" w:noVBand="1"/>
      </w:tblPr>
      <w:tblGrid>
        <w:gridCol w:w="1162"/>
        <w:gridCol w:w="1096"/>
        <w:gridCol w:w="1146"/>
        <w:gridCol w:w="1228"/>
        <w:gridCol w:w="1269"/>
        <w:gridCol w:w="1184"/>
        <w:gridCol w:w="1240"/>
      </w:tblGrid>
      <w:tr w:rsidR="005E442B" w:rsidRPr="005E442B" w:rsidTr="00C20FFC">
        <w:tc>
          <w:tcPr>
            <w:tcW w:w="1405" w:type="dxa"/>
            <w:tcBorders>
              <w:bottom w:val="single" w:sz="4" w:space="0" w:color="auto"/>
            </w:tcBorders>
          </w:tcPr>
          <w:p w:rsidR="00C20FFC" w:rsidRPr="005E442B" w:rsidRDefault="00C20FFC" w:rsidP="00C20FFC">
            <w:pPr>
              <w:jc w:val="center"/>
              <w:rPr>
                <w:rFonts w:cs="Calibri"/>
                <w:b/>
              </w:rPr>
            </w:pPr>
            <w:r w:rsidRPr="005E442B">
              <w:rPr>
                <w:rFonts w:cs="Calibri"/>
                <w:b/>
              </w:rPr>
              <w:t>Verkko</w:t>
            </w:r>
          </w:p>
        </w:tc>
        <w:tc>
          <w:tcPr>
            <w:tcW w:w="1383" w:type="dxa"/>
          </w:tcPr>
          <w:p w:rsidR="00C20FFC" w:rsidRPr="005E442B" w:rsidRDefault="00C20FFC" w:rsidP="00C20FFC">
            <w:pPr>
              <w:jc w:val="center"/>
              <w:rPr>
                <w:rFonts w:cs="Calibri"/>
                <w:b/>
              </w:rPr>
            </w:pPr>
            <w:r w:rsidRPr="005E442B">
              <w:rPr>
                <w:rFonts w:cs="Calibri"/>
                <w:b/>
              </w:rPr>
              <w:t>Lähde</w:t>
            </w:r>
          </w:p>
        </w:tc>
        <w:tc>
          <w:tcPr>
            <w:tcW w:w="1403" w:type="dxa"/>
          </w:tcPr>
          <w:p w:rsidR="00C20FFC" w:rsidRPr="005E442B" w:rsidRDefault="00C20FFC" w:rsidP="00C20FFC">
            <w:pPr>
              <w:jc w:val="center"/>
              <w:rPr>
                <w:rFonts w:cs="Calibri"/>
                <w:b/>
              </w:rPr>
            </w:pPr>
            <w:r w:rsidRPr="005E442B">
              <w:rPr>
                <w:rFonts w:cs="Calibri"/>
                <w:b/>
              </w:rPr>
              <w:t>Source portti</w:t>
            </w:r>
          </w:p>
        </w:tc>
        <w:tc>
          <w:tcPr>
            <w:tcW w:w="1392" w:type="dxa"/>
          </w:tcPr>
          <w:p w:rsidR="00C20FFC" w:rsidRPr="005E442B" w:rsidRDefault="00C20FFC" w:rsidP="00C20FFC">
            <w:pPr>
              <w:jc w:val="center"/>
              <w:rPr>
                <w:rFonts w:cs="Calibri"/>
                <w:b/>
              </w:rPr>
            </w:pPr>
            <w:r w:rsidRPr="005E442B">
              <w:rPr>
                <w:rFonts w:cs="Calibri"/>
                <w:b/>
              </w:rPr>
              <w:t>Kohde</w:t>
            </w:r>
          </w:p>
        </w:tc>
        <w:tc>
          <w:tcPr>
            <w:tcW w:w="1288" w:type="dxa"/>
          </w:tcPr>
          <w:p w:rsidR="00C20FFC" w:rsidRPr="005E442B" w:rsidRDefault="00C20FFC" w:rsidP="00C20FFC">
            <w:pPr>
              <w:jc w:val="center"/>
              <w:rPr>
                <w:rFonts w:cs="Calibri"/>
                <w:b/>
              </w:rPr>
            </w:pPr>
            <w:r w:rsidRPr="005E442B">
              <w:rPr>
                <w:rFonts w:cs="Calibri"/>
                <w:b/>
              </w:rPr>
              <w:t>IP</w:t>
            </w:r>
          </w:p>
        </w:tc>
        <w:tc>
          <w:tcPr>
            <w:tcW w:w="1512" w:type="dxa"/>
          </w:tcPr>
          <w:p w:rsidR="00C20FFC" w:rsidRPr="005E442B" w:rsidRDefault="00C20FFC" w:rsidP="00C20FFC">
            <w:pPr>
              <w:jc w:val="center"/>
              <w:rPr>
                <w:rFonts w:cs="Calibri"/>
                <w:b/>
              </w:rPr>
            </w:pPr>
            <w:r w:rsidRPr="005E442B">
              <w:rPr>
                <w:rFonts w:cs="Calibri"/>
                <w:b/>
              </w:rPr>
              <w:t>Destination portti</w:t>
            </w:r>
          </w:p>
        </w:tc>
        <w:tc>
          <w:tcPr>
            <w:tcW w:w="1245" w:type="dxa"/>
          </w:tcPr>
          <w:p w:rsidR="00C20FFC" w:rsidRPr="005E442B" w:rsidRDefault="00C20FFC" w:rsidP="00C20FFC">
            <w:pPr>
              <w:jc w:val="center"/>
              <w:rPr>
                <w:rFonts w:cs="Calibri"/>
                <w:b/>
              </w:rPr>
            </w:pPr>
            <w:r w:rsidRPr="005E442B">
              <w:rPr>
                <w:rFonts w:cs="Calibri"/>
                <w:b/>
              </w:rPr>
              <w:t>Kuvaus</w:t>
            </w:r>
          </w:p>
        </w:tc>
      </w:tr>
      <w:tr w:rsidR="005E442B" w:rsidRPr="005E442B" w:rsidTr="00C20FFC">
        <w:tc>
          <w:tcPr>
            <w:tcW w:w="1405" w:type="dxa"/>
            <w:tcBorders>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53</w:t>
            </w:r>
          </w:p>
        </w:tc>
        <w:tc>
          <w:tcPr>
            <w:tcW w:w="1392" w:type="dxa"/>
          </w:tcPr>
          <w:p w:rsidR="00C20FFC" w:rsidRPr="005E442B" w:rsidRDefault="00C20FFC" w:rsidP="00C20FFC">
            <w:pPr>
              <w:jc w:val="center"/>
            </w:pPr>
            <w:r w:rsidRPr="005E442B">
              <w:t>ANY</w:t>
            </w:r>
          </w:p>
        </w:tc>
        <w:tc>
          <w:tcPr>
            <w:tcW w:w="1288" w:type="dxa"/>
          </w:tcPr>
          <w:p w:rsidR="00C20FFC" w:rsidRPr="005E442B" w:rsidRDefault="00C20FFC" w:rsidP="00C20FFC">
            <w:pPr>
              <w:jc w:val="center"/>
            </w:pPr>
            <w:r w:rsidRPr="005E442B">
              <w:t>ANY</w:t>
            </w:r>
          </w:p>
        </w:tc>
        <w:tc>
          <w:tcPr>
            <w:tcW w:w="1512" w:type="dxa"/>
          </w:tcPr>
          <w:p w:rsidR="00C20FFC" w:rsidRPr="005E442B" w:rsidRDefault="00C20FFC" w:rsidP="00C20FFC">
            <w:pPr>
              <w:jc w:val="center"/>
            </w:pPr>
            <w:r w:rsidRPr="005E442B">
              <w:t>53</w:t>
            </w:r>
          </w:p>
        </w:tc>
        <w:tc>
          <w:tcPr>
            <w:tcW w:w="1245" w:type="dxa"/>
          </w:tcPr>
          <w:p w:rsidR="00C20FFC" w:rsidRPr="005E442B" w:rsidRDefault="00C20FFC" w:rsidP="00C20FFC">
            <w:pPr>
              <w:jc w:val="center"/>
            </w:pPr>
            <w:r w:rsidRPr="005E442B">
              <w:t>DNS</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5355</w:t>
            </w:r>
          </w:p>
        </w:tc>
        <w:tc>
          <w:tcPr>
            <w:tcW w:w="1392" w:type="dxa"/>
          </w:tcPr>
          <w:p w:rsidR="00C20FFC" w:rsidRPr="005E442B" w:rsidRDefault="00C20FFC" w:rsidP="00C20FFC">
            <w:pPr>
              <w:jc w:val="center"/>
            </w:pPr>
            <w:r w:rsidRPr="005E442B">
              <w:t>ANY</w:t>
            </w:r>
          </w:p>
        </w:tc>
        <w:tc>
          <w:tcPr>
            <w:tcW w:w="1288" w:type="dxa"/>
          </w:tcPr>
          <w:p w:rsidR="00C20FFC" w:rsidRPr="005E442B" w:rsidRDefault="00C20FFC" w:rsidP="00C20FFC">
            <w:pPr>
              <w:jc w:val="center"/>
            </w:pPr>
            <w:r w:rsidRPr="005E442B">
              <w:t>ANY</w:t>
            </w:r>
          </w:p>
        </w:tc>
        <w:tc>
          <w:tcPr>
            <w:tcW w:w="1512" w:type="dxa"/>
          </w:tcPr>
          <w:p w:rsidR="00C20FFC" w:rsidRPr="005E442B" w:rsidRDefault="00C20FFC" w:rsidP="00C20FFC">
            <w:pPr>
              <w:jc w:val="center"/>
            </w:pPr>
            <w:r w:rsidRPr="005E442B">
              <w:t>5355</w:t>
            </w:r>
          </w:p>
        </w:tc>
        <w:tc>
          <w:tcPr>
            <w:tcW w:w="1245" w:type="dxa"/>
          </w:tcPr>
          <w:p w:rsidR="00C20FFC" w:rsidRPr="005E442B" w:rsidRDefault="00C20FFC" w:rsidP="00C20FFC">
            <w:pPr>
              <w:jc w:val="center"/>
            </w:pPr>
            <w:r w:rsidRPr="005E442B">
              <w:t>DNS</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ANY</w:t>
            </w:r>
          </w:p>
        </w:tc>
        <w:tc>
          <w:tcPr>
            <w:tcW w:w="1288" w:type="dxa"/>
          </w:tcPr>
          <w:p w:rsidR="00C20FFC" w:rsidRPr="005E442B" w:rsidRDefault="00C20FFC" w:rsidP="00C20FFC">
            <w:pPr>
              <w:jc w:val="center"/>
            </w:pPr>
            <w:r w:rsidRPr="005E442B">
              <w:t>ANY</w:t>
            </w:r>
          </w:p>
        </w:tc>
        <w:tc>
          <w:tcPr>
            <w:tcW w:w="1512" w:type="dxa"/>
          </w:tcPr>
          <w:p w:rsidR="00C20FFC" w:rsidRPr="005E442B" w:rsidRDefault="00C20FFC" w:rsidP="00C20FFC">
            <w:pPr>
              <w:jc w:val="center"/>
            </w:pPr>
            <w:r w:rsidRPr="005E442B">
              <w:t>80</w:t>
            </w:r>
          </w:p>
        </w:tc>
        <w:tc>
          <w:tcPr>
            <w:tcW w:w="1245" w:type="dxa"/>
          </w:tcPr>
          <w:p w:rsidR="00C20FFC" w:rsidRPr="005E442B" w:rsidRDefault="00C20FFC" w:rsidP="00C20FFC">
            <w:pPr>
              <w:jc w:val="center"/>
            </w:pPr>
            <w:r w:rsidRPr="005E442B">
              <w:t>HTTP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ANY</w:t>
            </w:r>
          </w:p>
        </w:tc>
        <w:tc>
          <w:tcPr>
            <w:tcW w:w="1288" w:type="dxa"/>
          </w:tcPr>
          <w:p w:rsidR="00C20FFC" w:rsidRPr="005E442B" w:rsidRDefault="00C20FFC" w:rsidP="00C20FFC">
            <w:pPr>
              <w:jc w:val="center"/>
            </w:pPr>
            <w:r w:rsidRPr="005E442B">
              <w:t>ANY</w:t>
            </w:r>
          </w:p>
        </w:tc>
        <w:tc>
          <w:tcPr>
            <w:tcW w:w="1512" w:type="dxa"/>
          </w:tcPr>
          <w:p w:rsidR="00C20FFC" w:rsidRPr="005E442B" w:rsidRDefault="00C20FFC" w:rsidP="00C20FFC">
            <w:pPr>
              <w:jc w:val="center"/>
            </w:pPr>
            <w:r w:rsidRPr="005E442B">
              <w:t>443</w:t>
            </w:r>
          </w:p>
        </w:tc>
        <w:tc>
          <w:tcPr>
            <w:tcW w:w="1245" w:type="dxa"/>
          </w:tcPr>
          <w:p w:rsidR="00C20FFC" w:rsidRPr="005E442B" w:rsidRDefault="00C20FFC" w:rsidP="00C20FFC">
            <w:pPr>
              <w:jc w:val="center"/>
            </w:pPr>
            <w:r w:rsidRPr="005E442B">
              <w:t>HTTP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67</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67</w:t>
            </w:r>
          </w:p>
        </w:tc>
        <w:tc>
          <w:tcPr>
            <w:tcW w:w="1245" w:type="dxa"/>
          </w:tcPr>
          <w:p w:rsidR="00C20FFC" w:rsidRPr="005E442B" w:rsidRDefault="00C20FFC" w:rsidP="00C20FFC">
            <w:pPr>
              <w:jc w:val="center"/>
            </w:pPr>
            <w:r w:rsidRPr="005E442B">
              <w:t>DHCP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68</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68</w:t>
            </w:r>
          </w:p>
        </w:tc>
        <w:tc>
          <w:tcPr>
            <w:tcW w:w="1245" w:type="dxa"/>
          </w:tcPr>
          <w:p w:rsidR="00C20FFC" w:rsidRPr="005E442B" w:rsidRDefault="00C20FFC" w:rsidP="00C20FFC">
            <w:pPr>
              <w:jc w:val="center"/>
            </w:pPr>
            <w:r w:rsidRPr="005E442B">
              <w:t>DHCP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123</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tc>
        <w:tc>
          <w:tcPr>
            <w:tcW w:w="1512" w:type="dxa"/>
          </w:tcPr>
          <w:p w:rsidR="00C20FFC" w:rsidRPr="005E442B" w:rsidRDefault="00C20FFC" w:rsidP="00C20FFC">
            <w:pPr>
              <w:jc w:val="center"/>
            </w:pPr>
            <w:r w:rsidRPr="005E442B">
              <w:t>123</w:t>
            </w:r>
          </w:p>
        </w:tc>
        <w:tc>
          <w:tcPr>
            <w:tcW w:w="1245" w:type="dxa"/>
          </w:tcPr>
          <w:p w:rsidR="00C20FFC" w:rsidRPr="005E442B" w:rsidRDefault="00C20FFC" w:rsidP="00C20FFC">
            <w:pPr>
              <w:jc w:val="center"/>
            </w:pPr>
            <w:r w:rsidRPr="005E442B">
              <w:t>NTP</w:t>
            </w:r>
          </w:p>
        </w:tc>
      </w:tr>
      <w:tr w:rsidR="005E442B" w:rsidRPr="005E442B" w:rsidTr="00C20FFC">
        <w:tc>
          <w:tcPr>
            <w:tcW w:w="1405" w:type="dxa"/>
            <w:tcBorders>
              <w:top w:val="nil"/>
              <w:bottom w:val="nil"/>
            </w:tcBorders>
          </w:tcPr>
          <w:p w:rsidR="00C20FFC" w:rsidRPr="005E442B" w:rsidRDefault="00C20FFC" w:rsidP="00C20FFC">
            <w:pPr>
              <w:jc w:val="center"/>
              <w:rPr>
                <w:sz w:val="40"/>
                <w:szCs w:val="40"/>
              </w:rPr>
            </w:pPr>
            <w:r w:rsidRPr="005E442B">
              <w:rPr>
                <w:sz w:val="40"/>
                <w:szCs w:val="40"/>
              </w:rPr>
              <w:t>WS</w:t>
            </w:r>
          </w:p>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389</w:t>
            </w:r>
          </w:p>
        </w:tc>
        <w:tc>
          <w:tcPr>
            <w:tcW w:w="1245" w:type="dxa"/>
          </w:tcPr>
          <w:p w:rsidR="00C20FFC" w:rsidRPr="005E442B" w:rsidRDefault="00C20FFC" w:rsidP="00C20FFC">
            <w:pPr>
              <w:jc w:val="center"/>
            </w:pPr>
            <w:r w:rsidRPr="005E442B">
              <w:t>LDAP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3268</w:t>
            </w:r>
          </w:p>
        </w:tc>
        <w:tc>
          <w:tcPr>
            <w:tcW w:w="1245" w:type="dxa"/>
          </w:tcPr>
          <w:p w:rsidR="00C20FFC" w:rsidRPr="005E442B" w:rsidRDefault="00C20FFC" w:rsidP="00C20FFC">
            <w:pPr>
              <w:jc w:val="center"/>
            </w:pPr>
            <w:r w:rsidRPr="005E442B">
              <w:t>LDAP</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88</w:t>
            </w:r>
          </w:p>
        </w:tc>
        <w:tc>
          <w:tcPr>
            <w:tcW w:w="1245" w:type="dxa"/>
          </w:tcPr>
          <w:p w:rsidR="00C20FFC" w:rsidRPr="005E442B" w:rsidRDefault="00C20FFC" w:rsidP="00C20FFC">
            <w:pPr>
              <w:jc w:val="center"/>
            </w:pPr>
            <w:r w:rsidRPr="005E442B">
              <w:t>KERBEROS</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135, 137, 138, 139, 445</w:t>
            </w:r>
          </w:p>
        </w:tc>
        <w:tc>
          <w:tcPr>
            <w:tcW w:w="1245" w:type="dxa"/>
          </w:tcPr>
          <w:p w:rsidR="00C20FFC" w:rsidRPr="005E442B" w:rsidRDefault="00C20FFC" w:rsidP="00C20FFC">
            <w:pPr>
              <w:jc w:val="center"/>
            </w:pPr>
            <w:r w:rsidRPr="005E442B">
              <w:t>NetBios, EPMAP, MS DS</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ANY</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10.100.0.4</w:t>
            </w:r>
          </w:p>
          <w:p w:rsidR="00C20FFC" w:rsidRPr="005E442B" w:rsidRDefault="00C20FFC" w:rsidP="00C20FFC">
            <w:pPr>
              <w:jc w:val="center"/>
            </w:pPr>
            <w:r w:rsidRPr="005E442B">
              <w:t>10.100.0.5</w:t>
            </w:r>
          </w:p>
        </w:tc>
        <w:tc>
          <w:tcPr>
            <w:tcW w:w="1512" w:type="dxa"/>
          </w:tcPr>
          <w:p w:rsidR="00C20FFC" w:rsidRPr="005E442B" w:rsidRDefault="00C20FFC" w:rsidP="00C20FFC">
            <w:pPr>
              <w:jc w:val="center"/>
            </w:pPr>
            <w:r w:rsidRPr="005E442B">
              <w:t>135, 137, 138, 139, 445</w:t>
            </w:r>
          </w:p>
        </w:tc>
        <w:tc>
          <w:tcPr>
            <w:tcW w:w="1245" w:type="dxa"/>
          </w:tcPr>
          <w:p w:rsidR="00C20FFC" w:rsidRPr="005E442B" w:rsidRDefault="00C20FFC" w:rsidP="00C20FFC">
            <w:pPr>
              <w:jc w:val="center"/>
            </w:pPr>
            <w:r w:rsidRPr="005E442B">
              <w:t>NetBios, EPMAP, MS DS</w:t>
            </w:r>
          </w:p>
        </w:tc>
      </w:tr>
      <w:tr w:rsidR="005E442B" w:rsidRPr="005E442B" w:rsidTr="00C20FFC">
        <w:tc>
          <w:tcPr>
            <w:tcW w:w="1405" w:type="dxa"/>
            <w:tcBorders>
              <w:top w:val="nil"/>
              <w:bottom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110, 143</w:t>
            </w:r>
          </w:p>
        </w:tc>
        <w:tc>
          <w:tcPr>
            <w:tcW w:w="1392" w:type="dxa"/>
          </w:tcPr>
          <w:p w:rsidR="00C20FFC" w:rsidRPr="005E442B" w:rsidRDefault="00C20FFC" w:rsidP="00C20FFC">
            <w:pPr>
              <w:jc w:val="center"/>
            </w:pPr>
            <w:r w:rsidRPr="005E442B">
              <w:t>PUBLIC</w:t>
            </w:r>
          </w:p>
        </w:tc>
        <w:tc>
          <w:tcPr>
            <w:tcW w:w="1288" w:type="dxa"/>
          </w:tcPr>
          <w:p w:rsidR="00C20FFC" w:rsidRPr="005E442B" w:rsidRDefault="00C20FFC" w:rsidP="00C20FFC">
            <w:pPr>
              <w:jc w:val="center"/>
            </w:pPr>
            <w:r w:rsidRPr="005E442B">
              <w:t>??</w:t>
            </w:r>
          </w:p>
        </w:tc>
        <w:tc>
          <w:tcPr>
            <w:tcW w:w="1512" w:type="dxa"/>
          </w:tcPr>
          <w:p w:rsidR="00C20FFC" w:rsidRPr="005E442B" w:rsidRDefault="00C20FFC" w:rsidP="00C20FFC">
            <w:pPr>
              <w:jc w:val="center"/>
            </w:pPr>
            <w:r w:rsidRPr="005E442B">
              <w:t>110, 143</w:t>
            </w:r>
          </w:p>
        </w:tc>
        <w:tc>
          <w:tcPr>
            <w:tcW w:w="1245" w:type="dxa"/>
          </w:tcPr>
          <w:p w:rsidR="00C20FFC" w:rsidRPr="005E442B" w:rsidRDefault="00C20FFC" w:rsidP="00C20FFC">
            <w:pPr>
              <w:jc w:val="center"/>
            </w:pPr>
            <w:r w:rsidRPr="005E442B">
              <w:t>MAIL</w:t>
            </w:r>
          </w:p>
        </w:tc>
      </w:tr>
      <w:tr w:rsidR="00C20FFC" w:rsidRPr="005E442B" w:rsidTr="00C20FFC">
        <w:tc>
          <w:tcPr>
            <w:tcW w:w="1405" w:type="dxa"/>
            <w:tcBorders>
              <w:top w:val="nil"/>
            </w:tcBorders>
          </w:tcPr>
          <w:p w:rsidR="00C20FFC" w:rsidRPr="005E442B" w:rsidRDefault="00C20FFC" w:rsidP="00C20FFC"/>
        </w:tc>
        <w:tc>
          <w:tcPr>
            <w:tcW w:w="1383" w:type="dxa"/>
          </w:tcPr>
          <w:p w:rsidR="00C20FFC" w:rsidRPr="005E442B" w:rsidRDefault="00C20FFC" w:rsidP="00C20FFC">
            <w:pPr>
              <w:jc w:val="center"/>
            </w:pPr>
            <w:r w:rsidRPr="005E442B">
              <w:t>WS</w:t>
            </w:r>
          </w:p>
        </w:tc>
        <w:tc>
          <w:tcPr>
            <w:tcW w:w="1403" w:type="dxa"/>
          </w:tcPr>
          <w:p w:rsidR="00C20FFC" w:rsidRPr="005E442B" w:rsidRDefault="00C20FFC" w:rsidP="00C20FFC">
            <w:pPr>
              <w:jc w:val="center"/>
            </w:pPr>
            <w:r w:rsidRPr="005E442B">
              <w:t>49000 - 65535</w:t>
            </w:r>
          </w:p>
        </w:tc>
        <w:tc>
          <w:tcPr>
            <w:tcW w:w="1392" w:type="dxa"/>
          </w:tcPr>
          <w:p w:rsidR="00C20FFC" w:rsidRPr="005E442B" w:rsidRDefault="00C20FFC" w:rsidP="00C20FFC">
            <w:pPr>
              <w:jc w:val="center"/>
            </w:pPr>
            <w:r w:rsidRPr="005E442B">
              <w:t>SERVERS</w:t>
            </w:r>
          </w:p>
        </w:tc>
        <w:tc>
          <w:tcPr>
            <w:tcW w:w="1288"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512" w:type="dxa"/>
          </w:tcPr>
          <w:p w:rsidR="00C20FFC" w:rsidRPr="005E442B" w:rsidRDefault="00C20FFC" w:rsidP="00C20FFC">
            <w:pPr>
              <w:jc w:val="center"/>
            </w:pPr>
            <w:r w:rsidRPr="005E442B">
              <w:t>49000 - 65535</w:t>
            </w:r>
          </w:p>
        </w:tc>
        <w:tc>
          <w:tcPr>
            <w:tcW w:w="1245" w:type="dxa"/>
          </w:tcPr>
          <w:p w:rsidR="00C20FFC" w:rsidRPr="005E442B" w:rsidRDefault="00C20FFC" w:rsidP="00C20FFC">
            <w:pPr>
              <w:jc w:val="center"/>
            </w:pPr>
            <w:r w:rsidRPr="005E442B">
              <w:t>DNS</w:t>
            </w:r>
          </w:p>
        </w:tc>
      </w:tr>
    </w:tbl>
    <w:p w:rsidR="00C20FFC" w:rsidRPr="005E442B" w:rsidRDefault="00C20FFC" w:rsidP="00C20FFC"/>
    <w:tbl>
      <w:tblPr>
        <w:tblStyle w:val="TaulukkoRuudukko"/>
        <w:tblW w:w="0" w:type="auto"/>
        <w:tblInd w:w="0" w:type="dxa"/>
        <w:tblLook w:val="04A0" w:firstRow="1" w:lastRow="0" w:firstColumn="1" w:lastColumn="0" w:noHBand="0" w:noVBand="1"/>
      </w:tblPr>
      <w:tblGrid>
        <w:gridCol w:w="1637"/>
        <w:gridCol w:w="1165"/>
        <w:gridCol w:w="1053"/>
        <w:gridCol w:w="1184"/>
        <w:gridCol w:w="1257"/>
        <w:gridCol w:w="1092"/>
        <w:gridCol w:w="937"/>
      </w:tblGrid>
      <w:tr w:rsidR="005E442B" w:rsidRPr="005E442B" w:rsidTr="00C20FFC">
        <w:tc>
          <w:tcPr>
            <w:tcW w:w="1637" w:type="dxa"/>
            <w:tcBorders>
              <w:bottom w:val="single" w:sz="4" w:space="0" w:color="auto"/>
            </w:tcBorders>
          </w:tcPr>
          <w:p w:rsidR="00C20FFC" w:rsidRPr="005E442B" w:rsidRDefault="00C20FFC" w:rsidP="00C20FFC">
            <w:pPr>
              <w:jc w:val="center"/>
              <w:rPr>
                <w:rFonts w:cs="Calibri"/>
                <w:b/>
              </w:rPr>
            </w:pPr>
            <w:r w:rsidRPr="005E442B">
              <w:rPr>
                <w:rFonts w:cs="Calibri"/>
                <w:b/>
              </w:rPr>
              <w:lastRenderedPageBreak/>
              <w:t>Verkko</w:t>
            </w:r>
          </w:p>
        </w:tc>
        <w:tc>
          <w:tcPr>
            <w:tcW w:w="1326" w:type="dxa"/>
          </w:tcPr>
          <w:p w:rsidR="00C20FFC" w:rsidRPr="005E442B" w:rsidRDefault="00C20FFC" w:rsidP="00C20FFC">
            <w:pPr>
              <w:jc w:val="center"/>
              <w:rPr>
                <w:rFonts w:cs="Calibri"/>
                <w:b/>
              </w:rPr>
            </w:pPr>
            <w:r w:rsidRPr="005E442B">
              <w:rPr>
                <w:rFonts w:cs="Calibri"/>
                <w:b/>
              </w:rPr>
              <w:t>Lähde</w:t>
            </w:r>
          </w:p>
        </w:tc>
        <w:tc>
          <w:tcPr>
            <w:tcW w:w="1319" w:type="dxa"/>
          </w:tcPr>
          <w:p w:rsidR="00C20FFC" w:rsidRPr="005E442B" w:rsidRDefault="00C20FFC" w:rsidP="00C20FFC">
            <w:pPr>
              <w:jc w:val="center"/>
              <w:rPr>
                <w:rFonts w:cs="Calibri"/>
                <w:b/>
              </w:rPr>
            </w:pPr>
            <w:r w:rsidRPr="005E442B">
              <w:rPr>
                <w:rFonts w:cs="Calibri"/>
                <w:b/>
              </w:rPr>
              <w:t>Source portti</w:t>
            </w:r>
          </w:p>
        </w:tc>
        <w:tc>
          <w:tcPr>
            <w:tcW w:w="1379" w:type="dxa"/>
          </w:tcPr>
          <w:p w:rsidR="00C20FFC" w:rsidRPr="005E442B" w:rsidRDefault="00C20FFC" w:rsidP="00C20FFC">
            <w:pPr>
              <w:jc w:val="center"/>
              <w:rPr>
                <w:rFonts w:cs="Calibri"/>
                <w:b/>
              </w:rPr>
            </w:pPr>
            <w:r w:rsidRPr="005E442B">
              <w:rPr>
                <w:rFonts w:cs="Calibri"/>
                <w:b/>
              </w:rPr>
              <w:t>Kohde</w:t>
            </w:r>
          </w:p>
        </w:tc>
        <w:tc>
          <w:tcPr>
            <w:tcW w:w="1269" w:type="dxa"/>
          </w:tcPr>
          <w:p w:rsidR="00C20FFC" w:rsidRPr="005E442B" w:rsidRDefault="00C20FFC" w:rsidP="00C20FFC">
            <w:pPr>
              <w:jc w:val="center"/>
              <w:rPr>
                <w:rFonts w:cs="Calibri"/>
                <w:b/>
              </w:rPr>
            </w:pPr>
            <w:r w:rsidRPr="005E442B">
              <w:rPr>
                <w:rFonts w:cs="Calibri"/>
                <w:b/>
              </w:rPr>
              <w:t>IP</w:t>
            </w:r>
          </w:p>
        </w:tc>
        <w:tc>
          <w:tcPr>
            <w:tcW w:w="1474" w:type="dxa"/>
          </w:tcPr>
          <w:p w:rsidR="00C20FFC" w:rsidRPr="005E442B" w:rsidRDefault="00C20FFC" w:rsidP="00C20FFC">
            <w:pPr>
              <w:jc w:val="center"/>
              <w:rPr>
                <w:rFonts w:cs="Calibri"/>
                <w:b/>
              </w:rPr>
            </w:pPr>
            <w:r w:rsidRPr="005E442B">
              <w:rPr>
                <w:rFonts w:cs="Calibri"/>
                <w:b/>
              </w:rPr>
              <w:t>Destination portti</w:t>
            </w:r>
          </w:p>
        </w:tc>
        <w:tc>
          <w:tcPr>
            <w:tcW w:w="1224" w:type="dxa"/>
          </w:tcPr>
          <w:p w:rsidR="00C20FFC" w:rsidRPr="005E442B" w:rsidRDefault="00C20FFC" w:rsidP="00C20FFC">
            <w:pPr>
              <w:jc w:val="center"/>
              <w:rPr>
                <w:rFonts w:cs="Calibri"/>
                <w:b/>
              </w:rPr>
            </w:pPr>
            <w:r w:rsidRPr="005E442B">
              <w:rPr>
                <w:rFonts w:cs="Calibri"/>
                <w:b/>
              </w:rPr>
              <w:t>Kuvaus</w:t>
            </w:r>
          </w:p>
        </w:tc>
      </w:tr>
      <w:tr w:rsidR="005E442B" w:rsidRPr="005E442B" w:rsidTr="00C20FFC">
        <w:tc>
          <w:tcPr>
            <w:tcW w:w="1637" w:type="dxa"/>
            <w:tcBorders>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53</w:t>
            </w:r>
          </w:p>
        </w:tc>
        <w:tc>
          <w:tcPr>
            <w:tcW w:w="1379" w:type="dxa"/>
          </w:tcPr>
          <w:p w:rsidR="00C20FFC" w:rsidRPr="005E442B" w:rsidRDefault="00C20FFC" w:rsidP="00C20FFC">
            <w:pPr>
              <w:jc w:val="center"/>
            </w:pPr>
            <w:r w:rsidRPr="005E442B">
              <w:t>ANY</w:t>
            </w:r>
          </w:p>
        </w:tc>
        <w:tc>
          <w:tcPr>
            <w:tcW w:w="1269" w:type="dxa"/>
          </w:tcPr>
          <w:p w:rsidR="00C20FFC" w:rsidRPr="005E442B" w:rsidRDefault="00C20FFC" w:rsidP="00C20FFC">
            <w:pPr>
              <w:jc w:val="center"/>
            </w:pPr>
            <w:r w:rsidRPr="005E442B">
              <w:t>ANY</w:t>
            </w:r>
          </w:p>
        </w:tc>
        <w:tc>
          <w:tcPr>
            <w:tcW w:w="1474" w:type="dxa"/>
          </w:tcPr>
          <w:p w:rsidR="00C20FFC" w:rsidRPr="005E442B" w:rsidRDefault="00C20FFC" w:rsidP="00C20FFC">
            <w:pPr>
              <w:jc w:val="center"/>
            </w:pPr>
            <w:r w:rsidRPr="005E442B">
              <w:t>53</w:t>
            </w:r>
          </w:p>
        </w:tc>
        <w:tc>
          <w:tcPr>
            <w:tcW w:w="1224" w:type="dxa"/>
          </w:tcPr>
          <w:p w:rsidR="00C20FFC" w:rsidRPr="005E442B" w:rsidRDefault="00C20FFC" w:rsidP="00C20FFC">
            <w:pPr>
              <w:jc w:val="center"/>
            </w:pPr>
            <w:r w:rsidRPr="005E442B">
              <w:t>DNS</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5355</w:t>
            </w:r>
          </w:p>
        </w:tc>
        <w:tc>
          <w:tcPr>
            <w:tcW w:w="1379" w:type="dxa"/>
          </w:tcPr>
          <w:p w:rsidR="00C20FFC" w:rsidRPr="005E442B" w:rsidRDefault="00C20FFC" w:rsidP="00C20FFC">
            <w:pPr>
              <w:jc w:val="center"/>
            </w:pPr>
            <w:r w:rsidRPr="005E442B">
              <w:t>ANY</w:t>
            </w:r>
          </w:p>
        </w:tc>
        <w:tc>
          <w:tcPr>
            <w:tcW w:w="1269" w:type="dxa"/>
          </w:tcPr>
          <w:p w:rsidR="00C20FFC" w:rsidRPr="005E442B" w:rsidRDefault="00C20FFC" w:rsidP="00C20FFC">
            <w:pPr>
              <w:jc w:val="center"/>
            </w:pPr>
            <w:r w:rsidRPr="005E442B">
              <w:t>ANY</w:t>
            </w:r>
          </w:p>
        </w:tc>
        <w:tc>
          <w:tcPr>
            <w:tcW w:w="1474" w:type="dxa"/>
          </w:tcPr>
          <w:p w:rsidR="00C20FFC" w:rsidRPr="005E442B" w:rsidRDefault="00C20FFC" w:rsidP="00C20FFC">
            <w:pPr>
              <w:jc w:val="center"/>
            </w:pPr>
            <w:r w:rsidRPr="005E442B">
              <w:t>5355</w:t>
            </w:r>
          </w:p>
        </w:tc>
        <w:tc>
          <w:tcPr>
            <w:tcW w:w="1224" w:type="dxa"/>
          </w:tcPr>
          <w:p w:rsidR="00C20FFC" w:rsidRPr="005E442B" w:rsidRDefault="00C20FFC" w:rsidP="00C20FFC">
            <w:pPr>
              <w:jc w:val="center"/>
            </w:pPr>
            <w:r w:rsidRPr="005E442B">
              <w:t>DNS</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PUBLIC</w:t>
            </w:r>
          </w:p>
        </w:tc>
        <w:tc>
          <w:tcPr>
            <w:tcW w:w="1269" w:type="dxa"/>
          </w:tcPr>
          <w:p w:rsidR="00C20FFC" w:rsidRPr="005E442B" w:rsidRDefault="00C20FFC" w:rsidP="00C20FFC">
            <w:pPr>
              <w:jc w:val="center"/>
            </w:pPr>
            <w:r w:rsidRPr="005E442B">
              <w:t>ANY</w:t>
            </w:r>
          </w:p>
        </w:tc>
        <w:tc>
          <w:tcPr>
            <w:tcW w:w="1474" w:type="dxa"/>
          </w:tcPr>
          <w:p w:rsidR="00C20FFC" w:rsidRPr="005E442B" w:rsidRDefault="00C20FFC" w:rsidP="00C20FFC">
            <w:pPr>
              <w:jc w:val="center"/>
            </w:pPr>
            <w:r w:rsidRPr="005E442B">
              <w:t>80</w:t>
            </w:r>
          </w:p>
        </w:tc>
        <w:tc>
          <w:tcPr>
            <w:tcW w:w="1224" w:type="dxa"/>
          </w:tcPr>
          <w:p w:rsidR="00C20FFC" w:rsidRPr="005E442B" w:rsidRDefault="00C20FFC" w:rsidP="00C20FFC">
            <w:pPr>
              <w:jc w:val="center"/>
            </w:pPr>
            <w:r w:rsidRPr="005E442B">
              <w:t>HTTP</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PUBLIC</w:t>
            </w:r>
          </w:p>
        </w:tc>
        <w:tc>
          <w:tcPr>
            <w:tcW w:w="1269" w:type="dxa"/>
          </w:tcPr>
          <w:p w:rsidR="00C20FFC" w:rsidRPr="005E442B" w:rsidRDefault="00C20FFC" w:rsidP="00C20FFC">
            <w:pPr>
              <w:jc w:val="center"/>
            </w:pPr>
            <w:r w:rsidRPr="005E442B">
              <w:t>ANY</w:t>
            </w:r>
          </w:p>
        </w:tc>
        <w:tc>
          <w:tcPr>
            <w:tcW w:w="1474" w:type="dxa"/>
          </w:tcPr>
          <w:p w:rsidR="00C20FFC" w:rsidRPr="005E442B" w:rsidRDefault="00C20FFC" w:rsidP="00C20FFC">
            <w:pPr>
              <w:jc w:val="center"/>
            </w:pPr>
            <w:r w:rsidRPr="005E442B">
              <w:t>443</w:t>
            </w:r>
          </w:p>
        </w:tc>
        <w:tc>
          <w:tcPr>
            <w:tcW w:w="1224" w:type="dxa"/>
          </w:tcPr>
          <w:p w:rsidR="00C20FFC" w:rsidRPr="005E442B" w:rsidRDefault="00C20FFC" w:rsidP="00C20FFC">
            <w:pPr>
              <w:jc w:val="center"/>
            </w:pPr>
            <w:r w:rsidRPr="005E442B">
              <w:t>HTTP</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67</w:t>
            </w:r>
          </w:p>
        </w:tc>
        <w:tc>
          <w:tcPr>
            <w:tcW w:w="1379" w:type="dxa"/>
          </w:tcPr>
          <w:p w:rsidR="00C20FFC" w:rsidRPr="005E442B" w:rsidRDefault="00C20FFC" w:rsidP="00C20FFC">
            <w:pPr>
              <w:jc w:val="center"/>
            </w:pPr>
            <w:r w:rsidRPr="005E442B">
              <w:t>SERVERS</w:t>
            </w:r>
          </w:p>
        </w:tc>
        <w:tc>
          <w:tcPr>
            <w:tcW w:w="1269"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74" w:type="dxa"/>
          </w:tcPr>
          <w:p w:rsidR="00C20FFC" w:rsidRPr="005E442B" w:rsidRDefault="00C20FFC" w:rsidP="00C20FFC">
            <w:pPr>
              <w:jc w:val="center"/>
            </w:pPr>
            <w:r w:rsidRPr="005E442B">
              <w:t>67</w:t>
            </w:r>
          </w:p>
        </w:tc>
        <w:tc>
          <w:tcPr>
            <w:tcW w:w="1224" w:type="dxa"/>
          </w:tcPr>
          <w:p w:rsidR="00C20FFC" w:rsidRPr="005E442B" w:rsidRDefault="00C20FFC" w:rsidP="00C20FFC">
            <w:pPr>
              <w:jc w:val="center"/>
            </w:pPr>
            <w:r w:rsidRPr="005E442B">
              <w:t>DHCP</w:t>
            </w:r>
          </w:p>
        </w:tc>
      </w:tr>
      <w:tr w:rsidR="005E442B" w:rsidRPr="005E442B" w:rsidTr="00C20FFC">
        <w:tc>
          <w:tcPr>
            <w:tcW w:w="1637" w:type="dxa"/>
            <w:tcBorders>
              <w:top w:val="nil"/>
              <w:bottom w:val="nil"/>
            </w:tcBorders>
          </w:tcPr>
          <w:p w:rsidR="00C20FFC" w:rsidRPr="005E442B" w:rsidRDefault="00C20FFC" w:rsidP="00C20FFC">
            <w:r w:rsidRPr="005E442B">
              <w:rPr>
                <w:sz w:val="40"/>
                <w:szCs w:val="40"/>
              </w:rPr>
              <w:t>SERVERS</w:t>
            </w:r>
          </w:p>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68</w:t>
            </w:r>
          </w:p>
        </w:tc>
        <w:tc>
          <w:tcPr>
            <w:tcW w:w="1379" w:type="dxa"/>
          </w:tcPr>
          <w:p w:rsidR="00C20FFC" w:rsidRPr="005E442B" w:rsidRDefault="00C20FFC" w:rsidP="00C20FFC">
            <w:pPr>
              <w:jc w:val="center"/>
            </w:pPr>
            <w:r w:rsidRPr="005E442B">
              <w:t>SERVERS</w:t>
            </w:r>
          </w:p>
        </w:tc>
        <w:tc>
          <w:tcPr>
            <w:tcW w:w="1269"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74" w:type="dxa"/>
          </w:tcPr>
          <w:p w:rsidR="00C20FFC" w:rsidRPr="005E442B" w:rsidRDefault="00C20FFC" w:rsidP="00C20FFC">
            <w:pPr>
              <w:jc w:val="center"/>
            </w:pPr>
            <w:r w:rsidRPr="005E442B">
              <w:t>68</w:t>
            </w:r>
          </w:p>
        </w:tc>
        <w:tc>
          <w:tcPr>
            <w:tcW w:w="1224" w:type="dxa"/>
          </w:tcPr>
          <w:p w:rsidR="00C20FFC" w:rsidRPr="005E442B" w:rsidRDefault="00C20FFC" w:rsidP="00C20FFC">
            <w:pPr>
              <w:jc w:val="center"/>
            </w:pPr>
            <w:r w:rsidRPr="005E442B">
              <w:t>DHCP</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123</w:t>
            </w:r>
          </w:p>
        </w:tc>
        <w:tc>
          <w:tcPr>
            <w:tcW w:w="1379" w:type="dxa"/>
          </w:tcPr>
          <w:p w:rsidR="00C20FFC" w:rsidRPr="005E442B" w:rsidRDefault="00C20FFC" w:rsidP="00C20FFC">
            <w:pPr>
              <w:jc w:val="center"/>
            </w:pPr>
            <w:r w:rsidRPr="005E442B">
              <w:t>SERVERS</w:t>
            </w:r>
          </w:p>
        </w:tc>
        <w:tc>
          <w:tcPr>
            <w:tcW w:w="1269" w:type="dxa"/>
          </w:tcPr>
          <w:p w:rsidR="00C20FFC" w:rsidRPr="005E442B" w:rsidRDefault="00C20FFC" w:rsidP="00C20FFC">
            <w:pPr>
              <w:jc w:val="center"/>
            </w:pPr>
            <w:r w:rsidRPr="005E442B">
              <w:t>10.100.0.2</w:t>
            </w:r>
          </w:p>
        </w:tc>
        <w:tc>
          <w:tcPr>
            <w:tcW w:w="1474" w:type="dxa"/>
          </w:tcPr>
          <w:p w:rsidR="00C20FFC" w:rsidRPr="005E442B" w:rsidRDefault="00C20FFC" w:rsidP="00C20FFC">
            <w:pPr>
              <w:jc w:val="center"/>
            </w:pPr>
            <w:r w:rsidRPr="005E442B">
              <w:t>123</w:t>
            </w:r>
          </w:p>
        </w:tc>
        <w:tc>
          <w:tcPr>
            <w:tcW w:w="1224" w:type="dxa"/>
          </w:tcPr>
          <w:p w:rsidR="00C20FFC" w:rsidRPr="005E442B" w:rsidRDefault="00C20FFC" w:rsidP="00C20FFC">
            <w:pPr>
              <w:jc w:val="center"/>
            </w:pPr>
            <w:r w:rsidRPr="005E442B">
              <w:t>NTP</w:t>
            </w:r>
          </w:p>
        </w:tc>
      </w:tr>
      <w:tr w:rsidR="005E442B" w:rsidRPr="005E442B" w:rsidTr="00C20FFC">
        <w:tc>
          <w:tcPr>
            <w:tcW w:w="1637" w:type="dxa"/>
            <w:tcBorders>
              <w:top w:val="nil"/>
              <w:bottom w:val="nil"/>
            </w:tcBorders>
          </w:tcPr>
          <w:p w:rsidR="00C20FFC" w:rsidRPr="005E442B" w:rsidRDefault="00C20FFC" w:rsidP="00C20FFC">
            <w:pPr>
              <w:jc w:val="center"/>
              <w:rPr>
                <w:sz w:val="40"/>
                <w:szCs w:val="40"/>
              </w:rPr>
            </w:pPr>
          </w:p>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SERVERS</w:t>
            </w:r>
          </w:p>
        </w:tc>
        <w:tc>
          <w:tcPr>
            <w:tcW w:w="1269"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74" w:type="dxa"/>
          </w:tcPr>
          <w:p w:rsidR="00C20FFC" w:rsidRPr="005E442B" w:rsidRDefault="00C20FFC" w:rsidP="00C20FFC">
            <w:pPr>
              <w:jc w:val="center"/>
            </w:pPr>
            <w:r w:rsidRPr="005E442B">
              <w:t>389, 3268</w:t>
            </w:r>
          </w:p>
        </w:tc>
        <w:tc>
          <w:tcPr>
            <w:tcW w:w="1224" w:type="dxa"/>
          </w:tcPr>
          <w:p w:rsidR="00C20FFC" w:rsidRPr="005E442B" w:rsidRDefault="00C20FFC" w:rsidP="00C20FFC">
            <w:pPr>
              <w:jc w:val="center"/>
            </w:pPr>
            <w:r w:rsidRPr="005E442B">
              <w:t>LDAP</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Sivukonttorit</w:t>
            </w:r>
          </w:p>
        </w:tc>
        <w:tc>
          <w:tcPr>
            <w:tcW w:w="1269" w:type="dxa"/>
          </w:tcPr>
          <w:p w:rsidR="00C20FFC" w:rsidRPr="005E442B" w:rsidRDefault="00C20FFC" w:rsidP="00C20FFC">
            <w:pPr>
              <w:jc w:val="center"/>
            </w:pPr>
            <w:r w:rsidRPr="005E442B">
              <w:t>Sivukonttorit</w:t>
            </w:r>
          </w:p>
        </w:tc>
        <w:tc>
          <w:tcPr>
            <w:tcW w:w="1474" w:type="dxa"/>
          </w:tcPr>
          <w:p w:rsidR="00C20FFC" w:rsidRPr="005E442B" w:rsidRDefault="00C20FFC" w:rsidP="00C20FFC">
            <w:pPr>
              <w:jc w:val="center"/>
            </w:pPr>
            <w:r w:rsidRPr="005E442B">
              <w:t>389, 3268</w:t>
            </w:r>
          </w:p>
        </w:tc>
        <w:tc>
          <w:tcPr>
            <w:tcW w:w="1224" w:type="dxa"/>
          </w:tcPr>
          <w:p w:rsidR="00C20FFC" w:rsidRPr="005E442B" w:rsidRDefault="00C20FFC" w:rsidP="00C20FFC">
            <w:pPr>
              <w:jc w:val="center"/>
            </w:pPr>
            <w:r w:rsidRPr="005E442B">
              <w:t>LDAP</w:t>
            </w:r>
          </w:p>
        </w:tc>
      </w:tr>
      <w:tr w:rsidR="005E442B" w:rsidRPr="005E442B" w:rsidTr="00C20FFC">
        <w:tc>
          <w:tcPr>
            <w:tcW w:w="1637" w:type="dxa"/>
            <w:tcBorders>
              <w:top w:val="nil"/>
              <w:bottom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110, 143</w:t>
            </w:r>
          </w:p>
        </w:tc>
        <w:tc>
          <w:tcPr>
            <w:tcW w:w="1379" w:type="dxa"/>
          </w:tcPr>
          <w:p w:rsidR="00C20FFC" w:rsidRPr="005E442B" w:rsidRDefault="00C20FFC" w:rsidP="00C20FFC">
            <w:pPr>
              <w:jc w:val="center"/>
            </w:pPr>
            <w:r w:rsidRPr="005E442B">
              <w:t>PUBLIC</w:t>
            </w:r>
          </w:p>
        </w:tc>
        <w:tc>
          <w:tcPr>
            <w:tcW w:w="1269" w:type="dxa"/>
          </w:tcPr>
          <w:p w:rsidR="00C20FFC" w:rsidRPr="005E442B" w:rsidRDefault="00C20FFC" w:rsidP="00C20FFC">
            <w:pPr>
              <w:jc w:val="center"/>
            </w:pPr>
            <w:r w:rsidRPr="005E442B">
              <w:t>??</w:t>
            </w:r>
          </w:p>
        </w:tc>
        <w:tc>
          <w:tcPr>
            <w:tcW w:w="1474" w:type="dxa"/>
          </w:tcPr>
          <w:p w:rsidR="00C20FFC" w:rsidRPr="005E442B" w:rsidRDefault="00C20FFC" w:rsidP="00C20FFC">
            <w:pPr>
              <w:jc w:val="center"/>
            </w:pPr>
            <w:r w:rsidRPr="005E442B">
              <w:t>110, 143</w:t>
            </w:r>
          </w:p>
        </w:tc>
        <w:tc>
          <w:tcPr>
            <w:tcW w:w="1224" w:type="dxa"/>
          </w:tcPr>
          <w:p w:rsidR="00C20FFC" w:rsidRPr="005E442B" w:rsidRDefault="00C20FFC" w:rsidP="00C20FFC">
            <w:pPr>
              <w:jc w:val="center"/>
            </w:pPr>
            <w:r w:rsidRPr="005E442B">
              <w:t>MAIL</w:t>
            </w:r>
          </w:p>
        </w:tc>
      </w:tr>
      <w:tr w:rsidR="00C20FFC" w:rsidRPr="005E442B" w:rsidTr="00C20FFC">
        <w:tc>
          <w:tcPr>
            <w:tcW w:w="1637" w:type="dxa"/>
            <w:tcBorders>
              <w:top w:val="nil"/>
            </w:tcBorders>
          </w:tcPr>
          <w:p w:rsidR="00C20FFC" w:rsidRPr="005E442B" w:rsidRDefault="00C20FFC" w:rsidP="00C20FFC"/>
        </w:tc>
        <w:tc>
          <w:tcPr>
            <w:tcW w:w="1326" w:type="dxa"/>
          </w:tcPr>
          <w:p w:rsidR="00C20FFC" w:rsidRPr="005E442B" w:rsidRDefault="00C20FFC" w:rsidP="00C20FFC">
            <w:pPr>
              <w:jc w:val="center"/>
            </w:pPr>
            <w:r w:rsidRPr="005E442B">
              <w:t>SERVERS</w:t>
            </w:r>
          </w:p>
        </w:tc>
        <w:tc>
          <w:tcPr>
            <w:tcW w:w="1319" w:type="dxa"/>
          </w:tcPr>
          <w:p w:rsidR="00C20FFC" w:rsidRPr="005E442B" w:rsidRDefault="00C20FFC" w:rsidP="00C20FFC">
            <w:pPr>
              <w:jc w:val="center"/>
            </w:pPr>
            <w:r w:rsidRPr="005E442B">
              <w:t>49000 - 65535</w:t>
            </w:r>
          </w:p>
        </w:tc>
        <w:tc>
          <w:tcPr>
            <w:tcW w:w="1379" w:type="dxa"/>
          </w:tcPr>
          <w:p w:rsidR="00C20FFC" w:rsidRPr="005E442B" w:rsidRDefault="00C20FFC" w:rsidP="00C20FFC">
            <w:pPr>
              <w:jc w:val="center"/>
            </w:pPr>
            <w:r w:rsidRPr="005E442B">
              <w:t>ANY</w:t>
            </w:r>
          </w:p>
        </w:tc>
        <w:tc>
          <w:tcPr>
            <w:tcW w:w="1269" w:type="dxa"/>
          </w:tcPr>
          <w:p w:rsidR="00C20FFC" w:rsidRPr="005E442B" w:rsidRDefault="00C20FFC" w:rsidP="00C20FFC">
            <w:pPr>
              <w:jc w:val="center"/>
            </w:pPr>
            <w:r w:rsidRPr="005E442B">
              <w:t>ANY</w:t>
            </w:r>
          </w:p>
        </w:tc>
        <w:tc>
          <w:tcPr>
            <w:tcW w:w="1474" w:type="dxa"/>
          </w:tcPr>
          <w:p w:rsidR="00C20FFC" w:rsidRPr="005E442B" w:rsidRDefault="00C20FFC" w:rsidP="00C20FFC">
            <w:pPr>
              <w:jc w:val="center"/>
            </w:pPr>
            <w:r w:rsidRPr="005E442B">
              <w:t>49000 - 65535</w:t>
            </w:r>
          </w:p>
        </w:tc>
        <w:tc>
          <w:tcPr>
            <w:tcW w:w="1224" w:type="dxa"/>
          </w:tcPr>
          <w:p w:rsidR="00C20FFC" w:rsidRPr="005E442B" w:rsidRDefault="00C20FFC" w:rsidP="00C20FFC">
            <w:pPr>
              <w:jc w:val="center"/>
            </w:pPr>
            <w:r w:rsidRPr="005E442B">
              <w:t>DNS</w:t>
            </w:r>
          </w:p>
        </w:tc>
      </w:tr>
    </w:tbl>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tbl>
      <w:tblPr>
        <w:tblStyle w:val="TaulukkoRuudukko"/>
        <w:tblW w:w="0" w:type="auto"/>
        <w:tblInd w:w="0" w:type="dxa"/>
        <w:tblLook w:val="04A0" w:firstRow="1" w:lastRow="0" w:firstColumn="1" w:lastColumn="0" w:noHBand="0" w:noVBand="1"/>
      </w:tblPr>
      <w:tblGrid>
        <w:gridCol w:w="1434"/>
        <w:gridCol w:w="1493"/>
        <w:gridCol w:w="981"/>
        <w:gridCol w:w="1143"/>
        <w:gridCol w:w="1281"/>
        <w:gridCol w:w="1004"/>
        <w:gridCol w:w="989"/>
      </w:tblGrid>
      <w:tr w:rsidR="005E442B" w:rsidRPr="005E442B" w:rsidTr="00C20FFC">
        <w:tc>
          <w:tcPr>
            <w:tcW w:w="1603" w:type="dxa"/>
            <w:tcBorders>
              <w:bottom w:val="single" w:sz="4" w:space="0" w:color="auto"/>
            </w:tcBorders>
          </w:tcPr>
          <w:p w:rsidR="00C20FFC" w:rsidRPr="005E442B" w:rsidRDefault="00C20FFC" w:rsidP="00C20FFC">
            <w:pPr>
              <w:jc w:val="center"/>
              <w:rPr>
                <w:rFonts w:cs="Calibri"/>
                <w:b/>
              </w:rPr>
            </w:pPr>
            <w:r w:rsidRPr="005E442B">
              <w:rPr>
                <w:rFonts w:cs="Calibri"/>
                <w:b/>
              </w:rPr>
              <w:lastRenderedPageBreak/>
              <w:t>Verkko</w:t>
            </w:r>
          </w:p>
        </w:tc>
        <w:tc>
          <w:tcPr>
            <w:tcW w:w="1387" w:type="dxa"/>
          </w:tcPr>
          <w:p w:rsidR="00C20FFC" w:rsidRPr="005E442B" w:rsidRDefault="00C20FFC" w:rsidP="00C20FFC">
            <w:pPr>
              <w:jc w:val="center"/>
              <w:rPr>
                <w:rFonts w:cs="Calibri"/>
                <w:b/>
              </w:rPr>
            </w:pPr>
            <w:r w:rsidRPr="005E442B">
              <w:rPr>
                <w:rFonts w:cs="Calibri"/>
                <w:b/>
              </w:rPr>
              <w:t>Lähde</w:t>
            </w:r>
          </w:p>
        </w:tc>
        <w:tc>
          <w:tcPr>
            <w:tcW w:w="1255" w:type="dxa"/>
          </w:tcPr>
          <w:p w:rsidR="00C20FFC" w:rsidRPr="005E442B" w:rsidRDefault="00C20FFC" w:rsidP="00C20FFC">
            <w:pPr>
              <w:jc w:val="center"/>
              <w:rPr>
                <w:rFonts w:cs="Calibri"/>
                <w:b/>
              </w:rPr>
            </w:pPr>
            <w:r w:rsidRPr="005E442B">
              <w:rPr>
                <w:rFonts w:cs="Calibri"/>
                <w:b/>
              </w:rPr>
              <w:t>Source portti</w:t>
            </w:r>
          </w:p>
        </w:tc>
        <w:tc>
          <w:tcPr>
            <w:tcW w:w="1379" w:type="dxa"/>
          </w:tcPr>
          <w:p w:rsidR="00C20FFC" w:rsidRPr="005E442B" w:rsidRDefault="00C20FFC" w:rsidP="00C20FFC">
            <w:pPr>
              <w:jc w:val="center"/>
              <w:rPr>
                <w:rFonts w:cs="Calibri"/>
                <w:b/>
              </w:rPr>
            </w:pPr>
            <w:r w:rsidRPr="005E442B">
              <w:rPr>
                <w:rFonts w:cs="Calibri"/>
                <w:b/>
              </w:rPr>
              <w:t>Kohde</w:t>
            </w:r>
          </w:p>
        </w:tc>
        <w:tc>
          <w:tcPr>
            <w:tcW w:w="1379" w:type="dxa"/>
          </w:tcPr>
          <w:p w:rsidR="00C20FFC" w:rsidRPr="005E442B" w:rsidRDefault="00C20FFC" w:rsidP="00C20FFC">
            <w:pPr>
              <w:jc w:val="center"/>
              <w:rPr>
                <w:rFonts w:cs="Calibri"/>
                <w:b/>
              </w:rPr>
            </w:pPr>
            <w:r w:rsidRPr="005E442B">
              <w:rPr>
                <w:rFonts w:cs="Calibri"/>
                <w:b/>
              </w:rPr>
              <w:t>IP</w:t>
            </w:r>
          </w:p>
        </w:tc>
        <w:tc>
          <w:tcPr>
            <w:tcW w:w="1448" w:type="dxa"/>
          </w:tcPr>
          <w:p w:rsidR="00C20FFC" w:rsidRPr="005E442B" w:rsidRDefault="00C20FFC" w:rsidP="00C20FFC">
            <w:pPr>
              <w:jc w:val="center"/>
              <w:rPr>
                <w:rFonts w:cs="Calibri"/>
                <w:b/>
              </w:rPr>
            </w:pPr>
            <w:r w:rsidRPr="005E442B">
              <w:rPr>
                <w:rFonts w:cs="Calibri"/>
                <w:b/>
              </w:rPr>
              <w:t>Destination portti</w:t>
            </w:r>
          </w:p>
        </w:tc>
        <w:tc>
          <w:tcPr>
            <w:tcW w:w="1177" w:type="dxa"/>
          </w:tcPr>
          <w:p w:rsidR="00C20FFC" w:rsidRPr="005E442B" w:rsidRDefault="00C20FFC" w:rsidP="00C20FFC">
            <w:pPr>
              <w:jc w:val="center"/>
              <w:rPr>
                <w:rFonts w:cs="Calibri"/>
                <w:b/>
              </w:rPr>
            </w:pPr>
            <w:r w:rsidRPr="005E442B">
              <w:rPr>
                <w:rFonts w:cs="Calibri"/>
                <w:b/>
              </w:rPr>
              <w:t>Kuvaus</w:t>
            </w:r>
          </w:p>
        </w:tc>
      </w:tr>
      <w:tr w:rsidR="005E442B" w:rsidRPr="005E442B" w:rsidTr="00C20FFC">
        <w:tc>
          <w:tcPr>
            <w:tcW w:w="1603" w:type="dxa"/>
            <w:tcBorders>
              <w:bottom w:val="nil"/>
            </w:tcBorders>
          </w:tcPr>
          <w:p w:rsidR="00C20FFC" w:rsidRPr="005E442B" w:rsidRDefault="00C20FFC" w:rsidP="00C20FFC"/>
        </w:tc>
        <w:tc>
          <w:tcPr>
            <w:tcW w:w="1387" w:type="dxa"/>
          </w:tcPr>
          <w:p w:rsidR="00C20FFC" w:rsidRPr="005E442B" w:rsidRDefault="00C20FFC" w:rsidP="00C20FFC">
            <w:pPr>
              <w:jc w:val="center"/>
            </w:pPr>
            <w:r w:rsidRPr="005E442B">
              <w:t>198.18.235.3</w:t>
            </w:r>
          </w:p>
        </w:tc>
        <w:tc>
          <w:tcPr>
            <w:tcW w:w="1255"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SERVERS</w:t>
            </w:r>
          </w:p>
        </w:tc>
        <w:tc>
          <w:tcPr>
            <w:tcW w:w="1379" w:type="dxa"/>
          </w:tcPr>
          <w:p w:rsidR="00C20FFC" w:rsidRPr="005E442B" w:rsidRDefault="00C20FFC" w:rsidP="00C20FFC">
            <w:pPr>
              <w:jc w:val="center"/>
            </w:pPr>
            <w:r w:rsidRPr="005E442B">
              <w:t>ANY</w:t>
            </w:r>
          </w:p>
        </w:tc>
        <w:tc>
          <w:tcPr>
            <w:tcW w:w="1448" w:type="dxa"/>
          </w:tcPr>
          <w:p w:rsidR="00C20FFC" w:rsidRPr="005E442B" w:rsidRDefault="00C20FFC" w:rsidP="00C20FFC">
            <w:pPr>
              <w:jc w:val="center"/>
            </w:pPr>
            <w:r w:rsidRPr="005E442B">
              <w:t>25, 265</w:t>
            </w:r>
          </w:p>
        </w:tc>
        <w:tc>
          <w:tcPr>
            <w:tcW w:w="1177" w:type="dxa"/>
          </w:tcPr>
          <w:p w:rsidR="00C20FFC" w:rsidRPr="005E442B" w:rsidRDefault="00C20FFC" w:rsidP="00C20FFC">
            <w:pPr>
              <w:jc w:val="center"/>
            </w:pPr>
            <w:r w:rsidRPr="005E442B">
              <w:t>WWW</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198.18.235.4</w:t>
            </w:r>
          </w:p>
        </w:tc>
        <w:tc>
          <w:tcPr>
            <w:tcW w:w="1255"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SERVERS</w:t>
            </w:r>
          </w:p>
        </w:tc>
        <w:tc>
          <w:tcPr>
            <w:tcW w:w="1379" w:type="dxa"/>
          </w:tcPr>
          <w:p w:rsidR="00C20FFC" w:rsidRPr="005E442B" w:rsidRDefault="00C20FFC" w:rsidP="00C20FFC">
            <w:pPr>
              <w:jc w:val="center"/>
            </w:pPr>
            <w:r w:rsidRPr="005E442B">
              <w:t>ANY</w:t>
            </w:r>
          </w:p>
        </w:tc>
        <w:tc>
          <w:tcPr>
            <w:tcW w:w="1448" w:type="dxa"/>
          </w:tcPr>
          <w:p w:rsidR="00C20FFC" w:rsidRPr="005E442B" w:rsidRDefault="00C20FFC" w:rsidP="00C20FFC">
            <w:pPr>
              <w:jc w:val="center"/>
            </w:pPr>
            <w:r w:rsidRPr="005E442B">
              <w:t>25, 265</w:t>
            </w:r>
          </w:p>
        </w:tc>
        <w:tc>
          <w:tcPr>
            <w:tcW w:w="1177" w:type="dxa"/>
          </w:tcPr>
          <w:p w:rsidR="00C20FFC" w:rsidRPr="005E442B" w:rsidRDefault="00C20FFC" w:rsidP="00C20FFC">
            <w:pPr>
              <w:jc w:val="center"/>
            </w:pPr>
            <w:r w:rsidRPr="005E442B">
              <w:t>TIKETTI</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53</w:t>
            </w:r>
          </w:p>
        </w:tc>
        <w:tc>
          <w:tcPr>
            <w:tcW w:w="137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ANY</w:t>
            </w:r>
          </w:p>
        </w:tc>
        <w:tc>
          <w:tcPr>
            <w:tcW w:w="1448" w:type="dxa"/>
          </w:tcPr>
          <w:p w:rsidR="00C20FFC" w:rsidRPr="005E442B" w:rsidRDefault="00C20FFC" w:rsidP="00C20FFC">
            <w:pPr>
              <w:jc w:val="center"/>
            </w:pPr>
            <w:r w:rsidRPr="005E442B">
              <w:t>53</w:t>
            </w:r>
          </w:p>
        </w:tc>
        <w:tc>
          <w:tcPr>
            <w:tcW w:w="1177" w:type="dxa"/>
          </w:tcPr>
          <w:p w:rsidR="00C20FFC" w:rsidRPr="005E442B" w:rsidRDefault="00C20FFC" w:rsidP="00C20FFC">
            <w:pPr>
              <w:jc w:val="center"/>
            </w:pPr>
            <w:r w:rsidRPr="005E442B">
              <w:t>DNS</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123</w:t>
            </w:r>
          </w:p>
        </w:tc>
        <w:tc>
          <w:tcPr>
            <w:tcW w:w="1379" w:type="dxa"/>
          </w:tcPr>
          <w:p w:rsidR="00C20FFC" w:rsidRPr="005E442B" w:rsidRDefault="00C20FFC" w:rsidP="00C20FFC">
            <w:pPr>
              <w:jc w:val="center"/>
            </w:pPr>
            <w:r w:rsidRPr="005E442B">
              <w:t>SERVERS</w:t>
            </w:r>
          </w:p>
        </w:tc>
        <w:tc>
          <w:tcPr>
            <w:tcW w:w="1379" w:type="dxa"/>
          </w:tcPr>
          <w:p w:rsidR="00C20FFC" w:rsidRPr="005E442B" w:rsidRDefault="00C20FFC" w:rsidP="00C20FFC">
            <w:pPr>
              <w:jc w:val="center"/>
            </w:pPr>
            <w:r w:rsidRPr="005E442B">
              <w:t>10.100.0.2</w:t>
            </w:r>
          </w:p>
        </w:tc>
        <w:tc>
          <w:tcPr>
            <w:tcW w:w="1448" w:type="dxa"/>
          </w:tcPr>
          <w:p w:rsidR="00C20FFC" w:rsidRPr="005E442B" w:rsidRDefault="00C20FFC" w:rsidP="00C20FFC">
            <w:pPr>
              <w:jc w:val="center"/>
            </w:pPr>
            <w:r w:rsidRPr="005E442B">
              <w:t>123</w:t>
            </w:r>
          </w:p>
        </w:tc>
        <w:tc>
          <w:tcPr>
            <w:tcW w:w="1177" w:type="dxa"/>
          </w:tcPr>
          <w:p w:rsidR="00C20FFC" w:rsidRPr="005E442B" w:rsidRDefault="00C20FFC" w:rsidP="00C20FFC">
            <w:pPr>
              <w:jc w:val="center"/>
            </w:pPr>
            <w:r w:rsidRPr="005E442B">
              <w:t>NTP</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Sivukonttorit</w:t>
            </w:r>
          </w:p>
        </w:tc>
        <w:tc>
          <w:tcPr>
            <w:tcW w:w="1379" w:type="dxa"/>
          </w:tcPr>
          <w:p w:rsidR="00C20FFC" w:rsidRPr="005E442B" w:rsidRDefault="00C20FFC" w:rsidP="00C20FFC">
            <w:pPr>
              <w:jc w:val="center"/>
            </w:pPr>
            <w:r w:rsidRPr="005E442B">
              <w:t>Sivukonttorit</w:t>
            </w:r>
          </w:p>
        </w:tc>
        <w:tc>
          <w:tcPr>
            <w:tcW w:w="1448" w:type="dxa"/>
          </w:tcPr>
          <w:p w:rsidR="00C20FFC" w:rsidRPr="005E442B" w:rsidRDefault="00C20FFC" w:rsidP="00C20FFC">
            <w:pPr>
              <w:jc w:val="center"/>
            </w:pPr>
            <w:r w:rsidRPr="005E442B">
              <w:t>389, 3268</w:t>
            </w:r>
          </w:p>
        </w:tc>
        <w:tc>
          <w:tcPr>
            <w:tcW w:w="1177" w:type="dxa"/>
          </w:tcPr>
          <w:p w:rsidR="00C20FFC" w:rsidRPr="005E442B" w:rsidRDefault="00C20FFC" w:rsidP="00C20FFC">
            <w:pPr>
              <w:jc w:val="center"/>
            </w:pPr>
            <w:r w:rsidRPr="005E442B">
              <w:t>LDAP</w:t>
            </w:r>
          </w:p>
        </w:tc>
      </w:tr>
      <w:tr w:rsidR="005E442B" w:rsidRPr="005E442B" w:rsidTr="00C20FFC">
        <w:tc>
          <w:tcPr>
            <w:tcW w:w="1603" w:type="dxa"/>
            <w:tcBorders>
              <w:top w:val="nil"/>
              <w:bottom w:val="nil"/>
            </w:tcBorders>
          </w:tcPr>
          <w:p w:rsidR="00C20FFC" w:rsidRPr="005E442B" w:rsidRDefault="00C20FFC" w:rsidP="00C20FFC">
            <w:r w:rsidRPr="005E442B">
              <w:rPr>
                <w:sz w:val="40"/>
                <w:szCs w:val="40"/>
              </w:rPr>
              <w:t>PUBLIC</w:t>
            </w:r>
          </w:p>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5355</w:t>
            </w:r>
          </w:p>
        </w:tc>
        <w:tc>
          <w:tcPr>
            <w:tcW w:w="137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ANY</w:t>
            </w:r>
          </w:p>
        </w:tc>
        <w:tc>
          <w:tcPr>
            <w:tcW w:w="1448" w:type="dxa"/>
          </w:tcPr>
          <w:p w:rsidR="00C20FFC" w:rsidRPr="005E442B" w:rsidRDefault="00C20FFC" w:rsidP="00C20FFC">
            <w:pPr>
              <w:jc w:val="center"/>
            </w:pPr>
            <w:r w:rsidRPr="005E442B">
              <w:t>5355</w:t>
            </w:r>
          </w:p>
        </w:tc>
        <w:tc>
          <w:tcPr>
            <w:tcW w:w="1177" w:type="dxa"/>
          </w:tcPr>
          <w:p w:rsidR="00C20FFC" w:rsidRPr="005E442B" w:rsidRDefault="00C20FFC" w:rsidP="00C20FFC">
            <w:pPr>
              <w:jc w:val="center"/>
            </w:pPr>
            <w:r w:rsidRPr="005E442B">
              <w:t>DNS</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49000 - 65535</w:t>
            </w:r>
          </w:p>
        </w:tc>
        <w:tc>
          <w:tcPr>
            <w:tcW w:w="1379"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ANY</w:t>
            </w:r>
          </w:p>
        </w:tc>
        <w:tc>
          <w:tcPr>
            <w:tcW w:w="1448" w:type="dxa"/>
          </w:tcPr>
          <w:p w:rsidR="00C20FFC" w:rsidRPr="005E442B" w:rsidRDefault="00C20FFC" w:rsidP="00C20FFC">
            <w:pPr>
              <w:jc w:val="center"/>
            </w:pPr>
            <w:r w:rsidRPr="005E442B">
              <w:t>49000 - 65535</w:t>
            </w:r>
          </w:p>
        </w:tc>
        <w:tc>
          <w:tcPr>
            <w:tcW w:w="1177" w:type="dxa"/>
          </w:tcPr>
          <w:p w:rsidR="00C20FFC" w:rsidRPr="005E442B" w:rsidRDefault="00C20FFC" w:rsidP="00C20FFC">
            <w:pPr>
              <w:jc w:val="center"/>
            </w:pPr>
            <w:r w:rsidRPr="005E442B">
              <w:t>DNS</w:t>
            </w:r>
          </w:p>
        </w:tc>
      </w:tr>
      <w:tr w:rsidR="005E442B" w:rsidRPr="005E442B" w:rsidTr="00C20FFC">
        <w:tc>
          <w:tcPr>
            <w:tcW w:w="1603"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SERVERS</w:t>
            </w:r>
          </w:p>
        </w:tc>
        <w:tc>
          <w:tcPr>
            <w:tcW w:w="1379"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48" w:type="dxa"/>
          </w:tcPr>
          <w:p w:rsidR="00C20FFC" w:rsidRPr="005E442B" w:rsidRDefault="00C20FFC" w:rsidP="00C20FFC">
            <w:pPr>
              <w:jc w:val="center"/>
            </w:pPr>
            <w:r w:rsidRPr="005E442B">
              <w:t>389</w:t>
            </w:r>
          </w:p>
        </w:tc>
        <w:tc>
          <w:tcPr>
            <w:tcW w:w="1177" w:type="dxa"/>
          </w:tcPr>
          <w:p w:rsidR="00C20FFC" w:rsidRPr="005E442B" w:rsidRDefault="00C20FFC" w:rsidP="00C20FFC">
            <w:pPr>
              <w:jc w:val="center"/>
            </w:pPr>
            <w:r w:rsidRPr="005E442B">
              <w:t>LDAP</w:t>
            </w:r>
          </w:p>
        </w:tc>
      </w:tr>
      <w:tr w:rsidR="005E442B" w:rsidRPr="005E442B" w:rsidTr="00C20FFC">
        <w:tc>
          <w:tcPr>
            <w:tcW w:w="1603" w:type="dxa"/>
            <w:tcBorders>
              <w:top w:val="nil"/>
              <w:bottom w:val="nil"/>
            </w:tcBorders>
          </w:tcPr>
          <w:p w:rsidR="00C13FD7" w:rsidRPr="005E442B" w:rsidRDefault="00C13FD7" w:rsidP="00C20FFC"/>
        </w:tc>
        <w:tc>
          <w:tcPr>
            <w:tcW w:w="1387" w:type="dxa"/>
          </w:tcPr>
          <w:p w:rsidR="00C13FD7" w:rsidRPr="005E442B" w:rsidRDefault="00C13FD7" w:rsidP="00C20FFC">
            <w:pPr>
              <w:jc w:val="center"/>
            </w:pPr>
            <w:r w:rsidRPr="005E442B">
              <w:t>PUBLIC</w:t>
            </w:r>
          </w:p>
        </w:tc>
        <w:tc>
          <w:tcPr>
            <w:tcW w:w="1255" w:type="dxa"/>
          </w:tcPr>
          <w:p w:rsidR="00C13FD7" w:rsidRPr="005E442B" w:rsidRDefault="00C13FD7" w:rsidP="00C20FFC">
            <w:pPr>
              <w:jc w:val="center"/>
            </w:pPr>
            <w:r w:rsidRPr="005E442B">
              <w:t>ANY</w:t>
            </w:r>
          </w:p>
        </w:tc>
        <w:tc>
          <w:tcPr>
            <w:tcW w:w="1379" w:type="dxa"/>
          </w:tcPr>
          <w:p w:rsidR="00C13FD7" w:rsidRPr="005E442B" w:rsidRDefault="00C13FD7" w:rsidP="00C20FFC">
            <w:pPr>
              <w:jc w:val="center"/>
            </w:pPr>
            <w:r w:rsidRPr="005E442B">
              <w:t>ANY</w:t>
            </w:r>
          </w:p>
        </w:tc>
        <w:tc>
          <w:tcPr>
            <w:tcW w:w="1379" w:type="dxa"/>
          </w:tcPr>
          <w:p w:rsidR="00C13FD7" w:rsidRPr="005E442B" w:rsidRDefault="00C13FD7" w:rsidP="00C20FFC">
            <w:pPr>
              <w:jc w:val="center"/>
            </w:pPr>
            <w:r w:rsidRPr="005E442B">
              <w:t>ANY</w:t>
            </w:r>
          </w:p>
        </w:tc>
        <w:tc>
          <w:tcPr>
            <w:tcW w:w="1448" w:type="dxa"/>
          </w:tcPr>
          <w:p w:rsidR="00C13FD7" w:rsidRPr="005E442B" w:rsidRDefault="00C13FD7" w:rsidP="00C20FFC">
            <w:pPr>
              <w:jc w:val="center"/>
            </w:pPr>
            <w:r w:rsidRPr="005E442B">
              <w:t>110, 143</w:t>
            </w:r>
          </w:p>
        </w:tc>
        <w:tc>
          <w:tcPr>
            <w:tcW w:w="1177" w:type="dxa"/>
          </w:tcPr>
          <w:p w:rsidR="00C13FD7" w:rsidRPr="005E442B" w:rsidRDefault="00C13FD7" w:rsidP="00C20FFC">
            <w:pPr>
              <w:jc w:val="center"/>
            </w:pPr>
            <w:r w:rsidRPr="005E442B">
              <w:t>IMAP, POP 3</w:t>
            </w:r>
          </w:p>
        </w:tc>
      </w:tr>
      <w:tr w:rsidR="00C20FFC" w:rsidRPr="005E442B" w:rsidTr="00C20FFC">
        <w:tc>
          <w:tcPr>
            <w:tcW w:w="1603" w:type="dxa"/>
            <w:tcBorders>
              <w:top w:val="nil"/>
              <w:bottom w:val="single" w:sz="4" w:space="0" w:color="auto"/>
            </w:tcBorders>
          </w:tcPr>
          <w:p w:rsidR="00C20FFC" w:rsidRPr="005E442B" w:rsidRDefault="00C20FFC" w:rsidP="00C20FFC">
            <w:pPr>
              <w:jc w:val="center"/>
              <w:rPr>
                <w:sz w:val="40"/>
                <w:szCs w:val="40"/>
              </w:rPr>
            </w:pPr>
          </w:p>
        </w:tc>
        <w:tc>
          <w:tcPr>
            <w:tcW w:w="1387" w:type="dxa"/>
          </w:tcPr>
          <w:p w:rsidR="00C20FFC" w:rsidRPr="005E442B" w:rsidRDefault="00C20FFC" w:rsidP="00C20FFC">
            <w:pPr>
              <w:jc w:val="center"/>
            </w:pPr>
            <w:r w:rsidRPr="005E442B">
              <w:t>PUBLIC</w:t>
            </w:r>
          </w:p>
        </w:tc>
        <w:tc>
          <w:tcPr>
            <w:tcW w:w="1255" w:type="dxa"/>
          </w:tcPr>
          <w:p w:rsidR="00C20FFC" w:rsidRPr="005E442B" w:rsidRDefault="00C20FFC" w:rsidP="00C20FFC">
            <w:pPr>
              <w:jc w:val="center"/>
            </w:pPr>
            <w:r w:rsidRPr="005E442B">
              <w:t>ANY</w:t>
            </w:r>
          </w:p>
        </w:tc>
        <w:tc>
          <w:tcPr>
            <w:tcW w:w="1379" w:type="dxa"/>
          </w:tcPr>
          <w:p w:rsidR="00C20FFC" w:rsidRPr="005E442B" w:rsidRDefault="00C20FFC" w:rsidP="00C20FFC">
            <w:pPr>
              <w:jc w:val="center"/>
            </w:pPr>
            <w:r w:rsidRPr="005E442B">
              <w:t>SERVERS</w:t>
            </w:r>
          </w:p>
        </w:tc>
        <w:tc>
          <w:tcPr>
            <w:tcW w:w="1379"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48" w:type="dxa"/>
          </w:tcPr>
          <w:p w:rsidR="00C20FFC" w:rsidRPr="005E442B" w:rsidRDefault="00C20FFC" w:rsidP="00C20FFC">
            <w:pPr>
              <w:jc w:val="center"/>
            </w:pPr>
            <w:r w:rsidRPr="005E442B">
              <w:t>3268</w:t>
            </w:r>
          </w:p>
        </w:tc>
        <w:tc>
          <w:tcPr>
            <w:tcW w:w="1177" w:type="dxa"/>
          </w:tcPr>
          <w:p w:rsidR="00C20FFC" w:rsidRPr="005E442B" w:rsidRDefault="00C20FFC" w:rsidP="00C20FFC">
            <w:pPr>
              <w:jc w:val="center"/>
            </w:pPr>
            <w:r w:rsidRPr="005E442B">
              <w:t>LDAP</w:t>
            </w:r>
          </w:p>
        </w:tc>
      </w:tr>
    </w:tbl>
    <w:p w:rsidR="00C20FFC" w:rsidRPr="005E442B" w:rsidRDefault="00C20FFC" w:rsidP="00C20FFC"/>
    <w:tbl>
      <w:tblPr>
        <w:tblStyle w:val="TaulukkoRuudukko"/>
        <w:tblW w:w="0" w:type="auto"/>
        <w:tblInd w:w="0" w:type="dxa"/>
        <w:tblLook w:val="04A0" w:firstRow="1" w:lastRow="0" w:firstColumn="1" w:lastColumn="0" w:noHBand="0" w:noVBand="1"/>
      </w:tblPr>
      <w:tblGrid>
        <w:gridCol w:w="1871"/>
        <w:gridCol w:w="1103"/>
        <w:gridCol w:w="1073"/>
        <w:gridCol w:w="1146"/>
        <w:gridCol w:w="1011"/>
        <w:gridCol w:w="1182"/>
        <w:gridCol w:w="939"/>
      </w:tblGrid>
      <w:tr w:rsidR="005E442B" w:rsidRPr="005E442B" w:rsidTr="00C20FFC">
        <w:tc>
          <w:tcPr>
            <w:tcW w:w="1871" w:type="dxa"/>
            <w:tcBorders>
              <w:bottom w:val="single" w:sz="4" w:space="0" w:color="auto"/>
            </w:tcBorders>
          </w:tcPr>
          <w:p w:rsidR="00C20FFC" w:rsidRPr="005E442B" w:rsidRDefault="00C20FFC" w:rsidP="00C20FFC">
            <w:pPr>
              <w:jc w:val="center"/>
              <w:rPr>
                <w:rFonts w:cs="Calibri"/>
                <w:b/>
              </w:rPr>
            </w:pPr>
            <w:r w:rsidRPr="005E442B">
              <w:rPr>
                <w:rFonts w:cs="Calibri"/>
                <w:b/>
              </w:rPr>
              <w:t>Verkko</w:t>
            </w:r>
          </w:p>
        </w:tc>
        <w:tc>
          <w:tcPr>
            <w:tcW w:w="1328" w:type="dxa"/>
          </w:tcPr>
          <w:p w:rsidR="00C20FFC" w:rsidRPr="005E442B" w:rsidRDefault="00C20FFC" w:rsidP="00C20FFC">
            <w:pPr>
              <w:jc w:val="center"/>
              <w:rPr>
                <w:rFonts w:cs="Calibri"/>
                <w:b/>
              </w:rPr>
            </w:pPr>
            <w:r w:rsidRPr="005E442B">
              <w:rPr>
                <w:rFonts w:cs="Calibri"/>
                <w:b/>
              </w:rPr>
              <w:t>Lähde</w:t>
            </w:r>
          </w:p>
        </w:tc>
        <w:tc>
          <w:tcPr>
            <w:tcW w:w="1213" w:type="dxa"/>
          </w:tcPr>
          <w:p w:rsidR="00C20FFC" w:rsidRPr="005E442B" w:rsidRDefault="00C20FFC" w:rsidP="00C20FFC">
            <w:pPr>
              <w:jc w:val="center"/>
              <w:rPr>
                <w:rFonts w:cs="Calibri"/>
                <w:b/>
              </w:rPr>
            </w:pPr>
            <w:r w:rsidRPr="005E442B">
              <w:rPr>
                <w:rFonts w:cs="Calibri"/>
                <w:b/>
              </w:rPr>
              <w:t>Source portti</w:t>
            </w:r>
          </w:p>
        </w:tc>
        <w:tc>
          <w:tcPr>
            <w:tcW w:w="1327" w:type="dxa"/>
          </w:tcPr>
          <w:p w:rsidR="00C20FFC" w:rsidRPr="005E442B" w:rsidRDefault="00C20FFC" w:rsidP="00C20FFC">
            <w:pPr>
              <w:jc w:val="center"/>
              <w:rPr>
                <w:rFonts w:cs="Calibri"/>
                <w:b/>
              </w:rPr>
            </w:pPr>
            <w:r w:rsidRPr="005E442B">
              <w:rPr>
                <w:rFonts w:cs="Calibri"/>
                <w:b/>
              </w:rPr>
              <w:t>Kohde</w:t>
            </w:r>
          </w:p>
        </w:tc>
        <w:tc>
          <w:tcPr>
            <w:tcW w:w="1311" w:type="dxa"/>
          </w:tcPr>
          <w:p w:rsidR="00C20FFC" w:rsidRPr="005E442B" w:rsidRDefault="00C20FFC" w:rsidP="00C20FFC">
            <w:pPr>
              <w:jc w:val="center"/>
              <w:rPr>
                <w:rFonts w:cs="Calibri"/>
                <w:b/>
              </w:rPr>
            </w:pPr>
            <w:r w:rsidRPr="005E442B">
              <w:rPr>
                <w:rFonts w:cs="Calibri"/>
                <w:b/>
              </w:rPr>
              <w:t>IP</w:t>
            </w:r>
          </w:p>
        </w:tc>
        <w:tc>
          <w:tcPr>
            <w:tcW w:w="1431" w:type="dxa"/>
          </w:tcPr>
          <w:p w:rsidR="00C20FFC" w:rsidRPr="005E442B" w:rsidRDefault="00C20FFC" w:rsidP="00C20FFC">
            <w:pPr>
              <w:jc w:val="center"/>
              <w:rPr>
                <w:rFonts w:cs="Calibri"/>
                <w:b/>
              </w:rPr>
            </w:pPr>
            <w:r w:rsidRPr="005E442B">
              <w:rPr>
                <w:rFonts w:cs="Calibri"/>
                <w:b/>
              </w:rPr>
              <w:t>Destination portti</w:t>
            </w:r>
          </w:p>
        </w:tc>
        <w:tc>
          <w:tcPr>
            <w:tcW w:w="1147" w:type="dxa"/>
          </w:tcPr>
          <w:p w:rsidR="00C20FFC" w:rsidRPr="005E442B" w:rsidRDefault="00C20FFC" w:rsidP="00C20FFC">
            <w:pPr>
              <w:jc w:val="center"/>
              <w:rPr>
                <w:rFonts w:cs="Calibri"/>
                <w:b/>
              </w:rPr>
            </w:pPr>
            <w:r w:rsidRPr="005E442B">
              <w:rPr>
                <w:rFonts w:cs="Calibri"/>
                <w:b/>
              </w:rPr>
              <w:t>Kuvaus</w:t>
            </w:r>
          </w:p>
        </w:tc>
      </w:tr>
      <w:tr w:rsidR="005E442B" w:rsidRPr="005E442B" w:rsidTr="00C20FFC">
        <w:tc>
          <w:tcPr>
            <w:tcW w:w="1871" w:type="dxa"/>
            <w:tcBorders>
              <w:bottom w:val="nil"/>
            </w:tcBorders>
          </w:tcPr>
          <w:p w:rsidR="00C20FFC" w:rsidRPr="005E442B" w:rsidRDefault="00C20FFC" w:rsidP="00C20FFC">
            <w:r w:rsidRPr="005E442B">
              <w:rPr>
                <w:sz w:val="40"/>
                <w:szCs w:val="40"/>
              </w:rPr>
              <w:t>FLOATING</w:t>
            </w:r>
          </w:p>
        </w:tc>
        <w:tc>
          <w:tcPr>
            <w:tcW w:w="1328" w:type="dxa"/>
          </w:tcPr>
          <w:p w:rsidR="00C20FFC" w:rsidRPr="005E442B" w:rsidRDefault="00C20FFC" w:rsidP="00C20FFC">
            <w:pPr>
              <w:jc w:val="center"/>
            </w:pPr>
            <w:r w:rsidRPr="005E442B">
              <w:t>ANY</w:t>
            </w:r>
          </w:p>
        </w:tc>
        <w:tc>
          <w:tcPr>
            <w:tcW w:w="1213" w:type="dxa"/>
          </w:tcPr>
          <w:p w:rsidR="00C20FFC" w:rsidRPr="005E442B" w:rsidRDefault="00C20FFC" w:rsidP="00C20FFC">
            <w:pPr>
              <w:jc w:val="center"/>
            </w:pPr>
            <w:r w:rsidRPr="005E442B">
              <w:t>ANY</w:t>
            </w:r>
          </w:p>
        </w:tc>
        <w:tc>
          <w:tcPr>
            <w:tcW w:w="1327" w:type="dxa"/>
          </w:tcPr>
          <w:p w:rsidR="00C20FFC" w:rsidRPr="005E442B" w:rsidRDefault="00C20FFC" w:rsidP="00C20FFC">
            <w:pPr>
              <w:jc w:val="center"/>
            </w:pPr>
            <w:r w:rsidRPr="005E442B">
              <w:t>PUBLIC</w:t>
            </w:r>
          </w:p>
        </w:tc>
        <w:tc>
          <w:tcPr>
            <w:tcW w:w="1311" w:type="dxa"/>
          </w:tcPr>
          <w:p w:rsidR="00C20FFC" w:rsidRPr="005E442B" w:rsidRDefault="00C20FFC" w:rsidP="00C20FFC">
            <w:pPr>
              <w:jc w:val="center"/>
            </w:pPr>
            <w:r w:rsidRPr="005E442B">
              <w:t>ANY</w:t>
            </w:r>
          </w:p>
        </w:tc>
        <w:tc>
          <w:tcPr>
            <w:tcW w:w="1431" w:type="dxa"/>
          </w:tcPr>
          <w:p w:rsidR="00C20FFC" w:rsidRPr="005E442B" w:rsidRDefault="00C20FFC" w:rsidP="00C20FFC">
            <w:pPr>
              <w:jc w:val="center"/>
            </w:pPr>
            <w:r w:rsidRPr="005E442B">
              <w:t>22</w:t>
            </w:r>
          </w:p>
        </w:tc>
        <w:tc>
          <w:tcPr>
            <w:tcW w:w="1147" w:type="dxa"/>
          </w:tcPr>
          <w:p w:rsidR="00C20FFC" w:rsidRPr="005E442B" w:rsidRDefault="00C20FFC" w:rsidP="00C20FFC">
            <w:pPr>
              <w:jc w:val="center"/>
            </w:pPr>
            <w:r w:rsidRPr="005E442B">
              <w:t>SSH</w:t>
            </w:r>
          </w:p>
        </w:tc>
      </w:tr>
      <w:tr w:rsidR="00C20FFC" w:rsidRPr="005E442B" w:rsidTr="00C20FFC">
        <w:tc>
          <w:tcPr>
            <w:tcW w:w="1871" w:type="dxa"/>
            <w:tcBorders>
              <w:top w:val="nil"/>
              <w:bottom w:val="single" w:sz="4" w:space="0" w:color="auto"/>
            </w:tcBorders>
          </w:tcPr>
          <w:p w:rsidR="00C20FFC" w:rsidRPr="005E442B" w:rsidRDefault="00C20FFC" w:rsidP="00C20FFC"/>
        </w:tc>
        <w:tc>
          <w:tcPr>
            <w:tcW w:w="1328" w:type="dxa"/>
          </w:tcPr>
          <w:p w:rsidR="00C20FFC" w:rsidRPr="005E442B" w:rsidRDefault="00C20FFC" w:rsidP="00C20FFC">
            <w:pPr>
              <w:jc w:val="center"/>
            </w:pPr>
            <w:r w:rsidRPr="005E442B">
              <w:t>ANY</w:t>
            </w:r>
          </w:p>
        </w:tc>
        <w:tc>
          <w:tcPr>
            <w:tcW w:w="1213" w:type="dxa"/>
          </w:tcPr>
          <w:p w:rsidR="00C20FFC" w:rsidRPr="005E442B" w:rsidRDefault="00C20FFC" w:rsidP="00C20FFC">
            <w:pPr>
              <w:jc w:val="center"/>
            </w:pPr>
            <w:r w:rsidRPr="005E442B">
              <w:t>ICMP</w:t>
            </w:r>
          </w:p>
        </w:tc>
        <w:tc>
          <w:tcPr>
            <w:tcW w:w="1327" w:type="dxa"/>
          </w:tcPr>
          <w:p w:rsidR="00C20FFC" w:rsidRPr="005E442B" w:rsidRDefault="00C20FFC" w:rsidP="00C20FFC">
            <w:pPr>
              <w:jc w:val="center"/>
            </w:pPr>
            <w:r w:rsidRPr="005E442B">
              <w:t>ANY</w:t>
            </w:r>
          </w:p>
        </w:tc>
        <w:tc>
          <w:tcPr>
            <w:tcW w:w="1311" w:type="dxa"/>
          </w:tcPr>
          <w:p w:rsidR="00C20FFC" w:rsidRPr="005E442B" w:rsidRDefault="00C20FFC" w:rsidP="00C20FFC">
            <w:pPr>
              <w:jc w:val="center"/>
            </w:pPr>
            <w:r w:rsidRPr="005E442B">
              <w:t>ANY</w:t>
            </w:r>
          </w:p>
        </w:tc>
        <w:tc>
          <w:tcPr>
            <w:tcW w:w="1431" w:type="dxa"/>
          </w:tcPr>
          <w:p w:rsidR="00C20FFC" w:rsidRPr="005E442B" w:rsidRDefault="00C20FFC" w:rsidP="00C20FFC">
            <w:pPr>
              <w:jc w:val="center"/>
            </w:pPr>
            <w:r w:rsidRPr="005E442B">
              <w:t>ICMP</w:t>
            </w:r>
          </w:p>
        </w:tc>
        <w:tc>
          <w:tcPr>
            <w:tcW w:w="1147" w:type="dxa"/>
          </w:tcPr>
          <w:p w:rsidR="00C20FFC" w:rsidRPr="005E442B" w:rsidRDefault="00C20FFC" w:rsidP="00C20FFC">
            <w:pPr>
              <w:jc w:val="center"/>
            </w:pPr>
            <w:r w:rsidRPr="005E442B">
              <w:t>Ping</w:t>
            </w:r>
          </w:p>
        </w:tc>
      </w:tr>
    </w:tbl>
    <w:p w:rsidR="00C20FFC" w:rsidRPr="005E442B" w:rsidRDefault="00C20FFC" w:rsidP="00C20FFC"/>
    <w:p w:rsidR="00C20FFC" w:rsidRPr="005E442B" w:rsidRDefault="00C20FFC" w:rsidP="00C20FFC"/>
    <w:p w:rsidR="00C20FFC" w:rsidRPr="005E442B" w:rsidRDefault="00C20FFC" w:rsidP="00C20FFC"/>
    <w:p w:rsidR="00C20FFC" w:rsidRPr="005E442B" w:rsidRDefault="00C20FFC" w:rsidP="00C20FFC"/>
    <w:tbl>
      <w:tblPr>
        <w:tblStyle w:val="TaulukkoRuudukko"/>
        <w:tblW w:w="0" w:type="auto"/>
        <w:tblInd w:w="0" w:type="dxa"/>
        <w:tblLook w:val="04A0" w:firstRow="1" w:lastRow="0" w:firstColumn="1" w:lastColumn="0" w:noHBand="0" w:noVBand="1"/>
      </w:tblPr>
      <w:tblGrid>
        <w:gridCol w:w="1304"/>
        <w:gridCol w:w="1071"/>
        <w:gridCol w:w="1055"/>
        <w:gridCol w:w="1206"/>
        <w:gridCol w:w="1493"/>
        <w:gridCol w:w="1125"/>
        <w:gridCol w:w="1071"/>
      </w:tblGrid>
      <w:tr w:rsidR="005E442B" w:rsidRPr="005E442B" w:rsidTr="00C20FFC">
        <w:tc>
          <w:tcPr>
            <w:tcW w:w="1601" w:type="dxa"/>
            <w:tcBorders>
              <w:bottom w:val="single" w:sz="4" w:space="0" w:color="auto"/>
            </w:tcBorders>
          </w:tcPr>
          <w:p w:rsidR="00C20FFC" w:rsidRPr="005E442B" w:rsidRDefault="00C20FFC" w:rsidP="00C20FFC">
            <w:pPr>
              <w:jc w:val="center"/>
              <w:rPr>
                <w:rFonts w:cs="Calibri"/>
                <w:b/>
              </w:rPr>
            </w:pPr>
            <w:r w:rsidRPr="005E442B">
              <w:rPr>
                <w:rFonts w:cs="Calibri"/>
                <w:b/>
              </w:rPr>
              <w:lastRenderedPageBreak/>
              <w:t>Verkko</w:t>
            </w:r>
          </w:p>
        </w:tc>
        <w:tc>
          <w:tcPr>
            <w:tcW w:w="1387" w:type="dxa"/>
          </w:tcPr>
          <w:p w:rsidR="00C20FFC" w:rsidRPr="005E442B" w:rsidRDefault="00C20FFC" w:rsidP="00C20FFC">
            <w:pPr>
              <w:jc w:val="center"/>
              <w:rPr>
                <w:rFonts w:cs="Calibri"/>
                <w:b/>
              </w:rPr>
            </w:pPr>
            <w:r w:rsidRPr="005E442B">
              <w:rPr>
                <w:rFonts w:cs="Calibri"/>
                <w:b/>
              </w:rPr>
              <w:t>Lähde</w:t>
            </w:r>
          </w:p>
        </w:tc>
        <w:tc>
          <w:tcPr>
            <w:tcW w:w="1253" w:type="dxa"/>
          </w:tcPr>
          <w:p w:rsidR="00C20FFC" w:rsidRPr="005E442B" w:rsidRDefault="00C20FFC" w:rsidP="00C20FFC">
            <w:pPr>
              <w:jc w:val="center"/>
              <w:rPr>
                <w:rFonts w:cs="Calibri"/>
                <w:b/>
              </w:rPr>
            </w:pPr>
            <w:r w:rsidRPr="005E442B">
              <w:rPr>
                <w:rFonts w:cs="Calibri"/>
                <w:b/>
              </w:rPr>
              <w:t>Source portti</w:t>
            </w:r>
          </w:p>
        </w:tc>
        <w:tc>
          <w:tcPr>
            <w:tcW w:w="1377" w:type="dxa"/>
          </w:tcPr>
          <w:p w:rsidR="00C20FFC" w:rsidRPr="005E442B" w:rsidRDefault="00C20FFC" w:rsidP="00C20FFC">
            <w:pPr>
              <w:jc w:val="center"/>
              <w:rPr>
                <w:rFonts w:cs="Calibri"/>
                <w:b/>
              </w:rPr>
            </w:pPr>
            <w:r w:rsidRPr="005E442B">
              <w:rPr>
                <w:rFonts w:cs="Calibri"/>
                <w:b/>
              </w:rPr>
              <w:t>Kohde</w:t>
            </w:r>
          </w:p>
        </w:tc>
        <w:tc>
          <w:tcPr>
            <w:tcW w:w="1387" w:type="dxa"/>
          </w:tcPr>
          <w:p w:rsidR="00C20FFC" w:rsidRPr="005E442B" w:rsidRDefault="00C20FFC" w:rsidP="00C20FFC">
            <w:pPr>
              <w:jc w:val="center"/>
              <w:rPr>
                <w:rFonts w:cs="Calibri"/>
                <w:b/>
              </w:rPr>
            </w:pPr>
            <w:r w:rsidRPr="005E442B">
              <w:rPr>
                <w:rFonts w:cs="Calibri"/>
                <w:b/>
              </w:rPr>
              <w:t>IP</w:t>
            </w:r>
          </w:p>
        </w:tc>
        <w:tc>
          <w:tcPr>
            <w:tcW w:w="1447" w:type="dxa"/>
          </w:tcPr>
          <w:p w:rsidR="00C20FFC" w:rsidRPr="005E442B" w:rsidRDefault="00C20FFC" w:rsidP="00C20FFC">
            <w:pPr>
              <w:jc w:val="center"/>
              <w:rPr>
                <w:rFonts w:cs="Calibri"/>
                <w:b/>
              </w:rPr>
            </w:pPr>
            <w:r w:rsidRPr="005E442B">
              <w:rPr>
                <w:rFonts w:cs="Calibri"/>
                <w:b/>
              </w:rPr>
              <w:t>Destination portti</w:t>
            </w:r>
          </w:p>
        </w:tc>
        <w:tc>
          <w:tcPr>
            <w:tcW w:w="1176" w:type="dxa"/>
          </w:tcPr>
          <w:p w:rsidR="00C20FFC" w:rsidRPr="005E442B" w:rsidRDefault="00C20FFC" w:rsidP="00C20FFC">
            <w:pPr>
              <w:jc w:val="center"/>
              <w:rPr>
                <w:rFonts w:cs="Calibri"/>
                <w:b/>
              </w:rPr>
            </w:pPr>
            <w:r w:rsidRPr="005E442B">
              <w:rPr>
                <w:rFonts w:cs="Calibri"/>
                <w:b/>
              </w:rPr>
              <w:t>Kuvaus</w:t>
            </w:r>
          </w:p>
        </w:tc>
      </w:tr>
      <w:tr w:rsidR="005E442B" w:rsidRPr="005E442B" w:rsidTr="00C20FFC">
        <w:tc>
          <w:tcPr>
            <w:tcW w:w="1601" w:type="dxa"/>
            <w:tcBorders>
              <w:bottom w:val="nil"/>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53, 5355</w:t>
            </w:r>
          </w:p>
        </w:tc>
        <w:tc>
          <w:tcPr>
            <w:tcW w:w="1377" w:type="dxa"/>
          </w:tcPr>
          <w:p w:rsidR="00C20FFC" w:rsidRPr="005E442B" w:rsidRDefault="00C20FFC" w:rsidP="00C20FFC">
            <w:pPr>
              <w:jc w:val="center"/>
            </w:pPr>
            <w:r w:rsidRPr="005E442B">
              <w:t>ANY</w:t>
            </w:r>
          </w:p>
        </w:tc>
        <w:tc>
          <w:tcPr>
            <w:tcW w:w="1387" w:type="dxa"/>
          </w:tcPr>
          <w:p w:rsidR="00C20FFC" w:rsidRPr="005E442B" w:rsidRDefault="00C20FFC" w:rsidP="00C20FFC">
            <w:pPr>
              <w:jc w:val="center"/>
            </w:pPr>
            <w:r w:rsidRPr="005E442B">
              <w:t>ANY</w:t>
            </w:r>
          </w:p>
        </w:tc>
        <w:tc>
          <w:tcPr>
            <w:tcW w:w="1447" w:type="dxa"/>
          </w:tcPr>
          <w:p w:rsidR="00C20FFC" w:rsidRPr="005E442B" w:rsidRDefault="00C20FFC" w:rsidP="00C20FFC">
            <w:pPr>
              <w:jc w:val="center"/>
            </w:pPr>
            <w:r w:rsidRPr="005E442B">
              <w:t>53, 5355</w:t>
            </w:r>
          </w:p>
        </w:tc>
        <w:tc>
          <w:tcPr>
            <w:tcW w:w="1176" w:type="dxa"/>
          </w:tcPr>
          <w:p w:rsidR="00C20FFC" w:rsidRPr="005E442B" w:rsidRDefault="00C20FFC" w:rsidP="00C20FFC">
            <w:pPr>
              <w:jc w:val="center"/>
            </w:pPr>
            <w:r w:rsidRPr="005E442B">
              <w:t>DNS</w:t>
            </w:r>
          </w:p>
        </w:tc>
      </w:tr>
      <w:tr w:rsidR="005E442B" w:rsidRPr="005E442B" w:rsidTr="00C20FFC">
        <w:tc>
          <w:tcPr>
            <w:tcW w:w="1601"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49000 - 65535</w:t>
            </w:r>
          </w:p>
        </w:tc>
        <w:tc>
          <w:tcPr>
            <w:tcW w:w="1377" w:type="dxa"/>
          </w:tcPr>
          <w:p w:rsidR="00C20FFC" w:rsidRPr="005E442B" w:rsidRDefault="00C20FFC" w:rsidP="00C20FFC">
            <w:pPr>
              <w:jc w:val="center"/>
            </w:pPr>
            <w:r w:rsidRPr="005E442B">
              <w:t>ANY</w:t>
            </w:r>
          </w:p>
        </w:tc>
        <w:tc>
          <w:tcPr>
            <w:tcW w:w="1387" w:type="dxa"/>
          </w:tcPr>
          <w:p w:rsidR="00C20FFC" w:rsidRPr="005E442B" w:rsidRDefault="00C20FFC" w:rsidP="00C20FFC">
            <w:pPr>
              <w:jc w:val="center"/>
            </w:pPr>
            <w:r w:rsidRPr="005E442B">
              <w:t>ANY</w:t>
            </w:r>
          </w:p>
        </w:tc>
        <w:tc>
          <w:tcPr>
            <w:tcW w:w="1447" w:type="dxa"/>
          </w:tcPr>
          <w:p w:rsidR="00C20FFC" w:rsidRPr="005E442B" w:rsidRDefault="00C20FFC" w:rsidP="00C20FFC">
            <w:pPr>
              <w:jc w:val="center"/>
            </w:pPr>
            <w:r w:rsidRPr="005E442B">
              <w:t>49000 - 65535</w:t>
            </w:r>
          </w:p>
        </w:tc>
        <w:tc>
          <w:tcPr>
            <w:tcW w:w="1176" w:type="dxa"/>
          </w:tcPr>
          <w:p w:rsidR="00C20FFC" w:rsidRPr="005E442B" w:rsidRDefault="00C20FFC" w:rsidP="00C20FFC">
            <w:pPr>
              <w:jc w:val="center"/>
            </w:pPr>
            <w:r w:rsidRPr="005E442B">
              <w:t>DNS</w:t>
            </w:r>
          </w:p>
        </w:tc>
      </w:tr>
      <w:tr w:rsidR="005E442B" w:rsidRPr="005E442B" w:rsidTr="00C20FFC">
        <w:tc>
          <w:tcPr>
            <w:tcW w:w="1601"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53, 5355</w:t>
            </w:r>
          </w:p>
        </w:tc>
        <w:tc>
          <w:tcPr>
            <w:tcW w:w="1377" w:type="dxa"/>
          </w:tcPr>
          <w:p w:rsidR="00C20FFC" w:rsidRPr="005E442B" w:rsidRDefault="00C20FFC" w:rsidP="00C20FFC">
            <w:pPr>
              <w:jc w:val="center"/>
            </w:pPr>
            <w:r w:rsidRPr="005E442B">
              <w:t>PUBLIC</w:t>
            </w:r>
          </w:p>
        </w:tc>
        <w:tc>
          <w:tcPr>
            <w:tcW w:w="1387" w:type="dxa"/>
          </w:tcPr>
          <w:p w:rsidR="00C20FFC" w:rsidRPr="005E442B" w:rsidRDefault="00C20FFC" w:rsidP="00C20FFC">
            <w:pPr>
              <w:jc w:val="center"/>
            </w:pPr>
            <w:r w:rsidRPr="005E442B">
              <w:t>ANY</w:t>
            </w:r>
          </w:p>
        </w:tc>
        <w:tc>
          <w:tcPr>
            <w:tcW w:w="1447" w:type="dxa"/>
          </w:tcPr>
          <w:p w:rsidR="00C20FFC" w:rsidRPr="005E442B" w:rsidRDefault="00C20FFC" w:rsidP="00C20FFC">
            <w:pPr>
              <w:jc w:val="center"/>
            </w:pPr>
            <w:r w:rsidRPr="005E442B">
              <w:t>53, 5355</w:t>
            </w:r>
          </w:p>
        </w:tc>
        <w:tc>
          <w:tcPr>
            <w:tcW w:w="1176" w:type="dxa"/>
          </w:tcPr>
          <w:p w:rsidR="00C20FFC" w:rsidRPr="005E442B" w:rsidRDefault="00C20FFC" w:rsidP="00C20FFC">
            <w:pPr>
              <w:jc w:val="center"/>
            </w:pPr>
            <w:r w:rsidRPr="005E442B">
              <w:t>DNS</w:t>
            </w:r>
          </w:p>
        </w:tc>
      </w:tr>
      <w:tr w:rsidR="005E442B" w:rsidRPr="005E442B" w:rsidTr="00C20FFC">
        <w:tc>
          <w:tcPr>
            <w:tcW w:w="1601"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49000 - 65535</w:t>
            </w:r>
          </w:p>
        </w:tc>
        <w:tc>
          <w:tcPr>
            <w:tcW w:w="1377" w:type="dxa"/>
          </w:tcPr>
          <w:p w:rsidR="00C20FFC" w:rsidRPr="005E442B" w:rsidRDefault="00C20FFC" w:rsidP="00C20FFC">
            <w:pPr>
              <w:jc w:val="center"/>
            </w:pPr>
            <w:r w:rsidRPr="005E442B">
              <w:t>PUBLIC</w:t>
            </w:r>
          </w:p>
        </w:tc>
        <w:tc>
          <w:tcPr>
            <w:tcW w:w="1387" w:type="dxa"/>
          </w:tcPr>
          <w:p w:rsidR="00C20FFC" w:rsidRPr="005E442B" w:rsidRDefault="00C20FFC" w:rsidP="00C20FFC">
            <w:pPr>
              <w:jc w:val="center"/>
            </w:pPr>
            <w:r w:rsidRPr="005E442B">
              <w:t>ANY</w:t>
            </w:r>
          </w:p>
        </w:tc>
        <w:tc>
          <w:tcPr>
            <w:tcW w:w="1447" w:type="dxa"/>
          </w:tcPr>
          <w:p w:rsidR="00C20FFC" w:rsidRPr="005E442B" w:rsidRDefault="00C20FFC" w:rsidP="00C20FFC">
            <w:pPr>
              <w:jc w:val="center"/>
            </w:pPr>
            <w:r w:rsidRPr="005E442B">
              <w:t>49000 - 65535</w:t>
            </w:r>
          </w:p>
        </w:tc>
        <w:tc>
          <w:tcPr>
            <w:tcW w:w="1176" w:type="dxa"/>
          </w:tcPr>
          <w:p w:rsidR="00C20FFC" w:rsidRPr="005E442B" w:rsidRDefault="00C20FFC" w:rsidP="00C20FFC">
            <w:pPr>
              <w:jc w:val="center"/>
            </w:pPr>
            <w:r w:rsidRPr="005E442B">
              <w:t>DNS</w:t>
            </w:r>
          </w:p>
        </w:tc>
      </w:tr>
      <w:tr w:rsidR="005E442B" w:rsidRPr="005E442B" w:rsidTr="00C20FFC">
        <w:tc>
          <w:tcPr>
            <w:tcW w:w="1601" w:type="dxa"/>
            <w:tcBorders>
              <w:top w:val="nil"/>
              <w:bottom w:val="nil"/>
            </w:tcBorders>
          </w:tcPr>
          <w:p w:rsidR="00C20FFC" w:rsidRPr="005E442B" w:rsidRDefault="00C13FD7" w:rsidP="00C20FFC">
            <w:r w:rsidRPr="005E442B">
              <w:rPr>
                <w:sz w:val="40"/>
                <w:szCs w:val="40"/>
              </w:rPr>
              <w:t>WAN</w:t>
            </w:r>
          </w:p>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123</w:t>
            </w:r>
          </w:p>
        </w:tc>
        <w:tc>
          <w:tcPr>
            <w:tcW w:w="1377" w:type="dxa"/>
          </w:tcPr>
          <w:p w:rsidR="00C20FFC" w:rsidRPr="005E442B" w:rsidRDefault="00C20FFC" w:rsidP="00C20FFC">
            <w:pPr>
              <w:jc w:val="center"/>
            </w:pPr>
            <w:r w:rsidRPr="005E442B">
              <w:t>SERVERS</w:t>
            </w:r>
          </w:p>
        </w:tc>
        <w:tc>
          <w:tcPr>
            <w:tcW w:w="1387" w:type="dxa"/>
          </w:tcPr>
          <w:p w:rsidR="00C20FFC" w:rsidRPr="005E442B" w:rsidRDefault="00C20FFC" w:rsidP="00C20FFC">
            <w:pPr>
              <w:jc w:val="center"/>
            </w:pPr>
            <w:r w:rsidRPr="005E442B">
              <w:t>10.100.0.2</w:t>
            </w:r>
          </w:p>
        </w:tc>
        <w:tc>
          <w:tcPr>
            <w:tcW w:w="1447" w:type="dxa"/>
          </w:tcPr>
          <w:p w:rsidR="00C20FFC" w:rsidRPr="005E442B" w:rsidRDefault="00C20FFC" w:rsidP="00C20FFC">
            <w:pPr>
              <w:jc w:val="center"/>
            </w:pPr>
            <w:r w:rsidRPr="005E442B">
              <w:t>123</w:t>
            </w:r>
          </w:p>
        </w:tc>
        <w:tc>
          <w:tcPr>
            <w:tcW w:w="1176" w:type="dxa"/>
          </w:tcPr>
          <w:p w:rsidR="00C20FFC" w:rsidRPr="005E442B" w:rsidRDefault="00C20FFC" w:rsidP="00C20FFC">
            <w:pPr>
              <w:jc w:val="center"/>
            </w:pPr>
            <w:r w:rsidRPr="005E442B">
              <w:t>NTP</w:t>
            </w:r>
          </w:p>
        </w:tc>
      </w:tr>
      <w:tr w:rsidR="005E442B" w:rsidRPr="005E442B" w:rsidTr="00C20FFC">
        <w:tc>
          <w:tcPr>
            <w:tcW w:w="1601"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ANY</w:t>
            </w:r>
          </w:p>
        </w:tc>
        <w:tc>
          <w:tcPr>
            <w:tcW w:w="1377" w:type="dxa"/>
          </w:tcPr>
          <w:p w:rsidR="00C20FFC" w:rsidRPr="005E442B" w:rsidRDefault="00C20FFC" w:rsidP="00C20FFC">
            <w:pPr>
              <w:jc w:val="center"/>
            </w:pPr>
            <w:r w:rsidRPr="005E442B">
              <w:t>SERVERS</w:t>
            </w:r>
          </w:p>
        </w:tc>
        <w:tc>
          <w:tcPr>
            <w:tcW w:w="1387"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47" w:type="dxa"/>
          </w:tcPr>
          <w:p w:rsidR="00C20FFC" w:rsidRPr="005E442B" w:rsidRDefault="00C20FFC" w:rsidP="00C20FFC">
            <w:pPr>
              <w:jc w:val="center"/>
            </w:pPr>
            <w:r w:rsidRPr="005E442B">
              <w:t>389, 3268</w:t>
            </w:r>
          </w:p>
        </w:tc>
        <w:tc>
          <w:tcPr>
            <w:tcW w:w="1176" w:type="dxa"/>
          </w:tcPr>
          <w:p w:rsidR="00C20FFC" w:rsidRPr="005E442B" w:rsidRDefault="00C20FFC" w:rsidP="00C20FFC">
            <w:pPr>
              <w:jc w:val="center"/>
            </w:pPr>
            <w:r w:rsidRPr="005E442B">
              <w:t>LDAP</w:t>
            </w:r>
          </w:p>
        </w:tc>
      </w:tr>
      <w:tr w:rsidR="005E442B" w:rsidRPr="005E442B" w:rsidTr="00C20FFC">
        <w:tc>
          <w:tcPr>
            <w:tcW w:w="1601" w:type="dxa"/>
            <w:tcBorders>
              <w:top w:val="nil"/>
              <w:bottom w:val="nil"/>
            </w:tcBorders>
          </w:tcPr>
          <w:p w:rsidR="00C20FFC" w:rsidRPr="005E442B" w:rsidRDefault="00C20FFC" w:rsidP="00C20FFC"/>
        </w:tc>
        <w:tc>
          <w:tcPr>
            <w:tcW w:w="1387" w:type="dxa"/>
          </w:tcPr>
          <w:p w:rsidR="00C20FFC" w:rsidRPr="005E442B" w:rsidRDefault="00C20FFC" w:rsidP="00C20FFC">
            <w:pPr>
              <w:jc w:val="center"/>
            </w:pPr>
            <w:r w:rsidRPr="005E442B">
              <w:t>ANY</w:t>
            </w:r>
          </w:p>
        </w:tc>
        <w:tc>
          <w:tcPr>
            <w:tcW w:w="1253" w:type="dxa"/>
          </w:tcPr>
          <w:p w:rsidR="00C20FFC" w:rsidRPr="005E442B" w:rsidRDefault="00C20FFC" w:rsidP="00C20FFC">
            <w:pPr>
              <w:jc w:val="center"/>
            </w:pPr>
            <w:r w:rsidRPr="005E442B">
              <w:t>ANY</w:t>
            </w:r>
          </w:p>
        </w:tc>
        <w:tc>
          <w:tcPr>
            <w:tcW w:w="1377" w:type="dxa"/>
          </w:tcPr>
          <w:p w:rsidR="00C20FFC" w:rsidRPr="005E442B" w:rsidRDefault="00C20FFC" w:rsidP="00C20FFC">
            <w:pPr>
              <w:jc w:val="center"/>
            </w:pPr>
            <w:r w:rsidRPr="005E442B">
              <w:t>PUBLIC</w:t>
            </w:r>
          </w:p>
        </w:tc>
        <w:tc>
          <w:tcPr>
            <w:tcW w:w="1387" w:type="dxa"/>
          </w:tcPr>
          <w:p w:rsidR="00C20FFC" w:rsidRPr="005E442B" w:rsidRDefault="00C20FFC" w:rsidP="00C20FFC">
            <w:pPr>
              <w:jc w:val="center"/>
            </w:pPr>
            <w:r w:rsidRPr="005E442B">
              <w:t>198.18.235.3</w:t>
            </w:r>
          </w:p>
          <w:p w:rsidR="00C20FFC" w:rsidRPr="005E442B" w:rsidRDefault="00C20FFC" w:rsidP="00C20FFC">
            <w:pPr>
              <w:jc w:val="center"/>
            </w:pPr>
            <w:r w:rsidRPr="005E442B">
              <w:t>198.18.235.4</w:t>
            </w:r>
          </w:p>
        </w:tc>
        <w:tc>
          <w:tcPr>
            <w:tcW w:w="1447" w:type="dxa"/>
          </w:tcPr>
          <w:p w:rsidR="00C20FFC" w:rsidRPr="005E442B" w:rsidRDefault="00C20FFC" w:rsidP="00C20FFC">
            <w:pPr>
              <w:jc w:val="center"/>
            </w:pPr>
            <w:r w:rsidRPr="005E442B">
              <w:t>443, 80</w:t>
            </w:r>
          </w:p>
        </w:tc>
        <w:tc>
          <w:tcPr>
            <w:tcW w:w="1176" w:type="dxa"/>
          </w:tcPr>
          <w:p w:rsidR="00C20FFC" w:rsidRPr="005E442B" w:rsidRDefault="00C20FFC" w:rsidP="00C20FFC">
            <w:pPr>
              <w:jc w:val="center"/>
            </w:pPr>
            <w:r w:rsidRPr="005E442B">
              <w:t>HTTP</w:t>
            </w:r>
          </w:p>
        </w:tc>
      </w:tr>
      <w:tr w:rsidR="00C20FFC" w:rsidRPr="005E442B" w:rsidTr="00C20FFC">
        <w:tc>
          <w:tcPr>
            <w:tcW w:w="1601" w:type="dxa"/>
            <w:tcBorders>
              <w:top w:val="nil"/>
              <w:bottom w:val="single" w:sz="4" w:space="0" w:color="auto"/>
            </w:tcBorders>
          </w:tcPr>
          <w:p w:rsidR="00C20FFC" w:rsidRPr="005E442B" w:rsidRDefault="00C20FFC" w:rsidP="00C20FFC"/>
        </w:tc>
        <w:tc>
          <w:tcPr>
            <w:tcW w:w="1387" w:type="dxa"/>
          </w:tcPr>
          <w:p w:rsidR="00C20FFC" w:rsidRPr="005E442B" w:rsidRDefault="00C20FFC" w:rsidP="00C20FFC">
            <w:pPr>
              <w:jc w:val="center"/>
            </w:pPr>
            <w:r w:rsidRPr="005E442B">
              <w:t>Sivukonttorit</w:t>
            </w:r>
          </w:p>
        </w:tc>
        <w:tc>
          <w:tcPr>
            <w:tcW w:w="1253" w:type="dxa"/>
          </w:tcPr>
          <w:p w:rsidR="00C20FFC" w:rsidRPr="005E442B" w:rsidRDefault="00C20FFC" w:rsidP="00C20FFC">
            <w:pPr>
              <w:jc w:val="center"/>
            </w:pPr>
            <w:r w:rsidRPr="005E442B">
              <w:t>ANY</w:t>
            </w:r>
          </w:p>
        </w:tc>
        <w:tc>
          <w:tcPr>
            <w:tcW w:w="1377" w:type="dxa"/>
          </w:tcPr>
          <w:p w:rsidR="00C20FFC" w:rsidRPr="005E442B" w:rsidRDefault="00C20FFC" w:rsidP="00C20FFC">
            <w:pPr>
              <w:jc w:val="center"/>
            </w:pPr>
            <w:r w:rsidRPr="005E442B">
              <w:t>SERVERS</w:t>
            </w:r>
          </w:p>
        </w:tc>
        <w:tc>
          <w:tcPr>
            <w:tcW w:w="1387" w:type="dxa"/>
          </w:tcPr>
          <w:p w:rsidR="00C20FFC" w:rsidRPr="005E442B" w:rsidRDefault="00C20FFC" w:rsidP="00C20FFC">
            <w:pPr>
              <w:jc w:val="center"/>
            </w:pPr>
            <w:r w:rsidRPr="005E442B">
              <w:t>10.100.0.2</w:t>
            </w:r>
          </w:p>
          <w:p w:rsidR="00C20FFC" w:rsidRPr="005E442B" w:rsidRDefault="00C20FFC" w:rsidP="00C20FFC">
            <w:pPr>
              <w:jc w:val="center"/>
            </w:pPr>
            <w:r w:rsidRPr="005E442B">
              <w:t>10.100.0.3</w:t>
            </w:r>
          </w:p>
        </w:tc>
        <w:tc>
          <w:tcPr>
            <w:tcW w:w="1447" w:type="dxa"/>
          </w:tcPr>
          <w:p w:rsidR="00C20FFC" w:rsidRPr="005E442B" w:rsidRDefault="00C20FFC" w:rsidP="00C20FFC">
            <w:pPr>
              <w:jc w:val="center"/>
            </w:pPr>
            <w:r w:rsidRPr="005E442B">
              <w:t>135, 137, 138, 139, 445</w:t>
            </w:r>
          </w:p>
        </w:tc>
        <w:tc>
          <w:tcPr>
            <w:tcW w:w="1176" w:type="dxa"/>
          </w:tcPr>
          <w:p w:rsidR="00C20FFC" w:rsidRPr="005E442B" w:rsidRDefault="00C20FFC" w:rsidP="00C20FFC">
            <w:pPr>
              <w:jc w:val="center"/>
            </w:pPr>
            <w:r w:rsidRPr="005E442B">
              <w:t>NetBios, EPMAP, MS DS</w:t>
            </w:r>
          </w:p>
        </w:tc>
      </w:tr>
    </w:tbl>
    <w:p w:rsidR="00C20FFC" w:rsidRPr="005E442B" w:rsidRDefault="00C20FFC" w:rsidP="00C20FFC"/>
    <w:p w:rsidR="0068190C" w:rsidRDefault="0068190C">
      <w:pPr>
        <w:spacing w:line="259" w:lineRule="auto"/>
      </w:pPr>
      <w:r>
        <w:br w:type="page"/>
      </w:r>
    </w:p>
    <w:p w:rsidR="0068190C" w:rsidRDefault="0068190C" w:rsidP="00A63AF0">
      <w:pPr>
        <w:pStyle w:val="Liite"/>
      </w:pPr>
      <w:bookmarkStart w:id="437" w:name="_Toc480902597"/>
      <w:r>
        <w:lastRenderedPageBreak/>
        <w:t>WG1-SW1</w:t>
      </w:r>
      <w:bookmarkEnd w:id="437"/>
    </w:p>
    <w:p w:rsidR="0068190C" w:rsidRPr="0068190C" w:rsidRDefault="0068190C" w:rsidP="0068190C"/>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service password-encryption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hostname WG1-SW1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enable secret 5 $1$mERr$hU7WG5dxDH2sGRqMUJkNc.</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no aaa new-model</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ip subnet-zero</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ip dhcp snooping vlan 560-563</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ip dhcp snooping</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spanning-tree mode pvst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spanning-tree extend system-id</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vlan internal allocation policy ascending</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GigabitEthernet0/2</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encapsulation dot1q</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native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allowed vlan 560-563</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trunk</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ip dhcp snooping trust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lastRenderedPageBreak/>
        <w:t>interface GigabitEthernet0/3</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encapsulation dot1q</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native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trunk allowed vlan 560-563</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trunk</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ip dhcp snooping trust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GigabitEthernet0/4</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GigabitEthernet0/5</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GigabitEthernet0/6</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561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ip dhcp snooping limit rate 100</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GigabitEthernet0/7</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lastRenderedPageBreak/>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GigabitEthernet0/8</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GigabitEthernet0/9</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GigabitEthernet0/10</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lastRenderedPageBreak/>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GigabitEthernet0/12</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access vlan 111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switchport mode access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cdp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portfast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spanning-tree bpduguard enable</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Vlan1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ip address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shutdown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Vlan561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description Workstations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no ip address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interface Vlan563</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ip address 192.168.0.3 255.255.255.0</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ip default-gateway 192.168.0.1</w:t>
      </w:r>
    </w:p>
    <w:p w:rsidR="0068190C" w:rsidRPr="00115A46" w:rsidRDefault="0068190C" w:rsidP="0068190C">
      <w:pPr>
        <w:spacing w:line="240" w:lineRule="auto"/>
        <w:rPr>
          <w:rFonts w:ascii="Courier New" w:hAnsi="Courier New" w:cs="Courier New"/>
          <w:sz w:val="20"/>
          <w:szCs w:val="20"/>
          <w:lang w:val="en-US"/>
        </w:rPr>
      </w:pP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banner motd ^C</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Unauthorized access to this device is strictly prohibited!^C</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line con 0</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password 7 080A455D1A18544541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logging synchronous</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login</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line vty 0 4</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password 7 080A455D1A18544541</w:t>
      </w:r>
    </w:p>
    <w:p w:rsidR="0068190C" w:rsidRPr="00115A46" w:rsidRDefault="0068190C" w:rsidP="0068190C">
      <w:pPr>
        <w:spacing w:line="240" w:lineRule="auto"/>
        <w:rPr>
          <w:rFonts w:ascii="Courier New" w:hAnsi="Courier New" w:cs="Courier New"/>
          <w:sz w:val="20"/>
          <w:szCs w:val="20"/>
          <w:lang w:val="en-US"/>
        </w:rPr>
      </w:pPr>
      <w:r w:rsidRPr="00115A46">
        <w:rPr>
          <w:rFonts w:ascii="Courier New" w:hAnsi="Courier New" w:cs="Courier New"/>
          <w:sz w:val="20"/>
          <w:szCs w:val="20"/>
          <w:lang w:val="en-US"/>
        </w:rPr>
        <w:t xml:space="preserve"> login</w:t>
      </w:r>
    </w:p>
    <w:p w:rsidR="0068190C" w:rsidRPr="00115A46" w:rsidRDefault="0068190C" w:rsidP="0068190C">
      <w:pPr>
        <w:spacing w:line="240" w:lineRule="auto"/>
        <w:rPr>
          <w:rFonts w:ascii="Courier New" w:hAnsi="Courier New" w:cs="Courier New"/>
          <w:sz w:val="20"/>
          <w:szCs w:val="20"/>
        </w:rPr>
      </w:pPr>
      <w:r w:rsidRPr="00115A46">
        <w:rPr>
          <w:rFonts w:ascii="Courier New" w:hAnsi="Courier New" w:cs="Courier New"/>
          <w:sz w:val="20"/>
          <w:szCs w:val="20"/>
        </w:rPr>
        <w:t>line vty 5 15</w:t>
      </w:r>
    </w:p>
    <w:p w:rsidR="0068190C" w:rsidRPr="00115A46" w:rsidRDefault="0068190C" w:rsidP="0068190C">
      <w:pPr>
        <w:spacing w:line="240" w:lineRule="auto"/>
        <w:rPr>
          <w:rFonts w:ascii="Courier New" w:hAnsi="Courier New" w:cs="Courier New"/>
          <w:sz w:val="20"/>
          <w:szCs w:val="20"/>
        </w:rPr>
      </w:pPr>
      <w:r w:rsidRPr="00115A46">
        <w:rPr>
          <w:rFonts w:ascii="Courier New" w:hAnsi="Courier New" w:cs="Courier New"/>
          <w:sz w:val="20"/>
          <w:szCs w:val="20"/>
        </w:rPr>
        <w:t xml:space="preserve"> login</w:t>
      </w:r>
    </w:p>
    <w:p w:rsidR="0068190C" w:rsidRDefault="0068190C" w:rsidP="0068190C">
      <w:pPr>
        <w:spacing w:line="240" w:lineRule="auto"/>
        <w:rPr>
          <w:rFonts w:ascii="Courier New" w:hAnsi="Courier New" w:cs="Courier New"/>
          <w:sz w:val="20"/>
          <w:szCs w:val="20"/>
        </w:rPr>
      </w:pPr>
      <w:r w:rsidRPr="00115A46">
        <w:rPr>
          <w:rFonts w:ascii="Courier New" w:hAnsi="Courier New" w:cs="Courier New"/>
          <w:sz w:val="20"/>
          <w:szCs w:val="20"/>
        </w:rPr>
        <w:t>end</w:t>
      </w:r>
    </w:p>
    <w:p w:rsidR="0068190C" w:rsidRDefault="0068190C">
      <w:pPr>
        <w:spacing w:line="259" w:lineRule="auto"/>
      </w:pPr>
      <w:r>
        <w:br w:type="page"/>
      </w:r>
    </w:p>
    <w:p w:rsidR="0068190C" w:rsidRDefault="0068190C" w:rsidP="00A63AF0">
      <w:pPr>
        <w:pStyle w:val="Liite"/>
      </w:pPr>
      <w:bookmarkStart w:id="438" w:name="_Toc480902598"/>
      <w:r>
        <w:lastRenderedPageBreak/>
        <w:t>WG1-SW2</w:t>
      </w:r>
      <w:bookmarkEnd w:id="438"/>
    </w:p>
    <w:p w:rsidR="0068190C" w:rsidRPr="0068190C" w:rsidRDefault="0068190C" w:rsidP="0068190C"/>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service password-encryption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hostname WG1-SW2</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enable secret 5 $1$mERr$hU7WG5dxDH2sGRqMUJkNc</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ip subnet-zero</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no ip domain-lookup</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ip ssh time-out 120</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ip ssh authentication-retries 3</w:t>
      </w:r>
    </w:p>
    <w:p w:rsidR="0068190C" w:rsidRPr="00D3078D"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spanning-tree mode rapid-pvst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no spanning-tree optimize bpdu transmission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spanning-tree extend system-id</w:t>
      </w:r>
    </w:p>
    <w:p w:rsidR="0068190C"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trunk native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trunk allowed vlan 560-563</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trunk</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ip dhcp snooping trust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FastEthernet0/3</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FastEthernet0/4</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FastEthernet0/5</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FastEthernet0/6</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FastEthernet0/7</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interface FastEthernet0/8</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ip dhcp snooping trust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FastEthernet0/9</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FastEthernet0/9</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FastEthernet0/10</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FastEthernet0/12</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FastEthernet0/13</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FastEthernet0/14</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FastEthernet0/15</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FastEthernet0/16</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FastEthernet0/17</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FastEthernet0/18</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FastEthernet0/19</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FastEthernet0/20</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561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 xml:space="preserve"> ip dhcp snooping limit rate 100</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FastEthernet0/22</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FastEthernet0/23</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FastEthernet0/24</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access vlan 111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switchport mode access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cdp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portfast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spanning-tree bpduguard enable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Vlan1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ip address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no ip route-cache</w:t>
      </w:r>
    </w:p>
    <w:p w:rsidR="0068190C" w:rsidRPr="0068190C"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w:t>
      </w:r>
      <w:r w:rsidRPr="0068190C">
        <w:rPr>
          <w:rFonts w:ascii="Courier New" w:hAnsi="Courier New" w:cs="Courier New"/>
          <w:sz w:val="20"/>
          <w:szCs w:val="20"/>
          <w:lang w:val="en-US"/>
        </w:rPr>
        <w:t>shutdown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interface Vlan563</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ip address 192.168.0.2 255.255.255.0</w:t>
      </w:r>
    </w:p>
    <w:p w:rsidR="0068190C"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no ip route-cache</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ip default-gateway 192.168.0.1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lastRenderedPageBreak/>
        <w:t>banner motd ^C</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Unauthorized access to this device is strictly prohibited!^C</w:t>
      </w:r>
    </w:p>
    <w:p w:rsidR="0068190C" w:rsidRPr="00D3078D"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line con 0</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password 7 080A455D1A18544541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logging synchronous</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login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line vty 0 4</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password 7 080A455D1A18544541</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 xml:space="preserve"> login</w:t>
      </w:r>
    </w:p>
    <w:p w:rsidR="0068190C" w:rsidRPr="00D3078D" w:rsidRDefault="0068190C" w:rsidP="0068190C">
      <w:pPr>
        <w:spacing w:line="240" w:lineRule="auto"/>
        <w:rPr>
          <w:rFonts w:ascii="Courier New" w:hAnsi="Courier New" w:cs="Courier New"/>
          <w:sz w:val="20"/>
          <w:szCs w:val="20"/>
          <w:lang w:val="en-US"/>
        </w:rPr>
      </w:pPr>
      <w:r w:rsidRPr="00D3078D">
        <w:rPr>
          <w:rFonts w:ascii="Courier New" w:hAnsi="Courier New" w:cs="Courier New"/>
          <w:sz w:val="20"/>
          <w:szCs w:val="20"/>
          <w:lang w:val="en-US"/>
        </w:rPr>
        <w:t>line vty 5 15</w:t>
      </w:r>
    </w:p>
    <w:p w:rsidR="0068190C" w:rsidRPr="00D3078D" w:rsidRDefault="0068190C" w:rsidP="0068190C">
      <w:pPr>
        <w:spacing w:line="240" w:lineRule="auto"/>
        <w:rPr>
          <w:rFonts w:ascii="Courier New" w:hAnsi="Courier New" w:cs="Courier New"/>
          <w:sz w:val="20"/>
          <w:szCs w:val="20"/>
        </w:rPr>
      </w:pPr>
      <w:r w:rsidRPr="00D3078D">
        <w:rPr>
          <w:rFonts w:ascii="Courier New" w:hAnsi="Courier New" w:cs="Courier New"/>
          <w:sz w:val="20"/>
          <w:szCs w:val="20"/>
          <w:lang w:val="en-US"/>
        </w:rPr>
        <w:t xml:space="preserve"> </w:t>
      </w:r>
      <w:r>
        <w:rPr>
          <w:rFonts w:ascii="Courier New" w:hAnsi="Courier New" w:cs="Courier New"/>
          <w:sz w:val="20"/>
          <w:szCs w:val="20"/>
        </w:rPr>
        <w:t>login</w:t>
      </w:r>
    </w:p>
    <w:p w:rsidR="0068190C" w:rsidRDefault="0068190C" w:rsidP="0068190C">
      <w:pPr>
        <w:spacing w:line="240" w:lineRule="auto"/>
        <w:rPr>
          <w:rFonts w:ascii="Courier New" w:hAnsi="Courier New" w:cs="Courier New"/>
          <w:sz w:val="20"/>
          <w:szCs w:val="20"/>
        </w:rPr>
      </w:pPr>
      <w:r w:rsidRPr="00D3078D">
        <w:rPr>
          <w:rFonts w:ascii="Courier New" w:hAnsi="Courier New" w:cs="Courier New"/>
          <w:sz w:val="20"/>
          <w:szCs w:val="20"/>
        </w:rPr>
        <w:t>end</w:t>
      </w:r>
    </w:p>
    <w:p w:rsidR="0068190C" w:rsidRDefault="0068190C" w:rsidP="0068190C"/>
    <w:p w:rsidR="0068190C" w:rsidRDefault="0068190C" w:rsidP="00A63AF0">
      <w:pPr>
        <w:pStyle w:val="Liite"/>
      </w:pPr>
      <w:bookmarkStart w:id="439" w:name="_Toc480902599"/>
      <w:r>
        <w:t>WG1-SW3</w:t>
      </w:r>
      <w:bookmarkEnd w:id="439"/>
    </w:p>
    <w:p w:rsidR="0068190C" w:rsidRPr="0068190C" w:rsidRDefault="0068190C" w:rsidP="0068190C"/>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Module stp configuration.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mstp region 000496366549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create stpd papankki</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stpd papankki mode dot1w</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stpd s0 delete vlan default ports all</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stpd s0 auto-bind vlan default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enable stpd s0 auto-bind vlan Default</w:t>
      </w:r>
    </w:p>
    <w:p w:rsidR="0068190C" w:rsidRPr="004C7F73"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enable stpd Papankki</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Module vlan configuration.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default delete ports all</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vr VR-Default delete ports 1-26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vr VR-Default add ports 1-26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default delete ports 1-26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create vlan "Mustareika"</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Mustareika tag 111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lastRenderedPageBreak/>
        <w:t>create vlan "Hallinta"</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Hallinta tag 563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create vlan "temp"</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create vlan "Workstations"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Workstations tag 561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19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port 26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Mustareika add ports 3-9, 11-26 untagged</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Hallinta add ports 1-2 tagged</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Workstations add ports 1-2 tagged</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Workstations add ports 10 untagged</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vlan Hallinta ipaddress 192.168.0.4 255.255.255.0</w:t>
      </w:r>
    </w:p>
    <w:p w:rsidR="0068190C" w:rsidRPr="004C7F73"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Module ipSecurity configuration.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lastRenderedPageBreak/>
        <w:t>configure trusted-servers vlan Workstations add server 10.100.0.2 trust-for dhcp-server</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trusted-servers vlan Workstations add server 10.100.0.3 trust-for dhcp-server</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ip-security dhcp-snooping information option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ip-security dhcp-snooping information circuit-id vlan-information Mustareika vlan Mustareika</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ip-security dhcp-snooping information circuit-id vlan-information Workstations vlan Workstations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configure ip-security dhcp-snooping information circuit-id port</w:t>
      </w:r>
      <w:r>
        <w:rPr>
          <w:rFonts w:ascii="Courier New" w:hAnsi="Courier New" w:cs="Courier New"/>
          <w:sz w:val="20"/>
          <w:szCs w:val="20"/>
          <w:lang w:val="en-US"/>
        </w:rPr>
        <w:t>-information SW3-access port 10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Module edp configuration.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19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 edp ports 26</w:t>
      </w:r>
    </w:p>
    <w:p w:rsidR="0068190C" w:rsidRPr="004C7F73"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lastRenderedPageBreak/>
        <w:t># Module lldp configuration.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enable lldp ports 1</w:t>
      </w:r>
    </w:p>
    <w:p w:rsidR="0068190C" w:rsidRPr="00434D8A" w:rsidRDefault="0068190C" w:rsidP="0068190C">
      <w:pPr>
        <w:spacing w:line="240" w:lineRule="auto"/>
        <w:rPr>
          <w:rFonts w:ascii="Courier New" w:hAnsi="Courier New" w:cs="Courier New"/>
          <w:sz w:val="20"/>
          <w:szCs w:val="20"/>
          <w:lang w:val="en-US"/>
        </w:rPr>
      </w:pPr>
      <w:r w:rsidRPr="00434D8A">
        <w:rPr>
          <w:rFonts w:ascii="Courier New" w:hAnsi="Courier New" w:cs="Courier New"/>
          <w:sz w:val="20"/>
          <w:szCs w:val="20"/>
          <w:lang w:val="en-US"/>
        </w:rPr>
        <w:t>enable lldp ports 2</w:t>
      </w:r>
    </w:p>
    <w:p w:rsidR="0068190C" w:rsidRPr="00434D8A" w:rsidRDefault="0068190C" w:rsidP="0068190C">
      <w:pPr>
        <w:spacing w:line="240" w:lineRule="auto"/>
        <w:rPr>
          <w:rFonts w:ascii="Courier New" w:hAnsi="Courier New" w:cs="Courier New"/>
          <w:sz w:val="20"/>
          <w:szCs w:val="20"/>
          <w:lang w:val="en-US"/>
        </w:rPr>
      </w:pPr>
    </w:p>
    <w:p w:rsidR="0068190C" w:rsidRDefault="0068190C" w:rsidP="00A63AF0">
      <w:pPr>
        <w:pStyle w:val="Liite"/>
      </w:pPr>
      <w:bookmarkStart w:id="440" w:name="_Toc480902600"/>
      <w:r>
        <w:t>WG1-SW4</w:t>
      </w:r>
      <w:bookmarkEnd w:id="440"/>
      <w:r>
        <w:t xml:space="preserve"> </w:t>
      </w:r>
    </w:p>
    <w:p w:rsidR="0068190C" w:rsidRPr="0068190C" w:rsidRDefault="0068190C" w:rsidP="0068190C"/>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hostname "WG1-SW4"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trunk 1 trk1 trunk</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ip default-gateway 192.168.0.1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 10</w:t>
      </w:r>
    </w:p>
    <w:p w:rsidR="0068190C" w:rsidRPr="004C7F73" w:rsidRDefault="0068190C" w:rsidP="0068190C">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C7F73">
        <w:rPr>
          <w:rFonts w:ascii="Courier New" w:hAnsi="Courier New" w:cs="Courier New"/>
          <w:sz w:val="20"/>
          <w:szCs w:val="20"/>
          <w:lang w:val="en-US"/>
        </w:rPr>
        <w:t xml:space="preserve"> dhcp-snooping trust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exit address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dhcp-snooping max-bindings 100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lastRenderedPageBreak/>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15</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16</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17</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19</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20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21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22</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23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lastRenderedPageBreak/>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interface 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snmp-server community "public" unrestricted</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lldp admin-status 2-24 disable</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no cdp enable 1-24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vlan 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name "DEFAULT_VLAN"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no untagged 2-24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untagged 25-28</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tagged 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ip address dhcp-bootp</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vlan 111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name "Mustareika"</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untagged 3-9,11-24</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no ip address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vlan 561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name "Workstations"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untagged 10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tagged 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no ip address</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vlan 563</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name "Hallinta"</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tagged 1</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ip address 192.168.0.5 255.255.255.0</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 xml:space="preserve">   exit</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spanning-tree 2 bpdu-protection</w:t>
      </w:r>
    </w:p>
    <w:p w:rsidR="0068190C" w:rsidRPr="004C7F73" w:rsidRDefault="0068190C" w:rsidP="0068190C">
      <w:pPr>
        <w:spacing w:line="240" w:lineRule="auto"/>
        <w:rPr>
          <w:rFonts w:ascii="Courier New" w:hAnsi="Courier New" w:cs="Courier New"/>
          <w:sz w:val="20"/>
          <w:szCs w:val="20"/>
          <w:lang w:val="en-US"/>
        </w:rPr>
      </w:pPr>
      <w:r w:rsidRPr="004C7F73">
        <w:rPr>
          <w:rFonts w:ascii="Courier New" w:hAnsi="Courier New" w:cs="Courier New"/>
          <w:sz w:val="20"/>
          <w:szCs w:val="20"/>
          <w:lang w:val="en-US"/>
        </w:rPr>
        <w:t>spanning-tree bpdu-protection-timeout 65535</w:t>
      </w:r>
    </w:p>
    <w:p w:rsidR="0068190C" w:rsidRPr="00115A46" w:rsidRDefault="0068190C" w:rsidP="0068190C">
      <w:pPr>
        <w:spacing w:line="240" w:lineRule="auto"/>
        <w:rPr>
          <w:rFonts w:ascii="Courier New" w:hAnsi="Courier New" w:cs="Courier New"/>
          <w:sz w:val="20"/>
          <w:szCs w:val="20"/>
        </w:rPr>
      </w:pPr>
      <w:r w:rsidRPr="004C7F73">
        <w:rPr>
          <w:rFonts w:ascii="Courier New" w:hAnsi="Courier New" w:cs="Courier New"/>
          <w:sz w:val="20"/>
          <w:szCs w:val="20"/>
          <w:lang w:val="en-US"/>
        </w:rPr>
        <w:t xml:space="preserve">   </w:t>
      </w:r>
      <w:r w:rsidRPr="004C7F73">
        <w:rPr>
          <w:rFonts w:ascii="Courier New" w:hAnsi="Courier New" w:cs="Courier New"/>
          <w:sz w:val="20"/>
          <w:szCs w:val="20"/>
        </w:rPr>
        <w:t>dhcp-snooping max-bindings 100</w:t>
      </w:r>
    </w:p>
    <w:p w:rsidR="0068190C" w:rsidRDefault="00772F98" w:rsidP="00BA65E4">
      <w:pPr>
        <w:spacing w:line="259" w:lineRule="auto"/>
      </w:pPr>
      <w:r>
        <w:br w:type="page"/>
      </w:r>
    </w:p>
    <w:p w:rsidR="00BA65E4" w:rsidRDefault="00A63AF0" w:rsidP="000134E4">
      <w:pPr>
        <w:pStyle w:val="Liite"/>
      </w:pPr>
      <w:bookmarkStart w:id="441" w:name="_Toc480902601"/>
      <w:r>
        <w:lastRenderedPageBreak/>
        <w:t>802.1X konfiguraatio SW2</w:t>
      </w:r>
      <w:bookmarkEnd w:id="441"/>
    </w:p>
    <w:p w:rsidR="00A63AF0" w:rsidRPr="00A63AF0" w:rsidRDefault="00A63AF0" w:rsidP="00A63AF0"/>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enable</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coonfigure terminal</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aaa new-model</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aaa authentication dot1x default group radius</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dot1x system-auth-control</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identify profile default</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interface FastEthernet0/8</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access-session port-control auto</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dot1x pae authenticator</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end</w:t>
      </w:r>
    </w:p>
    <w:p w:rsidR="00BA65E4" w:rsidRPr="001B28C8" w:rsidRDefault="00BA65E4" w:rsidP="00BA65E4">
      <w:pPr>
        <w:spacing w:line="240" w:lineRule="auto"/>
        <w:rPr>
          <w:rFonts w:ascii="Courier New" w:hAnsi="Courier New" w:cs="Courier New"/>
          <w:sz w:val="20"/>
          <w:szCs w:val="20"/>
          <w:lang w:val="en-US"/>
        </w:rPr>
      </w:pP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enable</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conf t</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radius-server vsa send authentication</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interface FastEthernet0/8</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access-session host-mode single-host FastEthernet0/8</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end</w:t>
      </w:r>
    </w:p>
    <w:p w:rsidR="00BA65E4" w:rsidRPr="001B28C8" w:rsidRDefault="00BA65E4" w:rsidP="00BA65E4">
      <w:pPr>
        <w:spacing w:line="240" w:lineRule="auto"/>
        <w:rPr>
          <w:rFonts w:ascii="Courier New" w:hAnsi="Courier New" w:cs="Courier New"/>
          <w:sz w:val="20"/>
          <w:szCs w:val="20"/>
          <w:lang w:val="en-US"/>
        </w:rPr>
      </w:pP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enable</w:t>
      </w:r>
    </w:p>
    <w:p w:rsidR="00BA65E4" w:rsidRPr="001B28C8"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conf t</w:t>
      </w:r>
    </w:p>
    <w:p w:rsidR="00BA65E4" w:rsidRDefault="00BA65E4" w:rsidP="00BA65E4">
      <w:pPr>
        <w:spacing w:line="240" w:lineRule="auto"/>
        <w:rPr>
          <w:rFonts w:ascii="Courier New" w:hAnsi="Courier New" w:cs="Courier New"/>
          <w:sz w:val="20"/>
          <w:szCs w:val="20"/>
          <w:lang w:val="en-US"/>
        </w:rPr>
      </w:pPr>
      <w:r w:rsidRPr="001B28C8">
        <w:rPr>
          <w:rFonts w:ascii="Courier New" w:hAnsi="Courier New" w:cs="Courier New"/>
          <w:sz w:val="20"/>
          <w:szCs w:val="20"/>
          <w:lang w:val="en-US"/>
        </w:rPr>
        <w:t>snmp-server enable traps dot1x no-guest-vlan</w:t>
      </w:r>
    </w:p>
    <w:p w:rsidR="00BA65E4" w:rsidRPr="004C7F73" w:rsidRDefault="00BA65E4" w:rsidP="00BA65E4">
      <w:pPr>
        <w:spacing w:line="240" w:lineRule="auto"/>
        <w:rPr>
          <w:rFonts w:ascii="Courier New" w:hAnsi="Courier New" w:cs="Courier New"/>
          <w:sz w:val="20"/>
          <w:szCs w:val="20"/>
          <w:lang w:val="en-US"/>
        </w:rPr>
      </w:pPr>
      <w:r>
        <w:rPr>
          <w:rFonts w:ascii="Courier New" w:hAnsi="Courier New" w:cs="Courier New"/>
          <w:sz w:val="20"/>
          <w:szCs w:val="20"/>
          <w:lang w:val="en-US"/>
        </w:rPr>
        <w:t>end</w:t>
      </w:r>
    </w:p>
    <w:p w:rsidR="00BA65E4" w:rsidRDefault="00BA65E4" w:rsidP="00BA65E4"/>
    <w:p w:rsidR="00A63AF0" w:rsidRDefault="00A63AF0" w:rsidP="00BA65E4"/>
    <w:p w:rsidR="00A63AF0" w:rsidRDefault="00A63AF0" w:rsidP="00BA65E4"/>
    <w:p w:rsidR="00A63AF0" w:rsidRDefault="00A63AF0" w:rsidP="00BA65E4"/>
    <w:p w:rsidR="00A63AF0" w:rsidRDefault="00A63AF0" w:rsidP="00BA65E4"/>
    <w:p w:rsidR="00F24017" w:rsidRDefault="00F24017" w:rsidP="00BA65E4"/>
    <w:p w:rsidR="00F24017" w:rsidRDefault="00F24017" w:rsidP="00BA65E4"/>
    <w:p w:rsidR="00F24017" w:rsidRDefault="00F24017" w:rsidP="00F24017">
      <w:pPr>
        <w:pStyle w:val="Liite"/>
      </w:pPr>
      <w:bookmarkStart w:id="442" w:name="_Toc480902602"/>
      <w:r>
        <w:lastRenderedPageBreak/>
        <w:t>HQ VyOS konfiguraatio</w:t>
      </w:r>
      <w:bookmarkEnd w:id="442"/>
    </w:p>
    <w:p w:rsidR="00F24017" w:rsidRPr="00F24017" w:rsidRDefault="00F24017" w:rsidP="00F24017"/>
    <w:p w:rsidR="00F24017" w:rsidRPr="00F24017" w:rsidRDefault="00F24017" w:rsidP="00F24017">
      <w:pPr>
        <w:spacing w:line="240" w:lineRule="auto"/>
        <w:rPr>
          <w:sz w:val="20"/>
          <w:szCs w:val="20"/>
          <w:lang w:val="en-US"/>
        </w:rPr>
      </w:pPr>
      <w:r w:rsidRPr="00F24017">
        <w:rPr>
          <w:sz w:val="20"/>
          <w:szCs w:val="20"/>
          <w:lang w:val="en-US"/>
        </w:rPr>
        <w:t>set interfaces ethernet eth0 address '192.168.17.16/24'</w:t>
      </w:r>
    </w:p>
    <w:p w:rsidR="00F24017" w:rsidRPr="00F24017" w:rsidRDefault="00F24017" w:rsidP="00F24017">
      <w:pPr>
        <w:spacing w:line="240" w:lineRule="auto"/>
        <w:rPr>
          <w:sz w:val="20"/>
          <w:szCs w:val="20"/>
          <w:lang w:val="en-US"/>
        </w:rPr>
      </w:pPr>
      <w:r w:rsidRPr="00F24017">
        <w:rPr>
          <w:sz w:val="20"/>
          <w:szCs w:val="20"/>
          <w:lang w:val="en-US"/>
        </w:rPr>
        <w:t>set interfaces ethernet eth0 description 'OUTSIDE'</w:t>
      </w:r>
    </w:p>
    <w:p w:rsidR="00F24017" w:rsidRPr="00F24017" w:rsidRDefault="00F24017" w:rsidP="00F24017">
      <w:pPr>
        <w:spacing w:line="240" w:lineRule="auto"/>
        <w:rPr>
          <w:sz w:val="20"/>
          <w:szCs w:val="20"/>
          <w:lang w:val="en-US"/>
        </w:rPr>
      </w:pPr>
      <w:r w:rsidRPr="00F24017">
        <w:rPr>
          <w:sz w:val="20"/>
          <w:szCs w:val="20"/>
          <w:lang w:val="en-US"/>
        </w:rPr>
        <w:t>set interfaces ethernet eth0 duplex 'auto'</w:t>
      </w:r>
    </w:p>
    <w:p w:rsidR="00F24017" w:rsidRPr="00F24017" w:rsidRDefault="00F24017" w:rsidP="00F24017">
      <w:pPr>
        <w:spacing w:line="240" w:lineRule="auto"/>
        <w:rPr>
          <w:sz w:val="20"/>
          <w:szCs w:val="20"/>
          <w:lang w:val="en-US"/>
        </w:rPr>
      </w:pPr>
      <w:r w:rsidRPr="00F24017">
        <w:rPr>
          <w:sz w:val="20"/>
          <w:szCs w:val="20"/>
          <w:lang w:val="en-US"/>
        </w:rPr>
        <w:t>set interfaces ethernet eth0 hw-id '00:0c:29:a1:1e:84'</w:t>
      </w:r>
    </w:p>
    <w:p w:rsidR="00F24017" w:rsidRPr="00F24017" w:rsidRDefault="00F24017" w:rsidP="00F24017">
      <w:pPr>
        <w:spacing w:line="240" w:lineRule="auto"/>
        <w:rPr>
          <w:sz w:val="20"/>
          <w:szCs w:val="20"/>
          <w:lang w:val="en-US"/>
        </w:rPr>
      </w:pPr>
      <w:r w:rsidRPr="00F24017">
        <w:rPr>
          <w:sz w:val="20"/>
          <w:szCs w:val="20"/>
          <w:lang w:val="en-US"/>
        </w:rPr>
        <w:t>set interfaces ethernet eth0 smp_affinity 'auto'</w:t>
      </w:r>
    </w:p>
    <w:p w:rsidR="00F24017" w:rsidRPr="00F24017" w:rsidRDefault="00F24017" w:rsidP="00F24017">
      <w:pPr>
        <w:spacing w:line="240" w:lineRule="auto"/>
        <w:rPr>
          <w:sz w:val="20"/>
          <w:szCs w:val="20"/>
          <w:lang w:val="en-US"/>
        </w:rPr>
      </w:pPr>
      <w:r w:rsidRPr="00F24017">
        <w:rPr>
          <w:sz w:val="20"/>
          <w:szCs w:val="20"/>
          <w:lang w:val="en-US"/>
        </w:rPr>
        <w:t>set interfaces ethernet eth0 speed 'auto'</w:t>
      </w:r>
    </w:p>
    <w:p w:rsidR="00F24017" w:rsidRPr="00F24017" w:rsidRDefault="00F24017" w:rsidP="00F24017">
      <w:pPr>
        <w:spacing w:line="240" w:lineRule="auto"/>
        <w:rPr>
          <w:sz w:val="20"/>
          <w:szCs w:val="20"/>
          <w:lang w:val="en-US"/>
        </w:rPr>
      </w:pPr>
      <w:r w:rsidRPr="00F24017">
        <w:rPr>
          <w:sz w:val="20"/>
          <w:szCs w:val="20"/>
          <w:lang w:val="en-US"/>
        </w:rPr>
        <w:t>set interfaces ethernet eth1 address '172.20.0.1/24'</w:t>
      </w:r>
    </w:p>
    <w:p w:rsidR="00F24017" w:rsidRPr="00F24017" w:rsidRDefault="00F24017" w:rsidP="00F24017">
      <w:pPr>
        <w:spacing w:line="240" w:lineRule="auto"/>
        <w:rPr>
          <w:sz w:val="20"/>
          <w:szCs w:val="20"/>
          <w:lang w:val="en-US"/>
        </w:rPr>
      </w:pPr>
      <w:r w:rsidRPr="00F24017">
        <w:rPr>
          <w:sz w:val="20"/>
          <w:szCs w:val="20"/>
          <w:lang w:val="en-US"/>
        </w:rPr>
        <w:t>set interfaces ethernet eth1 description 'INSIDE'</w:t>
      </w:r>
    </w:p>
    <w:p w:rsidR="00F24017" w:rsidRPr="00F24017" w:rsidRDefault="00F24017" w:rsidP="00F24017">
      <w:pPr>
        <w:spacing w:line="240" w:lineRule="auto"/>
        <w:rPr>
          <w:sz w:val="20"/>
          <w:szCs w:val="20"/>
          <w:lang w:val="en-US"/>
        </w:rPr>
      </w:pPr>
      <w:r w:rsidRPr="00F24017">
        <w:rPr>
          <w:sz w:val="20"/>
          <w:szCs w:val="20"/>
          <w:lang w:val="en-US"/>
        </w:rPr>
        <w:t>set interfaces ethernet eth1 duplex 'auto'</w:t>
      </w:r>
    </w:p>
    <w:p w:rsidR="00F24017" w:rsidRPr="00F24017" w:rsidRDefault="00F24017" w:rsidP="00F24017">
      <w:pPr>
        <w:spacing w:line="240" w:lineRule="auto"/>
        <w:rPr>
          <w:sz w:val="20"/>
          <w:szCs w:val="20"/>
          <w:lang w:val="en-US"/>
        </w:rPr>
      </w:pPr>
      <w:r w:rsidRPr="00F24017">
        <w:rPr>
          <w:sz w:val="20"/>
          <w:szCs w:val="20"/>
          <w:lang w:val="en-US"/>
        </w:rPr>
        <w:t>set interfaces ethernet eth1 hw-id '00:0c:29:a1:1e:8e'</w:t>
      </w:r>
    </w:p>
    <w:p w:rsidR="00F24017" w:rsidRPr="00F24017" w:rsidRDefault="00F24017" w:rsidP="00F24017">
      <w:pPr>
        <w:spacing w:line="240" w:lineRule="auto"/>
        <w:rPr>
          <w:sz w:val="20"/>
          <w:szCs w:val="20"/>
          <w:lang w:val="en-US"/>
        </w:rPr>
      </w:pPr>
      <w:r w:rsidRPr="00F24017">
        <w:rPr>
          <w:sz w:val="20"/>
          <w:szCs w:val="20"/>
          <w:lang w:val="en-US"/>
        </w:rPr>
        <w:t>set interfaces ethernet eth1 smp_affinity 'auto'</w:t>
      </w:r>
    </w:p>
    <w:p w:rsidR="00F24017" w:rsidRPr="00F24017" w:rsidRDefault="00F24017" w:rsidP="00F24017">
      <w:pPr>
        <w:spacing w:line="240" w:lineRule="auto"/>
        <w:rPr>
          <w:sz w:val="20"/>
          <w:szCs w:val="20"/>
          <w:lang w:val="en-US"/>
        </w:rPr>
      </w:pPr>
      <w:r w:rsidRPr="00F24017">
        <w:rPr>
          <w:sz w:val="20"/>
          <w:szCs w:val="20"/>
          <w:lang w:val="en-US"/>
        </w:rPr>
        <w:t>set interfaces ethernet eth1 speed 'auto'</w:t>
      </w:r>
    </w:p>
    <w:p w:rsidR="00F24017" w:rsidRPr="00F24017" w:rsidRDefault="00F24017" w:rsidP="00F24017">
      <w:pPr>
        <w:spacing w:line="240" w:lineRule="auto"/>
        <w:rPr>
          <w:sz w:val="20"/>
          <w:szCs w:val="20"/>
          <w:lang w:val="en-US"/>
        </w:rPr>
      </w:pPr>
      <w:r w:rsidRPr="00F24017">
        <w:rPr>
          <w:sz w:val="20"/>
          <w:szCs w:val="20"/>
          <w:lang w:val="en-US"/>
        </w:rPr>
        <w:t>set interfaces loopback lo address '1.1.1.1/32'</w:t>
      </w:r>
    </w:p>
    <w:p w:rsidR="00F24017" w:rsidRPr="00F24017" w:rsidRDefault="00F24017" w:rsidP="00F24017">
      <w:pPr>
        <w:spacing w:line="240" w:lineRule="auto"/>
        <w:rPr>
          <w:sz w:val="20"/>
          <w:szCs w:val="20"/>
          <w:lang w:val="en-US"/>
        </w:rPr>
      </w:pPr>
      <w:r w:rsidRPr="00F24017">
        <w:rPr>
          <w:sz w:val="20"/>
          <w:szCs w:val="20"/>
          <w:lang w:val="en-US"/>
        </w:rPr>
        <w:t>set interfaces tunnel tun0 address '172.16.5.1/30'</w:t>
      </w:r>
    </w:p>
    <w:p w:rsidR="00F24017" w:rsidRPr="00F24017" w:rsidRDefault="00F24017" w:rsidP="00F24017">
      <w:pPr>
        <w:spacing w:line="240" w:lineRule="auto"/>
        <w:rPr>
          <w:sz w:val="20"/>
          <w:szCs w:val="20"/>
          <w:lang w:val="en-US"/>
        </w:rPr>
      </w:pPr>
      <w:r w:rsidRPr="00F24017">
        <w:rPr>
          <w:sz w:val="20"/>
          <w:szCs w:val="20"/>
          <w:lang w:val="en-US"/>
        </w:rPr>
        <w:t>set interfaces tunnel tun0 description 'tunnel-to-ps'</w:t>
      </w:r>
    </w:p>
    <w:p w:rsidR="00F24017" w:rsidRPr="00F24017" w:rsidRDefault="00F24017" w:rsidP="00F24017">
      <w:pPr>
        <w:spacing w:line="240" w:lineRule="auto"/>
        <w:rPr>
          <w:sz w:val="20"/>
          <w:szCs w:val="20"/>
          <w:lang w:val="en-US"/>
        </w:rPr>
      </w:pPr>
      <w:r w:rsidRPr="00F24017">
        <w:rPr>
          <w:sz w:val="20"/>
          <w:szCs w:val="20"/>
          <w:lang w:val="en-US"/>
        </w:rPr>
        <w:t>set interfaces tunnel tun0 encapsulation 'gre'</w:t>
      </w:r>
    </w:p>
    <w:p w:rsidR="00F24017" w:rsidRPr="00F24017" w:rsidRDefault="00F24017" w:rsidP="00F24017">
      <w:pPr>
        <w:spacing w:line="240" w:lineRule="auto"/>
        <w:rPr>
          <w:sz w:val="20"/>
          <w:szCs w:val="20"/>
          <w:lang w:val="en-US"/>
        </w:rPr>
      </w:pPr>
      <w:r w:rsidRPr="00F24017">
        <w:rPr>
          <w:sz w:val="20"/>
          <w:szCs w:val="20"/>
          <w:lang w:val="en-US"/>
        </w:rPr>
        <w:t>set interfaces tunnel tun0 ip ospf dead-interval '40'</w:t>
      </w:r>
    </w:p>
    <w:p w:rsidR="00F24017" w:rsidRPr="00F24017" w:rsidRDefault="00F24017" w:rsidP="00F24017">
      <w:pPr>
        <w:spacing w:line="240" w:lineRule="auto"/>
        <w:rPr>
          <w:sz w:val="20"/>
          <w:szCs w:val="20"/>
          <w:lang w:val="en-US"/>
        </w:rPr>
      </w:pPr>
      <w:r w:rsidRPr="00F24017">
        <w:rPr>
          <w:sz w:val="20"/>
          <w:szCs w:val="20"/>
          <w:lang w:val="en-US"/>
        </w:rPr>
        <w:t>set interfaces tunnel tun0 ip ospf hello-interval '10'</w:t>
      </w:r>
    </w:p>
    <w:p w:rsidR="00F24017" w:rsidRPr="00F24017" w:rsidRDefault="00F24017" w:rsidP="00F24017">
      <w:pPr>
        <w:spacing w:line="240" w:lineRule="auto"/>
        <w:rPr>
          <w:sz w:val="20"/>
          <w:szCs w:val="20"/>
          <w:lang w:val="en-US"/>
        </w:rPr>
      </w:pPr>
      <w:r w:rsidRPr="00F24017">
        <w:rPr>
          <w:sz w:val="20"/>
          <w:szCs w:val="20"/>
          <w:lang w:val="en-US"/>
        </w:rPr>
        <w:t>set interfaces tunnel tun0 ip ospf network 'broadcast'</w:t>
      </w:r>
    </w:p>
    <w:p w:rsidR="00F24017" w:rsidRPr="00F24017" w:rsidRDefault="00F24017" w:rsidP="00F24017">
      <w:pPr>
        <w:spacing w:line="240" w:lineRule="auto"/>
        <w:rPr>
          <w:sz w:val="20"/>
          <w:szCs w:val="20"/>
          <w:lang w:val="en-US"/>
        </w:rPr>
      </w:pPr>
      <w:r w:rsidRPr="00F24017">
        <w:rPr>
          <w:sz w:val="20"/>
          <w:szCs w:val="20"/>
          <w:lang w:val="en-US"/>
        </w:rPr>
        <w:t>set interfaces tunnel tun0 ip ospf priority '1'</w:t>
      </w:r>
    </w:p>
    <w:p w:rsidR="00F24017" w:rsidRPr="00F24017" w:rsidRDefault="00F24017" w:rsidP="00F24017">
      <w:pPr>
        <w:spacing w:line="240" w:lineRule="auto"/>
        <w:rPr>
          <w:sz w:val="20"/>
          <w:szCs w:val="20"/>
          <w:lang w:val="en-US"/>
        </w:rPr>
      </w:pPr>
      <w:r w:rsidRPr="00F24017">
        <w:rPr>
          <w:sz w:val="20"/>
          <w:szCs w:val="20"/>
          <w:lang w:val="en-US"/>
        </w:rPr>
        <w:t>set interfaces tunnel tun0 ip ospf retransmit-interval '5'</w:t>
      </w:r>
    </w:p>
    <w:p w:rsidR="00F24017" w:rsidRPr="00F24017" w:rsidRDefault="00F24017" w:rsidP="00F24017">
      <w:pPr>
        <w:spacing w:line="240" w:lineRule="auto"/>
        <w:rPr>
          <w:sz w:val="20"/>
          <w:szCs w:val="20"/>
          <w:lang w:val="en-US"/>
        </w:rPr>
      </w:pPr>
      <w:r w:rsidRPr="00F24017">
        <w:rPr>
          <w:sz w:val="20"/>
          <w:szCs w:val="20"/>
          <w:lang w:val="en-US"/>
        </w:rPr>
        <w:t>set interfaces tunnel tun0 ip ospf transmit-delay '1'</w:t>
      </w:r>
    </w:p>
    <w:p w:rsidR="00F24017" w:rsidRPr="00F24017" w:rsidRDefault="00F24017" w:rsidP="00F24017">
      <w:pPr>
        <w:spacing w:line="240" w:lineRule="auto"/>
        <w:rPr>
          <w:sz w:val="20"/>
          <w:szCs w:val="20"/>
          <w:lang w:val="en-US"/>
        </w:rPr>
      </w:pPr>
      <w:r w:rsidRPr="00F24017">
        <w:rPr>
          <w:sz w:val="20"/>
          <w:szCs w:val="20"/>
          <w:lang w:val="en-US"/>
        </w:rPr>
        <w:t>set interfaces tunnel tun0 local-ip '192.168.17.16'</w:t>
      </w:r>
    </w:p>
    <w:p w:rsidR="00F24017" w:rsidRPr="00F24017" w:rsidRDefault="00F24017" w:rsidP="00F24017">
      <w:pPr>
        <w:spacing w:line="240" w:lineRule="auto"/>
        <w:rPr>
          <w:sz w:val="20"/>
          <w:szCs w:val="20"/>
          <w:lang w:val="en-US"/>
        </w:rPr>
      </w:pPr>
      <w:r w:rsidRPr="00F24017">
        <w:rPr>
          <w:sz w:val="20"/>
          <w:szCs w:val="20"/>
          <w:lang w:val="en-US"/>
        </w:rPr>
        <w:t>set interfaces tunnel tun0 mtu '1400'</w:t>
      </w:r>
    </w:p>
    <w:p w:rsidR="00F24017" w:rsidRPr="00F24017" w:rsidRDefault="00F24017" w:rsidP="00F24017">
      <w:pPr>
        <w:spacing w:line="240" w:lineRule="auto"/>
        <w:rPr>
          <w:sz w:val="20"/>
          <w:szCs w:val="20"/>
          <w:lang w:val="en-US"/>
        </w:rPr>
      </w:pPr>
      <w:r w:rsidRPr="00F24017">
        <w:rPr>
          <w:sz w:val="20"/>
          <w:szCs w:val="20"/>
          <w:lang w:val="en-US"/>
        </w:rPr>
        <w:t>set interfaces tunnel tun0 multicast 'enable'</w:t>
      </w:r>
    </w:p>
    <w:p w:rsidR="00F24017" w:rsidRPr="00F24017" w:rsidRDefault="00F24017" w:rsidP="00F24017">
      <w:pPr>
        <w:spacing w:line="240" w:lineRule="auto"/>
        <w:rPr>
          <w:sz w:val="20"/>
          <w:szCs w:val="20"/>
          <w:lang w:val="en-US"/>
        </w:rPr>
      </w:pPr>
      <w:r w:rsidRPr="00F24017">
        <w:rPr>
          <w:sz w:val="20"/>
          <w:szCs w:val="20"/>
          <w:lang w:val="en-US"/>
        </w:rPr>
        <w:t>set interfaces tunnel tun0 policy route 'policy1'</w:t>
      </w:r>
    </w:p>
    <w:p w:rsidR="00F24017" w:rsidRPr="00F24017" w:rsidRDefault="00F24017" w:rsidP="00F24017">
      <w:pPr>
        <w:spacing w:line="240" w:lineRule="auto"/>
        <w:rPr>
          <w:sz w:val="20"/>
          <w:szCs w:val="20"/>
          <w:lang w:val="en-US"/>
        </w:rPr>
      </w:pPr>
      <w:r w:rsidRPr="00F24017">
        <w:rPr>
          <w:sz w:val="20"/>
          <w:szCs w:val="20"/>
          <w:lang w:val="en-US"/>
        </w:rPr>
        <w:t>set interfaces tunnel tun0 remote-ip '192.168.44.229'</w:t>
      </w:r>
    </w:p>
    <w:p w:rsidR="00F24017" w:rsidRPr="00F24017" w:rsidRDefault="00F24017" w:rsidP="00F24017">
      <w:pPr>
        <w:spacing w:line="240" w:lineRule="auto"/>
        <w:rPr>
          <w:sz w:val="20"/>
          <w:szCs w:val="20"/>
          <w:lang w:val="en-US"/>
        </w:rPr>
      </w:pPr>
      <w:r w:rsidRPr="00F24017">
        <w:rPr>
          <w:sz w:val="20"/>
          <w:szCs w:val="20"/>
          <w:lang w:val="en-US"/>
        </w:rPr>
        <w:t>set interfaces tunnel tun1 address '172.16.1.1/30'</w:t>
      </w:r>
    </w:p>
    <w:p w:rsidR="00F24017" w:rsidRPr="00F24017" w:rsidRDefault="00F24017" w:rsidP="00F24017">
      <w:pPr>
        <w:spacing w:line="240" w:lineRule="auto"/>
        <w:rPr>
          <w:sz w:val="20"/>
          <w:szCs w:val="20"/>
          <w:lang w:val="en-US"/>
        </w:rPr>
      </w:pPr>
      <w:r w:rsidRPr="00F24017">
        <w:rPr>
          <w:sz w:val="20"/>
          <w:szCs w:val="20"/>
          <w:lang w:val="en-US"/>
        </w:rPr>
        <w:t>set interfaces tunnel tun1 description 'Tunnel-to-KS'</w:t>
      </w:r>
    </w:p>
    <w:p w:rsidR="00F24017" w:rsidRPr="00F24017" w:rsidRDefault="00F24017" w:rsidP="00F24017">
      <w:pPr>
        <w:spacing w:line="240" w:lineRule="auto"/>
        <w:rPr>
          <w:sz w:val="20"/>
          <w:szCs w:val="20"/>
          <w:lang w:val="en-US"/>
        </w:rPr>
      </w:pPr>
      <w:r w:rsidRPr="00F24017">
        <w:rPr>
          <w:sz w:val="20"/>
          <w:szCs w:val="20"/>
          <w:lang w:val="en-US"/>
        </w:rPr>
        <w:t>set interfaces tunnel tun1 encapsulation 'gre'</w:t>
      </w:r>
    </w:p>
    <w:p w:rsidR="00F24017" w:rsidRPr="00F24017" w:rsidRDefault="00F24017" w:rsidP="00F24017">
      <w:pPr>
        <w:spacing w:line="240" w:lineRule="auto"/>
        <w:rPr>
          <w:sz w:val="20"/>
          <w:szCs w:val="20"/>
          <w:lang w:val="en-US"/>
        </w:rPr>
      </w:pPr>
      <w:r w:rsidRPr="00F24017">
        <w:rPr>
          <w:sz w:val="20"/>
          <w:szCs w:val="20"/>
          <w:lang w:val="en-US"/>
        </w:rPr>
        <w:t>set interfaces tunnel tun1 ip ospf dead-interval '40'</w:t>
      </w:r>
    </w:p>
    <w:p w:rsidR="00F24017" w:rsidRPr="00F24017" w:rsidRDefault="00F24017" w:rsidP="00F24017">
      <w:pPr>
        <w:spacing w:line="240" w:lineRule="auto"/>
        <w:rPr>
          <w:sz w:val="20"/>
          <w:szCs w:val="20"/>
          <w:lang w:val="en-US"/>
        </w:rPr>
      </w:pPr>
      <w:r w:rsidRPr="00F24017">
        <w:rPr>
          <w:sz w:val="20"/>
          <w:szCs w:val="20"/>
          <w:lang w:val="en-US"/>
        </w:rPr>
        <w:t>set interfaces tunnel tun1 ip ospf hello-interval '10'</w:t>
      </w:r>
    </w:p>
    <w:p w:rsidR="00F24017" w:rsidRPr="00F24017" w:rsidRDefault="00F24017" w:rsidP="00F24017">
      <w:pPr>
        <w:spacing w:line="240" w:lineRule="auto"/>
        <w:rPr>
          <w:sz w:val="20"/>
          <w:szCs w:val="20"/>
          <w:lang w:val="en-US"/>
        </w:rPr>
      </w:pPr>
      <w:r w:rsidRPr="00F24017">
        <w:rPr>
          <w:sz w:val="20"/>
          <w:szCs w:val="20"/>
          <w:lang w:val="en-US"/>
        </w:rPr>
        <w:lastRenderedPageBreak/>
        <w:t>set interfaces tunnel tun1 ip ospf network 'broadcast'</w:t>
      </w:r>
    </w:p>
    <w:p w:rsidR="00F24017" w:rsidRPr="00F24017" w:rsidRDefault="00F24017" w:rsidP="00F24017">
      <w:pPr>
        <w:spacing w:line="240" w:lineRule="auto"/>
        <w:rPr>
          <w:sz w:val="20"/>
          <w:szCs w:val="20"/>
          <w:lang w:val="en-US"/>
        </w:rPr>
      </w:pPr>
      <w:r w:rsidRPr="00F24017">
        <w:rPr>
          <w:sz w:val="20"/>
          <w:szCs w:val="20"/>
          <w:lang w:val="en-US"/>
        </w:rPr>
        <w:t>set interfaces tunnel tun1 ip ospf priority '1'</w:t>
      </w:r>
    </w:p>
    <w:p w:rsidR="00F24017" w:rsidRPr="00F24017" w:rsidRDefault="00F24017" w:rsidP="00F24017">
      <w:pPr>
        <w:spacing w:line="240" w:lineRule="auto"/>
        <w:rPr>
          <w:sz w:val="20"/>
          <w:szCs w:val="20"/>
          <w:lang w:val="en-US"/>
        </w:rPr>
      </w:pPr>
      <w:r w:rsidRPr="00F24017">
        <w:rPr>
          <w:sz w:val="20"/>
          <w:szCs w:val="20"/>
          <w:lang w:val="en-US"/>
        </w:rPr>
        <w:t>set interfaces tunnel tun1 ip ospf retransmit-interval '5'</w:t>
      </w:r>
    </w:p>
    <w:p w:rsidR="00F24017" w:rsidRPr="00F24017" w:rsidRDefault="00F24017" w:rsidP="00F24017">
      <w:pPr>
        <w:spacing w:line="240" w:lineRule="auto"/>
        <w:rPr>
          <w:sz w:val="20"/>
          <w:szCs w:val="20"/>
          <w:lang w:val="en-US"/>
        </w:rPr>
      </w:pPr>
      <w:r w:rsidRPr="00F24017">
        <w:rPr>
          <w:sz w:val="20"/>
          <w:szCs w:val="20"/>
          <w:lang w:val="en-US"/>
        </w:rPr>
        <w:t>set interfaces tunnel tun1 ip ospf transmit-delay '1'</w:t>
      </w:r>
    </w:p>
    <w:p w:rsidR="00F24017" w:rsidRPr="00F24017" w:rsidRDefault="00F24017" w:rsidP="00F24017">
      <w:pPr>
        <w:spacing w:line="240" w:lineRule="auto"/>
        <w:rPr>
          <w:sz w:val="20"/>
          <w:szCs w:val="20"/>
          <w:lang w:val="en-US"/>
        </w:rPr>
      </w:pPr>
      <w:r w:rsidRPr="00F24017">
        <w:rPr>
          <w:sz w:val="20"/>
          <w:szCs w:val="20"/>
          <w:lang w:val="en-US"/>
        </w:rPr>
        <w:t>set interfaces tunnel tun1 local-ip '192.168.17.16'</w:t>
      </w:r>
    </w:p>
    <w:p w:rsidR="00F24017" w:rsidRPr="00F24017" w:rsidRDefault="00F24017" w:rsidP="00F24017">
      <w:pPr>
        <w:spacing w:line="240" w:lineRule="auto"/>
        <w:rPr>
          <w:sz w:val="20"/>
          <w:szCs w:val="20"/>
          <w:lang w:val="en-US"/>
        </w:rPr>
      </w:pPr>
      <w:r w:rsidRPr="00F24017">
        <w:rPr>
          <w:sz w:val="20"/>
          <w:szCs w:val="20"/>
          <w:lang w:val="en-US"/>
        </w:rPr>
        <w:t>set interfaces tunnel tun1 mtu '1400'</w:t>
      </w:r>
    </w:p>
    <w:p w:rsidR="00F24017" w:rsidRPr="00F24017" w:rsidRDefault="00F24017" w:rsidP="00F24017">
      <w:pPr>
        <w:spacing w:line="240" w:lineRule="auto"/>
        <w:rPr>
          <w:sz w:val="20"/>
          <w:szCs w:val="20"/>
          <w:lang w:val="en-US"/>
        </w:rPr>
      </w:pPr>
      <w:r w:rsidRPr="00F24017">
        <w:rPr>
          <w:sz w:val="20"/>
          <w:szCs w:val="20"/>
          <w:lang w:val="en-US"/>
        </w:rPr>
        <w:t>set interfaces tunnel tun1 multicast 'enable'</w:t>
      </w:r>
    </w:p>
    <w:p w:rsidR="00F24017" w:rsidRPr="00F24017" w:rsidRDefault="00F24017" w:rsidP="00F24017">
      <w:pPr>
        <w:spacing w:line="240" w:lineRule="auto"/>
        <w:rPr>
          <w:sz w:val="20"/>
          <w:szCs w:val="20"/>
          <w:lang w:val="en-US"/>
        </w:rPr>
      </w:pPr>
      <w:r w:rsidRPr="00F24017">
        <w:rPr>
          <w:sz w:val="20"/>
          <w:szCs w:val="20"/>
          <w:lang w:val="en-US"/>
        </w:rPr>
        <w:t>set interfaces tunnel tun1 policy route 'policy1'</w:t>
      </w:r>
    </w:p>
    <w:p w:rsidR="00F24017" w:rsidRPr="00F24017" w:rsidRDefault="00F24017" w:rsidP="00F24017">
      <w:pPr>
        <w:spacing w:line="240" w:lineRule="auto"/>
        <w:rPr>
          <w:sz w:val="20"/>
          <w:szCs w:val="20"/>
          <w:lang w:val="en-US"/>
        </w:rPr>
      </w:pPr>
      <w:r w:rsidRPr="00F24017">
        <w:rPr>
          <w:sz w:val="20"/>
          <w:szCs w:val="20"/>
          <w:lang w:val="en-US"/>
        </w:rPr>
        <w:t>set interfaces tunnel tun1 remote-ip '192.168.44.226'</w:t>
      </w:r>
    </w:p>
    <w:p w:rsidR="00F24017" w:rsidRPr="00F24017" w:rsidRDefault="00F24017" w:rsidP="00F24017">
      <w:pPr>
        <w:spacing w:line="240" w:lineRule="auto"/>
        <w:rPr>
          <w:sz w:val="20"/>
          <w:szCs w:val="20"/>
          <w:lang w:val="en-US"/>
        </w:rPr>
      </w:pPr>
      <w:r w:rsidRPr="00F24017">
        <w:rPr>
          <w:sz w:val="20"/>
          <w:szCs w:val="20"/>
          <w:lang w:val="en-US"/>
        </w:rPr>
        <w:t>set interfaces tunnel tun3 address '172.16.2.1/30'</w:t>
      </w:r>
    </w:p>
    <w:p w:rsidR="00F24017" w:rsidRPr="00F24017" w:rsidRDefault="00F24017" w:rsidP="00F24017">
      <w:pPr>
        <w:spacing w:line="240" w:lineRule="auto"/>
        <w:rPr>
          <w:sz w:val="20"/>
          <w:szCs w:val="20"/>
          <w:lang w:val="en-US"/>
        </w:rPr>
      </w:pPr>
      <w:r w:rsidRPr="00F24017">
        <w:rPr>
          <w:sz w:val="20"/>
          <w:szCs w:val="20"/>
          <w:lang w:val="en-US"/>
        </w:rPr>
        <w:t>set interfaces tunnel tun3 description 'Tunnel-to-ls'</w:t>
      </w:r>
    </w:p>
    <w:p w:rsidR="00F24017" w:rsidRPr="00F24017" w:rsidRDefault="00F24017" w:rsidP="00F24017">
      <w:pPr>
        <w:spacing w:line="240" w:lineRule="auto"/>
        <w:rPr>
          <w:sz w:val="20"/>
          <w:szCs w:val="20"/>
          <w:lang w:val="en-US"/>
        </w:rPr>
      </w:pPr>
      <w:r w:rsidRPr="00F24017">
        <w:rPr>
          <w:sz w:val="20"/>
          <w:szCs w:val="20"/>
          <w:lang w:val="en-US"/>
        </w:rPr>
        <w:t>set interfaces tunnel tun3 encapsulation 'gre'</w:t>
      </w:r>
    </w:p>
    <w:p w:rsidR="00F24017" w:rsidRPr="00F24017" w:rsidRDefault="00F24017" w:rsidP="00F24017">
      <w:pPr>
        <w:spacing w:line="240" w:lineRule="auto"/>
        <w:rPr>
          <w:sz w:val="20"/>
          <w:szCs w:val="20"/>
          <w:lang w:val="en-US"/>
        </w:rPr>
      </w:pPr>
      <w:r w:rsidRPr="00F24017">
        <w:rPr>
          <w:sz w:val="20"/>
          <w:szCs w:val="20"/>
          <w:lang w:val="en-US"/>
        </w:rPr>
        <w:t>set interfaces tunnel tun3 ip ospf dead-interval '40'</w:t>
      </w:r>
    </w:p>
    <w:p w:rsidR="00F24017" w:rsidRPr="00F24017" w:rsidRDefault="00F24017" w:rsidP="00F24017">
      <w:pPr>
        <w:spacing w:line="240" w:lineRule="auto"/>
        <w:rPr>
          <w:sz w:val="20"/>
          <w:szCs w:val="20"/>
          <w:lang w:val="en-US"/>
        </w:rPr>
      </w:pPr>
      <w:r w:rsidRPr="00F24017">
        <w:rPr>
          <w:sz w:val="20"/>
          <w:szCs w:val="20"/>
          <w:lang w:val="en-US"/>
        </w:rPr>
        <w:t>set interfaces tunnel tun3 ip ospf hello-interval '10'</w:t>
      </w:r>
    </w:p>
    <w:p w:rsidR="00F24017" w:rsidRPr="00F24017" w:rsidRDefault="00F24017" w:rsidP="00F24017">
      <w:pPr>
        <w:spacing w:line="240" w:lineRule="auto"/>
        <w:rPr>
          <w:sz w:val="20"/>
          <w:szCs w:val="20"/>
          <w:lang w:val="en-US"/>
        </w:rPr>
      </w:pPr>
      <w:r w:rsidRPr="00F24017">
        <w:rPr>
          <w:sz w:val="20"/>
          <w:szCs w:val="20"/>
          <w:lang w:val="en-US"/>
        </w:rPr>
        <w:t>set interfaces tunnel tun3 ip ospf network 'broadcast'</w:t>
      </w:r>
    </w:p>
    <w:p w:rsidR="00F24017" w:rsidRPr="00F24017" w:rsidRDefault="00F24017" w:rsidP="00F24017">
      <w:pPr>
        <w:spacing w:line="240" w:lineRule="auto"/>
        <w:rPr>
          <w:sz w:val="20"/>
          <w:szCs w:val="20"/>
          <w:lang w:val="en-US"/>
        </w:rPr>
      </w:pPr>
      <w:r w:rsidRPr="00F24017">
        <w:rPr>
          <w:sz w:val="20"/>
          <w:szCs w:val="20"/>
          <w:lang w:val="en-US"/>
        </w:rPr>
        <w:t>set interfaces tunnel tun3 ip ospf priority '1'</w:t>
      </w:r>
    </w:p>
    <w:p w:rsidR="00F24017" w:rsidRPr="00F24017" w:rsidRDefault="00F24017" w:rsidP="00F24017">
      <w:pPr>
        <w:spacing w:line="240" w:lineRule="auto"/>
        <w:rPr>
          <w:sz w:val="20"/>
          <w:szCs w:val="20"/>
          <w:lang w:val="en-US"/>
        </w:rPr>
      </w:pPr>
      <w:r w:rsidRPr="00F24017">
        <w:rPr>
          <w:sz w:val="20"/>
          <w:szCs w:val="20"/>
          <w:lang w:val="en-US"/>
        </w:rPr>
        <w:t>set interfaces tunnel tun3 ip ospf retransmit-interval '5'</w:t>
      </w:r>
    </w:p>
    <w:p w:rsidR="00F24017" w:rsidRPr="00F24017" w:rsidRDefault="00F24017" w:rsidP="00F24017">
      <w:pPr>
        <w:spacing w:line="240" w:lineRule="auto"/>
        <w:rPr>
          <w:sz w:val="20"/>
          <w:szCs w:val="20"/>
          <w:lang w:val="en-US"/>
        </w:rPr>
      </w:pPr>
      <w:r w:rsidRPr="00F24017">
        <w:rPr>
          <w:sz w:val="20"/>
          <w:szCs w:val="20"/>
          <w:lang w:val="en-US"/>
        </w:rPr>
        <w:t>set interfaces tunnel tun3 ip ospf transmit-delay '1'</w:t>
      </w:r>
    </w:p>
    <w:p w:rsidR="00F24017" w:rsidRPr="00F24017" w:rsidRDefault="00F24017" w:rsidP="00F24017">
      <w:pPr>
        <w:spacing w:line="240" w:lineRule="auto"/>
        <w:rPr>
          <w:sz w:val="20"/>
          <w:szCs w:val="20"/>
          <w:lang w:val="en-US"/>
        </w:rPr>
      </w:pPr>
      <w:r w:rsidRPr="00F24017">
        <w:rPr>
          <w:sz w:val="20"/>
          <w:szCs w:val="20"/>
          <w:lang w:val="en-US"/>
        </w:rPr>
        <w:t>set interfaces tunnel tun3 local-ip '192.168.17.16'</w:t>
      </w:r>
    </w:p>
    <w:p w:rsidR="00F24017" w:rsidRPr="00F24017" w:rsidRDefault="00F24017" w:rsidP="00F24017">
      <w:pPr>
        <w:spacing w:line="240" w:lineRule="auto"/>
        <w:rPr>
          <w:sz w:val="20"/>
          <w:szCs w:val="20"/>
          <w:lang w:val="en-US"/>
        </w:rPr>
      </w:pPr>
      <w:r w:rsidRPr="00F24017">
        <w:rPr>
          <w:sz w:val="20"/>
          <w:szCs w:val="20"/>
          <w:lang w:val="en-US"/>
        </w:rPr>
        <w:t>set interfaces tunnel tun3 mtu '1400'</w:t>
      </w:r>
    </w:p>
    <w:p w:rsidR="00F24017" w:rsidRPr="00F24017" w:rsidRDefault="00F24017" w:rsidP="00F24017">
      <w:pPr>
        <w:spacing w:line="240" w:lineRule="auto"/>
        <w:rPr>
          <w:sz w:val="20"/>
          <w:szCs w:val="20"/>
          <w:lang w:val="en-US"/>
        </w:rPr>
      </w:pPr>
      <w:r w:rsidRPr="00F24017">
        <w:rPr>
          <w:sz w:val="20"/>
          <w:szCs w:val="20"/>
          <w:lang w:val="en-US"/>
        </w:rPr>
        <w:t>set interfaces tunnel tun3 multicast 'enable'</w:t>
      </w:r>
    </w:p>
    <w:p w:rsidR="00F24017" w:rsidRPr="00F24017" w:rsidRDefault="00F24017" w:rsidP="00F24017">
      <w:pPr>
        <w:spacing w:line="240" w:lineRule="auto"/>
        <w:rPr>
          <w:sz w:val="20"/>
          <w:szCs w:val="20"/>
          <w:lang w:val="en-US"/>
        </w:rPr>
      </w:pPr>
      <w:r w:rsidRPr="00F24017">
        <w:rPr>
          <w:sz w:val="20"/>
          <w:szCs w:val="20"/>
          <w:lang w:val="en-US"/>
        </w:rPr>
        <w:t>set interfaces tunnel tun3 policy route 'policy1'</w:t>
      </w:r>
    </w:p>
    <w:p w:rsidR="00F24017" w:rsidRPr="00F24017" w:rsidRDefault="00F24017" w:rsidP="00F24017">
      <w:pPr>
        <w:spacing w:line="240" w:lineRule="auto"/>
        <w:rPr>
          <w:sz w:val="20"/>
          <w:szCs w:val="20"/>
          <w:lang w:val="en-US"/>
        </w:rPr>
      </w:pPr>
      <w:r w:rsidRPr="00F24017">
        <w:rPr>
          <w:sz w:val="20"/>
          <w:szCs w:val="20"/>
          <w:lang w:val="en-US"/>
        </w:rPr>
        <w:t>set interfaces tunnel tun3 remote-ip '192.168.44.227'</w:t>
      </w:r>
    </w:p>
    <w:p w:rsidR="00F24017" w:rsidRPr="00F24017" w:rsidRDefault="00F24017" w:rsidP="00F24017">
      <w:pPr>
        <w:spacing w:line="240" w:lineRule="auto"/>
        <w:rPr>
          <w:sz w:val="20"/>
          <w:szCs w:val="20"/>
          <w:lang w:val="en-US"/>
        </w:rPr>
      </w:pPr>
      <w:r w:rsidRPr="00F24017">
        <w:rPr>
          <w:sz w:val="20"/>
          <w:szCs w:val="20"/>
          <w:lang w:val="en-US"/>
        </w:rPr>
        <w:t>set interfaces tunnel tun4 address '172.16.3.1/30'</w:t>
      </w:r>
    </w:p>
    <w:p w:rsidR="00F24017" w:rsidRPr="00F24017" w:rsidRDefault="00F24017" w:rsidP="00F24017">
      <w:pPr>
        <w:spacing w:line="240" w:lineRule="auto"/>
        <w:rPr>
          <w:sz w:val="20"/>
          <w:szCs w:val="20"/>
          <w:lang w:val="en-US"/>
        </w:rPr>
      </w:pPr>
      <w:r w:rsidRPr="00F24017">
        <w:rPr>
          <w:sz w:val="20"/>
          <w:szCs w:val="20"/>
          <w:lang w:val="en-US"/>
        </w:rPr>
        <w:t>set interfaces tunnel tun4 description 'Tunnel-to-IS'</w:t>
      </w:r>
    </w:p>
    <w:p w:rsidR="00F24017" w:rsidRPr="00F24017" w:rsidRDefault="00F24017" w:rsidP="00F24017">
      <w:pPr>
        <w:spacing w:line="240" w:lineRule="auto"/>
        <w:rPr>
          <w:sz w:val="20"/>
          <w:szCs w:val="20"/>
          <w:lang w:val="en-US"/>
        </w:rPr>
      </w:pPr>
      <w:r w:rsidRPr="00F24017">
        <w:rPr>
          <w:sz w:val="20"/>
          <w:szCs w:val="20"/>
          <w:lang w:val="en-US"/>
        </w:rPr>
        <w:t>set interfaces tunnel tun4 encapsulation 'gre'</w:t>
      </w:r>
    </w:p>
    <w:p w:rsidR="00F24017" w:rsidRPr="00F24017" w:rsidRDefault="00F24017" w:rsidP="00F24017">
      <w:pPr>
        <w:spacing w:line="240" w:lineRule="auto"/>
        <w:rPr>
          <w:sz w:val="20"/>
          <w:szCs w:val="20"/>
          <w:lang w:val="en-US"/>
        </w:rPr>
      </w:pPr>
      <w:r w:rsidRPr="00F24017">
        <w:rPr>
          <w:sz w:val="20"/>
          <w:szCs w:val="20"/>
          <w:lang w:val="en-US"/>
        </w:rPr>
        <w:t>set interfaces tunnel tun4 ip ospf dead-interval '40'</w:t>
      </w:r>
    </w:p>
    <w:p w:rsidR="00F24017" w:rsidRPr="00F24017" w:rsidRDefault="00F24017" w:rsidP="00F24017">
      <w:pPr>
        <w:spacing w:line="240" w:lineRule="auto"/>
        <w:rPr>
          <w:sz w:val="20"/>
          <w:szCs w:val="20"/>
          <w:lang w:val="en-US"/>
        </w:rPr>
      </w:pPr>
      <w:r w:rsidRPr="00F24017">
        <w:rPr>
          <w:sz w:val="20"/>
          <w:szCs w:val="20"/>
          <w:lang w:val="en-US"/>
        </w:rPr>
        <w:t>set interfaces tunnel tun4 ip ospf hello-interval '10'</w:t>
      </w:r>
    </w:p>
    <w:p w:rsidR="00F24017" w:rsidRPr="00F24017" w:rsidRDefault="00F24017" w:rsidP="00F24017">
      <w:pPr>
        <w:spacing w:line="240" w:lineRule="auto"/>
        <w:rPr>
          <w:sz w:val="20"/>
          <w:szCs w:val="20"/>
          <w:lang w:val="en-US"/>
        </w:rPr>
      </w:pPr>
      <w:r w:rsidRPr="00F24017">
        <w:rPr>
          <w:sz w:val="20"/>
          <w:szCs w:val="20"/>
          <w:lang w:val="en-US"/>
        </w:rPr>
        <w:t>set interfaces tunnel tun4 ip ospf network 'broadcast'</w:t>
      </w:r>
    </w:p>
    <w:p w:rsidR="00F24017" w:rsidRPr="00F24017" w:rsidRDefault="00F24017" w:rsidP="00F24017">
      <w:pPr>
        <w:spacing w:line="240" w:lineRule="auto"/>
        <w:rPr>
          <w:sz w:val="20"/>
          <w:szCs w:val="20"/>
          <w:lang w:val="en-US"/>
        </w:rPr>
      </w:pPr>
      <w:r w:rsidRPr="00F24017">
        <w:rPr>
          <w:sz w:val="20"/>
          <w:szCs w:val="20"/>
          <w:lang w:val="en-US"/>
        </w:rPr>
        <w:t>set interfaces tunnel tun4 ip ospf priority '1'</w:t>
      </w:r>
    </w:p>
    <w:p w:rsidR="00F24017" w:rsidRPr="00F24017" w:rsidRDefault="00F24017" w:rsidP="00F24017">
      <w:pPr>
        <w:spacing w:line="240" w:lineRule="auto"/>
        <w:rPr>
          <w:sz w:val="20"/>
          <w:szCs w:val="20"/>
          <w:lang w:val="en-US"/>
        </w:rPr>
      </w:pPr>
      <w:r w:rsidRPr="00F24017">
        <w:rPr>
          <w:sz w:val="20"/>
          <w:szCs w:val="20"/>
          <w:lang w:val="en-US"/>
        </w:rPr>
        <w:t>set interfaces tunnel tun4 ip ospf retransmit-interval '5'</w:t>
      </w:r>
    </w:p>
    <w:p w:rsidR="00F24017" w:rsidRPr="00F24017" w:rsidRDefault="00F24017" w:rsidP="00F24017">
      <w:pPr>
        <w:spacing w:line="240" w:lineRule="auto"/>
        <w:rPr>
          <w:sz w:val="20"/>
          <w:szCs w:val="20"/>
          <w:lang w:val="en-US"/>
        </w:rPr>
      </w:pPr>
      <w:r w:rsidRPr="00F24017">
        <w:rPr>
          <w:sz w:val="20"/>
          <w:szCs w:val="20"/>
          <w:lang w:val="en-US"/>
        </w:rPr>
        <w:t>set interfaces tunnel tun4 ip ospf transmit-delay '1'</w:t>
      </w:r>
    </w:p>
    <w:p w:rsidR="00F24017" w:rsidRPr="00F24017" w:rsidRDefault="00F24017" w:rsidP="00F24017">
      <w:pPr>
        <w:spacing w:line="240" w:lineRule="auto"/>
        <w:rPr>
          <w:sz w:val="20"/>
          <w:szCs w:val="20"/>
          <w:lang w:val="en-US"/>
        </w:rPr>
      </w:pPr>
      <w:r w:rsidRPr="00F24017">
        <w:rPr>
          <w:sz w:val="20"/>
          <w:szCs w:val="20"/>
          <w:lang w:val="en-US"/>
        </w:rPr>
        <w:t>set interfaces tunnel tun4 local-ip '192.168.17.16'</w:t>
      </w:r>
    </w:p>
    <w:p w:rsidR="00F24017" w:rsidRPr="00F24017" w:rsidRDefault="00F24017" w:rsidP="00F24017">
      <w:pPr>
        <w:spacing w:line="240" w:lineRule="auto"/>
        <w:rPr>
          <w:sz w:val="20"/>
          <w:szCs w:val="20"/>
          <w:lang w:val="en-US"/>
        </w:rPr>
      </w:pPr>
      <w:r w:rsidRPr="00F24017">
        <w:rPr>
          <w:sz w:val="20"/>
          <w:szCs w:val="20"/>
          <w:lang w:val="en-US"/>
        </w:rPr>
        <w:t>set interfaces tunnel tun4 mtu '1400'</w:t>
      </w:r>
    </w:p>
    <w:p w:rsidR="00F24017" w:rsidRPr="00F24017" w:rsidRDefault="00F24017" w:rsidP="00F24017">
      <w:pPr>
        <w:spacing w:line="240" w:lineRule="auto"/>
        <w:rPr>
          <w:sz w:val="20"/>
          <w:szCs w:val="20"/>
          <w:lang w:val="en-US"/>
        </w:rPr>
      </w:pPr>
      <w:r w:rsidRPr="00F24017">
        <w:rPr>
          <w:sz w:val="20"/>
          <w:szCs w:val="20"/>
          <w:lang w:val="en-US"/>
        </w:rPr>
        <w:lastRenderedPageBreak/>
        <w:t>set interfaces tunnel tun4 multicast 'enable'</w:t>
      </w:r>
    </w:p>
    <w:p w:rsidR="00F24017" w:rsidRPr="00F24017" w:rsidRDefault="00F24017" w:rsidP="00F24017">
      <w:pPr>
        <w:spacing w:line="240" w:lineRule="auto"/>
        <w:rPr>
          <w:sz w:val="20"/>
          <w:szCs w:val="20"/>
          <w:lang w:val="en-US"/>
        </w:rPr>
      </w:pPr>
      <w:r w:rsidRPr="00F24017">
        <w:rPr>
          <w:sz w:val="20"/>
          <w:szCs w:val="20"/>
          <w:lang w:val="en-US"/>
        </w:rPr>
        <w:t>set interfaces tunnel tun4 policy route 'policy1'</w:t>
      </w:r>
    </w:p>
    <w:p w:rsidR="00F24017" w:rsidRPr="00F24017" w:rsidRDefault="00F24017" w:rsidP="00F24017">
      <w:pPr>
        <w:spacing w:line="240" w:lineRule="auto"/>
        <w:rPr>
          <w:sz w:val="20"/>
          <w:szCs w:val="20"/>
          <w:lang w:val="en-US"/>
        </w:rPr>
      </w:pPr>
      <w:r w:rsidRPr="00F24017">
        <w:rPr>
          <w:sz w:val="20"/>
          <w:szCs w:val="20"/>
          <w:lang w:val="en-US"/>
        </w:rPr>
        <w:t>set interfaces tunnel tun4 remote-ip '192.168.44.228'</w:t>
      </w:r>
    </w:p>
    <w:p w:rsidR="00F24017" w:rsidRPr="00F24017" w:rsidRDefault="00F24017" w:rsidP="00F24017">
      <w:pPr>
        <w:spacing w:line="240" w:lineRule="auto"/>
        <w:rPr>
          <w:sz w:val="20"/>
          <w:szCs w:val="20"/>
          <w:lang w:val="en-US"/>
        </w:rPr>
      </w:pPr>
      <w:r w:rsidRPr="00F24017">
        <w:rPr>
          <w:sz w:val="20"/>
          <w:szCs w:val="20"/>
          <w:lang w:val="en-US"/>
        </w:rPr>
        <w:t>set interfaces tunnel tun5 address '172.16.4.1/30'</w:t>
      </w:r>
    </w:p>
    <w:p w:rsidR="00F24017" w:rsidRPr="00F24017" w:rsidRDefault="00F24017" w:rsidP="00F24017">
      <w:pPr>
        <w:spacing w:line="240" w:lineRule="auto"/>
        <w:rPr>
          <w:sz w:val="20"/>
          <w:szCs w:val="20"/>
          <w:lang w:val="en-US"/>
        </w:rPr>
      </w:pPr>
      <w:r w:rsidRPr="00F24017">
        <w:rPr>
          <w:sz w:val="20"/>
          <w:szCs w:val="20"/>
          <w:lang w:val="en-US"/>
        </w:rPr>
        <w:t>set interfaces tunnel tun5 description 'Tunnel-to-AH'</w:t>
      </w:r>
    </w:p>
    <w:p w:rsidR="00F24017" w:rsidRPr="00F24017" w:rsidRDefault="00F24017" w:rsidP="00F24017">
      <w:pPr>
        <w:spacing w:line="240" w:lineRule="auto"/>
        <w:rPr>
          <w:sz w:val="20"/>
          <w:szCs w:val="20"/>
          <w:lang w:val="en-US"/>
        </w:rPr>
      </w:pPr>
      <w:r w:rsidRPr="00F24017">
        <w:rPr>
          <w:sz w:val="20"/>
          <w:szCs w:val="20"/>
          <w:lang w:val="en-US"/>
        </w:rPr>
        <w:t>set interfaces tunnel tun5 encapsulation 'gre'</w:t>
      </w:r>
    </w:p>
    <w:p w:rsidR="00F24017" w:rsidRPr="00F24017" w:rsidRDefault="00F24017" w:rsidP="00F24017">
      <w:pPr>
        <w:spacing w:line="240" w:lineRule="auto"/>
        <w:rPr>
          <w:sz w:val="20"/>
          <w:szCs w:val="20"/>
          <w:lang w:val="en-US"/>
        </w:rPr>
      </w:pPr>
      <w:r w:rsidRPr="00F24017">
        <w:rPr>
          <w:sz w:val="20"/>
          <w:szCs w:val="20"/>
          <w:lang w:val="en-US"/>
        </w:rPr>
        <w:t>set interfaces tunnel tun5 ip ospf dead-interval '40'</w:t>
      </w:r>
    </w:p>
    <w:p w:rsidR="00F24017" w:rsidRPr="00F24017" w:rsidRDefault="00F24017" w:rsidP="00F24017">
      <w:pPr>
        <w:spacing w:line="240" w:lineRule="auto"/>
        <w:rPr>
          <w:sz w:val="20"/>
          <w:szCs w:val="20"/>
          <w:lang w:val="en-US"/>
        </w:rPr>
      </w:pPr>
      <w:r w:rsidRPr="00F24017">
        <w:rPr>
          <w:sz w:val="20"/>
          <w:szCs w:val="20"/>
          <w:lang w:val="en-US"/>
        </w:rPr>
        <w:t>set interfaces tunnel tun5 ip ospf hello-interval '10'</w:t>
      </w:r>
    </w:p>
    <w:p w:rsidR="00F24017" w:rsidRPr="00F24017" w:rsidRDefault="00F24017" w:rsidP="00F24017">
      <w:pPr>
        <w:spacing w:line="240" w:lineRule="auto"/>
        <w:rPr>
          <w:sz w:val="20"/>
          <w:szCs w:val="20"/>
          <w:lang w:val="en-US"/>
        </w:rPr>
      </w:pPr>
      <w:r w:rsidRPr="00F24017">
        <w:rPr>
          <w:sz w:val="20"/>
          <w:szCs w:val="20"/>
          <w:lang w:val="en-US"/>
        </w:rPr>
        <w:t>set interfaces tunnel tun5 ip ospf network 'broadcast'</w:t>
      </w:r>
    </w:p>
    <w:p w:rsidR="00F24017" w:rsidRPr="00F24017" w:rsidRDefault="00F24017" w:rsidP="00F24017">
      <w:pPr>
        <w:spacing w:line="240" w:lineRule="auto"/>
        <w:rPr>
          <w:sz w:val="20"/>
          <w:szCs w:val="20"/>
          <w:lang w:val="en-US"/>
        </w:rPr>
      </w:pPr>
      <w:r w:rsidRPr="00F24017">
        <w:rPr>
          <w:sz w:val="20"/>
          <w:szCs w:val="20"/>
          <w:lang w:val="en-US"/>
        </w:rPr>
        <w:t>set interfaces tunnel tun5 ip ospf priority '1'</w:t>
      </w:r>
    </w:p>
    <w:p w:rsidR="00F24017" w:rsidRPr="00F24017" w:rsidRDefault="00F24017" w:rsidP="00F24017">
      <w:pPr>
        <w:spacing w:line="240" w:lineRule="auto"/>
        <w:rPr>
          <w:sz w:val="20"/>
          <w:szCs w:val="20"/>
          <w:lang w:val="en-US"/>
        </w:rPr>
      </w:pPr>
      <w:r w:rsidRPr="00F24017">
        <w:rPr>
          <w:sz w:val="20"/>
          <w:szCs w:val="20"/>
          <w:lang w:val="en-US"/>
        </w:rPr>
        <w:t>set interfaces tunnel tun5 ip ospf retransmit-interval '5'</w:t>
      </w:r>
    </w:p>
    <w:p w:rsidR="00F24017" w:rsidRPr="00F24017" w:rsidRDefault="00F24017" w:rsidP="00F24017">
      <w:pPr>
        <w:spacing w:line="240" w:lineRule="auto"/>
        <w:rPr>
          <w:sz w:val="20"/>
          <w:szCs w:val="20"/>
          <w:lang w:val="en-US"/>
        </w:rPr>
      </w:pPr>
      <w:r w:rsidRPr="00F24017">
        <w:rPr>
          <w:sz w:val="20"/>
          <w:szCs w:val="20"/>
          <w:lang w:val="en-US"/>
        </w:rPr>
        <w:t>set interfaces tunnel tun5 ip ospf transmit-delay '1'</w:t>
      </w:r>
    </w:p>
    <w:p w:rsidR="00F24017" w:rsidRPr="00F24017" w:rsidRDefault="00F24017" w:rsidP="00F24017">
      <w:pPr>
        <w:spacing w:line="240" w:lineRule="auto"/>
        <w:rPr>
          <w:sz w:val="20"/>
          <w:szCs w:val="20"/>
          <w:lang w:val="en-US"/>
        </w:rPr>
      </w:pPr>
      <w:r w:rsidRPr="00F24017">
        <w:rPr>
          <w:sz w:val="20"/>
          <w:szCs w:val="20"/>
          <w:lang w:val="en-US"/>
        </w:rPr>
        <w:t>set interfaces tunnel tun5 local-ip '192.168.17.16'</w:t>
      </w:r>
    </w:p>
    <w:p w:rsidR="00F24017" w:rsidRPr="00F24017" w:rsidRDefault="00F24017" w:rsidP="00F24017">
      <w:pPr>
        <w:spacing w:line="240" w:lineRule="auto"/>
        <w:rPr>
          <w:sz w:val="20"/>
          <w:szCs w:val="20"/>
          <w:lang w:val="en-US"/>
        </w:rPr>
      </w:pPr>
      <w:r w:rsidRPr="00F24017">
        <w:rPr>
          <w:sz w:val="20"/>
          <w:szCs w:val="20"/>
          <w:lang w:val="en-US"/>
        </w:rPr>
        <w:t>set interfaces tunnel tun5 mtu '1400'</w:t>
      </w:r>
    </w:p>
    <w:p w:rsidR="00F24017" w:rsidRPr="00F24017" w:rsidRDefault="00F24017" w:rsidP="00F24017">
      <w:pPr>
        <w:spacing w:line="240" w:lineRule="auto"/>
        <w:rPr>
          <w:sz w:val="20"/>
          <w:szCs w:val="20"/>
          <w:lang w:val="en-US"/>
        </w:rPr>
      </w:pPr>
      <w:r w:rsidRPr="00F24017">
        <w:rPr>
          <w:sz w:val="20"/>
          <w:szCs w:val="20"/>
          <w:lang w:val="en-US"/>
        </w:rPr>
        <w:t>set interfaces tunnel tun5 multicast 'enable'</w:t>
      </w:r>
    </w:p>
    <w:p w:rsidR="00F24017" w:rsidRPr="00F24017" w:rsidRDefault="00F24017" w:rsidP="00F24017">
      <w:pPr>
        <w:spacing w:line="240" w:lineRule="auto"/>
        <w:rPr>
          <w:sz w:val="20"/>
          <w:szCs w:val="20"/>
          <w:lang w:val="en-US"/>
        </w:rPr>
      </w:pPr>
      <w:r w:rsidRPr="00F24017">
        <w:rPr>
          <w:sz w:val="20"/>
          <w:szCs w:val="20"/>
          <w:lang w:val="en-US"/>
        </w:rPr>
        <w:t>set interfaces tunnel tun5 policy route 'policy1'</w:t>
      </w:r>
    </w:p>
    <w:p w:rsidR="00F24017" w:rsidRPr="00F24017" w:rsidRDefault="00F24017" w:rsidP="00F24017">
      <w:pPr>
        <w:spacing w:line="240" w:lineRule="auto"/>
        <w:rPr>
          <w:sz w:val="20"/>
          <w:szCs w:val="20"/>
          <w:lang w:val="en-US"/>
        </w:rPr>
      </w:pPr>
      <w:r w:rsidRPr="00F24017">
        <w:rPr>
          <w:sz w:val="20"/>
          <w:szCs w:val="20"/>
          <w:lang w:val="en-US"/>
        </w:rPr>
        <w:t>set interfaces tunnel tun5 remote-ip '192.168.44.225'</w:t>
      </w:r>
    </w:p>
    <w:p w:rsidR="00F24017" w:rsidRPr="00F24017" w:rsidRDefault="00F24017" w:rsidP="00F24017">
      <w:pPr>
        <w:spacing w:line="240" w:lineRule="auto"/>
        <w:rPr>
          <w:sz w:val="20"/>
          <w:szCs w:val="20"/>
          <w:lang w:val="en-US"/>
        </w:rPr>
      </w:pPr>
      <w:r w:rsidRPr="00F24017">
        <w:rPr>
          <w:sz w:val="20"/>
          <w:szCs w:val="20"/>
          <w:lang w:val="en-US"/>
        </w:rPr>
        <w:t>set nat source rule 10 description 'NAT-to-SRV'</w:t>
      </w:r>
    </w:p>
    <w:p w:rsidR="00F24017" w:rsidRPr="00F24017" w:rsidRDefault="00F24017" w:rsidP="00F24017">
      <w:pPr>
        <w:spacing w:line="240" w:lineRule="auto"/>
        <w:rPr>
          <w:sz w:val="20"/>
          <w:szCs w:val="20"/>
          <w:lang w:val="en-US"/>
        </w:rPr>
      </w:pPr>
      <w:r w:rsidRPr="00F24017">
        <w:rPr>
          <w:sz w:val="20"/>
          <w:szCs w:val="20"/>
          <w:lang w:val="en-US"/>
        </w:rPr>
        <w:t>set nat source rule 10 outbound-interface 'eth0'</w:t>
      </w:r>
    </w:p>
    <w:p w:rsidR="00F24017" w:rsidRPr="00F24017" w:rsidRDefault="00F24017" w:rsidP="00F24017">
      <w:pPr>
        <w:spacing w:line="240" w:lineRule="auto"/>
        <w:rPr>
          <w:sz w:val="20"/>
          <w:szCs w:val="20"/>
          <w:lang w:val="en-US"/>
        </w:rPr>
      </w:pPr>
      <w:r w:rsidRPr="00F24017">
        <w:rPr>
          <w:sz w:val="20"/>
          <w:szCs w:val="20"/>
          <w:lang w:val="en-US"/>
        </w:rPr>
        <w:t>set nat source rule 10 source address '10.100.0.0/24'</w:t>
      </w:r>
    </w:p>
    <w:p w:rsidR="00F24017" w:rsidRPr="00F24017" w:rsidRDefault="00F24017" w:rsidP="00F24017">
      <w:pPr>
        <w:spacing w:line="240" w:lineRule="auto"/>
        <w:rPr>
          <w:sz w:val="20"/>
          <w:szCs w:val="20"/>
          <w:lang w:val="en-US"/>
        </w:rPr>
      </w:pPr>
      <w:r w:rsidRPr="00F24017">
        <w:rPr>
          <w:sz w:val="20"/>
          <w:szCs w:val="20"/>
          <w:lang w:val="en-US"/>
        </w:rPr>
        <w:t>set nat source rule 10 translation address 'masquerade'</w:t>
      </w:r>
    </w:p>
    <w:p w:rsidR="00F24017" w:rsidRPr="00F24017" w:rsidRDefault="00F24017" w:rsidP="00F24017">
      <w:pPr>
        <w:spacing w:line="240" w:lineRule="auto"/>
        <w:rPr>
          <w:sz w:val="20"/>
          <w:szCs w:val="20"/>
          <w:lang w:val="en-US"/>
        </w:rPr>
      </w:pPr>
      <w:r w:rsidRPr="00F24017">
        <w:rPr>
          <w:sz w:val="20"/>
          <w:szCs w:val="20"/>
          <w:lang w:val="en-US"/>
        </w:rPr>
        <w:t>set nat source rule 20 description 'NAT-to-WS'</w:t>
      </w:r>
    </w:p>
    <w:p w:rsidR="00F24017" w:rsidRPr="00F24017" w:rsidRDefault="00F24017" w:rsidP="00F24017">
      <w:pPr>
        <w:spacing w:line="240" w:lineRule="auto"/>
        <w:rPr>
          <w:sz w:val="20"/>
          <w:szCs w:val="20"/>
          <w:lang w:val="en-US"/>
        </w:rPr>
      </w:pPr>
      <w:r w:rsidRPr="00F24017">
        <w:rPr>
          <w:sz w:val="20"/>
          <w:szCs w:val="20"/>
          <w:lang w:val="en-US"/>
        </w:rPr>
        <w:t>set nat source rule 20 outbound-interface 'eth0'</w:t>
      </w:r>
    </w:p>
    <w:p w:rsidR="00F24017" w:rsidRPr="00F24017" w:rsidRDefault="00F24017" w:rsidP="00F24017">
      <w:pPr>
        <w:spacing w:line="240" w:lineRule="auto"/>
        <w:rPr>
          <w:sz w:val="20"/>
          <w:szCs w:val="20"/>
          <w:lang w:val="en-US"/>
        </w:rPr>
      </w:pPr>
      <w:r w:rsidRPr="00F24017">
        <w:rPr>
          <w:sz w:val="20"/>
          <w:szCs w:val="20"/>
          <w:lang w:val="en-US"/>
        </w:rPr>
        <w:t>set nat source rule 20 source address '10.0.0.0/24'</w:t>
      </w:r>
    </w:p>
    <w:p w:rsidR="00F24017" w:rsidRPr="00F24017" w:rsidRDefault="00F24017" w:rsidP="00F24017">
      <w:pPr>
        <w:spacing w:line="240" w:lineRule="auto"/>
        <w:rPr>
          <w:sz w:val="20"/>
          <w:szCs w:val="20"/>
          <w:lang w:val="en-US"/>
        </w:rPr>
      </w:pPr>
      <w:r w:rsidRPr="00F24017">
        <w:rPr>
          <w:sz w:val="20"/>
          <w:szCs w:val="20"/>
          <w:lang w:val="en-US"/>
        </w:rPr>
        <w:t>set nat source rule 20 translation address 'masquerade'</w:t>
      </w:r>
    </w:p>
    <w:p w:rsidR="00F24017" w:rsidRPr="00F24017" w:rsidRDefault="00F24017" w:rsidP="00F24017">
      <w:pPr>
        <w:spacing w:line="240" w:lineRule="auto"/>
        <w:rPr>
          <w:sz w:val="20"/>
          <w:szCs w:val="20"/>
          <w:lang w:val="en-US"/>
        </w:rPr>
      </w:pPr>
      <w:r w:rsidRPr="00F24017">
        <w:rPr>
          <w:sz w:val="20"/>
          <w:szCs w:val="20"/>
          <w:lang w:val="en-US"/>
        </w:rPr>
        <w:t>set nat source rule 30 description 'NAT-to-DMZ'</w:t>
      </w:r>
    </w:p>
    <w:p w:rsidR="00F24017" w:rsidRPr="00F24017" w:rsidRDefault="00F24017" w:rsidP="00F24017">
      <w:pPr>
        <w:spacing w:line="240" w:lineRule="auto"/>
        <w:rPr>
          <w:sz w:val="20"/>
          <w:szCs w:val="20"/>
          <w:lang w:val="en-US"/>
        </w:rPr>
      </w:pPr>
      <w:r w:rsidRPr="00F24017">
        <w:rPr>
          <w:sz w:val="20"/>
          <w:szCs w:val="20"/>
          <w:lang w:val="en-US"/>
        </w:rPr>
        <w:t>set nat source rule 30 outbound-interface 'eth0'</w:t>
      </w:r>
    </w:p>
    <w:p w:rsidR="00F24017" w:rsidRPr="00F24017" w:rsidRDefault="00F24017" w:rsidP="00F24017">
      <w:pPr>
        <w:spacing w:line="240" w:lineRule="auto"/>
        <w:rPr>
          <w:sz w:val="20"/>
          <w:szCs w:val="20"/>
          <w:lang w:val="en-US"/>
        </w:rPr>
      </w:pPr>
      <w:r w:rsidRPr="00F24017">
        <w:rPr>
          <w:sz w:val="20"/>
          <w:szCs w:val="20"/>
          <w:lang w:val="en-US"/>
        </w:rPr>
        <w:t>set nat source rule 30 source address '192.18.235.0/24'</w:t>
      </w:r>
    </w:p>
    <w:p w:rsidR="00F24017" w:rsidRPr="00F24017" w:rsidRDefault="00F24017" w:rsidP="00F24017">
      <w:pPr>
        <w:spacing w:line="240" w:lineRule="auto"/>
        <w:rPr>
          <w:sz w:val="20"/>
          <w:szCs w:val="20"/>
          <w:lang w:val="en-US"/>
        </w:rPr>
      </w:pPr>
      <w:r w:rsidRPr="00F24017">
        <w:rPr>
          <w:sz w:val="20"/>
          <w:szCs w:val="20"/>
          <w:lang w:val="en-US"/>
        </w:rPr>
        <w:t>set nat source rule 30 translation address 'masquerade'</w:t>
      </w:r>
    </w:p>
    <w:p w:rsidR="00F24017" w:rsidRPr="00F24017" w:rsidRDefault="00F24017" w:rsidP="00F24017">
      <w:pPr>
        <w:spacing w:line="240" w:lineRule="auto"/>
        <w:rPr>
          <w:sz w:val="20"/>
          <w:szCs w:val="20"/>
          <w:lang w:val="en-US"/>
        </w:rPr>
      </w:pPr>
      <w:r w:rsidRPr="00F24017">
        <w:rPr>
          <w:sz w:val="20"/>
          <w:szCs w:val="20"/>
          <w:lang w:val="en-US"/>
        </w:rPr>
        <w:t>set policy route policy1 rule 1 protocol 'tcp'</w:t>
      </w:r>
    </w:p>
    <w:p w:rsidR="00F24017" w:rsidRPr="00F24017" w:rsidRDefault="00F24017" w:rsidP="00F24017">
      <w:pPr>
        <w:spacing w:line="240" w:lineRule="auto"/>
        <w:rPr>
          <w:sz w:val="20"/>
          <w:szCs w:val="20"/>
          <w:lang w:val="en-US"/>
        </w:rPr>
      </w:pPr>
      <w:r w:rsidRPr="00F24017">
        <w:rPr>
          <w:sz w:val="20"/>
          <w:szCs w:val="20"/>
          <w:lang w:val="en-US"/>
        </w:rPr>
        <w:t>set policy route policy1 rule 1 set tcp-mss '1360'</w:t>
      </w:r>
    </w:p>
    <w:p w:rsidR="00F24017" w:rsidRPr="00F24017" w:rsidRDefault="00F24017" w:rsidP="00F24017">
      <w:pPr>
        <w:spacing w:line="240" w:lineRule="auto"/>
        <w:rPr>
          <w:sz w:val="20"/>
          <w:szCs w:val="20"/>
          <w:lang w:val="en-US"/>
        </w:rPr>
      </w:pPr>
      <w:r w:rsidRPr="00F24017">
        <w:rPr>
          <w:sz w:val="20"/>
          <w:szCs w:val="20"/>
          <w:lang w:val="en-US"/>
        </w:rPr>
        <w:t>set policy route policy1 rule 1 tcp flags 'SYN'</w:t>
      </w:r>
    </w:p>
    <w:p w:rsidR="00F24017" w:rsidRPr="00F24017" w:rsidRDefault="00F24017" w:rsidP="00F24017">
      <w:pPr>
        <w:spacing w:line="240" w:lineRule="auto"/>
        <w:rPr>
          <w:sz w:val="20"/>
          <w:szCs w:val="20"/>
          <w:lang w:val="en-US"/>
        </w:rPr>
      </w:pPr>
      <w:r w:rsidRPr="00F24017">
        <w:rPr>
          <w:sz w:val="20"/>
          <w:szCs w:val="20"/>
          <w:lang w:val="en-US"/>
        </w:rPr>
        <w:t>set policy route-map CONNECT rule 10 action 'permit'</w:t>
      </w:r>
    </w:p>
    <w:p w:rsidR="00F24017" w:rsidRPr="00F24017" w:rsidRDefault="00F24017" w:rsidP="00F24017">
      <w:pPr>
        <w:spacing w:line="240" w:lineRule="auto"/>
        <w:rPr>
          <w:sz w:val="20"/>
          <w:szCs w:val="20"/>
          <w:lang w:val="en-US"/>
        </w:rPr>
      </w:pPr>
      <w:r w:rsidRPr="00F24017">
        <w:rPr>
          <w:sz w:val="20"/>
          <w:szCs w:val="20"/>
          <w:lang w:val="en-US"/>
        </w:rPr>
        <w:t>set policy route-map CONNECT rule 10 match interface 'lo'</w:t>
      </w:r>
    </w:p>
    <w:p w:rsidR="00F24017" w:rsidRPr="00F24017" w:rsidRDefault="00F24017" w:rsidP="00F24017">
      <w:pPr>
        <w:spacing w:line="240" w:lineRule="auto"/>
        <w:rPr>
          <w:sz w:val="20"/>
          <w:szCs w:val="20"/>
          <w:lang w:val="en-US"/>
        </w:rPr>
      </w:pPr>
      <w:r w:rsidRPr="00F24017">
        <w:rPr>
          <w:sz w:val="20"/>
          <w:szCs w:val="20"/>
          <w:lang w:val="en-US"/>
        </w:rPr>
        <w:lastRenderedPageBreak/>
        <w:t>set protocols bgp 65250 neighbor 192.168.17.11 remote-as '65000'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192.168.17.11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192.168.17.12 remote-as '65050'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192.168.17.12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192.168.17.13 remote-as '65100'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192.168.17.13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192.168.17.14 remote-as '65150'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192.168.17.14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192.168.17.15 remote-as '65200'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192.168.17.15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192.168.17.17 remote-as '65300'</w:t>
      </w:r>
    </w:p>
    <w:p w:rsidR="00F24017" w:rsidRPr="00F24017" w:rsidRDefault="00F24017" w:rsidP="00F24017">
      <w:pPr>
        <w:spacing w:line="240" w:lineRule="auto"/>
        <w:rPr>
          <w:sz w:val="20"/>
          <w:szCs w:val="20"/>
          <w:lang w:val="en-US"/>
        </w:rPr>
      </w:pPr>
      <w:r w:rsidRPr="00F24017">
        <w:rPr>
          <w:sz w:val="20"/>
          <w:szCs w:val="20"/>
          <w:lang w:val="en-US"/>
        </w:rPr>
        <w:t>set protocols bgp 65250 neighbor 192.168.17.17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neighbor 207.11.134.2 remote-as '65350'</w:t>
      </w:r>
    </w:p>
    <w:p w:rsidR="00F24017" w:rsidRPr="00F24017" w:rsidRDefault="00F24017" w:rsidP="00F24017">
      <w:pPr>
        <w:spacing w:line="240" w:lineRule="auto"/>
        <w:rPr>
          <w:sz w:val="20"/>
          <w:szCs w:val="20"/>
          <w:lang w:val="en-US"/>
        </w:rPr>
      </w:pPr>
      <w:r w:rsidRPr="00F24017">
        <w:rPr>
          <w:sz w:val="20"/>
          <w:szCs w:val="20"/>
          <w:lang w:val="en-US"/>
        </w:rPr>
        <w:t>set protocols bgp 65250 neighbor 207.11.134.2 update-source '192.168.17.16'</w:t>
      </w:r>
    </w:p>
    <w:p w:rsidR="00F24017" w:rsidRPr="00F24017" w:rsidRDefault="00F24017" w:rsidP="00F24017">
      <w:pPr>
        <w:spacing w:line="240" w:lineRule="auto"/>
        <w:rPr>
          <w:sz w:val="20"/>
          <w:szCs w:val="20"/>
          <w:lang w:val="en-US"/>
        </w:rPr>
      </w:pPr>
      <w:r w:rsidRPr="00F24017">
        <w:rPr>
          <w:sz w:val="20"/>
          <w:szCs w:val="20"/>
          <w:lang w:val="en-US"/>
        </w:rPr>
        <w:t>set protocols bgp 65250 network '192.0.2.0/24'</w:t>
      </w:r>
    </w:p>
    <w:p w:rsidR="00F24017" w:rsidRPr="00F24017" w:rsidRDefault="00F24017" w:rsidP="00F24017">
      <w:pPr>
        <w:spacing w:line="240" w:lineRule="auto"/>
        <w:rPr>
          <w:sz w:val="20"/>
          <w:szCs w:val="20"/>
          <w:lang w:val="en-US"/>
        </w:rPr>
      </w:pPr>
      <w:r w:rsidRPr="00F24017">
        <w:rPr>
          <w:sz w:val="20"/>
          <w:szCs w:val="20"/>
          <w:lang w:val="en-US"/>
        </w:rPr>
        <w:t>set protocols bgp 65250 parameters router-id '192.168.17.16'</w:t>
      </w:r>
    </w:p>
    <w:p w:rsidR="00F24017" w:rsidRPr="00F24017" w:rsidRDefault="00F24017" w:rsidP="00F24017">
      <w:pPr>
        <w:spacing w:line="240" w:lineRule="auto"/>
        <w:rPr>
          <w:sz w:val="20"/>
          <w:szCs w:val="20"/>
          <w:lang w:val="en-US"/>
        </w:rPr>
      </w:pPr>
      <w:r w:rsidRPr="00F24017">
        <w:rPr>
          <w:sz w:val="20"/>
          <w:szCs w:val="20"/>
          <w:lang w:val="en-US"/>
        </w:rPr>
        <w:t>set protocols ospf area 0.0.0.0 authentication 'md5'</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'10.0.0.0/24'</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'10.100.0.0/24'</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'172.16.5.0/30'</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'172.16.1.0/30'</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'172.16.2.0/30'</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'172.16.3.0/30'</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'172.16.4.0/30'</w:t>
      </w:r>
    </w:p>
    <w:p w:rsidR="00F24017" w:rsidRPr="00F24017" w:rsidRDefault="00F24017" w:rsidP="00F24017">
      <w:pPr>
        <w:spacing w:line="240" w:lineRule="auto"/>
        <w:rPr>
          <w:sz w:val="20"/>
          <w:szCs w:val="20"/>
          <w:lang w:val="en-US"/>
        </w:rPr>
      </w:pPr>
      <w:r w:rsidRPr="00F24017">
        <w:rPr>
          <w:sz w:val="20"/>
          <w:szCs w:val="20"/>
          <w:lang w:val="en-US"/>
        </w:rPr>
        <w:t>set protocols ospf area 0.0.0.0 network '172.16.0.0/30'</w:t>
      </w:r>
    </w:p>
    <w:p w:rsidR="00F24017" w:rsidRPr="00F24017" w:rsidRDefault="00F24017" w:rsidP="00F24017">
      <w:pPr>
        <w:spacing w:line="240" w:lineRule="auto"/>
        <w:rPr>
          <w:sz w:val="20"/>
          <w:szCs w:val="20"/>
          <w:lang w:val="en-US"/>
        </w:rPr>
      </w:pPr>
      <w:r w:rsidRPr="00F24017">
        <w:rPr>
          <w:sz w:val="20"/>
          <w:szCs w:val="20"/>
          <w:lang w:val="en-US"/>
        </w:rPr>
        <w:t>set protocols ospf default-information originate 'always'</w:t>
      </w:r>
    </w:p>
    <w:p w:rsidR="00F24017" w:rsidRPr="00F24017" w:rsidRDefault="00F24017" w:rsidP="00F24017">
      <w:pPr>
        <w:spacing w:line="240" w:lineRule="auto"/>
        <w:rPr>
          <w:sz w:val="20"/>
          <w:szCs w:val="20"/>
          <w:lang w:val="en-US"/>
        </w:rPr>
      </w:pPr>
      <w:r w:rsidRPr="00F24017">
        <w:rPr>
          <w:sz w:val="20"/>
          <w:szCs w:val="20"/>
          <w:lang w:val="en-US"/>
        </w:rPr>
        <w:t>set protocols ospf default-information originate metric '10'</w:t>
      </w:r>
    </w:p>
    <w:p w:rsidR="00F24017" w:rsidRPr="00F24017" w:rsidRDefault="00F24017" w:rsidP="00F24017">
      <w:pPr>
        <w:spacing w:line="240" w:lineRule="auto"/>
        <w:rPr>
          <w:sz w:val="20"/>
          <w:szCs w:val="20"/>
          <w:lang w:val="en-US"/>
        </w:rPr>
      </w:pPr>
      <w:r w:rsidRPr="00F24017">
        <w:rPr>
          <w:sz w:val="20"/>
          <w:szCs w:val="20"/>
          <w:lang w:val="en-US"/>
        </w:rPr>
        <w:t>set protocols ospf default-information originate metric-type '2'</w:t>
      </w:r>
    </w:p>
    <w:p w:rsidR="00F24017" w:rsidRPr="00F24017" w:rsidRDefault="00F24017" w:rsidP="00F24017">
      <w:pPr>
        <w:spacing w:line="240" w:lineRule="auto"/>
        <w:rPr>
          <w:sz w:val="20"/>
          <w:szCs w:val="20"/>
          <w:lang w:val="en-US"/>
        </w:rPr>
      </w:pPr>
      <w:r w:rsidRPr="00F24017">
        <w:rPr>
          <w:sz w:val="20"/>
          <w:szCs w:val="20"/>
          <w:lang w:val="en-US"/>
        </w:rPr>
        <w:t>set protocols ospf 'log-adjacency-changes'</w:t>
      </w:r>
    </w:p>
    <w:p w:rsidR="00F24017" w:rsidRPr="00F24017" w:rsidRDefault="00F24017" w:rsidP="00F24017">
      <w:pPr>
        <w:spacing w:line="240" w:lineRule="auto"/>
        <w:rPr>
          <w:sz w:val="20"/>
          <w:szCs w:val="20"/>
          <w:lang w:val="en-US"/>
        </w:rPr>
      </w:pPr>
      <w:r w:rsidRPr="00F24017">
        <w:rPr>
          <w:sz w:val="20"/>
          <w:szCs w:val="20"/>
          <w:lang w:val="en-US"/>
        </w:rPr>
        <w:t>set protocols ospf parameters abr-type 'cisco'</w:t>
      </w:r>
    </w:p>
    <w:p w:rsidR="00F24017" w:rsidRPr="00F24017" w:rsidRDefault="00F24017" w:rsidP="00F24017">
      <w:pPr>
        <w:spacing w:line="240" w:lineRule="auto"/>
        <w:rPr>
          <w:sz w:val="20"/>
          <w:szCs w:val="20"/>
          <w:lang w:val="en-US"/>
        </w:rPr>
      </w:pPr>
      <w:r w:rsidRPr="00F24017">
        <w:rPr>
          <w:sz w:val="20"/>
          <w:szCs w:val="20"/>
          <w:lang w:val="en-US"/>
        </w:rPr>
        <w:t>set protocols ospf parameters router-id '1.1.1.1'</w:t>
      </w:r>
    </w:p>
    <w:p w:rsidR="00F24017" w:rsidRPr="00F24017" w:rsidRDefault="00F24017" w:rsidP="00F24017">
      <w:pPr>
        <w:spacing w:line="240" w:lineRule="auto"/>
        <w:rPr>
          <w:sz w:val="20"/>
          <w:szCs w:val="20"/>
          <w:lang w:val="en-US"/>
        </w:rPr>
      </w:pPr>
      <w:r w:rsidRPr="00F24017">
        <w:rPr>
          <w:sz w:val="20"/>
          <w:szCs w:val="20"/>
          <w:lang w:val="en-US"/>
        </w:rPr>
        <w:t>set protocols ospf passive-interface 'default'</w:t>
      </w:r>
    </w:p>
    <w:p w:rsidR="00F24017" w:rsidRPr="00F24017" w:rsidRDefault="00F24017" w:rsidP="00F24017">
      <w:pPr>
        <w:spacing w:line="240" w:lineRule="auto"/>
        <w:rPr>
          <w:sz w:val="20"/>
          <w:szCs w:val="20"/>
          <w:lang w:val="en-US"/>
        </w:rPr>
      </w:pPr>
      <w:r w:rsidRPr="00F24017">
        <w:rPr>
          <w:sz w:val="20"/>
          <w:szCs w:val="20"/>
          <w:lang w:val="en-US"/>
        </w:rPr>
        <w:t>set protocols ospf passive-interface-exclude 'eth0'</w:t>
      </w:r>
    </w:p>
    <w:p w:rsidR="00F24017" w:rsidRPr="00F24017" w:rsidRDefault="00F24017" w:rsidP="00F24017">
      <w:pPr>
        <w:spacing w:line="240" w:lineRule="auto"/>
        <w:rPr>
          <w:sz w:val="20"/>
          <w:szCs w:val="20"/>
          <w:lang w:val="en-US"/>
        </w:rPr>
      </w:pPr>
      <w:r w:rsidRPr="00F24017">
        <w:rPr>
          <w:sz w:val="20"/>
          <w:szCs w:val="20"/>
          <w:lang w:val="en-US"/>
        </w:rPr>
        <w:t>set protocols ospf passive-interface-exclude 'tun0'</w:t>
      </w:r>
    </w:p>
    <w:p w:rsidR="00F24017" w:rsidRPr="00F24017" w:rsidRDefault="00F24017" w:rsidP="00F24017">
      <w:pPr>
        <w:spacing w:line="240" w:lineRule="auto"/>
        <w:rPr>
          <w:sz w:val="20"/>
          <w:szCs w:val="20"/>
          <w:lang w:val="en-US"/>
        </w:rPr>
      </w:pPr>
      <w:r w:rsidRPr="00F24017">
        <w:rPr>
          <w:sz w:val="20"/>
          <w:szCs w:val="20"/>
          <w:lang w:val="en-US"/>
        </w:rPr>
        <w:lastRenderedPageBreak/>
        <w:t>set protocols ospf passive-interface-exclude 'tun1'</w:t>
      </w:r>
    </w:p>
    <w:p w:rsidR="00F24017" w:rsidRPr="00F24017" w:rsidRDefault="00F24017" w:rsidP="00F24017">
      <w:pPr>
        <w:spacing w:line="240" w:lineRule="auto"/>
        <w:rPr>
          <w:sz w:val="20"/>
          <w:szCs w:val="20"/>
          <w:lang w:val="en-US"/>
        </w:rPr>
      </w:pPr>
      <w:r w:rsidRPr="00F24017">
        <w:rPr>
          <w:sz w:val="20"/>
          <w:szCs w:val="20"/>
          <w:lang w:val="en-US"/>
        </w:rPr>
        <w:t>set protocols ospf passive-interface-exclude 'tun3'</w:t>
      </w:r>
    </w:p>
    <w:p w:rsidR="00F24017" w:rsidRPr="00F24017" w:rsidRDefault="00F24017" w:rsidP="00F24017">
      <w:pPr>
        <w:spacing w:line="240" w:lineRule="auto"/>
        <w:rPr>
          <w:sz w:val="20"/>
          <w:szCs w:val="20"/>
          <w:lang w:val="en-US"/>
        </w:rPr>
      </w:pPr>
      <w:r w:rsidRPr="00F24017">
        <w:rPr>
          <w:sz w:val="20"/>
          <w:szCs w:val="20"/>
          <w:lang w:val="en-US"/>
        </w:rPr>
        <w:t>set protocols ospf passive-interface-exclude 'tun4'</w:t>
      </w:r>
    </w:p>
    <w:p w:rsidR="00F24017" w:rsidRPr="00F24017" w:rsidRDefault="00F24017" w:rsidP="00F24017">
      <w:pPr>
        <w:spacing w:line="240" w:lineRule="auto"/>
        <w:rPr>
          <w:sz w:val="20"/>
          <w:szCs w:val="20"/>
          <w:lang w:val="en-US"/>
        </w:rPr>
      </w:pPr>
      <w:r w:rsidRPr="00F24017">
        <w:rPr>
          <w:sz w:val="20"/>
          <w:szCs w:val="20"/>
          <w:lang w:val="en-US"/>
        </w:rPr>
        <w:t>set protocols ospf passive-interface-exclude 'tun5'</w:t>
      </w:r>
    </w:p>
    <w:p w:rsidR="00F24017" w:rsidRPr="00F24017" w:rsidRDefault="00F24017" w:rsidP="00F24017">
      <w:pPr>
        <w:spacing w:line="240" w:lineRule="auto"/>
        <w:rPr>
          <w:sz w:val="20"/>
          <w:szCs w:val="20"/>
          <w:lang w:val="en-US"/>
        </w:rPr>
      </w:pPr>
      <w:r w:rsidRPr="00F24017">
        <w:rPr>
          <w:sz w:val="20"/>
          <w:szCs w:val="20"/>
          <w:lang w:val="en-US"/>
        </w:rPr>
        <w:t>set protocols ospf redistribute connected metric-type '2'</w:t>
      </w:r>
    </w:p>
    <w:p w:rsidR="00F24017" w:rsidRPr="00F24017" w:rsidRDefault="00F24017" w:rsidP="00F24017">
      <w:pPr>
        <w:spacing w:line="240" w:lineRule="auto"/>
        <w:rPr>
          <w:sz w:val="20"/>
          <w:szCs w:val="20"/>
          <w:lang w:val="en-US"/>
        </w:rPr>
      </w:pPr>
      <w:r w:rsidRPr="00F24017">
        <w:rPr>
          <w:sz w:val="20"/>
          <w:szCs w:val="20"/>
          <w:lang w:val="en-US"/>
        </w:rPr>
        <w:t>set protocols ospf redistribute connected route-map 'CONNECT'</w:t>
      </w:r>
    </w:p>
    <w:p w:rsidR="00F24017" w:rsidRPr="00F24017" w:rsidRDefault="00F24017" w:rsidP="00F24017">
      <w:pPr>
        <w:spacing w:line="240" w:lineRule="auto"/>
        <w:rPr>
          <w:sz w:val="20"/>
          <w:szCs w:val="20"/>
          <w:lang w:val="en-US"/>
        </w:rPr>
      </w:pPr>
      <w:r w:rsidRPr="00F24017">
        <w:rPr>
          <w:sz w:val="20"/>
          <w:szCs w:val="20"/>
          <w:lang w:val="en-US"/>
        </w:rPr>
        <w:t>set protocols static route 10.0.0.0/24 next-hop '172.20.0.2'</w:t>
      </w:r>
    </w:p>
    <w:p w:rsidR="00F24017" w:rsidRPr="00F24017" w:rsidRDefault="00F24017" w:rsidP="00F24017">
      <w:pPr>
        <w:spacing w:line="240" w:lineRule="auto"/>
        <w:rPr>
          <w:sz w:val="20"/>
          <w:szCs w:val="20"/>
          <w:lang w:val="en-US"/>
        </w:rPr>
      </w:pPr>
      <w:r w:rsidRPr="00F24017">
        <w:rPr>
          <w:sz w:val="20"/>
          <w:szCs w:val="20"/>
          <w:lang w:val="en-US"/>
        </w:rPr>
        <w:t>set protocols static route 10.10.1.0/24 next-hop '172.16.1.2'</w:t>
      </w:r>
    </w:p>
    <w:p w:rsidR="00F24017" w:rsidRPr="00F24017" w:rsidRDefault="00F24017" w:rsidP="00F24017">
      <w:pPr>
        <w:spacing w:line="240" w:lineRule="auto"/>
        <w:rPr>
          <w:sz w:val="20"/>
          <w:szCs w:val="20"/>
          <w:lang w:val="en-US"/>
        </w:rPr>
      </w:pPr>
      <w:r w:rsidRPr="00F24017">
        <w:rPr>
          <w:sz w:val="20"/>
          <w:szCs w:val="20"/>
          <w:lang w:val="en-US"/>
        </w:rPr>
        <w:t>set protocols static route 10.10.2.0/24 next-hop '172.16.2.2'</w:t>
      </w:r>
    </w:p>
    <w:p w:rsidR="00F24017" w:rsidRPr="00F24017" w:rsidRDefault="00F24017" w:rsidP="00F24017">
      <w:pPr>
        <w:spacing w:line="240" w:lineRule="auto"/>
        <w:rPr>
          <w:sz w:val="20"/>
          <w:szCs w:val="20"/>
          <w:lang w:val="en-US"/>
        </w:rPr>
      </w:pPr>
      <w:r w:rsidRPr="00F24017">
        <w:rPr>
          <w:sz w:val="20"/>
          <w:szCs w:val="20"/>
          <w:lang w:val="en-US"/>
        </w:rPr>
        <w:t>set protocols static route 10.10.3.0/24 next-hop '172.16.3.2'</w:t>
      </w:r>
    </w:p>
    <w:p w:rsidR="00F24017" w:rsidRPr="00F24017" w:rsidRDefault="00F24017" w:rsidP="00F24017">
      <w:pPr>
        <w:spacing w:line="240" w:lineRule="auto"/>
        <w:rPr>
          <w:sz w:val="20"/>
          <w:szCs w:val="20"/>
          <w:lang w:val="en-US"/>
        </w:rPr>
      </w:pPr>
      <w:r w:rsidRPr="00F24017">
        <w:rPr>
          <w:sz w:val="20"/>
          <w:szCs w:val="20"/>
          <w:lang w:val="en-US"/>
        </w:rPr>
        <w:t>set protocols static route 10.10.4.0/24 next-hop '172.16.5.2'</w:t>
      </w:r>
    </w:p>
    <w:p w:rsidR="00F24017" w:rsidRPr="00F24017" w:rsidRDefault="00F24017" w:rsidP="00F24017">
      <w:pPr>
        <w:spacing w:line="240" w:lineRule="auto"/>
        <w:rPr>
          <w:sz w:val="20"/>
          <w:szCs w:val="20"/>
          <w:lang w:val="en-US"/>
        </w:rPr>
      </w:pPr>
      <w:r w:rsidRPr="00F24017">
        <w:rPr>
          <w:sz w:val="20"/>
          <w:szCs w:val="20"/>
          <w:lang w:val="en-US"/>
        </w:rPr>
        <w:t>set protocols static route 10.10.5.0/24 next-hop '172.16.4.2'</w:t>
      </w:r>
    </w:p>
    <w:p w:rsidR="00F24017" w:rsidRPr="00F24017" w:rsidRDefault="00F24017" w:rsidP="00F24017">
      <w:pPr>
        <w:spacing w:line="240" w:lineRule="auto"/>
        <w:rPr>
          <w:sz w:val="20"/>
          <w:szCs w:val="20"/>
          <w:lang w:val="en-US"/>
        </w:rPr>
      </w:pPr>
      <w:r w:rsidRPr="00F24017">
        <w:rPr>
          <w:sz w:val="20"/>
          <w:szCs w:val="20"/>
          <w:lang w:val="en-US"/>
        </w:rPr>
        <w:t>set protocols static route 10.100.0.0/24 next-hop '172.20.0.2'</w:t>
      </w:r>
    </w:p>
    <w:p w:rsidR="00F24017" w:rsidRPr="00F24017" w:rsidRDefault="00F24017" w:rsidP="00F24017">
      <w:pPr>
        <w:spacing w:line="240" w:lineRule="auto"/>
        <w:rPr>
          <w:sz w:val="20"/>
          <w:szCs w:val="20"/>
          <w:lang w:val="en-US"/>
        </w:rPr>
      </w:pPr>
      <w:r w:rsidRPr="00F24017">
        <w:rPr>
          <w:sz w:val="20"/>
          <w:szCs w:val="20"/>
          <w:lang w:val="en-US"/>
        </w:rPr>
        <w:t>set protocols static route 10.200.1.0/24 next-hop '172.16.1.2'</w:t>
      </w:r>
    </w:p>
    <w:p w:rsidR="00F24017" w:rsidRPr="00F24017" w:rsidRDefault="00F24017" w:rsidP="00F24017">
      <w:pPr>
        <w:spacing w:line="240" w:lineRule="auto"/>
        <w:rPr>
          <w:sz w:val="20"/>
          <w:szCs w:val="20"/>
          <w:lang w:val="en-US"/>
        </w:rPr>
      </w:pPr>
      <w:r w:rsidRPr="00F24017">
        <w:rPr>
          <w:sz w:val="20"/>
          <w:szCs w:val="20"/>
          <w:lang w:val="en-US"/>
        </w:rPr>
        <w:t>set protocols static route 10.200.2.0/24 next-hop '172.16.2.1'</w:t>
      </w:r>
    </w:p>
    <w:p w:rsidR="00F24017" w:rsidRPr="00F24017" w:rsidRDefault="00F24017" w:rsidP="00F24017">
      <w:pPr>
        <w:spacing w:line="240" w:lineRule="auto"/>
        <w:rPr>
          <w:sz w:val="20"/>
          <w:szCs w:val="20"/>
          <w:lang w:val="en-US"/>
        </w:rPr>
      </w:pPr>
      <w:r w:rsidRPr="00F24017">
        <w:rPr>
          <w:sz w:val="20"/>
          <w:szCs w:val="20"/>
          <w:lang w:val="en-US"/>
        </w:rPr>
        <w:t>set protocols static route 10.200.3.0/24 next-hop '172.16.3.2'</w:t>
      </w:r>
    </w:p>
    <w:p w:rsidR="00F24017" w:rsidRPr="00F24017" w:rsidRDefault="00F24017" w:rsidP="00F24017">
      <w:pPr>
        <w:spacing w:line="240" w:lineRule="auto"/>
        <w:rPr>
          <w:sz w:val="20"/>
          <w:szCs w:val="20"/>
          <w:lang w:val="en-US"/>
        </w:rPr>
      </w:pPr>
      <w:r w:rsidRPr="00F24017">
        <w:rPr>
          <w:sz w:val="20"/>
          <w:szCs w:val="20"/>
          <w:lang w:val="en-US"/>
        </w:rPr>
        <w:t>set protocols static route 10.200.4.0/24 next-hop '172.16.5.2'</w:t>
      </w:r>
    </w:p>
    <w:p w:rsidR="00F24017" w:rsidRPr="00F24017" w:rsidRDefault="00F24017" w:rsidP="00F24017">
      <w:pPr>
        <w:spacing w:line="240" w:lineRule="auto"/>
        <w:rPr>
          <w:sz w:val="20"/>
          <w:szCs w:val="20"/>
          <w:lang w:val="en-US"/>
        </w:rPr>
      </w:pPr>
      <w:r w:rsidRPr="00F24017">
        <w:rPr>
          <w:sz w:val="20"/>
          <w:szCs w:val="20"/>
          <w:lang w:val="en-US"/>
        </w:rPr>
        <w:t>set protocols static route 10.200.5.0/24 next-hop '172.16.4.2'</w:t>
      </w:r>
    </w:p>
    <w:p w:rsidR="00F24017" w:rsidRPr="00F24017" w:rsidRDefault="00F24017" w:rsidP="00F24017">
      <w:pPr>
        <w:spacing w:line="240" w:lineRule="auto"/>
        <w:rPr>
          <w:sz w:val="20"/>
          <w:szCs w:val="20"/>
          <w:lang w:val="en-US"/>
        </w:rPr>
      </w:pPr>
      <w:r w:rsidRPr="00F24017">
        <w:rPr>
          <w:sz w:val="20"/>
          <w:szCs w:val="20"/>
          <w:lang w:val="en-US"/>
        </w:rPr>
        <w:t>set protocols static route 192.168.44.0/24 next-hop 192.168.17.1 distance '1'</w:t>
      </w:r>
    </w:p>
    <w:p w:rsidR="00F24017" w:rsidRPr="00F24017" w:rsidRDefault="00F24017" w:rsidP="00F24017">
      <w:pPr>
        <w:spacing w:line="240" w:lineRule="auto"/>
        <w:rPr>
          <w:sz w:val="20"/>
          <w:szCs w:val="20"/>
          <w:lang w:val="en-US"/>
        </w:rPr>
      </w:pPr>
      <w:r w:rsidRPr="00F24017">
        <w:rPr>
          <w:sz w:val="20"/>
          <w:szCs w:val="20"/>
          <w:lang w:val="en-US"/>
        </w:rPr>
        <w:t>set protocols static route 198.18.235.0/24 next-hop '172.20.0.2'</w:t>
      </w:r>
    </w:p>
    <w:p w:rsidR="00F24017" w:rsidRPr="00F24017" w:rsidRDefault="00F24017" w:rsidP="00F24017">
      <w:pPr>
        <w:spacing w:line="240" w:lineRule="auto"/>
        <w:rPr>
          <w:sz w:val="20"/>
          <w:szCs w:val="20"/>
          <w:lang w:val="en-US"/>
        </w:rPr>
      </w:pPr>
      <w:r w:rsidRPr="00F24017">
        <w:rPr>
          <w:sz w:val="20"/>
          <w:szCs w:val="20"/>
          <w:lang w:val="en-US"/>
        </w:rPr>
        <w:t>set service dns forwarding cache-size '0'</w:t>
      </w:r>
    </w:p>
    <w:p w:rsidR="00F24017" w:rsidRPr="00F24017" w:rsidRDefault="00F24017" w:rsidP="00F24017">
      <w:pPr>
        <w:spacing w:line="240" w:lineRule="auto"/>
        <w:rPr>
          <w:sz w:val="20"/>
          <w:szCs w:val="20"/>
          <w:lang w:val="en-US"/>
        </w:rPr>
      </w:pPr>
      <w:r w:rsidRPr="00F24017">
        <w:rPr>
          <w:sz w:val="20"/>
          <w:szCs w:val="20"/>
          <w:lang w:val="en-US"/>
        </w:rPr>
        <w:t>set service dns forwarding listen-on 'eth1'</w:t>
      </w:r>
    </w:p>
    <w:p w:rsidR="00F24017" w:rsidRPr="00F24017" w:rsidRDefault="00F24017" w:rsidP="00F24017">
      <w:pPr>
        <w:spacing w:line="240" w:lineRule="auto"/>
        <w:rPr>
          <w:sz w:val="20"/>
          <w:szCs w:val="20"/>
          <w:lang w:val="en-US"/>
        </w:rPr>
      </w:pPr>
      <w:r w:rsidRPr="00F24017">
        <w:rPr>
          <w:sz w:val="20"/>
          <w:szCs w:val="20"/>
          <w:lang w:val="en-US"/>
        </w:rPr>
        <w:t>set service dns forwarding name-server '10.100.0.2'</w:t>
      </w:r>
    </w:p>
    <w:p w:rsidR="00F24017" w:rsidRPr="00F24017" w:rsidRDefault="00F24017" w:rsidP="00F24017">
      <w:pPr>
        <w:spacing w:line="240" w:lineRule="auto"/>
        <w:rPr>
          <w:sz w:val="20"/>
          <w:szCs w:val="20"/>
          <w:lang w:val="en-US"/>
        </w:rPr>
      </w:pPr>
      <w:r w:rsidRPr="00F24017">
        <w:rPr>
          <w:sz w:val="20"/>
          <w:szCs w:val="20"/>
          <w:lang w:val="en-US"/>
        </w:rPr>
        <w:t>set service dns forwarding name-server '8.8.4.4'</w:t>
      </w:r>
    </w:p>
    <w:p w:rsidR="00F24017" w:rsidRPr="00F24017" w:rsidRDefault="00F24017" w:rsidP="00F24017">
      <w:pPr>
        <w:spacing w:line="240" w:lineRule="auto"/>
        <w:rPr>
          <w:sz w:val="20"/>
          <w:szCs w:val="20"/>
          <w:lang w:val="en-US"/>
        </w:rPr>
      </w:pPr>
      <w:r w:rsidRPr="00F24017">
        <w:rPr>
          <w:sz w:val="20"/>
          <w:szCs w:val="20"/>
          <w:lang w:val="en-US"/>
        </w:rPr>
        <w:t>set service snmp community opennms authorization 'rw'</w:t>
      </w:r>
    </w:p>
    <w:p w:rsidR="00F24017" w:rsidRPr="00F24017" w:rsidRDefault="00F24017" w:rsidP="00F24017">
      <w:pPr>
        <w:spacing w:line="240" w:lineRule="auto"/>
        <w:rPr>
          <w:sz w:val="20"/>
          <w:szCs w:val="20"/>
          <w:lang w:val="en-US"/>
        </w:rPr>
      </w:pPr>
      <w:r w:rsidRPr="00F24017">
        <w:rPr>
          <w:sz w:val="20"/>
          <w:szCs w:val="20"/>
          <w:lang w:val="en-US"/>
        </w:rPr>
        <w:t>set service snmp community opennms client '10.100.0.9'</w:t>
      </w:r>
    </w:p>
    <w:p w:rsidR="00F24017" w:rsidRPr="00F24017" w:rsidRDefault="00F24017" w:rsidP="00F24017">
      <w:pPr>
        <w:spacing w:line="240" w:lineRule="auto"/>
        <w:rPr>
          <w:sz w:val="20"/>
          <w:szCs w:val="20"/>
          <w:lang w:val="en-US"/>
        </w:rPr>
      </w:pPr>
      <w:r w:rsidRPr="00F24017">
        <w:rPr>
          <w:sz w:val="20"/>
          <w:szCs w:val="20"/>
          <w:lang w:val="en-US"/>
        </w:rPr>
        <w:t>set service ssh 'allow-root'</w:t>
      </w:r>
    </w:p>
    <w:p w:rsidR="00F24017" w:rsidRPr="00F24017" w:rsidRDefault="00F24017" w:rsidP="00F24017">
      <w:pPr>
        <w:spacing w:line="240" w:lineRule="auto"/>
        <w:rPr>
          <w:sz w:val="20"/>
          <w:szCs w:val="20"/>
          <w:lang w:val="en-US"/>
        </w:rPr>
      </w:pPr>
      <w:r w:rsidRPr="00F24017">
        <w:rPr>
          <w:sz w:val="20"/>
          <w:szCs w:val="20"/>
          <w:lang w:val="en-US"/>
        </w:rPr>
        <w:t>set service ssh port '22'</w:t>
      </w:r>
    </w:p>
    <w:p w:rsidR="00F24017" w:rsidRPr="00F24017" w:rsidRDefault="00F24017" w:rsidP="00F24017">
      <w:pPr>
        <w:spacing w:line="240" w:lineRule="auto"/>
        <w:rPr>
          <w:sz w:val="20"/>
          <w:szCs w:val="20"/>
          <w:lang w:val="en-US"/>
        </w:rPr>
      </w:pPr>
      <w:r w:rsidRPr="00F24017">
        <w:rPr>
          <w:sz w:val="20"/>
          <w:szCs w:val="20"/>
          <w:lang w:val="en-US"/>
        </w:rPr>
        <w:t>set system config-management commit-revisions '20'</w:t>
      </w:r>
    </w:p>
    <w:p w:rsidR="00F24017" w:rsidRPr="00F24017" w:rsidRDefault="00F24017" w:rsidP="00F24017">
      <w:pPr>
        <w:spacing w:line="240" w:lineRule="auto"/>
        <w:rPr>
          <w:sz w:val="20"/>
          <w:szCs w:val="20"/>
          <w:lang w:val="en-US"/>
        </w:rPr>
      </w:pPr>
      <w:r w:rsidRPr="00F24017">
        <w:rPr>
          <w:sz w:val="20"/>
          <w:szCs w:val="20"/>
          <w:lang w:val="en-US"/>
        </w:rPr>
        <w:t>set system console device ttyS0 speed '9600'</w:t>
      </w:r>
    </w:p>
    <w:p w:rsidR="00F24017" w:rsidRPr="00F24017" w:rsidRDefault="00F24017" w:rsidP="00F24017">
      <w:pPr>
        <w:spacing w:line="240" w:lineRule="auto"/>
        <w:rPr>
          <w:sz w:val="20"/>
          <w:szCs w:val="20"/>
          <w:lang w:val="en-US"/>
        </w:rPr>
      </w:pPr>
      <w:r w:rsidRPr="00F24017">
        <w:rPr>
          <w:sz w:val="20"/>
          <w:szCs w:val="20"/>
          <w:lang w:val="en-US"/>
        </w:rPr>
        <w:t>set system host-name 'R1-HQ'</w:t>
      </w:r>
    </w:p>
    <w:p w:rsidR="00F24017" w:rsidRPr="00F24017" w:rsidRDefault="00F24017" w:rsidP="00F24017">
      <w:pPr>
        <w:spacing w:line="240" w:lineRule="auto"/>
        <w:rPr>
          <w:sz w:val="20"/>
          <w:szCs w:val="20"/>
          <w:lang w:val="en-US"/>
        </w:rPr>
      </w:pPr>
      <w:r w:rsidRPr="00F24017">
        <w:rPr>
          <w:sz w:val="20"/>
          <w:szCs w:val="20"/>
          <w:lang w:val="en-US"/>
        </w:rPr>
        <w:t>set system login radius-server 10.100.0.2 port '1812'</w:t>
      </w:r>
    </w:p>
    <w:p w:rsidR="00F24017" w:rsidRPr="00F24017" w:rsidRDefault="00F24017" w:rsidP="00F24017">
      <w:pPr>
        <w:spacing w:line="240" w:lineRule="auto"/>
        <w:rPr>
          <w:sz w:val="20"/>
          <w:szCs w:val="20"/>
          <w:lang w:val="en-US"/>
        </w:rPr>
      </w:pPr>
      <w:r w:rsidRPr="00F24017">
        <w:rPr>
          <w:sz w:val="20"/>
          <w:szCs w:val="20"/>
          <w:lang w:val="en-US"/>
        </w:rPr>
        <w:t>set system login radius-server 10.100.0.2 secret 'Kissa123'</w:t>
      </w:r>
    </w:p>
    <w:p w:rsidR="00F24017" w:rsidRPr="00F24017" w:rsidRDefault="00F24017" w:rsidP="00F24017">
      <w:pPr>
        <w:spacing w:line="240" w:lineRule="auto"/>
        <w:rPr>
          <w:sz w:val="20"/>
          <w:szCs w:val="20"/>
          <w:lang w:val="en-US"/>
        </w:rPr>
      </w:pPr>
      <w:r w:rsidRPr="00F24017">
        <w:rPr>
          <w:sz w:val="20"/>
          <w:szCs w:val="20"/>
          <w:lang w:val="en-US"/>
        </w:rPr>
        <w:t>set system login radius-server 10.100.0.2 timeout '2'</w:t>
      </w:r>
    </w:p>
    <w:p w:rsidR="00F24017" w:rsidRPr="00F24017" w:rsidRDefault="00F24017" w:rsidP="00F24017">
      <w:pPr>
        <w:spacing w:line="240" w:lineRule="auto"/>
        <w:rPr>
          <w:sz w:val="20"/>
          <w:szCs w:val="20"/>
          <w:lang w:val="en-US"/>
        </w:rPr>
      </w:pPr>
      <w:r w:rsidRPr="00F24017">
        <w:rPr>
          <w:sz w:val="20"/>
          <w:szCs w:val="20"/>
          <w:lang w:val="en-US"/>
        </w:rPr>
        <w:lastRenderedPageBreak/>
        <w:t>set system login user kaijakuitu authentication encrypted-password '$6$aVpkeFFjLHsx$Bfp4B1cuFsRHUzLVkIzxT305lxOmyurqWilK/BFJgRcPEBd0I7Pf2k9R3WjZYb3y5exFaoINUmL5BeHi2YEof0'</w:t>
      </w:r>
    </w:p>
    <w:p w:rsidR="00F24017" w:rsidRPr="00F24017" w:rsidRDefault="00F24017" w:rsidP="00F24017">
      <w:pPr>
        <w:spacing w:line="240" w:lineRule="auto"/>
        <w:rPr>
          <w:sz w:val="20"/>
          <w:szCs w:val="20"/>
          <w:lang w:val="en-US"/>
        </w:rPr>
      </w:pPr>
      <w:r w:rsidRPr="00F24017">
        <w:rPr>
          <w:sz w:val="20"/>
          <w:szCs w:val="20"/>
          <w:lang w:val="en-US"/>
        </w:rPr>
        <w:t>set system login user kaijakuitu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kaijakuitu level 'admin'</w:t>
      </w:r>
    </w:p>
    <w:p w:rsidR="00F24017" w:rsidRPr="00F24017" w:rsidRDefault="00F24017" w:rsidP="00F24017">
      <w:pPr>
        <w:spacing w:line="240" w:lineRule="auto"/>
        <w:rPr>
          <w:sz w:val="20"/>
          <w:szCs w:val="20"/>
          <w:lang w:val="en-US"/>
        </w:rPr>
      </w:pPr>
      <w:r w:rsidRPr="00F24017">
        <w:rPr>
          <w:sz w:val="20"/>
          <w:szCs w:val="20"/>
          <w:lang w:val="en-US"/>
        </w:rPr>
        <w:t>set system login user kallekytkin authentication encrypted-password '$6$NVnX7DjQ$2tvZZtxgJaaiBu62De3mL65qUgjp8u3UgYwAeYztUFaw6F1yjFHE0TUvNECQ61RQstd8VLjzduI0UE8g/DLh0/'</w:t>
      </w:r>
    </w:p>
    <w:p w:rsidR="00F24017" w:rsidRPr="00F24017" w:rsidRDefault="00F24017" w:rsidP="00F24017">
      <w:pPr>
        <w:spacing w:line="240" w:lineRule="auto"/>
        <w:rPr>
          <w:sz w:val="20"/>
          <w:szCs w:val="20"/>
          <w:lang w:val="en-US"/>
        </w:rPr>
      </w:pPr>
      <w:r w:rsidRPr="00F24017">
        <w:rPr>
          <w:sz w:val="20"/>
          <w:szCs w:val="20"/>
          <w:lang w:val="en-US"/>
        </w:rPr>
        <w:t>set system login user kallekytkin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kallekytkin level 'admin'</w:t>
      </w:r>
    </w:p>
    <w:p w:rsidR="00F24017" w:rsidRPr="00F24017" w:rsidRDefault="00F24017" w:rsidP="00F24017">
      <w:pPr>
        <w:spacing w:line="240" w:lineRule="auto"/>
        <w:rPr>
          <w:sz w:val="20"/>
          <w:szCs w:val="20"/>
          <w:lang w:val="en-US"/>
        </w:rPr>
      </w:pPr>
      <w:r w:rsidRPr="00F24017">
        <w:rPr>
          <w:sz w:val="20"/>
          <w:szCs w:val="20"/>
          <w:lang w:val="en-US"/>
        </w:rPr>
        <w:t>set system login user kirvakonffi authentication encrypted-password '$6$mGQKHH6v3s7Ml6$0nXYSjihGwKBFQ9OJ0cQUA51OxrdbCZnQJItGewy3.l7LEqbnHFl2kWQ0.UKXxfW7WSNVj7E6zBJmiUiIRb3j0'</w:t>
      </w:r>
    </w:p>
    <w:p w:rsidR="00F24017" w:rsidRPr="00F24017" w:rsidRDefault="00F24017" w:rsidP="00F24017">
      <w:pPr>
        <w:spacing w:line="240" w:lineRule="auto"/>
        <w:rPr>
          <w:sz w:val="20"/>
          <w:szCs w:val="20"/>
          <w:lang w:val="en-US"/>
        </w:rPr>
      </w:pPr>
      <w:r w:rsidRPr="00F24017">
        <w:rPr>
          <w:sz w:val="20"/>
          <w:szCs w:val="20"/>
          <w:lang w:val="en-US"/>
        </w:rPr>
        <w:t>set system login user kirvakonffi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kirvakonffi level 'admin'</w:t>
      </w:r>
    </w:p>
    <w:p w:rsidR="00F24017" w:rsidRPr="00F24017" w:rsidRDefault="00F24017" w:rsidP="00F24017">
      <w:pPr>
        <w:spacing w:line="240" w:lineRule="auto"/>
        <w:rPr>
          <w:sz w:val="20"/>
          <w:szCs w:val="20"/>
          <w:lang w:val="en-US"/>
        </w:rPr>
      </w:pPr>
      <w:r w:rsidRPr="00F24017">
        <w:rPr>
          <w:sz w:val="20"/>
          <w:szCs w:val="20"/>
          <w:lang w:val="en-US"/>
        </w:rPr>
        <w:t>set system login user patepalvelin authentication encrypted-password '$6$J3NE29tzvLuCh$kpna4YYn1wDkyvDnmcImM6N4JrXVhNjKEoa93D62wY/hBbhoNbJc3UnE3idFTxlvFTAcsND7vv7.tGaPrbixk1'</w:t>
      </w:r>
    </w:p>
    <w:p w:rsidR="00F24017" w:rsidRPr="00F24017" w:rsidRDefault="00F24017" w:rsidP="00F24017">
      <w:pPr>
        <w:spacing w:line="240" w:lineRule="auto"/>
        <w:rPr>
          <w:sz w:val="20"/>
          <w:szCs w:val="20"/>
          <w:lang w:val="en-US"/>
        </w:rPr>
      </w:pPr>
      <w:r w:rsidRPr="00F24017">
        <w:rPr>
          <w:sz w:val="20"/>
          <w:szCs w:val="20"/>
          <w:lang w:val="en-US"/>
        </w:rPr>
        <w:t>set system login user patepalvelin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patepalvelin level 'admin'</w:t>
      </w:r>
    </w:p>
    <w:p w:rsidR="00F24017" w:rsidRPr="00F24017" w:rsidRDefault="00F24017" w:rsidP="00F24017">
      <w:pPr>
        <w:spacing w:line="240" w:lineRule="auto"/>
        <w:rPr>
          <w:sz w:val="20"/>
          <w:szCs w:val="20"/>
          <w:lang w:val="en-US"/>
        </w:rPr>
      </w:pPr>
      <w:r w:rsidRPr="00F24017">
        <w:rPr>
          <w:sz w:val="20"/>
          <w:szCs w:val="20"/>
          <w:lang w:val="en-US"/>
        </w:rPr>
        <w:t>set system login user pekkaautonen authentication encrypted-password '$6$vjDr6mtQVf$akESdGyvdXVwXltX0SN5W0bG4O/2zPAJaw7TJg6hFa1f/uXKoKAKbD7K9NydZqCvwoy94BqFmstr.JFfAGY1d.'</w:t>
      </w:r>
    </w:p>
    <w:p w:rsidR="00F24017" w:rsidRPr="00F24017" w:rsidRDefault="00F24017" w:rsidP="00F24017">
      <w:pPr>
        <w:spacing w:line="240" w:lineRule="auto"/>
        <w:rPr>
          <w:sz w:val="20"/>
          <w:szCs w:val="20"/>
          <w:lang w:val="en-US"/>
        </w:rPr>
      </w:pPr>
      <w:r w:rsidRPr="00F24017">
        <w:rPr>
          <w:sz w:val="20"/>
          <w:szCs w:val="20"/>
          <w:lang w:val="en-US"/>
        </w:rPr>
        <w:t>set system login user pekkaautonen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pekkaautonen level 'admin'</w:t>
      </w:r>
    </w:p>
    <w:p w:rsidR="00F24017" w:rsidRPr="00F24017" w:rsidRDefault="00F24017" w:rsidP="00F24017">
      <w:pPr>
        <w:spacing w:line="240" w:lineRule="auto"/>
        <w:rPr>
          <w:sz w:val="20"/>
          <w:szCs w:val="20"/>
          <w:lang w:val="en-US"/>
        </w:rPr>
      </w:pPr>
      <w:r w:rsidRPr="00F24017">
        <w:rPr>
          <w:sz w:val="20"/>
          <w:szCs w:val="20"/>
          <w:lang w:val="en-US"/>
        </w:rPr>
        <w:t>set system login user ristoreititin authentication encrypted-password '$6$sDrQU00/B$7T/XVXFVWYMhDW8ZIvtaLQnzMu6EtUy.H4b.NmstRPUEnJ1Nc963hzWcQ65vTL3UJJXwXkfc7R95zE0gBlGPm1'</w:t>
      </w:r>
    </w:p>
    <w:p w:rsidR="00F24017" w:rsidRPr="00F24017" w:rsidRDefault="00F24017" w:rsidP="00F24017">
      <w:pPr>
        <w:spacing w:line="240" w:lineRule="auto"/>
        <w:rPr>
          <w:sz w:val="20"/>
          <w:szCs w:val="20"/>
          <w:lang w:val="en-US"/>
        </w:rPr>
      </w:pPr>
      <w:r w:rsidRPr="00F24017">
        <w:rPr>
          <w:sz w:val="20"/>
          <w:szCs w:val="20"/>
          <w:lang w:val="en-US"/>
        </w:rPr>
        <w:t>set system login user ristoreititin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ristoreititin level 'admin'</w:t>
      </w:r>
    </w:p>
    <w:p w:rsidR="00F24017" w:rsidRPr="00F24017" w:rsidRDefault="00F24017" w:rsidP="00F24017">
      <w:pPr>
        <w:spacing w:line="240" w:lineRule="auto"/>
        <w:rPr>
          <w:sz w:val="20"/>
          <w:szCs w:val="20"/>
          <w:lang w:val="en-US"/>
        </w:rPr>
      </w:pPr>
      <w:r w:rsidRPr="00F24017">
        <w:rPr>
          <w:sz w:val="20"/>
          <w:szCs w:val="20"/>
          <w:lang w:val="en-US"/>
        </w:rPr>
        <w:t>set system login user vyos authentication encrypted-password '$1$c7PG7ubp$FrDnWCZqtWL0lN8T5Nn3D1'</w:t>
      </w:r>
    </w:p>
    <w:p w:rsidR="00F24017" w:rsidRPr="00F24017" w:rsidRDefault="00F24017" w:rsidP="00F24017">
      <w:pPr>
        <w:spacing w:line="240" w:lineRule="auto"/>
        <w:rPr>
          <w:sz w:val="20"/>
          <w:szCs w:val="20"/>
          <w:lang w:val="en-US"/>
        </w:rPr>
      </w:pPr>
      <w:r w:rsidRPr="00F24017">
        <w:rPr>
          <w:sz w:val="20"/>
          <w:szCs w:val="20"/>
          <w:lang w:val="en-US"/>
        </w:rPr>
        <w:t>set system login user vyos authentication plaintext-password ''</w:t>
      </w:r>
    </w:p>
    <w:p w:rsidR="00F24017" w:rsidRPr="00F24017" w:rsidRDefault="00F24017" w:rsidP="00F24017">
      <w:pPr>
        <w:spacing w:line="240" w:lineRule="auto"/>
        <w:rPr>
          <w:sz w:val="20"/>
          <w:szCs w:val="20"/>
          <w:lang w:val="en-US"/>
        </w:rPr>
      </w:pPr>
      <w:r w:rsidRPr="00F24017">
        <w:rPr>
          <w:sz w:val="20"/>
          <w:szCs w:val="20"/>
          <w:lang w:val="en-US"/>
        </w:rPr>
        <w:t>set system login user vyos level 'admin'</w:t>
      </w:r>
    </w:p>
    <w:p w:rsidR="00F24017" w:rsidRPr="00F24017" w:rsidRDefault="00F24017" w:rsidP="00F24017">
      <w:pPr>
        <w:spacing w:line="240" w:lineRule="auto"/>
        <w:rPr>
          <w:sz w:val="20"/>
          <w:szCs w:val="20"/>
          <w:lang w:val="en-US"/>
        </w:rPr>
      </w:pPr>
      <w:r w:rsidRPr="00F24017">
        <w:rPr>
          <w:sz w:val="20"/>
          <w:szCs w:val="20"/>
          <w:lang w:val="en-US"/>
        </w:rPr>
        <w:t>set system ntp server '192.168.17.2'</w:t>
      </w:r>
    </w:p>
    <w:p w:rsidR="00F24017" w:rsidRPr="00F24017" w:rsidRDefault="00F24017" w:rsidP="00F24017">
      <w:pPr>
        <w:spacing w:line="240" w:lineRule="auto"/>
        <w:rPr>
          <w:sz w:val="20"/>
          <w:szCs w:val="20"/>
          <w:lang w:val="en-US"/>
        </w:rPr>
      </w:pPr>
      <w:r w:rsidRPr="00F24017">
        <w:rPr>
          <w:sz w:val="20"/>
          <w:szCs w:val="20"/>
          <w:lang w:val="en-US"/>
        </w:rPr>
        <w:t>set system package auto-sync '1'</w:t>
      </w:r>
    </w:p>
    <w:p w:rsidR="00F24017" w:rsidRPr="00F24017" w:rsidRDefault="00F24017" w:rsidP="00F24017">
      <w:pPr>
        <w:spacing w:line="240" w:lineRule="auto"/>
        <w:rPr>
          <w:sz w:val="20"/>
          <w:szCs w:val="20"/>
          <w:lang w:val="en-US"/>
        </w:rPr>
      </w:pPr>
      <w:r w:rsidRPr="00F24017">
        <w:rPr>
          <w:sz w:val="20"/>
          <w:szCs w:val="20"/>
          <w:lang w:val="en-US"/>
        </w:rPr>
        <w:t>set system package repository community components 'main'</w:t>
      </w:r>
    </w:p>
    <w:p w:rsidR="00F24017" w:rsidRPr="00F24017" w:rsidRDefault="00F24017" w:rsidP="00F24017">
      <w:pPr>
        <w:spacing w:line="240" w:lineRule="auto"/>
        <w:rPr>
          <w:sz w:val="20"/>
          <w:szCs w:val="20"/>
          <w:lang w:val="en-US"/>
        </w:rPr>
      </w:pPr>
      <w:r w:rsidRPr="00F24017">
        <w:rPr>
          <w:sz w:val="20"/>
          <w:szCs w:val="20"/>
          <w:lang w:val="en-US"/>
        </w:rPr>
        <w:t>set system package repository community distribution 'helium'</w:t>
      </w:r>
    </w:p>
    <w:p w:rsidR="00F24017" w:rsidRPr="00F24017" w:rsidRDefault="00F24017" w:rsidP="00F24017">
      <w:pPr>
        <w:spacing w:line="240" w:lineRule="auto"/>
        <w:rPr>
          <w:sz w:val="20"/>
          <w:szCs w:val="20"/>
          <w:lang w:val="en-US"/>
        </w:rPr>
      </w:pPr>
      <w:r w:rsidRPr="00F24017">
        <w:rPr>
          <w:sz w:val="20"/>
          <w:szCs w:val="20"/>
          <w:lang w:val="en-US"/>
        </w:rPr>
        <w:t>set system package repository community password ''</w:t>
      </w:r>
    </w:p>
    <w:p w:rsidR="00F24017" w:rsidRPr="00F24017" w:rsidRDefault="00F24017" w:rsidP="00F24017">
      <w:pPr>
        <w:spacing w:line="240" w:lineRule="auto"/>
        <w:rPr>
          <w:sz w:val="20"/>
          <w:szCs w:val="20"/>
          <w:lang w:val="en-US"/>
        </w:rPr>
      </w:pPr>
      <w:r w:rsidRPr="00F24017">
        <w:rPr>
          <w:sz w:val="20"/>
          <w:szCs w:val="20"/>
          <w:lang w:val="en-US"/>
        </w:rPr>
        <w:t>set system package repository community url 'http://packages.vyos.net/vyos'</w:t>
      </w:r>
    </w:p>
    <w:p w:rsidR="00F24017" w:rsidRPr="00F24017" w:rsidRDefault="00F24017" w:rsidP="00F24017">
      <w:pPr>
        <w:spacing w:line="240" w:lineRule="auto"/>
        <w:rPr>
          <w:sz w:val="20"/>
          <w:szCs w:val="20"/>
          <w:lang w:val="en-US"/>
        </w:rPr>
      </w:pPr>
      <w:r w:rsidRPr="00F24017">
        <w:rPr>
          <w:sz w:val="20"/>
          <w:szCs w:val="20"/>
          <w:lang w:val="en-US"/>
        </w:rPr>
        <w:t>set system package repository community username ''</w:t>
      </w:r>
    </w:p>
    <w:p w:rsidR="00F24017" w:rsidRPr="00F24017" w:rsidRDefault="00F24017" w:rsidP="00F24017">
      <w:pPr>
        <w:spacing w:line="240" w:lineRule="auto"/>
        <w:rPr>
          <w:sz w:val="20"/>
          <w:szCs w:val="20"/>
          <w:lang w:val="en-US"/>
        </w:rPr>
      </w:pPr>
      <w:r w:rsidRPr="00F24017">
        <w:rPr>
          <w:sz w:val="20"/>
          <w:szCs w:val="20"/>
          <w:lang w:val="en-US"/>
        </w:rPr>
        <w:lastRenderedPageBreak/>
        <w:t>set system syslog global facility all level 'notice'</w:t>
      </w:r>
    </w:p>
    <w:p w:rsidR="00F24017" w:rsidRPr="00F24017" w:rsidRDefault="00F24017" w:rsidP="00F24017">
      <w:pPr>
        <w:spacing w:line="240" w:lineRule="auto"/>
        <w:rPr>
          <w:sz w:val="20"/>
          <w:szCs w:val="20"/>
          <w:lang w:val="en-US"/>
        </w:rPr>
      </w:pPr>
      <w:r w:rsidRPr="00F24017">
        <w:rPr>
          <w:sz w:val="20"/>
          <w:szCs w:val="20"/>
          <w:lang w:val="en-US"/>
        </w:rPr>
        <w:t>set system syslog global facility protocols level 'debug'</w:t>
      </w:r>
    </w:p>
    <w:p w:rsidR="00F24017" w:rsidRPr="00F24017" w:rsidRDefault="00F24017" w:rsidP="00F24017">
      <w:pPr>
        <w:spacing w:line="240" w:lineRule="auto"/>
        <w:rPr>
          <w:sz w:val="20"/>
          <w:szCs w:val="20"/>
          <w:lang w:val="en-US"/>
        </w:rPr>
      </w:pPr>
      <w:r w:rsidRPr="00F24017">
        <w:rPr>
          <w:sz w:val="20"/>
          <w:szCs w:val="20"/>
          <w:lang w:val="en-US"/>
        </w:rPr>
        <w:t>set system time-zone 'Europe/Helsinki'</w:t>
      </w:r>
    </w:p>
    <w:p w:rsidR="00F24017" w:rsidRPr="00F24017" w:rsidRDefault="00F24017" w:rsidP="00F24017">
      <w:pPr>
        <w:spacing w:line="240" w:lineRule="auto"/>
        <w:rPr>
          <w:sz w:val="20"/>
          <w:szCs w:val="20"/>
          <w:lang w:val="en-US"/>
        </w:rPr>
      </w:pPr>
      <w:r w:rsidRPr="00F24017">
        <w:rPr>
          <w:sz w:val="20"/>
          <w:szCs w:val="20"/>
          <w:lang w:val="en-US"/>
        </w:rPr>
        <w:t>set vpn ipsec esp-group hq compression 'disable'</w:t>
      </w:r>
    </w:p>
    <w:p w:rsidR="00F24017" w:rsidRPr="00F24017" w:rsidRDefault="00F24017" w:rsidP="00F24017">
      <w:pPr>
        <w:spacing w:line="240" w:lineRule="auto"/>
        <w:rPr>
          <w:sz w:val="20"/>
          <w:szCs w:val="20"/>
          <w:lang w:val="en-US"/>
        </w:rPr>
      </w:pPr>
      <w:r w:rsidRPr="00F24017">
        <w:rPr>
          <w:sz w:val="20"/>
          <w:szCs w:val="20"/>
          <w:lang w:val="en-US"/>
        </w:rPr>
        <w:t>set vpn ipsec esp-group hq lifetime '86400'</w:t>
      </w:r>
    </w:p>
    <w:p w:rsidR="00F24017" w:rsidRPr="00F24017" w:rsidRDefault="00F24017" w:rsidP="00F24017">
      <w:pPr>
        <w:spacing w:line="240" w:lineRule="auto"/>
        <w:rPr>
          <w:sz w:val="20"/>
          <w:szCs w:val="20"/>
          <w:lang w:val="en-US"/>
        </w:rPr>
      </w:pPr>
      <w:r w:rsidRPr="00F24017">
        <w:rPr>
          <w:sz w:val="20"/>
          <w:szCs w:val="20"/>
          <w:lang w:val="en-US"/>
        </w:rPr>
        <w:t>set vpn ipsec esp-group hq mode 'tunnel'</w:t>
      </w:r>
    </w:p>
    <w:p w:rsidR="00F24017" w:rsidRPr="00F24017" w:rsidRDefault="00F24017" w:rsidP="00F24017">
      <w:pPr>
        <w:spacing w:line="240" w:lineRule="auto"/>
        <w:rPr>
          <w:sz w:val="20"/>
          <w:szCs w:val="20"/>
          <w:lang w:val="en-US"/>
        </w:rPr>
      </w:pPr>
      <w:r w:rsidRPr="00F24017">
        <w:rPr>
          <w:sz w:val="20"/>
          <w:szCs w:val="20"/>
          <w:lang w:val="en-US"/>
        </w:rPr>
        <w:t>set vpn ipsec esp-group hq pfs 'enable'</w:t>
      </w:r>
    </w:p>
    <w:p w:rsidR="00F24017" w:rsidRPr="00F24017" w:rsidRDefault="00F24017" w:rsidP="00F24017">
      <w:pPr>
        <w:spacing w:line="240" w:lineRule="auto"/>
        <w:rPr>
          <w:sz w:val="20"/>
          <w:szCs w:val="20"/>
          <w:lang w:val="en-US"/>
        </w:rPr>
      </w:pPr>
      <w:r w:rsidRPr="00F24017">
        <w:rPr>
          <w:sz w:val="20"/>
          <w:szCs w:val="20"/>
          <w:lang w:val="en-US"/>
        </w:rPr>
        <w:t>set vpn ipsec esp-group hq proposal 1 encryption 'aes128'</w:t>
      </w:r>
    </w:p>
    <w:p w:rsidR="00F24017" w:rsidRPr="00F24017" w:rsidRDefault="00F24017" w:rsidP="00F24017">
      <w:pPr>
        <w:spacing w:line="240" w:lineRule="auto"/>
        <w:rPr>
          <w:sz w:val="20"/>
          <w:szCs w:val="20"/>
          <w:lang w:val="en-US"/>
        </w:rPr>
      </w:pPr>
      <w:r w:rsidRPr="00F24017">
        <w:rPr>
          <w:sz w:val="20"/>
          <w:szCs w:val="20"/>
          <w:lang w:val="en-US"/>
        </w:rPr>
        <w:t>set vpn ipsec esp-group hq proposal 1 hash 'md5'</w:t>
      </w:r>
    </w:p>
    <w:p w:rsidR="00F24017" w:rsidRPr="00F24017" w:rsidRDefault="00F24017" w:rsidP="00F24017">
      <w:pPr>
        <w:spacing w:line="240" w:lineRule="auto"/>
        <w:rPr>
          <w:sz w:val="20"/>
          <w:szCs w:val="20"/>
          <w:lang w:val="en-US"/>
        </w:rPr>
      </w:pPr>
      <w:r w:rsidRPr="00F24017">
        <w:rPr>
          <w:sz w:val="20"/>
          <w:szCs w:val="20"/>
          <w:lang w:val="en-US"/>
        </w:rPr>
        <w:t>set vpn ipsec ike-group hq ikev2-reauth 'no'</w:t>
      </w:r>
    </w:p>
    <w:p w:rsidR="00F24017" w:rsidRPr="00F24017" w:rsidRDefault="00F24017" w:rsidP="00F24017">
      <w:pPr>
        <w:spacing w:line="240" w:lineRule="auto"/>
        <w:rPr>
          <w:sz w:val="20"/>
          <w:szCs w:val="20"/>
          <w:lang w:val="en-US"/>
        </w:rPr>
      </w:pPr>
      <w:r w:rsidRPr="00F24017">
        <w:rPr>
          <w:sz w:val="20"/>
          <w:szCs w:val="20"/>
          <w:lang w:val="en-US"/>
        </w:rPr>
        <w:t>set vpn ipsec ike-group hq key-exchange 'ikev1'</w:t>
      </w:r>
    </w:p>
    <w:p w:rsidR="00F24017" w:rsidRPr="00F24017" w:rsidRDefault="00F24017" w:rsidP="00F24017">
      <w:pPr>
        <w:spacing w:line="240" w:lineRule="auto"/>
        <w:rPr>
          <w:sz w:val="20"/>
          <w:szCs w:val="20"/>
          <w:lang w:val="en-US"/>
        </w:rPr>
      </w:pPr>
      <w:r w:rsidRPr="00F24017">
        <w:rPr>
          <w:sz w:val="20"/>
          <w:szCs w:val="20"/>
          <w:lang w:val="en-US"/>
        </w:rPr>
        <w:t>set vpn ipsec ike-group hq lifetime '86400'</w:t>
      </w:r>
    </w:p>
    <w:p w:rsidR="00F24017" w:rsidRPr="00F24017" w:rsidRDefault="00F24017" w:rsidP="00F24017">
      <w:pPr>
        <w:spacing w:line="240" w:lineRule="auto"/>
        <w:rPr>
          <w:sz w:val="20"/>
          <w:szCs w:val="20"/>
          <w:lang w:val="en-US"/>
        </w:rPr>
      </w:pPr>
      <w:r w:rsidRPr="00F24017">
        <w:rPr>
          <w:sz w:val="20"/>
          <w:szCs w:val="20"/>
          <w:lang w:val="en-US"/>
        </w:rPr>
        <w:t>set vpn ipsec ike-group hq proposal 1 dh-group '14'</w:t>
      </w:r>
    </w:p>
    <w:p w:rsidR="00F24017" w:rsidRPr="00F24017" w:rsidRDefault="00F24017" w:rsidP="00F24017">
      <w:pPr>
        <w:spacing w:line="240" w:lineRule="auto"/>
        <w:rPr>
          <w:sz w:val="20"/>
          <w:szCs w:val="20"/>
          <w:lang w:val="en-US"/>
        </w:rPr>
      </w:pPr>
      <w:r w:rsidRPr="00F24017">
        <w:rPr>
          <w:sz w:val="20"/>
          <w:szCs w:val="20"/>
          <w:lang w:val="en-US"/>
        </w:rPr>
        <w:t>set vpn ipsec ike-group hq proposal 1 encryption 'aes256'</w:t>
      </w:r>
    </w:p>
    <w:p w:rsidR="00F24017" w:rsidRPr="00F24017" w:rsidRDefault="00F24017" w:rsidP="00F24017">
      <w:pPr>
        <w:spacing w:line="240" w:lineRule="auto"/>
        <w:rPr>
          <w:sz w:val="20"/>
          <w:szCs w:val="20"/>
          <w:lang w:val="en-US"/>
        </w:rPr>
      </w:pPr>
      <w:r w:rsidRPr="00F24017">
        <w:rPr>
          <w:sz w:val="20"/>
          <w:szCs w:val="20"/>
          <w:lang w:val="en-US"/>
        </w:rPr>
        <w:t>set vpn ipsec ike-group hq proposal 1 hash 'md5'</w:t>
      </w:r>
    </w:p>
    <w:p w:rsidR="00F24017" w:rsidRPr="00F24017" w:rsidRDefault="00F24017" w:rsidP="00F24017">
      <w:pPr>
        <w:spacing w:line="240" w:lineRule="auto"/>
        <w:rPr>
          <w:sz w:val="20"/>
          <w:szCs w:val="20"/>
          <w:lang w:val="en-US"/>
        </w:rPr>
      </w:pPr>
      <w:r w:rsidRPr="00F24017">
        <w:rPr>
          <w:sz w:val="20"/>
          <w:szCs w:val="20"/>
          <w:lang w:val="en-US"/>
        </w:rPr>
        <w:t>set vpn ipsec ipsec-interfaces interface 'eth0'</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authentication mode 'pre-shared-secret'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authentication pre-shared-secret 'kissa123'</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connection-type 'initiate'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ike-group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ikev2-reauth 'inherit'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local-address '192.168.17.16'</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tunnel 5 allow-nat-networks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tunnel 5 allow-public-networks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tunnel 5 esp-group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192.168.44.225 tunnel 5 protocol 'gre'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authentication mode 'pre-shared-secret'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authentication pre-shared-secret 'kissa123'</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connection-type 'initiate'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ike-group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ikev2-reauth 'inherit'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local-address '192.168.17.16'</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tunnel 1 allow-nat-networks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tunnel 1 allow-public-networks 'disable'</w:t>
      </w:r>
    </w:p>
    <w:p w:rsidR="00F24017" w:rsidRPr="00F24017" w:rsidRDefault="00F24017" w:rsidP="00F24017">
      <w:pPr>
        <w:spacing w:line="240" w:lineRule="auto"/>
        <w:rPr>
          <w:sz w:val="20"/>
          <w:szCs w:val="20"/>
          <w:lang w:val="en-US"/>
        </w:rPr>
      </w:pPr>
      <w:r w:rsidRPr="00F24017">
        <w:rPr>
          <w:sz w:val="20"/>
          <w:szCs w:val="20"/>
          <w:lang w:val="en-US"/>
        </w:rPr>
        <w:lastRenderedPageBreak/>
        <w:t>set vpn ipsec site-to-site peer 192.168.44.226 tunnel 1 esp-group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192.168.44.226 tunnel 1 protocol 'gre'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authentication mode 'pre-shared-secret'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authentication pre-shared-secret 'kissa123'</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connection-type 'initiate'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ike-group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ikev2-reauth 'inherit'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local-address '192.168.17.16'</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tunnel 3 allow-nat-networks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tunnel 3 allow-public-networks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tunnel 3 esp-group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192.168.44.227 tunnel 3 protocol 'gre'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authentication mode 'pre-shared-secret'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authentication pre-shared-secret 'kissa123'</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connection-type 'initiate'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ike-group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ikev2-reauth 'inherit'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local-address '192.168.17.16'</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tunnel 4 allow-nat-networks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tunnel 4 allow-public-networks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tunnel 4 esp-group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192.168.44.228 tunnel 4 protocol 'gre'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authentication mode 'pre-shared-secret'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authentication pre-shared-secret 'kissa123'</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connection-type 'initiate'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ike-group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ikev2-reauth 'inherit'</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local-address '192.168.17.16'</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tunnel 0 allow-nat-networks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tunnel 0 allow-public-networks 'disable'</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tunnel 0 esp-group 'hq'</w:t>
      </w:r>
    </w:p>
    <w:p w:rsidR="00F24017" w:rsidRPr="00F24017" w:rsidRDefault="00F24017" w:rsidP="00F24017">
      <w:pPr>
        <w:spacing w:line="240" w:lineRule="auto"/>
        <w:rPr>
          <w:sz w:val="20"/>
          <w:szCs w:val="20"/>
          <w:lang w:val="en-US"/>
        </w:rPr>
      </w:pPr>
      <w:r w:rsidRPr="00F24017">
        <w:rPr>
          <w:sz w:val="20"/>
          <w:szCs w:val="20"/>
          <w:lang w:val="en-US"/>
        </w:rPr>
        <w:t>set vpn ipsec site-to-site peer 192.168.44.229 tunnel 0 protocol 'gre'</w:t>
      </w:r>
    </w:p>
    <w:p w:rsidR="00F24017" w:rsidRPr="00F24017" w:rsidRDefault="00F24017" w:rsidP="00F24017">
      <w:pPr>
        <w:spacing w:line="240" w:lineRule="auto"/>
        <w:rPr>
          <w:sz w:val="20"/>
          <w:szCs w:val="20"/>
          <w:lang w:val="en-US"/>
        </w:rPr>
      </w:pPr>
      <w:r w:rsidRPr="00F24017">
        <w:rPr>
          <w:sz w:val="20"/>
          <w:szCs w:val="20"/>
          <w:lang w:val="en-US"/>
        </w:rPr>
        <w:t>set vpn pptp remote-access authentication mode 'radius'</w:t>
      </w:r>
    </w:p>
    <w:p w:rsidR="00F24017" w:rsidRPr="00F24017" w:rsidRDefault="00F24017" w:rsidP="00F24017">
      <w:pPr>
        <w:spacing w:line="240" w:lineRule="auto"/>
        <w:rPr>
          <w:sz w:val="20"/>
          <w:szCs w:val="20"/>
          <w:lang w:val="en-US"/>
        </w:rPr>
      </w:pPr>
      <w:r w:rsidRPr="00F24017">
        <w:rPr>
          <w:sz w:val="20"/>
          <w:szCs w:val="20"/>
          <w:lang w:val="en-US"/>
        </w:rPr>
        <w:t>set vpn pptp remote-access authentication radius-server 10.100.0.2 key 'Kissa123'</w:t>
      </w:r>
    </w:p>
    <w:p w:rsidR="00F24017" w:rsidRPr="00F24017" w:rsidRDefault="00F24017" w:rsidP="00F24017">
      <w:pPr>
        <w:spacing w:line="240" w:lineRule="auto"/>
        <w:rPr>
          <w:sz w:val="20"/>
          <w:szCs w:val="20"/>
          <w:lang w:val="en-US"/>
        </w:rPr>
      </w:pPr>
      <w:r w:rsidRPr="00F24017">
        <w:rPr>
          <w:sz w:val="20"/>
          <w:szCs w:val="20"/>
          <w:lang w:val="en-US"/>
        </w:rPr>
        <w:lastRenderedPageBreak/>
        <w:t>set vpn pptp remote-access client-ip-pool start '10.0.0.1'</w:t>
      </w:r>
    </w:p>
    <w:p w:rsidR="00A63AF0" w:rsidRDefault="00F24017" w:rsidP="00F24017">
      <w:pPr>
        <w:spacing w:line="240" w:lineRule="auto"/>
        <w:rPr>
          <w:lang w:val="en-US"/>
        </w:rPr>
      </w:pPr>
      <w:r w:rsidRPr="00F24017">
        <w:rPr>
          <w:sz w:val="20"/>
          <w:szCs w:val="20"/>
          <w:lang w:val="en-US"/>
        </w:rPr>
        <w:t>set vpn pptp remote-access client-ip-pool stop '10.0.0.254'</w:t>
      </w:r>
    </w:p>
    <w:p w:rsidR="00F24017" w:rsidRPr="00F24017" w:rsidRDefault="00F24017" w:rsidP="00F24017">
      <w:pPr>
        <w:spacing w:line="240" w:lineRule="auto"/>
        <w:rPr>
          <w:lang w:val="en-US"/>
        </w:rPr>
      </w:pPr>
    </w:p>
    <w:p w:rsidR="00A63AF0" w:rsidRPr="00BA65E4" w:rsidRDefault="00A63AF0" w:rsidP="00A63AF0">
      <w:pPr>
        <w:pStyle w:val="Liite"/>
      </w:pPr>
      <w:bookmarkStart w:id="443" w:name="_Toc480902603"/>
      <w:r>
        <w:t>Spidernettiin laajennus topologia</w:t>
      </w:r>
      <w:bookmarkEnd w:id="443"/>
    </w:p>
    <w:p w:rsidR="00772F98" w:rsidRPr="00772F98" w:rsidRDefault="00772F98" w:rsidP="00772F98"/>
    <w:p w:rsidR="00BA65E4" w:rsidRDefault="00772F98" w:rsidP="0068190C">
      <w:r>
        <w:object w:dxaOrig="8116" w:dyaOrig="7350">
          <v:shape id="_x0000_i1035" type="#_x0000_t75" style="width:403.5pt;height:367.5pt" o:ole="">
            <v:imagedata r:id="rId297" o:title=""/>
          </v:shape>
          <o:OLEObject Type="Embed" ProgID="Visio.Drawing.15" ShapeID="_x0000_i1035" DrawAspect="Content" ObjectID="_1562937526" r:id="rId298"/>
        </w:object>
      </w:r>
    </w:p>
    <w:p w:rsidR="0068190C" w:rsidRDefault="0068190C" w:rsidP="0068190C"/>
    <w:p w:rsidR="001B28C8" w:rsidRPr="00BA65E4" w:rsidRDefault="001B28C8" w:rsidP="00BA65E4">
      <w:pPr>
        <w:spacing w:line="259" w:lineRule="auto"/>
        <w:rPr>
          <w:rFonts w:cstheme="majorHAnsi"/>
          <w:noProof/>
        </w:rPr>
      </w:pPr>
    </w:p>
    <w:sectPr w:rsidR="001B28C8" w:rsidRPr="00BA65E4" w:rsidSect="001B3F97">
      <w:headerReference w:type="default" r:id="rId299"/>
      <w:footerReference w:type="default" r:id="rId300"/>
      <w:headerReference w:type="first" r:id="rId301"/>
      <w:pgSz w:w="11906" w:h="16838"/>
      <w:pgMar w:top="1134" w:right="1133"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4CD" w:rsidRDefault="006464CD" w:rsidP="00520772">
      <w:pPr>
        <w:spacing w:after="0" w:line="240" w:lineRule="auto"/>
      </w:pPr>
      <w:r>
        <w:separator/>
      </w:r>
    </w:p>
  </w:endnote>
  <w:endnote w:type="continuationSeparator" w:id="0">
    <w:p w:rsidR="006464CD" w:rsidRDefault="006464CD" w:rsidP="00520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95" w:rsidRDefault="00554695">
    <w:pPr>
      <w:pStyle w:val="Alatunniste"/>
      <w:rPr>
        <w:noProof/>
      </w:rPr>
    </w:pPr>
  </w:p>
  <w:p w:rsidR="00554695" w:rsidRDefault="00554695">
    <w:pPr>
      <w:pStyle w:val="Alatunniste"/>
      <w:rPr>
        <w:noProof/>
      </w:rPr>
    </w:pPr>
  </w:p>
  <w:p w:rsidR="00554695" w:rsidRDefault="00554695">
    <w:pPr>
      <w:pStyle w:val="Alatunniste"/>
      <w:rPr>
        <w:noProof/>
      </w:rPr>
    </w:pPr>
  </w:p>
  <w:p w:rsidR="00554695" w:rsidRDefault="00554695">
    <w:pPr>
      <w:pStyle w:val="Alatunniste"/>
      <w:rPr>
        <w:noProof/>
      </w:rPr>
    </w:pPr>
  </w:p>
  <w:p w:rsidR="00554695" w:rsidRDefault="00554695">
    <w:pPr>
      <w:pStyle w:val="Alatunniste"/>
    </w:pPr>
    <w:r>
      <w:rPr>
        <w:noProof/>
      </w:rPr>
      <w:t xml:space="preserve">                    </w:t>
    </w:r>
    <w:r>
      <w:rPr>
        <w:noProof/>
        <w:lang w:eastAsia="fi-FI"/>
      </w:rPr>
      <w:drawing>
        <wp:inline distT="0" distB="0" distL="0" distR="0" wp14:anchorId="45D28BFD" wp14:editId="39513A0F">
          <wp:extent cx="3162300" cy="590550"/>
          <wp:effectExtent l="0" t="0" r="0" b="0"/>
          <wp:docPr id="207" name="Kuva 12" descr="jamk_nimitekst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nimitekstit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62300" cy="59055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95" w:rsidRPr="00701321" w:rsidRDefault="00554695" w:rsidP="00701321">
    <w:pPr>
      <w:pStyle w:val="Alatunniste"/>
    </w:pPr>
  </w:p>
  <w:p w:rsidR="00554695" w:rsidRDefault="005546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4CD" w:rsidRDefault="006464CD" w:rsidP="00520772">
      <w:pPr>
        <w:spacing w:after="0" w:line="240" w:lineRule="auto"/>
      </w:pPr>
      <w:r>
        <w:separator/>
      </w:r>
    </w:p>
  </w:footnote>
  <w:footnote w:type="continuationSeparator" w:id="0">
    <w:p w:rsidR="006464CD" w:rsidRDefault="006464CD" w:rsidP="00520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95" w:rsidRDefault="00554695" w:rsidP="00520772">
    <w:pPr>
      <w:pStyle w:val="Yltunniste"/>
      <w:ind w:left="1276"/>
    </w:pPr>
    <w:r>
      <w:rPr>
        <w:noProof/>
        <w:lang w:eastAsia="fi-FI"/>
      </w:rPr>
      <w:drawing>
        <wp:inline distT="0" distB="0" distL="0" distR="0" wp14:anchorId="42136F75" wp14:editId="094C4FB1">
          <wp:extent cx="2105025" cy="619125"/>
          <wp:effectExtent l="0" t="0" r="9525" b="9525"/>
          <wp:docPr id="206" name="Kuva 4" descr="jamk_fi_tunnus_sini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mk_fi_tunnus_sinine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05025" cy="619125"/>
                  </a:xfrm>
                  <a:prstGeom prst="rect">
                    <a:avLst/>
                  </a:prstGeom>
                  <a:noFill/>
                  <a:ln>
                    <a:noFill/>
                  </a:ln>
                </pic:spPr>
              </pic:pic>
            </a:graphicData>
          </a:graphic>
        </wp:inline>
      </w:drawing>
    </w:r>
    <w:r>
      <w:rPr>
        <w:noProof/>
        <w:lang w:eastAsia="fi-FI"/>
      </w:rPr>
      <mc:AlternateContent>
        <mc:Choice Requires="wps">
          <w:drawing>
            <wp:anchor distT="0" distB="0" distL="114300" distR="114300" simplePos="0" relativeHeight="251659264" behindDoc="1" locked="0" layoutInCell="1" allowOverlap="1" wp14:anchorId="40EA2BBD" wp14:editId="729CC31B">
              <wp:simplePos x="0" y="0"/>
              <wp:positionH relativeFrom="column">
                <wp:posOffset>0</wp:posOffset>
              </wp:positionH>
              <wp:positionV relativeFrom="paragraph">
                <wp:posOffset>1270</wp:posOffset>
              </wp:positionV>
              <wp:extent cx="342900" cy="9258300"/>
              <wp:effectExtent l="0" t="1905" r="3810" b="0"/>
              <wp:wrapNone/>
              <wp:docPr id="3" name="Suorakulmi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9258300"/>
                      </a:xfrm>
                      <a:prstGeom prst="rect">
                        <a:avLst/>
                      </a:prstGeom>
                      <a:solidFill>
                        <a:srgbClr val="005A7D"/>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DC4D37" id="Suorakulmio 4" o:spid="_x0000_s1026" style="position:absolute;margin-left:0;margin-top:.1pt;width:27pt;height:7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" fillcolor="#005a7d" stroked="f" strokecolor="#4a7ebb">
              <v:shadow opacity="22936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6539743"/>
      <w:docPartObj>
        <w:docPartGallery w:val="Page Numbers (Top of Page)"/>
        <w:docPartUnique/>
      </w:docPartObj>
    </w:sdtPr>
    <w:sdtContent>
      <w:p w:rsidR="00554695" w:rsidRDefault="00554695">
        <w:pPr>
          <w:pStyle w:val="Yltunniste"/>
          <w:jc w:val="right"/>
        </w:pPr>
        <w:r>
          <w:fldChar w:fldCharType="begin"/>
        </w:r>
        <w:r>
          <w:instrText>PAGE   \* MERGEFORMAT</w:instrText>
        </w:r>
        <w:r>
          <w:fldChar w:fldCharType="separate"/>
        </w:r>
        <w:r w:rsidR="00A759C6">
          <w:rPr>
            <w:noProof/>
          </w:rPr>
          <w:t>217</w:t>
        </w:r>
        <w:r>
          <w:fldChar w:fldCharType="end"/>
        </w:r>
      </w:p>
    </w:sdtContent>
  </w:sdt>
  <w:p w:rsidR="00554695" w:rsidRDefault="00554695">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5190810"/>
      <w:docPartObj>
        <w:docPartGallery w:val="Page Numbers (Top of Page)"/>
        <w:docPartUnique/>
      </w:docPartObj>
    </w:sdtPr>
    <w:sdtContent>
      <w:p w:rsidR="00554695" w:rsidRDefault="00554695">
        <w:pPr>
          <w:pStyle w:val="Yltunniste"/>
          <w:jc w:val="right"/>
        </w:pPr>
        <w:r>
          <w:fldChar w:fldCharType="begin"/>
        </w:r>
        <w:r>
          <w:instrText>PAGE   \* MERGEFORMAT</w:instrText>
        </w:r>
        <w:r>
          <w:fldChar w:fldCharType="separate"/>
        </w:r>
        <w:r w:rsidR="00A759C6">
          <w:rPr>
            <w:noProof/>
          </w:rPr>
          <w:t>1</w:t>
        </w:r>
        <w:r>
          <w:fldChar w:fldCharType="end"/>
        </w:r>
      </w:p>
    </w:sdtContent>
  </w:sdt>
  <w:p w:rsidR="00554695" w:rsidRDefault="00554695">
    <w:pPr>
      <w:pStyle w:val="Yltunniste"/>
    </w:pPr>
  </w:p>
  <w:p w:rsidR="00554695" w:rsidRDefault="005546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066A"/>
    <w:multiLevelType w:val="hybridMultilevel"/>
    <w:tmpl w:val="A1A82C5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1A70D23"/>
    <w:multiLevelType w:val="hybridMultilevel"/>
    <w:tmpl w:val="6FE05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52C8"/>
    <w:multiLevelType w:val="multilevel"/>
    <w:tmpl w:val="EC8AFF9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12032958"/>
    <w:multiLevelType w:val="hybridMultilevel"/>
    <w:tmpl w:val="AE6CED2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2B71FB6"/>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15EB13CC"/>
    <w:multiLevelType w:val="hybridMultilevel"/>
    <w:tmpl w:val="5A14263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1F0D7E32"/>
    <w:multiLevelType w:val="hybridMultilevel"/>
    <w:tmpl w:val="8D429690"/>
    <w:lvl w:ilvl="0" w:tplc="DD00F3AC">
      <w:numFmt w:val="bullet"/>
      <w:lvlText w:val="-"/>
      <w:lvlJc w:val="left"/>
      <w:pPr>
        <w:ind w:left="720" w:hanging="360"/>
      </w:pPr>
      <w:rPr>
        <w:rFonts w:ascii="Calibri" w:eastAsiaTheme="minorHAnsi" w:hAnsi="Calibri" w:cstheme="minorHAns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0BD333C"/>
    <w:multiLevelType w:val="hybridMultilevel"/>
    <w:tmpl w:val="8FB8011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2225102B"/>
    <w:multiLevelType w:val="hybridMultilevel"/>
    <w:tmpl w:val="DA604256"/>
    <w:lvl w:ilvl="0" w:tplc="4836CF44">
      <w:start w:val="1"/>
      <w:numFmt w:val="decimal"/>
      <w:lvlText w:val="Liit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256A0622"/>
    <w:multiLevelType w:val="multilevel"/>
    <w:tmpl w:val="0F9E8D00"/>
    <w:lvl w:ilvl="0">
      <w:start w:val="1"/>
      <w:numFmt w:val="decimal"/>
      <w:pStyle w:val="Sisllysluettelonotsikko"/>
      <w:lvlText w:val="%1"/>
      <w:lvlJc w:val="left"/>
      <w:pPr>
        <w:ind w:left="720" w:hanging="360"/>
      </w:pPr>
      <w:rPr>
        <w:rFonts w:hint="default"/>
      </w:rPr>
    </w:lvl>
    <w:lvl w:ilvl="1">
      <w:start w:val="1"/>
      <w:numFmt w:val="decimal"/>
      <w:isLgl/>
      <w:lvlText w:val="%1.%2"/>
      <w:lvlJc w:val="left"/>
      <w:pPr>
        <w:ind w:left="1830" w:hanging="37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3270" w:hanging="720"/>
      </w:pPr>
      <w:rPr>
        <w:rFonts w:hint="default"/>
      </w:rPr>
    </w:lvl>
    <w:lvl w:ilvl="3">
      <w:start w:val="1"/>
      <w:numFmt w:val="decimal"/>
      <w:isLgl/>
      <w:lvlText w:val="%1.%2.%3.%4"/>
      <w:lvlJc w:val="left"/>
      <w:pPr>
        <w:ind w:left="4725" w:hanging="1080"/>
      </w:pPr>
      <w:rPr>
        <w:rFonts w:hint="default"/>
      </w:rPr>
    </w:lvl>
    <w:lvl w:ilvl="4">
      <w:start w:val="1"/>
      <w:numFmt w:val="decimal"/>
      <w:isLgl/>
      <w:lvlText w:val="%1.%2.%3.%4.%5"/>
      <w:lvlJc w:val="left"/>
      <w:pPr>
        <w:ind w:left="5820" w:hanging="1080"/>
      </w:pPr>
      <w:rPr>
        <w:rFonts w:hint="default"/>
      </w:rPr>
    </w:lvl>
    <w:lvl w:ilvl="5">
      <w:start w:val="1"/>
      <w:numFmt w:val="decimal"/>
      <w:isLgl/>
      <w:lvlText w:val="%1.%2.%3.%4.%5.%6"/>
      <w:lvlJc w:val="left"/>
      <w:pPr>
        <w:ind w:left="7275" w:hanging="1440"/>
      </w:pPr>
      <w:rPr>
        <w:rFonts w:hint="default"/>
      </w:rPr>
    </w:lvl>
    <w:lvl w:ilvl="6">
      <w:start w:val="1"/>
      <w:numFmt w:val="decimal"/>
      <w:isLgl/>
      <w:lvlText w:val="%1.%2.%3.%4.%5.%6.%7"/>
      <w:lvlJc w:val="left"/>
      <w:pPr>
        <w:ind w:left="8370" w:hanging="1440"/>
      </w:pPr>
      <w:rPr>
        <w:rFonts w:hint="default"/>
      </w:rPr>
    </w:lvl>
    <w:lvl w:ilvl="7">
      <w:start w:val="1"/>
      <w:numFmt w:val="decimal"/>
      <w:isLgl/>
      <w:lvlText w:val="%1.%2.%3.%4.%5.%6.%7.%8"/>
      <w:lvlJc w:val="left"/>
      <w:pPr>
        <w:ind w:left="9825" w:hanging="1800"/>
      </w:pPr>
      <w:rPr>
        <w:rFonts w:hint="default"/>
      </w:rPr>
    </w:lvl>
    <w:lvl w:ilvl="8">
      <w:start w:val="1"/>
      <w:numFmt w:val="decimal"/>
      <w:isLgl/>
      <w:lvlText w:val="%1.%2.%3.%4.%5.%6.%7.%8.%9"/>
      <w:lvlJc w:val="left"/>
      <w:pPr>
        <w:ind w:left="11280" w:hanging="2160"/>
      </w:pPr>
      <w:rPr>
        <w:rFonts w:hint="default"/>
      </w:rPr>
    </w:lvl>
  </w:abstractNum>
  <w:abstractNum w:abstractNumId="10" w15:restartNumberingAfterBreak="0">
    <w:nsid w:val="31140EBA"/>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15:restartNumberingAfterBreak="0">
    <w:nsid w:val="320222BE"/>
    <w:multiLevelType w:val="multilevel"/>
    <w:tmpl w:val="9B825C04"/>
    <w:lvl w:ilvl="0">
      <w:start w:val="1"/>
      <w:numFmt w:val="decimal"/>
      <w:pStyle w:val="Otsikko1"/>
      <w:lvlText w:val="%1"/>
      <w:lvlJc w:val="left"/>
      <w:pPr>
        <w:ind w:left="432" w:hanging="432"/>
      </w:pPr>
    </w:lvl>
    <w:lvl w:ilvl="1">
      <w:start w:val="1"/>
      <w:numFmt w:val="decimal"/>
      <w:pStyle w:val="Otsikko2"/>
      <w:lvlText w:val="%1.%2"/>
      <w:lvlJc w:val="left"/>
      <w:pPr>
        <w:ind w:left="576" w:hanging="576"/>
      </w:pPr>
      <w:rPr>
        <w:b w:val="0"/>
      </w:rPr>
    </w:lvl>
    <w:lvl w:ilvl="2">
      <w:start w:val="1"/>
      <w:numFmt w:val="decimal"/>
      <w:pStyle w:val="Otsikko3"/>
      <w:lvlText w:val="%1.%2.%3"/>
      <w:lvlJc w:val="left"/>
      <w:pPr>
        <w:ind w:left="720" w:hanging="720"/>
      </w:pPr>
      <w:rPr>
        <w:b w:val="0"/>
      </w:r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2" w15:restartNumberingAfterBreak="0">
    <w:nsid w:val="35570C68"/>
    <w:multiLevelType w:val="hybridMultilevel"/>
    <w:tmpl w:val="43F8106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36FF1D23"/>
    <w:multiLevelType w:val="hybridMultilevel"/>
    <w:tmpl w:val="D0F280FE"/>
    <w:lvl w:ilvl="0" w:tplc="59D80C30">
      <w:numFmt w:val="bullet"/>
      <w:lvlText w:val="-"/>
      <w:lvlJc w:val="left"/>
      <w:pPr>
        <w:ind w:left="720" w:hanging="360"/>
      </w:pPr>
      <w:rPr>
        <w:rFonts w:ascii="Calibri" w:eastAsia="Calibri" w:hAnsi="Calibri" w:cs="Times New Roman"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14" w15:restartNumberingAfterBreak="0">
    <w:nsid w:val="370165B3"/>
    <w:multiLevelType w:val="hybridMultilevel"/>
    <w:tmpl w:val="8CBEB55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424A584A"/>
    <w:multiLevelType w:val="hybridMultilevel"/>
    <w:tmpl w:val="9620BD3C"/>
    <w:lvl w:ilvl="0" w:tplc="1FD8E880">
      <w:start w:val="1"/>
      <w:numFmt w:val="decimal"/>
      <w:lvlText w:val="%1"/>
      <w:lvlJc w:val="left"/>
      <w:pPr>
        <w:ind w:left="1440" w:hanging="360"/>
      </w:pPr>
      <w:rPr>
        <w:rFonts w:hint="default"/>
      </w:r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6" w15:restartNumberingAfterBreak="0">
    <w:nsid w:val="443C74C6"/>
    <w:multiLevelType w:val="hybridMultilevel"/>
    <w:tmpl w:val="2A74F938"/>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4F660A9"/>
    <w:multiLevelType w:val="multilevel"/>
    <w:tmpl w:val="3EBAF42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5323F60"/>
    <w:multiLevelType w:val="hybridMultilevel"/>
    <w:tmpl w:val="7DF46300"/>
    <w:lvl w:ilvl="0" w:tplc="5BDED122">
      <w:start w:val="1"/>
      <w:numFmt w:val="decimal"/>
      <w:lvlText w:val="%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9" w15:restartNumberingAfterBreak="0">
    <w:nsid w:val="4992189F"/>
    <w:multiLevelType w:val="hybridMultilevel"/>
    <w:tmpl w:val="100869B8"/>
    <w:lvl w:ilvl="0" w:tplc="55622CBE">
      <w:start w:val="1"/>
      <w:numFmt w:val="decimal"/>
      <w:suff w:val="space"/>
      <w:lvlText w:val="Liit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49980384"/>
    <w:multiLevelType w:val="multilevel"/>
    <w:tmpl w:val="040B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B124A7"/>
    <w:multiLevelType w:val="hybridMultilevel"/>
    <w:tmpl w:val="ABC2A4D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6705C4"/>
    <w:multiLevelType w:val="hybridMultilevel"/>
    <w:tmpl w:val="D66A527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15:restartNumberingAfterBreak="0">
    <w:nsid w:val="52942D43"/>
    <w:multiLevelType w:val="multilevel"/>
    <w:tmpl w:val="468E1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050E8E"/>
    <w:multiLevelType w:val="hybridMultilevel"/>
    <w:tmpl w:val="1C4A9B12"/>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58D23515"/>
    <w:multiLevelType w:val="hybridMultilevel"/>
    <w:tmpl w:val="5DA4B6CE"/>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B285C2C"/>
    <w:multiLevelType w:val="hybridMultilevel"/>
    <w:tmpl w:val="9D184B4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15:restartNumberingAfterBreak="0">
    <w:nsid w:val="60600096"/>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6BEF0466"/>
    <w:multiLevelType w:val="hybridMultilevel"/>
    <w:tmpl w:val="CBC249A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15:restartNumberingAfterBreak="0">
    <w:nsid w:val="6DF0536C"/>
    <w:multiLevelType w:val="multilevel"/>
    <w:tmpl w:val="840C2CD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70BF1329"/>
    <w:multiLevelType w:val="hybridMultilevel"/>
    <w:tmpl w:val="9630197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717A1911"/>
    <w:multiLevelType w:val="hybridMultilevel"/>
    <w:tmpl w:val="991430C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32" w15:restartNumberingAfterBreak="0">
    <w:nsid w:val="717F5E99"/>
    <w:multiLevelType w:val="hybridMultilevel"/>
    <w:tmpl w:val="3994625E"/>
    <w:lvl w:ilvl="0" w:tplc="4A924B00">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3" w15:restartNumberingAfterBreak="0">
    <w:nsid w:val="723C32EB"/>
    <w:multiLevelType w:val="hybridMultilevel"/>
    <w:tmpl w:val="9C80661C"/>
    <w:lvl w:ilvl="0" w:tplc="B136F26A">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15:restartNumberingAfterBreak="0">
    <w:nsid w:val="76BB3C96"/>
    <w:multiLevelType w:val="hybridMultilevel"/>
    <w:tmpl w:val="0458194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15:restartNumberingAfterBreak="0">
    <w:nsid w:val="7A887475"/>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6" w15:restartNumberingAfterBreak="0">
    <w:nsid w:val="7B3908B8"/>
    <w:multiLevelType w:val="hybridMultilevel"/>
    <w:tmpl w:val="A11E6FC2"/>
    <w:lvl w:ilvl="0" w:tplc="0A8ACD08">
      <w:start w:val="1"/>
      <w:numFmt w:val="decimal"/>
      <w:pStyle w:val="Liite"/>
      <w:lvlText w:val="Liit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7BD444E7"/>
    <w:multiLevelType w:val="hybridMultilevel"/>
    <w:tmpl w:val="426A66A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9"/>
  </w:num>
  <w:num w:numId="4">
    <w:abstractNumId w:val="20"/>
  </w:num>
  <w:num w:numId="5">
    <w:abstractNumId w:val="26"/>
  </w:num>
  <w:num w:numId="6">
    <w:abstractNumId w:val="14"/>
  </w:num>
  <w:num w:numId="7">
    <w:abstractNumId w:val="21"/>
  </w:num>
  <w:num w:numId="8">
    <w:abstractNumId w:val="24"/>
  </w:num>
  <w:num w:numId="9">
    <w:abstractNumId w:val="16"/>
  </w:num>
  <w:num w:numId="10">
    <w:abstractNumId w:val="15"/>
  </w:num>
  <w:num w:numId="11">
    <w:abstractNumId w:val="15"/>
    <w:lvlOverride w:ilvl="0">
      <w:startOverride w:val="1"/>
    </w:lvlOverride>
  </w:num>
  <w:num w:numId="12">
    <w:abstractNumId w:val="2"/>
  </w:num>
  <w:num w:numId="13">
    <w:abstractNumId w:val="12"/>
  </w:num>
  <w:num w:numId="14">
    <w:abstractNumId w:val="4"/>
  </w:num>
  <w:num w:numId="15">
    <w:abstractNumId w:val="10"/>
  </w:num>
  <w:num w:numId="16">
    <w:abstractNumId w:val="32"/>
  </w:num>
  <w:num w:numId="17">
    <w:abstractNumId w:val="18"/>
  </w:num>
  <w:num w:numId="18">
    <w:abstractNumId w:val="33"/>
  </w:num>
  <w:num w:numId="19">
    <w:abstractNumId w:val="9"/>
  </w:num>
  <w:num w:numId="20">
    <w:abstractNumId w:val="35"/>
  </w:num>
  <w:num w:numId="21">
    <w:abstractNumId w:val="27"/>
  </w:num>
  <w:num w:numId="22">
    <w:abstractNumId w:val="19"/>
  </w:num>
  <w:num w:numId="23">
    <w:abstractNumId w:val="7"/>
  </w:num>
  <w:num w:numId="24">
    <w:abstractNumId w:val="11"/>
  </w:num>
  <w:num w:numId="25">
    <w:abstractNumId w:val="36"/>
  </w:num>
  <w:num w:numId="26">
    <w:abstractNumId w:val="8"/>
  </w:num>
  <w:num w:numId="27">
    <w:abstractNumId w:val="31"/>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28"/>
  </w:num>
  <w:num w:numId="31">
    <w:abstractNumId w:val="23"/>
  </w:num>
  <w:num w:numId="32">
    <w:abstractNumId w:val="5"/>
  </w:num>
  <w:num w:numId="33">
    <w:abstractNumId w:val="37"/>
  </w:num>
  <w:num w:numId="34">
    <w:abstractNumId w:val="34"/>
  </w:num>
  <w:num w:numId="35">
    <w:abstractNumId w:val="1"/>
  </w:num>
  <w:num w:numId="36">
    <w:abstractNumId w:val="30"/>
  </w:num>
  <w:num w:numId="37">
    <w:abstractNumId w:val="22"/>
  </w:num>
  <w:num w:numId="38">
    <w:abstractNumId w:val="3"/>
  </w:num>
  <w:num w:numId="39">
    <w:abstractNumId w:val="0"/>
  </w:num>
  <w:num w:numId="40">
    <w:abstractNumId w:val="25"/>
  </w:num>
  <w:num w:numId="41">
    <w:abstractNumId w:val="3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attachedTemplate r:id="rId1"/>
  <w:defaultTabStop w:val="1304"/>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3E3"/>
    <w:rsid w:val="000015D1"/>
    <w:rsid w:val="00001D34"/>
    <w:rsid w:val="00006377"/>
    <w:rsid w:val="000107CB"/>
    <w:rsid w:val="00010E8C"/>
    <w:rsid w:val="0001176F"/>
    <w:rsid w:val="00013000"/>
    <w:rsid w:val="000134E4"/>
    <w:rsid w:val="00013B32"/>
    <w:rsid w:val="00014183"/>
    <w:rsid w:val="00016973"/>
    <w:rsid w:val="00016E3D"/>
    <w:rsid w:val="00017DF5"/>
    <w:rsid w:val="000203F9"/>
    <w:rsid w:val="00020826"/>
    <w:rsid w:val="00020D79"/>
    <w:rsid w:val="00021562"/>
    <w:rsid w:val="00021D84"/>
    <w:rsid w:val="00024465"/>
    <w:rsid w:val="0003045D"/>
    <w:rsid w:val="000316E0"/>
    <w:rsid w:val="000317FC"/>
    <w:rsid w:val="000320C7"/>
    <w:rsid w:val="0003310E"/>
    <w:rsid w:val="00033321"/>
    <w:rsid w:val="00034445"/>
    <w:rsid w:val="00044324"/>
    <w:rsid w:val="000446C3"/>
    <w:rsid w:val="00044F92"/>
    <w:rsid w:val="000474A4"/>
    <w:rsid w:val="00051BA4"/>
    <w:rsid w:val="00052D1D"/>
    <w:rsid w:val="0005697C"/>
    <w:rsid w:val="000608D4"/>
    <w:rsid w:val="00064A23"/>
    <w:rsid w:val="000656D2"/>
    <w:rsid w:val="00065B14"/>
    <w:rsid w:val="0006758A"/>
    <w:rsid w:val="000703E1"/>
    <w:rsid w:val="00071568"/>
    <w:rsid w:val="00073004"/>
    <w:rsid w:val="00073B69"/>
    <w:rsid w:val="00074A38"/>
    <w:rsid w:val="000777B5"/>
    <w:rsid w:val="00077B69"/>
    <w:rsid w:val="00077C40"/>
    <w:rsid w:val="00080DEB"/>
    <w:rsid w:val="000838D2"/>
    <w:rsid w:val="0008464F"/>
    <w:rsid w:val="0009234A"/>
    <w:rsid w:val="000946B8"/>
    <w:rsid w:val="00096E6C"/>
    <w:rsid w:val="00097CE8"/>
    <w:rsid w:val="00097FC8"/>
    <w:rsid w:val="000A1B3D"/>
    <w:rsid w:val="000A2A36"/>
    <w:rsid w:val="000A2DE7"/>
    <w:rsid w:val="000A415F"/>
    <w:rsid w:val="000A6F4C"/>
    <w:rsid w:val="000B0108"/>
    <w:rsid w:val="000B6CE6"/>
    <w:rsid w:val="000B78E0"/>
    <w:rsid w:val="000C125C"/>
    <w:rsid w:val="000C1D55"/>
    <w:rsid w:val="000C24C1"/>
    <w:rsid w:val="000C3E91"/>
    <w:rsid w:val="000C418D"/>
    <w:rsid w:val="000C489C"/>
    <w:rsid w:val="000C6866"/>
    <w:rsid w:val="000C6F2A"/>
    <w:rsid w:val="000D3C18"/>
    <w:rsid w:val="000D4845"/>
    <w:rsid w:val="000D5CBE"/>
    <w:rsid w:val="000D6898"/>
    <w:rsid w:val="000D6A1D"/>
    <w:rsid w:val="000E194F"/>
    <w:rsid w:val="000E3D2D"/>
    <w:rsid w:val="000E4438"/>
    <w:rsid w:val="000F1568"/>
    <w:rsid w:val="000F167F"/>
    <w:rsid w:val="000F237B"/>
    <w:rsid w:val="000F4864"/>
    <w:rsid w:val="000F4EB8"/>
    <w:rsid w:val="000F55BF"/>
    <w:rsid w:val="000F6AEA"/>
    <w:rsid w:val="000F79F4"/>
    <w:rsid w:val="00100226"/>
    <w:rsid w:val="00100979"/>
    <w:rsid w:val="00100D56"/>
    <w:rsid w:val="00101EEE"/>
    <w:rsid w:val="00102C5A"/>
    <w:rsid w:val="001042F1"/>
    <w:rsid w:val="00105EB4"/>
    <w:rsid w:val="001067C6"/>
    <w:rsid w:val="001075B6"/>
    <w:rsid w:val="001077C5"/>
    <w:rsid w:val="0011220E"/>
    <w:rsid w:val="00115D6F"/>
    <w:rsid w:val="0011686F"/>
    <w:rsid w:val="00117EFF"/>
    <w:rsid w:val="00123E0F"/>
    <w:rsid w:val="00124277"/>
    <w:rsid w:val="00124CC0"/>
    <w:rsid w:val="00124D24"/>
    <w:rsid w:val="00126A20"/>
    <w:rsid w:val="00126ED8"/>
    <w:rsid w:val="00132EEF"/>
    <w:rsid w:val="00133D4D"/>
    <w:rsid w:val="0013769C"/>
    <w:rsid w:val="00140C79"/>
    <w:rsid w:val="00143E5E"/>
    <w:rsid w:val="001446DE"/>
    <w:rsid w:val="00145B2D"/>
    <w:rsid w:val="001460C2"/>
    <w:rsid w:val="00147476"/>
    <w:rsid w:val="00151A9D"/>
    <w:rsid w:val="0015235D"/>
    <w:rsid w:val="00155890"/>
    <w:rsid w:val="00156A42"/>
    <w:rsid w:val="00160012"/>
    <w:rsid w:val="001605FB"/>
    <w:rsid w:val="001610A5"/>
    <w:rsid w:val="001623FB"/>
    <w:rsid w:val="00162DCE"/>
    <w:rsid w:val="00163E2A"/>
    <w:rsid w:val="00166804"/>
    <w:rsid w:val="00167609"/>
    <w:rsid w:val="0017054B"/>
    <w:rsid w:val="00172AB8"/>
    <w:rsid w:val="00172C9E"/>
    <w:rsid w:val="001737B7"/>
    <w:rsid w:val="001753C7"/>
    <w:rsid w:val="00180EDE"/>
    <w:rsid w:val="001910E8"/>
    <w:rsid w:val="001928CC"/>
    <w:rsid w:val="001933FF"/>
    <w:rsid w:val="001A4214"/>
    <w:rsid w:val="001A5545"/>
    <w:rsid w:val="001A6B92"/>
    <w:rsid w:val="001B0FA7"/>
    <w:rsid w:val="001B27E3"/>
    <w:rsid w:val="001B28C8"/>
    <w:rsid w:val="001B3F97"/>
    <w:rsid w:val="001B63D0"/>
    <w:rsid w:val="001B6772"/>
    <w:rsid w:val="001B70D0"/>
    <w:rsid w:val="001B77FE"/>
    <w:rsid w:val="001B7AFA"/>
    <w:rsid w:val="001B7DF8"/>
    <w:rsid w:val="001C1C56"/>
    <w:rsid w:val="001C30E3"/>
    <w:rsid w:val="001C4ED4"/>
    <w:rsid w:val="001C57F1"/>
    <w:rsid w:val="001C66CE"/>
    <w:rsid w:val="001C7EF2"/>
    <w:rsid w:val="001D0696"/>
    <w:rsid w:val="001D12CD"/>
    <w:rsid w:val="001D1B9B"/>
    <w:rsid w:val="001D273D"/>
    <w:rsid w:val="001D38AC"/>
    <w:rsid w:val="001D3C36"/>
    <w:rsid w:val="001D3E06"/>
    <w:rsid w:val="001D4F0E"/>
    <w:rsid w:val="001D6344"/>
    <w:rsid w:val="001D7D9D"/>
    <w:rsid w:val="001D7EA6"/>
    <w:rsid w:val="001E07C0"/>
    <w:rsid w:val="001E3D6F"/>
    <w:rsid w:val="001E4B7A"/>
    <w:rsid w:val="001F03D7"/>
    <w:rsid w:val="001F0DBF"/>
    <w:rsid w:val="001F0EC4"/>
    <w:rsid w:val="001F16CD"/>
    <w:rsid w:val="001F2160"/>
    <w:rsid w:val="001F4E0E"/>
    <w:rsid w:val="001F5FDF"/>
    <w:rsid w:val="001F73AE"/>
    <w:rsid w:val="002005D0"/>
    <w:rsid w:val="00200F81"/>
    <w:rsid w:val="00201BCC"/>
    <w:rsid w:val="00205C65"/>
    <w:rsid w:val="00206191"/>
    <w:rsid w:val="0021112C"/>
    <w:rsid w:val="002129AD"/>
    <w:rsid w:val="0021570D"/>
    <w:rsid w:val="002206F6"/>
    <w:rsid w:val="00221228"/>
    <w:rsid w:val="00221E65"/>
    <w:rsid w:val="00221FF9"/>
    <w:rsid w:val="0022210F"/>
    <w:rsid w:val="002255C7"/>
    <w:rsid w:val="002268DA"/>
    <w:rsid w:val="00226AE3"/>
    <w:rsid w:val="002327D9"/>
    <w:rsid w:val="002349CA"/>
    <w:rsid w:val="002400DC"/>
    <w:rsid w:val="00240172"/>
    <w:rsid w:val="00241EB0"/>
    <w:rsid w:val="0024223C"/>
    <w:rsid w:val="0024241C"/>
    <w:rsid w:val="00242901"/>
    <w:rsid w:val="0024309B"/>
    <w:rsid w:val="002430B9"/>
    <w:rsid w:val="002445EE"/>
    <w:rsid w:val="0025246C"/>
    <w:rsid w:val="002535B0"/>
    <w:rsid w:val="00253BFA"/>
    <w:rsid w:val="00256266"/>
    <w:rsid w:val="00256590"/>
    <w:rsid w:val="00262740"/>
    <w:rsid w:val="0026279C"/>
    <w:rsid w:val="00262A9E"/>
    <w:rsid w:val="0026497B"/>
    <w:rsid w:val="00264F6B"/>
    <w:rsid w:val="00265135"/>
    <w:rsid w:val="00266268"/>
    <w:rsid w:val="002666E5"/>
    <w:rsid w:val="002669A2"/>
    <w:rsid w:val="00266DFD"/>
    <w:rsid w:val="002737ED"/>
    <w:rsid w:val="002740A1"/>
    <w:rsid w:val="00275827"/>
    <w:rsid w:val="00275D0A"/>
    <w:rsid w:val="00275F78"/>
    <w:rsid w:val="00280A60"/>
    <w:rsid w:val="002821D0"/>
    <w:rsid w:val="002844DE"/>
    <w:rsid w:val="0029113C"/>
    <w:rsid w:val="00293960"/>
    <w:rsid w:val="00294108"/>
    <w:rsid w:val="002948EB"/>
    <w:rsid w:val="002A0753"/>
    <w:rsid w:val="002A1251"/>
    <w:rsid w:val="002A2A2F"/>
    <w:rsid w:val="002A3D6F"/>
    <w:rsid w:val="002A49B5"/>
    <w:rsid w:val="002A5709"/>
    <w:rsid w:val="002A7217"/>
    <w:rsid w:val="002B00B0"/>
    <w:rsid w:val="002B0160"/>
    <w:rsid w:val="002B0B44"/>
    <w:rsid w:val="002B2E56"/>
    <w:rsid w:val="002B487D"/>
    <w:rsid w:val="002B676B"/>
    <w:rsid w:val="002C3B71"/>
    <w:rsid w:val="002C3FEF"/>
    <w:rsid w:val="002C5177"/>
    <w:rsid w:val="002C68D1"/>
    <w:rsid w:val="002D0275"/>
    <w:rsid w:val="002D3FD5"/>
    <w:rsid w:val="002D5087"/>
    <w:rsid w:val="002E219F"/>
    <w:rsid w:val="002E4417"/>
    <w:rsid w:val="002E5DD7"/>
    <w:rsid w:val="002F20AC"/>
    <w:rsid w:val="002F3AD0"/>
    <w:rsid w:val="00302794"/>
    <w:rsid w:val="00304CF8"/>
    <w:rsid w:val="003072AB"/>
    <w:rsid w:val="00307D98"/>
    <w:rsid w:val="0031217D"/>
    <w:rsid w:val="00312334"/>
    <w:rsid w:val="00314963"/>
    <w:rsid w:val="003212BE"/>
    <w:rsid w:val="00322456"/>
    <w:rsid w:val="00322DE9"/>
    <w:rsid w:val="0032436C"/>
    <w:rsid w:val="003255A1"/>
    <w:rsid w:val="0032587D"/>
    <w:rsid w:val="003274A5"/>
    <w:rsid w:val="00332363"/>
    <w:rsid w:val="00333439"/>
    <w:rsid w:val="003337BD"/>
    <w:rsid w:val="0033481D"/>
    <w:rsid w:val="00335D05"/>
    <w:rsid w:val="00337BFD"/>
    <w:rsid w:val="00337F8C"/>
    <w:rsid w:val="00340C42"/>
    <w:rsid w:val="00341ECB"/>
    <w:rsid w:val="00342F52"/>
    <w:rsid w:val="00343C4E"/>
    <w:rsid w:val="00351B22"/>
    <w:rsid w:val="0035226B"/>
    <w:rsid w:val="00353319"/>
    <w:rsid w:val="0035509D"/>
    <w:rsid w:val="00360F26"/>
    <w:rsid w:val="003617CD"/>
    <w:rsid w:val="00362044"/>
    <w:rsid w:val="00362830"/>
    <w:rsid w:val="00363452"/>
    <w:rsid w:val="00363AFC"/>
    <w:rsid w:val="00364A06"/>
    <w:rsid w:val="00366C26"/>
    <w:rsid w:val="00374029"/>
    <w:rsid w:val="003763F5"/>
    <w:rsid w:val="0038065F"/>
    <w:rsid w:val="00383613"/>
    <w:rsid w:val="00383EB8"/>
    <w:rsid w:val="00384063"/>
    <w:rsid w:val="00386E79"/>
    <w:rsid w:val="003875F2"/>
    <w:rsid w:val="00392C55"/>
    <w:rsid w:val="00394131"/>
    <w:rsid w:val="00394A3F"/>
    <w:rsid w:val="00394AFB"/>
    <w:rsid w:val="003A06C3"/>
    <w:rsid w:val="003A44FD"/>
    <w:rsid w:val="003A6BE8"/>
    <w:rsid w:val="003A7E3E"/>
    <w:rsid w:val="003B0E19"/>
    <w:rsid w:val="003B1850"/>
    <w:rsid w:val="003B2C8D"/>
    <w:rsid w:val="003B746F"/>
    <w:rsid w:val="003C00F0"/>
    <w:rsid w:val="003C2F0E"/>
    <w:rsid w:val="003C558A"/>
    <w:rsid w:val="003C6BE6"/>
    <w:rsid w:val="003D5193"/>
    <w:rsid w:val="003D5CD8"/>
    <w:rsid w:val="003D6423"/>
    <w:rsid w:val="003E0724"/>
    <w:rsid w:val="003E0D96"/>
    <w:rsid w:val="003E2737"/>
    <w:rsid w:val="003E28BE"/>
    <w:rsid w:val="003E29A3"/>
    <w:rsid w:val="003E33C4"/>
    <w:rsid w:val="003E54B4"/>
    <w:rsid w:val="003E72D7"/>
    <w:rsid w:val="003F03CC"/>
    <w:rsid w:val="003F2E37"/>
    <w:rsid w:val="003F3609"/>
    <w:rsid w:val="003F7126"/>
    <w:rsid w:val="0040073D"/>
    <w:rsid w:val="004042EF"/>
    <w:rsid w:val="00404EC1"/>
    <w:rsid w:val="00406ACE"/>
    <w:rsid w:val="00407497"/>
    <w:rsid w:val="0041023F"/>
    <w:rsid w:val="00411BCC"/>
    <w:rsid w:val="004174A9"/>
    <w:rsid w:val="00417823"/>
    <w:rsid w:val="00422232"/>
    <w:rsid w:val="00422709"/>
    <w:rsid w:val="004236EF"/>
    <w:rsid w:val="00425FE3"/>
    <w:rsid w:val="00426D3A"/>
    <w:rsid w:val="00432F4C"/>
    <w:rsid w:val="00434D8A"/>
    <w:rsid w:val="0043504C"/>
    <w:rsid w:val="0043510E"/>
    <w:rsid w:val="00435B2C"/>
    <w:rsid w:val="00437045"/>
    <w:rsid w:val="00444E9E"/>
    <w:rsid w:val="0044759F"/>
    <w:rsid w:val="0045194E"/>
    <w:rsid w:val="004527F7"/>
    <w:rsid w:val="00452DC9"/>
    <w:rsid w:val="00454216"/>
    <w:rsid w:val="0045511A"/>
    <w:rsid w:val="00455C9C"/>
    <w:rsid w:val="0045723C"/>
    <w:rsid w:val="004574DC"/>
    <w:rsid w:val="00457F2F"/>
    <w:rsid w:val="004602D9"/>
    <w:rsid w:val="00461790"/>
    <w:rsid w:val="004622DE"/>
    <w:rsid w:val="00462D2B"/>
    <w:rsid w:val="00464FF9"/>
    <w:rsid w:val="00465E43"/>
    <w:rsid w:val="00467AAA"/>
    <w:rsid w:val="00473BCC"/>
    <w:rsid w:val="00473C11"/>
    <w:rsid w:val="00475FFA"/>
    <w:rsid w:val="00481695"/>
    <w:rsid w:val="00482792"/>
    <w:rsid w:val="004847BD"/>
    <w:rsid w:val="004903D2"/>
    <w:rsid w:val="0049053E"/>
    <w:rsid w:val="004906DC"/>
    <w:rsid w:val="0049263F"/>
    <w:rsid w:val="00493771"/>
    <w:rsid w:val="00493F80"/>
    <w:rsid w:val="00494505"/>
    <w:rsid w:val="0049471F"/>
    <w:rsid w:val="004955A5"/>
    <w:rsid w:val="004958F1"/>
    <w:rsid w:val="004962DF"/>
    <w:rsid w:val="00497691"/>
    <w:rsid w:val="004A25A7"/>
    <w:rsid w:val="004A2FD2"/>
    <w:rsid w:val="004A41AF"/>
    <w:rsid w:val="004A4B2A"/>
    <w:rsid w:val="004A5E57"/>
    <w:rsid w:val="004A6140"/>
    <w:rsid w:val="004A651C"/>
    <w:rsid w:val="004A7D99"/>
    <w:rsid w:val="004B089C"/>
    <w:rsid w:val="004B0D47"/>
    <w:rsid w:val="004B3C13"/>
    <w:rsid w:val="004B441C"/>
    <w:rsid w:val="004B7BF6"/>
    <w:rsid w:val="004B7EDB"/>
    <w:rsid w:val="004C0FDA"/>
    <w:rsid w:val="004C4552"/>
    <w:rsid w:val="004C4A69"/>
    <w:rsid w:val="004C709A"/>
    <w:rsid w:val="004D03AE"/>
    <w:rsid w:val="004D1622"/>
    <w:rsid w:val="004D1CA7"/>
    <w:rsid w:val="004D2643"/>
    <w:rsid w:val="004D409C"/>
    <w:rsid w:val="004D511F"/>
    <w:rsid w:val="004D66A6"/>
    <w:rsid w:val="004E12D2"/>
    <w:rsid w:val="004E4404"/>
    <w:rsid w:val="004E51E0"/>
    <w:rsid w:val="004F2A87"/>
    <w:rsid w:val="004F2B4F"/>
    <w:rsid w:val="004F4D0A"/>
    <w:rsid w:val="004F4FEB"/>
    <w:rsid w:val="004F5136"/>
    <w:rsid w:val="004F57BE"/>
    <w:rsid w:val="004F5EFE"/>
    <w:rsid w:val="004F7549"/>
    <w:rsid w:val="004F7B35"/>
    <w:rsid w:val="00502880"/>
    <w:rsid w:val="005038FF"/>
    <w:rsid w:val="00503F8D"/>
    <w:rsid w:val="00510FEE"/>
    <w:rsid w:val="005112FE"/>
    <w:rsid w:val="00511D1F"/>
    <w:rsid w:val="00512DF3"/>
    <w:rsid w:val="00515521"/>
    <w:rsid w:val="005156D0"/>
    <w:rsid w:val="00515F68"/>
    <w:rsid w:val="00517AF2"/>
    <w:rsid w:val="00520772"/>
    <w:rsid w:val="00523147"/>
    <w:rsid w:val="00524EED"/>
    <w:rsid w:val="00525BBB"/>
    <w:rsid w:val="00527625"/>
    <w:rsid w:val="00527965"/>
    <w:rsid w:val="005318F5"/>
    <w:rsid w:val="00531ACF"/>
    <w:rsid w:val="0053202E"/>
    <w:rsid w:val="00536DB5"/>
    <w:rsid w:val="005372CF"/>
    <w:rsid w:val="00542AD7"/>
    <w:rsid w:val="00542DED"/>
    <w:rsid w:val="00544F12"/>
    <w:rsid w:val="00551EEB"/>
    <w:rsid w:val="005523DA"/>
    <w:rsid w:val="00553CB2"/>
    <w:rsid w:val="00554695"/>
    <w:rsid w:val="00556C1B"/>
    <w:rsid w:val="00561E68"/>
    <w:rsid w:val="00562AA8"/>
    <w:rsid w:val="00562F10"/>
    <w:rsid w:val="0056374D"/>
    <w:rsid w:val="0056374F"/>
    <w:rsid w:val="005640F4"/>
    <w:rsid w:val="005643B0"/>
    <w:rsid w:val="00565BA7"/>
    <w:rsid w:val="00573797"/>
    <w:rsid w:val="00575097"/>
    <w:rsid w:val="0057540D"/>
    <w:rsid w:val="00581987"/>
    <w:rsid w:val="00583A98"/>
    <w:rsid w:val="00587747"/>
    <w:rsid w:val="005921B9"/>
    <w:rsid w:val="00593CA0"/>
    <w:rsid w:val="0059461E"/>
    <w:rsid w:val="005973B5"/>
    <w:rsid w:val="005A0247"/>
    <w:rsid w:val="005A1D25"/>
    <w:rsid w:val="005A6086"/>
    <w:rsid w:val="005A63F7"/>
    <w:rsid w:val="005A6697"/>
    <w:rsid w:val="005B3185"/>
    <w:rsid w:val="005B3EBF"/>
    <w:rsid w:val="005B4338"/>
    <w:rsid w:val="005C11C4"/>
    <w:rsid w:val="005C1742"/>
    <w:rsid w:val="005C495B"/>
    <w:rsid w:val="005C53E5"/>
    <w:rsid w:val="005C5AD9"/>
    <w:rsid w:val="005C7927"/>
    <w:rsid w:val="005D2033"/>
    <w:rsid w:val="005D332D"/>
    <w:rsid w:val="005D3B9D"/>
    <w:rsid w:val="005D3DA5"/>
    <w:rsid w:val="005D4D2B"/>
    <w:rsid w:val="005D5F89"/>
    <w:rsid w:val="005D6D96"/>
    <w:rsid w:val="005E0174"/>
    <w:rsid w:val="005E2F3B"/>
    <w:rsid w:val="005E324B"/>
    <w:rsid w:val="005E3550"/>
    <w:rsid w:val="005E442B"/>
    <w:rsid w:val="005E529B"/>
    <w:rsid w:val="005E6245"/>
    <w:rsid w:val="005E6568"/>
    <w:rsid w:val="005F0237"/>
    <w:rsid w:val="005F1A52"/>
    <w:rsid w:val="005F2EC8"/>
    <w:rsid w:val="0060093B"/>
    <w:rsid w:val="00602BD9"/>
    <w:rsid w:val="00605075"/>
    <w:rsid w:val="00606279"/>
    <w:rsid w:val="006073AF"/>
    <w:rsid w:val="00610785"/>
    <w:rsid w:val="00611400"/>
    <w:rsid w:val="00614A4C"/>
    <w:rsid w:val="0061570B"/>
    <w:rsid w:val="00615A42"/>
    <w:rsid w:val="00615FC5"/>
    <w:rsid w:val="006167A6"/>
    <w:rsid w:val="00616A56"/>
    <w:rsid w:val="00616CDD"/>
    <w:rsid w:val="00620B1B"/>
    <w:rsid w:val="006219F6"/>
    <w:rsid w:val="00622549"/>
    <w:rsid w:val="0062518F"/>
    <w:rsid w:val="0062737A"/>
    <w:rsid w:val="006319AB"/>
    <w:rsid w:val="00632E5C"/>
    <w:rsid w:val="0063301C"/>
    <w:rsid w:val="00634739"/>
    <w:rsid w:val="006360EF"/>
    <w:rsid w:val="00642E4D"/>
    <w:rsid w:val="0064323C"/>
    <w:rsid w:val="006443D4"/>
    <w:rsid w:val="006464CD"/>
    <w:rsid w:val="00647128"/>
    <w:rsid w:val="0064773D"/>
    <w:rsid w:val="00655095"/>
    <w:rsid w:val="006573CB"/>
    <w:rsid w:val="00662953"/>
    <w:rsid w:val="00663E50"/>
    <w:rsid w:val="006643D3"/>
    <w:rsid w:val="0066467A"/>
    <w:rsid w:val="00664AA4"/>
    <w:rsid w:val="00664B96"/>
    <w:rsid w:val="0066574D"/>
    <w:rsid w:val="00665A12"/>
    <w:rsid w:val="006670F6"/>
    <w:rsid w:val="00670C27"/>
    <w:rsid w:val="006723A3"/>
    <w:rsid w:val="00674A06"/>
    <w:rsid w:val="00674A17"/>
    <w:rsid w:val="006759B7"/>
    <w:rsid w:val="0068190C"/>
    <w:rsid w:val="00682035"/>
    <w:rsid w:val="006828C1"/>
    <w:rsid w:val="00683D8F"/>
    <w:rsid w:val="006842BB"/>
    <w:rsid w:val="00685780"/>
    <w:rsid w:val="00685C70"/>
    <w:rsid w:val="00691307"/>
    <w:rsid w:val="00695D78"/>
    <w:rsid w:val="0069659F"/>
    <w:rsid w:val="006973A5"/>
    <w:rsid w:val="006A095D"/>
    <w:rsid w:val="006A15C8"/>
    <w:rsid w:val="006A35DE"/>
    <w:rsid w:val="006A5B90"/>
    <w:rsid w:val="006B2951"/>
    <w:rsid w:val="006B7067"/>
    <w:rsid w:val="006C452A"/>
    <w:rsid w:val="006C53D7"/>
    <w:rsid w:val="006C6D08"/>
    <w:rsid w:val="006D0101"/>
    <w:rsid w:val="006D0DBA"/>
    <w:rsid w:val="006D12E8"/>
    <w:rsid w:val="006D13A4"/>
    <w:rsid w:val="006D193C"/>
    <w:rsid w:val="006D1C68"/>
    <w:rsid w:val="006D22BF"/>
    <w:rsid w:val="006D2E34"/>
    <w:rsid w:val="006D63E3"/>
    <w:rsid w:val="006D7578"/>
    <w:rsid w:val="006D7A05"/>
    <w:rsid w:val="006E108F"/>
    <w:rsid w:val="006E1CF5"/>
    <w:rsid w:val="006E4DE1"/>
    <w:rsid w:val="006E572C"/>
    <w:rsid w:val="006E7DA2"/>
    <w:rsid w:val="006F05F4"/>
    <w:rsid w:val="006F1B10"/>
    <w:rsid w:val="006F20E2"/>
    <w:rsid w:val="006F4255"/>
    <w:rsid w:val="006F645D"/>
    <w:rsid w:val="006F72E8"/>
    <w:rsid w:val="007000EF"/>
    <w:rsid w:val="00700B79"/>
    <w:rsid w:val="00701110"/>
    <w:rsid w:val="00701321"/>
    <w:rsid w:val="00701940"/>
    <w:rsid w:val="00701AA6"/>
    <w:rsid w:val="00702322"/>
    <w:rsid w:val="00702A4B"/>
    <w:rsid w:val="0070444B"/>
    <w:rsid w:val="00705B16"/>
    <w:rsid w:val="00706954"/>
    <w:rsid w:val="0070702B"/>
    <w:rsid w:val="007104F4"/>
    <w:rsid w:val="00711FE9"/>
    <w:rsid w:val="00713CE7"/>
    <w:rsid w:val="007163A9"/>
    <w:rsid w:val="0071788B"/>
    <w:rsid w:val="00721DB5"/>
    <w:rsid w:val="0072263C"/>
    <w:rsid w:val="007232EE"/>
    <w:rsid w:val="00727D71"/>
    <w:rsid w:val="00731CD1"/>
    <w:rsid w:val="007330EC"/>
    <w:rsid w:val="007331B5"/>
    <w:rsid w:val="00733EEB"/>
    <w:rsid w:val="007344ED"/>
    <w:rsid w:val="007345DF"/>
    <w:rsid w:val="00734A97"/>
    <w:rsid w:val="00737D7E"/>
    <w:rsid w:val="00740EBB"/>
    <w:rsid w:val="0074118E"/>
    <w:rsid w:val="007415F4"/>
    <w:rsid w:val="0074236A"/>
    <w:rsid w:val="00742F6C"/>
    <w:rsid w:val="0074339C"/>
    <w:rsid w:val="007433C0"/>
    <w:rsid w:val="00745406"/>
    <w:rsid w:val="00745619"/>
    <w:rsid w:val="00745C16"/>
    <w:rsid w:val="0075027B"/>
    <w:rsid w:val="00750CC5"/>
    <w:rsid w:val="0075159F"/>
    <w:rsid w:val="007516D8"/>
    <w:rsid w:val="00756C09"/>
    <w:rsid w:val="007573A9"/>
    <w:rsid w:val="007616F2"/>
    <w:rsid w:val="00761AE7"/>
    <w:rsid w:val="0076659F"/>
    <w:rsid w:val="00772F98"/>
    <w:rsid w:val="00773024"/>
    <w:rsid w:val="00775B10"/>
    <w:rsid w:val="0077665A"/>
    <w:rsid w:val="00780BFD"/>
    <w:rsid w:val="0078224C"/>
    <w:rsid w:val="007823D1"/>
    <w:rsid w:val="007846D3"/>
    <w:rsid w:val="00785505"/>
    <w:rsid w:val="00790E40"/>
    <w:rsid w:val="00794D86"/>
    <w:rsid w:val="0079609D"/>
    <w:rsid w:val="0079636A"/>
    <w:rsid w:val="007964FF"/>
    <w:rsid w:val="00797000"/>
    <w:rsid w:val="00797473"/>
    <w:rsid w:val="007A13EF"/>
    <w:rsid w:val="007A2B8E"/>
    <w:rsid w:val="007A2C3A"/>
    <w:rsid w:val="007A37F7"/>
    <w:rsid w:val="007A4633"/>
    <w:rsid w:val="007A5821"/>
    <w:rsid w:val="007A73F8"/>
    <w:rsid w:val="007A7E6F"/>
    <w:rsid w:val="007B107D"/>
    <w:rsid w:val="007B1D8C"/>
    <w:rsid w:val="007B23A5"/>
    <w:rsid w:val="007B2BD3"/>
    <w:rsid w:val="007B5D9D"/>
    <w:rsid w:val="007B6B52"/>
    <w:rsid w:val="007C0EEA"/>
    <w:rsid w:val="007C1ECC"/>
    <w:rsid w:val="007C2423"/>
    <w:rsid w:val="007C652D"/>
    <w:rsid w:val="007D21B6"/>
    <w:rsid w:val="007D2459"/>
    <w:rsid w:val="007D5483"/>
    <w:rsid w:val="007D572D"/>
    <w:rsid w:val="007E3712"/>
    <w:rsid w:val="007E3A08"/>
    <w:rsid w:val="007E3B85"/>
    <w:rsid w:val="007E56D4"/>
    <w:rsid w:val="007E630C"/>
    <w:rsid w:val="007E7494"/>
    <w:rsid w:val="007E7823"/>
    <w:rsid w:val="007F0F10"/>
    <w:rsid w:val="007F1F0E"/>
    <w:rsid w:val="007F2C91"/>
    <w:rsid w:val="007F60B9"/>
    <w:rsid w:val="00802C53"/>
    <w:rsid w:val="0080572A"/>
    <w:rsid w:val="00807126"/>
    <w:rsid w:val="008072DE"/>
    <w:rsid w:val="008073FA"/>
    <w:rsid w:val="00810F32"/>
    <w:rsid w:val="00811F8C"/>
    <w:rsid w:val="008128E8"/>
    <w:rsid w:val="00813375"/>
    <w:rsid w:val="008155A2"/>
    <w:rsid w:val="008240F5"/>
    <w:rsid w:val="00824A23"/>
    <w:rsid w:val="00826CC6"/>
    <w:rsid w:val="00827683"/>
    <w:rsid w:val="00827A2D"/>
    <w:rsid w:val="00831D07"/>
    <w:rsid w:val="00833C9D"/>
    <w:rsid w:val="00833F6C"/>
    <w:rsid w:val="00834209"/>
    <w:rsid w:val="00834883"/>
    <w:rsid w:val="008350FE"/>
    <w:rsid w:val="00836757"/>
    <w:rsid w:val="00837DCE"/>
    <w:rsid w:val="00837FC5"/>
    <w:rsid w:val="00841333"/>
    <w:rsid w:val="008426C1"/>
    <w:rsid w:val="00843065"/>
    <w:rsid w:val="0084343C"/>
    <w:rsid w:val="00843554"/>
    <w:rsid w:val="00847D29"/>
    <w:rsid w:val="00852CE1"/>
    <w:rsid w:val="008539C9"/>
    <w:rsid w:val="00855A00"/>
    <w:rsid w:val="00856924"/>
    <w:rsid w:val="00857EF7"/>
    <w:rsid w:val="00864E1B"/>
    <w:rsid w:val="0086564C"/>
    <w:rsid w:val="008657A5"/>
    <w:rsid w:val="008709BE"/>
    <w:rsid w:val="00871C31"/>
    <w:rsid w:val="00872E3B"/>
    <w:rsid w:val="00874C32"/>
    <w:rsid w:val="00877956"/>
    <w:rsid w:val="008830CC"/>
    <w:rsid w:val="00886FD0"/>
    <w:rsid w:val="0088721D"/>
    <w:rsid w:val="00890A41"/>
    <w:rsid w:val="00890D2A"/>
    <w:rsid w:val="00891D01"/>
    <w:rsid w:val="008933BA"/>
    <w:rsid w:val="00894C03"/>
    <w:rsid w:val="008955D1"/>
    <w:rsid w:val="00896B95"/>
    <w:rsid w:val="00896C22"/>
    <w:rsid w:val="00896DC5"/>
    <w:rsid w:val="008A17AB"/>
    <w:rsid w:val="008A30DA"/>
    <w:rsid w:val="008A67DB"/>
    <w:rsid w:val="008A6E53"/>
    <w:rsid w:val="008A7677"/>
    <w:rsid w:val="008B2ECF"/>
    <w:rsid w:val="008B3DA0"/>
    <w:rsid w:val="008B40A7"/>
    <w:rsid w:val="008B5BD0"/>
    <w:rsid w:val="008C0211"/>
    <w:rsid w:val="008C1091"/>
    <w:rsid w:val="008C147C"/>
    <w:rsid w:val="008C2A51"/>
    <w:rsid w:val="008C54D2"/>
    <w:rsid w:val="008C6681"/>
    <w:rsid w:val="008D3BB0"/>
    <w:rsid w:val="008D5DE5"/>
    <w:rsid w:val="008D5EAC"/>
    <w:rsid w:val="008D5F35"/>
    <w:rsid w:val="008D6B7B"/>
    <w:rsid w:val="008F05D7"/>
    <w:rsid w:val="008F11D6"/>
    <w:rsid w:val="008F24D2"/>
    <w:rsid w:val="008F6BE0"/>
    <w:rsid w:val="008F7E1A"/>
    <w:rsid w:val="0090321C"/>
    <w:rsid w:val="009068B5"/>
    <w:rsid w:val="009121FC"/>
    <w:rsid w:val="00912463"/>
    <w:rsid w:val="009142C6"/>
    <w:rsid w:val="00914391"/>
    <w:rsid w:val="00915760"/>
    <w:rsid w:val="00915826"/>
    <w:rsid w:val="0091617C"/>
    <w:rsid w:val="00916B0D"/>
    <w:rsid w:val="00916C9D"/>
    <w:rsid w:val="0092066E"/>
    <w:rsid w:val="00923111"/>
    <w:rsid w:val="0092452C"/>
    <w:rsid w:val="009252EC"/>
    <w:rsid w:val="00927063"/>
    <w:rsid w:val="00927BC8"/>
    <w:rsid w:val="00930915"/>
    <w:rsid w:val="00931D89"/>
    <w:rsid w:val="00933555"/>
    <w:rsid w:val="00934576"/>
    <w:rsid w:val="00941A38"/>
    <w:rsid w:val="00942459"/>
    <w:rsid w:val="00942643"/>
    <w:rsid w:val="009429BA"/>
    <w:rsid w:val="0094358B"/>
    <w:rsid w:val="00943C00"/>
    <w:rsid w:val="00945997"/>
    <w:rsid w:val="00946365"/>
    <w:rsid w:val="009473A8"/>
    <w:rsid w:val="00950503"/>
    <w:rsid w:val="0095073A"/>
    <w:rsid w:val="009659A2"/>
    <w:rsid w:val="00967487"/>
    <w:rsid w:val="00975B3F"/>
    <w:rsid w:val="00976971"/>
    <w:rsid w:val="00976FBC"/>
    <w:rsid w:val="0098053D"/>
    <w:rsid w:val="00981CB2"/>
    <w:rsid w:val="0098293F"/>
    <w:rsid w:val="00983F07"/>
    <w:rsid w:val="00986F44"/>
    <w:rsid w:val="00991113"/>
    <w:rsid w:val="00992EC7"/>
    <w:rsid w:val="009949C9"/>
    <w:rsid w:val="00994E78"/>
    <w:rsid w:val="009A1A2D"/>
    <w:rsid w:val="009A2F83"/>
    <w:rsid w:val="009A4338"/>
    <w:rsid w:val="009A54E8"/>
    <w:rsid w:val="009A5D6E"/>
    <w:rsid w:val="009A627F"/>
    <w:rsid w:val="009B04E8"/>
    <w:rsid w:val="009B1826"/>
    <w:rsid w:val="009B5325"/>
    <w:rsid w:val="009B542E"/>
    <w:rsid w:val="009C083A"/>
    <w:rsid w:val="009C1DDC"/>
    <w:rsid w:val="009C417B"/>
    <w:rsid w:val="009D169F"/>
    <w:rsid w:val="009D202B"/>
    <w:rsid w:val="009D3CF6"/>
    <w:rsid w:val="009D4B61"/>
    <w:rsid w:val="009D599E"/>
    <w:rsid w:val="009D76F5"/>
    <w:rsid w:val="009E210F"/>
    <w:rsid w:val="009E661A"/>
    <w:rsid w:val="009E710C"/>
    <w:rsid w:val="009F0FE8"/>
    <w:rsid w:val="009F1084"/>
    <w:rsid w:val="009F636D"/>
    <w:rsid w:val="009F6441"/>
    <w:rsid w:val="009F6BD5"/>
    <w:rsid w:val="009F7DB2"/>
    <w:rsid w:val="00A00E46"/>
    <w:rsid w:val="00A01C94"/>
    <w:rsid w:val="00A02E97"/>
    <w:rsid w:val="00A03124"/>
    <w:rsid w:val="00A04182"/>
    <w:rsid w:val="00A04C9B"/>
    <w:rsid w:val="00A07433"/>
    <w:rsid w:val="00A10D26"/>
    <w:rsid w:val="00A10EF3"/>
    <w:rsid w:val="00A12435"/>
    <w:rsid w:val="00A12DAB"/>
    <w:rsid w:val="00A141D1"/>
    <w:rsid w:val="00A14FD1"/>
    <w:rsid w:val="00A150B7"/>
    <w:rsid w:val="00A2284D"/>
    <w:rsid w:val="00A228D2"/>
    <w:rsid w:val="00A24B6C"/>
    <w:rsid w:val="00A250C7"/>
    <w:rsid w:val="00A26A70"/>
    <w:rsid w:val="00A273D4"/>
    <w:rsid w:val="00A3777E"/>
    <w:rsid w:val="00A40F4C"/>
    <w:rsid w:val="00A42FDB"/>
    <w:rsid w:val="00A4363F"/>
    <w:rsid w:val="00A44A4F"/>
    <w:rsid w:val="00A44C15"/>
    <w:rsid w:val="00A44D04"/>
    <w:rsid w:val="00A456BD"/>
    <w:rsid w:val="00A45F36"/>
    <w:rsid w:val="00A469AF"/>
    <w:rsid w:val="00A5112F"/>
    <w:rsid w:val="00A544C9"/>
    <w:rsid w:val="00A55405"/>
    <w:rsid w:val="00A60266"/>
    <w:rsid w:val="00A62FB6"/>
    <w:rsid w:val="00A63AF0"/>
    <w:rsid w:val="00A6737F"/>
    <w:rsid w:val="00A67A4C"/>
    <w:rsid w:val="00A706EB"/>
    <w:rsid w:val="00A736B6"/>
    <w:rsid w:val="00A73B47"/>
    <w:rsid w:val="00A7460D"/>
    <w:rsid w:val="00A7470E"/>
    <w:rsid w:val="00A759C6"/>
    <w:rsid w:val="00A7689E"/>
    <w:rsid w:val="00A81DAE"/>
    <w:rsid w:val="00A84B34"/>
    <w:rsid w:val="00A92F88"/>
    <w:rsid w:val="00A9620E"/>
    <w:rsid w:val="00A963C9"/>
    <w:rsid w:val="00A96B09"/>
    <w:rsid w:val="00A97395"/>
    <w:rsid w:val="00AA40BB"/>
    <w:rsid w:val="00AA6ACC"/>
    <w:rsid w:val="00AA7005"/>
    <w:rsid w:val="00AA7B24"/>
    <w:rsid w:val="00AB2429"/>
    <w:rsid w:val="00AB252F"/>
    <w:rsid w:val="00AB2CF6"/>
    <w:rsid w:val="00AB31FC"/>
    <w:rsid w:val="00AB46CD"/>
    <w:rsid w:val="00AB48C8"/>
    <w:rsid w:val="00AC0020"/>
    <w:rsid w:val="00AC0315"/>
    <w:rsid w:val="00AC5ABA"/>
    <w:rsid w:val="00AC73F8"/>
    <w:rsid w:val="00AD09F5"/>
    <w:rsid w:val="00AD3120"/>
    <w:rsid w:val="00AD3722"/>
    <w:rsid w:val="00AD3E36"/>
    <w:rsid w:val="00AD6E5A"/>
    <w:rsid w:val="00AD731C"/>
    <w:rsid w:val="00AE04E3"/>
    <w:rsid w:val="00AE0889"/>
    <w:rsid w:val="00AE5F86"/>
    <w:rsid w:val="00AE6013"/>
    <w:rsid w:val="00AF387C"/>
    <w:rsid w:val="00AF4DC5"/>
    <w:rsid w:val="00AF5761"/>
    <w:rsid w:val="00AF7B57"/>
    <w:rsid w:val="00AF7C14"/>
    <w:rsid w:val="00B00B65"/>
    <w:rsid w:val="00B00BAF"/>
    <w:rsid w:val="00B05AB9"/>
    <w:rsid w:val="00B05D03"/>
    <w:rsid w:val="00B07C0E"/>
    <w:rsid w:val="00B15D91"/>
    <w:rsid w:val="00B21483"/>
    <w:rsid w:val="00B2293B"/>
    <w:rsid w:val="00B22E4D"/>
    <w:rsid w:val="00B230D9"/>
    <w:rsid w:val="00B24CD2"/>
    <w:rsid w:val="00B24FFC"/>
    <w:rsid w:val="00B27100"/>
    <w:rsid w:val="00B33822"/>
    <w:rsid w:val="00B33CE7"/>
    <w:rsid w:val="00B33DBD"/>
    <w:rsid w:val="00B3435E"/>
    <w:rsid w:val="00B343D5"/>
    <w:rsid w:val="00B361B2"/>
    <w:rsid w:val="00B40243"/>
    <w:rsid w:val="00B403C1"/>
    <w:rsid w:val="00B40C72"/>
    <w:rsid w:val="00B443FC"/>
    <w:rsid w:val="00B45F85"/>
    <w:rsid w:val="00B46692"/>
    <w:rsid w:val="00B51AE0"/>
    <w:rsid w:val="00B54CC6"/>
    <w:rsid w:val="00B55861"/>
    <w:rsid w:val="00B6065E"/>
    <w:rsid w:val="00B642A2"/>
    <w:rsid w:val="00B647F3"/>
    <w:rsid w:val="00B67B80"/>
    <w:rsid w:val="00B72CF3"/>
    <w:rsid w:val="00B7405F"/>
    <w:rsid w:val="00B770CE"/>
    <w:rsid w:val="00B77281"/>
    <w:rsid w:val="00B77A95"/>
    <w:rsid w:val="00B803D9"/>
    <w:rsid w:val="00B807F7"/>
    <w:rsid w:val="00B81117"/>
    <w:rsid w:val="00B814E6"/>
    <w:rsid w:val="00B81BB1"/>
    <w:rsid w:val="00B83085"/>
    <w:rsid w:val="00B833C1"/>
    <w:rsid w:val="00B8479B"/>
    <w:rsid w:val="00B84DBB"/>
    <w:rsid w:val="00B87529"/>
    <w:rsid w:val="00B9438E"/>
    <w:rsid w:val="00B9473F"/>
    <w:rsid w:val="00B96C88"/>
    <w:rsid w:val="00BA1045"/>
    <w:rsid w:val="00BA2251"/>
    <w:rsid w:val="00BA65E4"/>
    <w:rsid w:val="00BB0A20"/>
    <w:rsid w:val="00BB2D50"/>
    <w:rsid w:val="00BB3DBD"/>
    <w:rsid w:val="00BB4970"/>
    <w:rsid w:val="00BB7E4E"/>
    <w:rsid w:val="00BC27A2"/>
    <w:rsid w:val="00BC2C23"/>
    <w:rsid w:val="00BC3A2F"/>
    <w:rsid w:val="00BC44C8"/>
    <w:rsid w:val="00BC4CC2"/>
    <w:rsid w:val="00BC6D8C"/>
    <w:rsid w:val="00BD2E70"/>
    <w:rsid w:val="00BD4195"/>
    <w:rsid w:val="00BD4D71"/>
    <w:rsid w:val="00BD73A6"/>
    <w:rsid w:val="00BE22ED"/>
    <w:rsid w:val="00BE57D5"/>
    <w:rsid w:val="00BE598E"/>
    <w:rsid w:val="00BE5D30"/>
    <w:rsid w:val="00BE66EC"/>
    <w:rsid w:val="00BE681F"/>
    <w:rsid w:val="00BF0E7F"/>
    <w:rsid w:val="00BF1670"/>
    <w:rsid w:val="00BF2816"/>
    <w:rsid w:val="00BF2B9D"/>
    <w:rsid w:val="00BF3049"/>
    <w:rsid w:val="00BF3D59"/>
    <w:rsid w:val="00BF456A"/>
    <w:rsid w:val="00BF647E"/>
    <w:rsid w:val="00BF6B77"/>
    <w:rsid w:val="00C0056F"/>
    <w:rsid w:val="00C053EA"/>
    <w:rsid w:val="00C07293"/>
    <w:rsid w:val="00C07705"/>
    <w:rsid w:val="00C07A9B"/>
    <w:rsid w:val="00C12B4E"/>
    <w:rsid w:val="00C1327B"/>
    <w:rsid w:val="00C13FD7"/>
    <w:rsid w:val="00C14A28"/>
    <w:rsid w:val="00C15FE4"/>
    <w:rsid w:val="00C178FA"/>
    <w:rsid w:val="00C20FFC"/>
    <w:rsid w:val="00C23693"/>
    <w:rsid w:val="00C2500B"/>
    <w:rsid w:val="00C253BC"/>
    <w:rsid w:val="00C25492"/>
    <w:rsid w:val="00C31800"/>
    <w:rsid w:val="00C32E32"/>
    <w:rsid w:val="00C33D75"/>
    <w:rsid w:val="00C34FF4"/>
    <w:rsid w:val="00C438E5"/>
    <w:rsid w:val="00C44375"/>
    <w:rsid w:val="00C47E60"/>
    <w:rsid w:val="00C5026E"/>
    <w:rsid w:val="00C50FF5"/>
    <w:rsid w:val="00C51DDF"/>
    <w:rsid w:val="00C52F64"/>
    <w:rsid w:val="00C53B6E"/>
    <w:rsid w:val="00C60391"/>
    <w:rsid w:val="00C60892"/>
    <w:rsid w:val="00C6537F"/>
    <w:rsid w:val="00C66D46"/>
    <w:rsid w:val="00C67003"/>
    <w:rsid w:val="00C72297"/>
    <w:rsid w:val="00C7242D"/>
    <w:rsid w:val="00C727E0"/>
    <w:rsid w:val="00C765B0"/>
    <w:rsid w:val="00C77349"/>
    <w:rsid w:val="00C80B37"/>
    <w:rsid w:val="00C81CBD"/>
    <w:rsid w:val="00C827BB"/>
    <w:rsid w:val="00C832CE"/>
    <w:rsid w:val="00C83A10"/>
    <w:rsid w:val="00C83DCF"/>
    <w:rsid w:val="00C90132"/>
    <w:rsid w:val="00C929EE"/>
    <w:rsid w:val="00C94372"/>
    <w:rsid w:val="00C9614B"/>
    <w:rsid w:val="00C96CF9"/>
    <w:rsid w:val="00C96EA4"/>
    <w:rsid w:val="00CA0530"/>
    <w:rsid w:val="00CA0F86"/>
    <w:rsid w:val="00CA4392"/>
    <w:rsid w:val="00CA66CC"/>
    <w:rsid w:val="00CA7730"/>
    <w:rsid w:val="00CB31CE"/>
    <w:rsid w:val="00CB4DF7"/>
    <w:rsid w:val="00CB5B7A"/>
    <w:rsid w:val="00CC0DEB"/>
    <w:rsid w:val="00CC2F9E"/>
    <w:rsid w:val="00CC4A73"/>
    <w:rsid w:val="00CC4D8A"/>
    <w:rsid w:val="00CC7F70"/>
    <w:rsid w:val="00CD11DA"/>
    <w:rsid w:val="00CD2D68"/>
    <w:rsid w:val="00CD4F68"/>
    <w:rsid w:val="00CD550B"/>
    <w:rsid w:val="00CD5EE1"/>
    <w:rsid w:val="00CD727E"/>
    <w:rsid w:val="00CE09DF"/>
    <w:rsid w:val="00CE3056"/>
    <w:rsid w:val="00CE5FCE"/>
    <w:rsid w:val="00CF3B40"/>
    <w:rsid w:val="00CF41D4"/>
    <w:rsid w:val="00CF4370"/>
    <w:rsid w:val="00CF53A9"/>
    <w:rsid w:val="00CF681E"/>
    <w:rsid w:val="00D00AE5"/>
    <w:rsid w:val="00D00E92"/>
    <w:rsid w:val="00D01938"/>
    <w:rsid w:val="00D023A5"/>
    <w:rsid w:val="00D04528"/>
    <w:rsid w:val="00D04F02"/>
    <w:rsid w:val="00D054C8"/>
    <w:rsid w:val="00D073C7"/>
    <w:rsid w:val="00D111A2"/>
    <w:rsid w:val="00D13921"/>
    <w:rsid w:val="00D15A90"/>
    <w:rsid w:val="00D15D44"/>
    <w:rsid w:val="00D2108B"/>
    <w:rsid w:val="00D21098"/>
    <w:rsid w:val="00D22A59"/>
    <w:rsid w:val="00D23813"/>
    <w:rsid w:val="00D24368"/>
    <w:rsid w:val="00D2789A"/>
    <w:rsid w:val="00D31450"/>
    <w:rsid w:val="00D33DA4"/>
    <w:rsid w:val="00D3653A"/>
    <w:rsid w:val="00D37B56"/>
    <w:rsid w:val="00D430BF"/>
    <w:rsid w:val="00D45BD8"/>
    <w:rsid w:val="00D478A9"/>
    <w:rsid w:val="00D51EB1"/>
    <w:rsid w:val="00D54583"/>
    <w:rsid w:val="00D54DFF"/>
    <w:rsid w:val="00D57ED7"/>
    <w:rsid w:val="00D60BB0"/>
    <w:rsid w:val="00D66F80"/>
    <w:rsid w:val="00D729AB"/>
    <w:rsid w:val="00D7580E"/>
    <w:rsid w:val="00D80AC8"/>
    <w:rsid w:val="00D81447"/>
    <w:rsid w:val="00D814C2"/>
    <w:rsid w:val="00D84F83"/>
    <w:rsid w:val="00D916AE"/>
    <w:rsid w:val="00DA0530"/>
    <w:rsid w:val="00DA1E13"/>
    <w:rsid w:val="00DA29B9"/>
    <w:rsid w:val="00DA2F6E"/>
    <w:rsid w:val="00DA535E"/>
    <w:rsid w:val="00DA664F"/>
    <w:rsid w:val="00DB4CFB"/>
    <w:rsid w:val="00DB5251"/>
    <w:rsid w:val="00DB67B7"/>
    <w:rsid w:val="00DB782A"/>
    <w:rsid w:val="00DC0683"/>
    <w:rsid w:val="00DC4F04"/>
    <w:rsid w:val="00DC54CC"/>
    <w:rsid w:val="00DC746A"/>
    <w:rsid w:val="00DD2A88"/>
    <w:rsid w:val="00DD75A9"/>
    <w:rsid w:val="00DD7F63"/>
    <w:rsid w:val="00DE07E5"/>
    <w:rsid w:val="00DE1442"/>
    <w:rsid w:val="00DE1677"/>
    <w:rsid w:val="00DE1B11"/>
    <w:rsid w:val="00DE1B83"/>
    <w:rsid w:val="00DE2855"/>
    <w:rsid w:val="00DE4872"/>
    <w:rsid w:val="00DE4EF8"/>
    <w:rsid w:val="00DE526B"/>
    <w:rsid w:val="00DE6469"/>
    <w:rsid w:val="00DE6B83"/>
    <w:rsid w:val="00DE720F"/>
    <w:rsid w:val="00DF52C9"/>
    <w:rsid w:val="00DF60B8"/>
    <w:rsid w:val="00DF6510"/>
    <w:rsid w:val="00DF71CC"/>
    <w:rsid w:val="00E00219"/>
    <w:rsid w:val="00E0209C"/>
    <w:rsid w:val="00E0417A"/>
    <w:rsid w:val="00E05D8D"/>
    <w:rsid w:val="00E1102C"/>
    <w:rsid w:val="00E111E2"/>
    <w:rsid w:val="00E21491"/>
    <w:rsid w:val="00E24579"/>
    <w:rsid w:val="00E2498A"/>
    <w:rsid w:val="00E25F08"/>
    <w:rsid w:val="00E36D33"/>
    <w:rsid w:val="00E37844"/>
    <w:rsid w:val="00E409A7"/>
    <w:rsid w:val="00E41A1B"/>
    <w:rsid w:val="00E41DA2"/>
    <w:rsid w:val="00E46C63"/>
    <w:rsid w:val="00E47D1A"/>
    <w:rsid w:val="00E508B1"/>
    <w:rsid w:val="00E517B9"/>
    <w:rsid w:val="00E51E22"/>
    <w:rsid w:val="00E521E9"/>
    <w:rsid w:val="00E5281F"/>
    <w:rsid w:val="00E541EC"/>
    <w:rsid w:val="00E568D5"/>
    <w:rsid w:val="00E60F97"/>
    <w:rsid w:val="00E61E4B"/>
    <w:rsid w:val="00E62DE9"/>
    <w:rsid w:val="00E63C4A"/>
    <w:rsid w:val="00E64B2A"/>
    <w:rsid w:val="00E7030D"/>
    <w:rsid w:val="00E7190C"/>
    <w:rsid w:val="00E71AE3"/>
    <w:rsid w:val="00E71D1F"/>
    <w:rsid w:val="00E7310C"/>
    <w:rsid w:val="00E745D4"/>
    <w:rsid w:val="00E748E6"/>
    <w:rsid w:val="00E777AF"/>
    <w:rsid w:val="00E81A81"/>
    <w:rsid w:val="00E83203"/>
    <w:rsid w:val="00E85A16"/>
    <w:rsid w:val="00E8668B"/>
    <w:rsid w:val="00E87AFF"/>
    <w:rsid w:val="00E9625A"/>
    <w:rsid w:val="00EA1D76"/>
    <w:rsid w:val="00EA29F2"/>
    <w:rsid w:val="00EA6157"/>
    <w:rsid w:val="00EA630B"/>
    <w:rsid w:val="00EB4284"/>
    <w:rsid w:val="00EC2013"/>
    <w:rsid w:val="00EC3511"/>
    <w:rsid w:val="00EC72CB"/>
    <w:rsid w:val="00ED5802"/>
    <w:rsid w:val="00ED7964"/>
    <w:rsid w:val="00EE37A6"/>
    <w:rsid w:val="00EE6050"/>
    <w:rsid w:val="00EE6EC3"/>
    <w:rsid w:val="00EF39CF"/>
    <w:rsid w:val="00EF4B0B"/>
    <w:rsid w:val="00EF4BAB"/>
    <w:rsid w:val="00EF644C"/>
    <w:rsid w:val="00EF75D2"/>
    <w:rsid w:val="00EF7B0E"/>
    <w:rsid w:val="00F036BB"/>
    <w:rsid w:val="00F048DC"/>
    <w:rsid w:val="00F11A32"/>
    <w:rsid w:val="00F12DE7"/>
    <w:rsid w:val="00F163B5"/>
    <w:rsid w:val="00F16D1C"/>
    <w:rsid w:val="00F20952"/>
    <w:rsid w:val="00F222D4"/>
    <w:rsid w:val="00F22646"/>
    <w:rsid w:val="00F2347E"/>
    <w:rsid w:val="00F23C8F"/>
    <w:rsid w:val="00F23E4C"/>
    <w:rsid w:val="00F24017"/>
    <w:rsid w:val="00F25303"/>
    <w:rsid w:val="00F25836"/>
    <w:rsid w:val="00F25C24"/>
    <w:rsid w:val="00F278FE"/>
    <w:rsid w:val="00F30BDA"/>
    <w:rsid w:val="00F30E73"/>
    <w:rsid w:val="00F33FB4"/>
    <w:rsid w:val="00F36299"/>
    <w:rsid w:val="00F37D61"/>
    <w:rsid w:val="00F404B9"/>
    <w:rsid w:val="00F43A4F"/>
    <w:rsid w:val="00F43DAF"/>
    <w:rsid w:val="00F4522C"/>
    <w:rsid w:val="00F512E6"/>
    <w:rsid w:val="00F5508D"/>
    <w:rsid w:val="00F55E18"/>
    <w:rsid w:val="00F63E81"/>
    <w:rsid w:val="00F64466"/>
    <w:rsid w:val="00F64F3B"/>
    <w:rsid w:val="00F654E3"/>
    <w:rsid w:val="00F672AA"/>
    <w:rsid w:val="00F67A36"/>
    <w:rsid w:val="00F72E52"/>
    <w:rsid w:val="00F730A2"/>
    <w:rsid w:val="00F749AF"/>
    <w:rsid w:val="00F74E06"/>
    <w:rsid w:val="00F758F5"/>
    <w:rsid w:val="00F76EEA"/>
    <w:rsid w:val="00F771A7"/>
    <w:rsid w:val="00F800D3"/>
    <w:rsid w:val="00F831E1"/>
    <w:rsid w:val="00F904E0"/>
    <w:rsid w:val="00F90F2A"/>
    <w:rsid w:val="00F922D2"/>
    <w:rsid w:val="00F936A7"/>
    <w:rsid w:val="00F93F95"/>
    <w:rsid w:val="00F95161"/>
    <w:rsid w:val="00F97AB7"/>
    <w:rsid w:val="00FA07B4"/>
    <w:rsid w:val="00FA0A47"/>
    <w:rsid w:val="00FA1DE4"/>
    <w:rsid w:val="00FA48A8"/>
    <w:rsid w:val="00FA7016"/>
    <w:rsid w:val="00FA73EA"/>
    <w:rsid w:val="00FA7443"/>
    <w:rsid w:val="00FB1DA8"/>
    <w:rsid w:val="00FB49D7"/>
    <w:rsid w:val="00FB5169"/>
    <w:rsid w:val="00FB5DF3"/>
    <w:rsid w:val="00FC0CBF"/>
    <w:rsid w:val="00FC3779"/>
    <w:rsid w:val="00FC4AC2"/>
    <w:rsid w:val="00FC4E13"/>
    <w:rsid w:val="00FC4ED4"/>
    <w:rsid w:val="00FC5363"/>
    <w:rsid w:val="00FC7B0D"/>
    <w:rsid w:val="00FD14B6"/>
    <w:rsid w:val="00FD1E89"/>
    <w:rsid w:val="00FD2C9B"/>
    <w:rsid w:val="00FD5F68"/>
    <w:rsid w:val="00FD606F"/>
    <w:rsid w:val="00FD77AE"/>
    <w:rsid w:val="00FD7AA4"/>
    <w:rsid w:val="00FE0465"/>
    <w:rsid w:val="00FE10A8"/>
    <w:rsid w:val="00FE30D3"/>
    <w:rsid w:val="00FE3979"/>
    <w:rsid w:val="00FE4211"/>
    <w:rsid w:val="00FE455E"/>
    <w:rsid w:val="00FE4624"/>
    <w:rsid w:val="00FE6DA3"/>
    <w:rsid w:val="00FE7878"/>
    <w:rsid w:val="00FF0A6E"/>
    <w:rsid w:val="00FF1924"/>
    <w:rsid w:val="00FF5FD6"/>
    <w:rsid w:val="00FF6A83"/>
    <w:rsid w:val="00FF6B37"/>
    <w:rsid w:val="00FF6E9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theme="minorHAnsi"/>
        <w:sz w:val="24"/>
        <w:szCs w:val="22"/>
        <w:lang w:val="fi-F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i">
    <w:name w:val="Normal"/>
    <w:qFormat/>
    <w:rsid w:val="00A24B6C"/>
    <w:pPr>
      <w:spacing w:line="360" w:lineRule="auto"/>
    </w:pPr>
  </w:style>
  <w:style w:type="paragraph" w:styleId="Otsikko1">
    <w:name w:val="heading 1"/>
    <w:basedOn w:val="Normaali"/>
    <w:next w:val="Normaali"/>
    <w:link w:val="Otsikko1Char"/>
    <w:autoRedefine/>
    <w:uiPriority w:val="9"/>
    <w:qFormat/>
    <w:rsid w:val="00017DF5"/>
    <w:pPr>
      <w:keepNext/>
      <w:keepLines/>
      <w:numPr>
        <w:numId w:val="24"/>
      </w:numPr>
      <w:spacing w:before="360" w:after="240"/>
      <w:outlineLvl w:val="0"/>
    </w:pPr>
    <w:rPr>
      <w:rFonts w:eastAsiaTheme="majorEastAsia" w:cstheme="majorHAnsi"/>
      <w:b/>
      <w:noProof/>
      <w:sz w:val="32"/>
      <w:szCs w:val="32"/>
      <w:lang w:val="en-US"/>
    </w:rPr>
  </w:style>
  <w:style w:type="paragraph" w:styleId="Otsikko2">
    <w:name w:val="heading 2"/>
    <w:basedOn w:val="Normaali"/>
    <w:next w:val="Normaali"/>
    <w:link w:val="Otsikko2Char"/>
    <w:autoRedefine/>
    <w:uiPriority w:val="9"/>
    <w:unhideWhenUsed/>
    <w:qFormat/>
    <w:rsid w:val="00351B22"/>
    <w:pPr>
      <w:keepNext/>
      <w:keepLines/>
      <w:numPr>
        <w:ilvl w:val="1"/>
        <w:numId w:val="24"/>
      </w:numPr>
      <w:spacing w:before="360" w:after="240"/>
      <w:outlineLvl w:val="1"/>
    </w:pPr>
    <w:rPr>
      <w:rFonts w:eastAsiaTheme="majorEastAsia" w:cstheme="majorBidi"/>
      <w:sz w:val="28"/>
      <w:szCs w:val="26"/>
    </w:rPr>
  </w:style>
  <w:style w:type="paragraph" w:styleId="Otsikko3">
    <w:name w:val="heading 3"/>
    <w:basedOn w:val="Normaali"/>
    <w:next w:val="Normaali"/>
    <w:link w:val="Otsikko3Char"/>
    <w:autoRedefine/>
    <w:uiPriority w:val="9"/>
    <w:unhideWhenUsed/>
    <w:qFormat/>
    <w:rsid w:val="004B441C"/>
    <w:pPr>
      <w:keepNext/>
      <w:keepLines/>
      <w:numPr>
        <w:ilvl w:val="2"/>
        <w:numId w:val="24"/>
      </w:numPr>
      <w:spacing w:before="240" w:after="240"/>
      <w:outlineLvl w:val="2"/>
    </w:pPr>
    <w:rPr>
      <w:rFonts w:asciiTheme="minorHAnsi" w:eastAsia="Times New Roman" w:hAnsiTheme="minorHAnsi" w:cstheme="majorBidi"/>
      <w:noProof/>
      <w:color w:val="000000" w:themeColor="text1"/>
      <w:sz w:val="26"/>
      <w:szCs w:val="24"/>
      <w:lang w:eastAsia="fi-FI"/>
    </w:rPr>
  </w:style>
  <w:style w:type="paragraph" w:styleId="Otsikko4">
    <w:name w:val="heading 4"/>
    <w:basedOn w:val="Normaali"/>
    <w:next w:val="Normaali"/>
    <w:link w:val="Otsikko4Char"/>
    <w:uiPriority w:val="9"/>
    <w:unhideWhenUsed/>
    <w:qFormat/>
    <w:rsid w:val="006E7DA2"/>
    <w:pPr>
      <w:keepNext/>
      <w:keepLines/>
      <w:numPr>
        <w:ilvl w:val="3"/>
        <w:numId w:val="24"/>
      </w:numPr>
      <w:spacing w:before="40" w:after="120"/>
      <w:outlineLvl w:val="3"/>
    </w:pPr>
    <w:rPr>
      <w:rFonts w:asciiTheme="majorHAnsi" w:eastAsiaTheme="majorEastAsia" w:hAnsiTheme="majorHAnsi" w:cstheme="majorBidi"/>
      <w:i/>
      <w:iCs/>
      <w:color w:val="2E74B5" w:themeColor="accent1" w:themeShade="BF"/>
    </w:rPr>
  </w:style>
  <w:style w:type="paragraph" w:styleId="Otsikko5">
    <w:name w:val="heading 5"/>
    <w:basedOn w:val="Normaali"/>
    <w:next w:val="Normaali"/>
    <w:link w:val="Otsikko5Char"/>
    <w:uiPriority w:val="9"/>
    <w:unhideWhenUsed/>
    <w:qFormat/>
    <w:rsid w:val="00F37D61"/>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Otsikko6">
    <w:name w:val="heading 6"/>
    <w:basedOn w:val="Normaali"/>
    <w:next w:val="Normaali"/>
    <w:link w:val="Otsikko6Char"/>
    <w:uiPriority w:val="9"/>
    <w:semiHidden/>
    <w:unhideWhenUsed/>
    <w:qFormat/>
    <w:rsid w:val="00F37D61"/>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Otsikko7">
    <w:name w:val="heading 7"/>
    <w:basedOn w:val="Normaali"/>
    <w:next w:val="Normaali"/>
    <w:link w:val="Otsikko7Char"/>
    <w:uiPriority w:val="9"/>
    <w:semiHidden/>
    <w:unhideWhenUsed/>
    <w:qFormat/>
    <w:rsid w:val="00F37D61"/>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Otsikko8">
    <w:name w:val="heading 8"/>
    <w:basedOn w:val="Normaali"/>
    <w:next w:val="Normaali"/>
    <w:link w:val="Otsikko8Char"/>
    <w:uiPriority w:val="9"/>
    <w:semiHidden/>
    <w:unhideWhenUsed/>
    <w:qFormat/>
    <w:rsid w:val="00F37D61"/>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Otsikko9">
    <w:name w:val="heading 9"/>
    <w:basedOn w:val="Normaali"/>
    <w:next w:val="Normaali"/>
    <w:link w:val="Otsikko9Char"/>
    <w:uiPriority w:val="9"/>
    <w:semiHidden/>
    <w:unhideWhenUsed/>
    <w:qFormat/>
    <w:rsid w:val="00F37D61"/>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017DF5"/>
    <w:rPr>
      <w:rFonts w:eastAsiaTheme="majorEastAsia" w:cstheme="majorHAnsi"/>
      <w:b/>
      <w:noProof/>
      <w:sz w:val="32"/>
      <w:szCs w:val="32"/>
      <w:lang w:val="en-US"/>
    </w:rPr>
  </w:style>
  <w:style w:type="character" w:customStyle="1" w:styleId="Otsikko2Char">
    <w:name w:val="Otsikko 2 Char"/>
    <w:basedOn w:val="Kappaleenoletusfontti"/>
    <w:link w:val="Otsikko2"/>
    <w:uiPriority w:val="9"/>
    <w:rsid w:val="00351B22"/>
    <w:rPr>
      <w:rFonts w:eastAsiaTheme="majorEastAsia" w:cstheme="majorBidi"/>
      <w:sz w:val="28"/>
      <w:szCs w:val="26"/>
    </w:rPr>
  </w:style>
  <w:style w:type="character" w:customStyle="1" w:styleId="Otsikko3Char">
    <w:name w:val="Otsikko 3 Char"/>
    <w:basedOn w:val="Kappaleenoletusfontti"/>
    <w:link w:val="Otsikko3"/>
    <w:uiPriority w:val="9"/>
    <w:rsid w:val="004B441C"/>
    <w:rPr>
      <w:rFonts w:asciiTheme="minorHAnsi" w:eastAsia="Times New Roman" w:hAnsiTheme="minorHAnsi" w:cstheme="majorBidi"/>
      <w:noProof/>
      <w:color w:val="000000" w:themeColor="text1"/>
      <w:sz w:val="26"/>
      <w:szCs w:val="24"/>
      <w:lang w:eastAsia="fi-FI"/>
    </w:rPr>
  </w:style>
  <w:style w:type="character" w:customStyle="1" w:styleId="Otsikko4Char">
    <w:name w:val="Otsikko 4 Char"/>
    <w:basedOn w:val="Kappaleenoletusfontti"/>
    <w:link w:val="Otsikko4"/>
    <w:uiPriority w:val="9"/>
    <w:rsid w:val="006E7DA2"/>
    <w:rPr>
      <w:rFonts w:asciiTheme="majorHAnsi" w:eastAsiaTheme="majorEastAsia" w:hAnsiTheme="majorHAnsi" w:cstheme="majorBidi"/>
      <w:i/>
      <w:iCs/>
      <w:color w:val="2E74B5" w:themeColor="accent1" w:themeShade="BF"/>
    </w:rPr>
  </w:style>
  <w:style w:type="character" w:customStyle="1" w:styleId="Otsikko5Char">
    <w:name w:val="Otsikko 5 Char"/>
    <w:basedOn w:val="Kappaleenoletusfontti"/>
    <w:link w:val="Otsikko5"/>
    <w:uiPriority w:val="9"/>
    <w:rsid w:val="00F37D61"/>
    <w:rPr>
      <w:rFonts w:asciiTheme="majorHAnsi" w:eastAsiaTheme="majorEastAsia" w:hAnsiTheme="majorHAnsi" w:cstheme="majorBidi"/>
      <w:color w:val="2E74B5" w:themeColor="accent1" w:themeShade="BF"/>
    </w:rPr>
  </w:style>
  <w:style w:type="character" w:customStyle="1" w:styleId="Otsikko6Char">
    <w:name w:val="Otsikko 6 Char"/>
    <w:basedOn w:val="Kappaleenoletusfontti"/>
    <w:link w:val="Otsikko6"/>
    <w:uiPriority w:val="9"/>
    <w:semiHidden/>
    <w:rsid w:val="00F37D61"/>
    <w:rPr>
      <w:rFonts w:asciiTheme="majorHAnsi" w:eastAsiaTheme="majorEastAsia" w:hAnsiTheme="majorHAnsi" w:cstheme="majorBidi"/>
      <w:color w:val="1F4D78" w:themeColor="accent1" w:themeShade="7F"/>
    </w:rPr>
  </w:style>
  <w:style w:type="character" w:customStyle="1" w:styleId="Otsikko7Char">
    <w:name w:val="Otsikko 7 Char"/>
    <w:basedOn w:val="Kappaleenoletusfontti"/>
    <w:link w:val="Otsikko7"/>
    <w:uiPriority w:val="9"/>
    <w:semiHidden/>
    <w:rsid w:val="00F37D61"/>
    <w:rPr>
      <w:rFonts w:asciiTheme="majorHAnsi" w:eastAsiaTheme="majorEastAsia" w:hAnsiTheme="majorHAnsi" w:cstheme="majorBidi"/>
      <w:i/>
      <w:iCs/>
      <w:color w:val="1F4D78" w:themeColor="accent1" w:themeShade="7F"/>
    </w:rPr>
  </w:style>
  <w:style w:type="character" w:customStyle="1" w:styleId="Otsikko8Char">
    <w:name w:val="Otsikko 8 Char"/>
    <w:basedOn w:val="Kappaleenoletusfontti"/>
    <w:link w:val="Otsikko8"/>
    <w:uiPriority w:val="9"/>
    <w:semiHidden/>
    <w:rsid w:val="00F37D61"/>
    <w:rPr>
      <w:rFonts w:asciiTheme="majorHAnsi" w:eastAsiaTheme="majorEastAsia" w:hAnsiTheme="majorHAnsi" w:cstheme="majorBidi"/>
      <w:color w:val="272727" w:themeColor="text1" w:themeTint="D8"/>
      <w:sz w:val="21"/>
      <w:szCs w:val="21"/>
    </w:rPr>
  </w:style>
  <w:style w:type="character" w:customStyle="1" w:styleId="Otsikko9Char">
    <w:name w:val="Otsikko 9 Char"/>
    <w:basedOn w:val="Kappaleenoletusfontti"/>
    <w:link w:val="Otsikko9"/>
    <w:uiPriority w:val="9"/>
    <w:semiHidden/>
    <w:rsid w:val="00F37D61"/>
    <w:rPr>
      <w:rFonts w:asciiTheme="majorHAnsi" w:eastAsiaTheme="majorEastAsia" w:hAnsiTheme="majorHAnsi" w:cstheme="majorBidi"/>
      <w:i/>
      <w:iCs/>
      <w:color w:val="272727" w:themeColor="text1" w:themeTint="D8"/>
      <w:sz w:val="21"/>
      <w:szCs w:val="21"/>
    </w:rPr>
  </w:style>
  <w:style w:type="paragraph" w:customStyle="1" w:styleId="KansiLehti">
    <w:name w:val="KansiLehti"/>
    <w:rsid w:val="00520772"/>
    <w:pPr>
      <w:spacing w:after="0" w:line="240" w:lineRule="auto"/>
      <w:jc w:val="center"/>
    </w:pPr>
    <w:rPr>
      <w:rFonts w:eastAsia="Times New Roman" w:cs="Arial"/>
      <w:szCs w:val="24"/>
      <w:lang w:eastAsia="fi-FI"/>
    </w:rPr>
  </w:style>
  <w:style w:type="paragraph" w:customStyle="1" w:styleId="Calibri26">
    <w:name w:val="Calibri 26"/>
    <w:link w:val="Calibri26Char"/>
    <w:qFormat/>
    <w:rsid w:val="00520772"/>
    <w:pPr>
      <w:spacing w:after="0" w:line="240" w:lineRule="auto"/>
    </w:pPr>
    <w:rPr>
      <w:rFonts w:eastAsia="Times New Roman" w:cs="Arial"/>
      <w:sz w:val="52"/>
      <w:szCs w:val="52"/>
      <w:lang w:eastAsia="fi-FI"/>
    </w:rPr>
  </w:style>
  <w:style w:type="character" w:customStyle="1" w:styleId="Calibri26Char">
    <w:name w:val="Calibri 26 Char"/>
    <w:link w:val="Calibri26"/>
    <w:rsid w:val="00520772"/>
    <w:rPr>
      <w:rFonts w:ascii="Calibri" w:eastAsia="Times New Roman" w:hAnsi="Calibri" w:cs="Arial"/>
      <w:sz w:val="52"/>
      <w:szCs w:val="52"/>
      <w:lang w:eastAsia="fi-FI"/>
    </w:rPr>
  </w:style>
  <w:style w:type="paragraph" w:customStyle="1" w:styleId="Calibri22">
    <w:name w:val="Calibri 22"/>
    <w:link w:val="Calibri22Char"/>
    <w:rsid w:val="00520772"/>
    <w:pPr>
      <w:spacing w:after="0" w:line="240" w:lineRule="auto"/>
    </w:pPr>
    <w:rPr>
      <w:rFonts w:eastAsia="Times New Roman" w:cs="Arial"/>
      <w:sz w:val="44"/>
      <w:szCs w:val="44"/>
      <w:lang w:eastAsia="fi-FI"/>
    </w:rPr>
  </w:style>
  <w:style w:type="character" w:customStyle="1" w:styleId="Calibri22Char">
    <w:name w:val="Calibri 22 Char"/>
    <w:link w:val="Calibri22"/>
    <w:rsid w:val="00520772"/>
    <w:rPr>
      <w:rFonts w:ascii="Calibri" w:eastAsia="Times New Roman" w:hAnsi="Calibri" w:cs="Arial"/>
      <w:sz w:val="44"/>
      <w:szCs w:val="44"/>
      <w:lang w:eastAsia="fi-FI"/>
    </w:rPr>
  </w:style>
  <w:style w:type="paragraph" w:customStyle="1" w:styleId="Calibri18">
    <w:name w:val="Calibri 18"/>
    <w:link w:val="Calibri18Char"/>
    <w:rsid w:val="00520772"/>
    <w:pPr>
      <w:spacing w:after="0" w:line="240" w:lineRule="auto"/>
    </w:pPr>
    <w:rPr>
      <w:rFonts w:eastAsia="Times New Roman" w:cs="Arial"/>
      <w:bCs/>
      <w:color w:val="000000"/>
      <w:sz w:val="36"/>
      <w:szCs w:val="36"/>
      <w:lang w:eastAsia="fi-FI"/>
    </w:rPr>
  </w:style>
  <w:style w:type="character" w:customStyle="1" w:styleId="Calibri18Char">
    <w:name w:val="Calibri 18 Char"/>
    <w:link w:val="Calibri18"/>
    <w:rsid w:val="00520772"/>
    <w:rPr>
      <w:rFonts w:ascii="Calibri" w:eastAsia="Times New Roman" w:hAnsi="Calibri" w:cs="Arial"/>
      <w:bCs/>
      <w:color w:val="000000"/>
      <w:sz w:val="36"/>
      <w:szCs w:val="36"/>
      <w:lang w:eastAsia="fi-FI"/>
    </w:rPr>
  </w:style>
  <w:style w:type="paragraph" w:customStyle="1" w:styleId="Calibri16">
    <w:name w:val="Calibri 16"/>
    <w:link w:val="Calibri16Char"/>
    <w:rsid w:val="00520772"/>
    <w:pPr>
      <w:spacing w:after="0" w:line="240" w:lineRule="auto"/>
    </w:pPr>
    <w:rPr>
      <w:rFonts w:eastAsia="Times New Roman" w:cs="Arial"/>
      <w:bCs/>
      <w:color w:val="000000"/>
      <w:sz w:val="32"/>
      <w:szCs w:val="32"/>
      <w:lang w:eastAsia="fi-FI"/>
    </w:rPr>
  </w:style>
  <w:style w:type="character" w:customStyle="1" w:styleId="Calibri16Char">
    <w:name w:val="Calibri 16 Char"/>
    <w:link w:val="Calibri16"/>
    <w:rsid w:val="00520772"/>
    <w:rPr>
      <w:rFonts w:ascii="Calibri" w:eastAsia="Times New Roman" w:hAnsi="Calibri" w:cs="Arial"/>
      <w:bCs/>
      <w:color w:val="000000"/>
      <w:sz w:val="32"/>
      <w:szCs w:val="32"/>
      <w:lang w:eastAsia="fi-FI"/>
    </w:rPr>
  </w:style>
  <w:style w:type="paragraph" w:customStyle="1" w:styleId="Calibri14">
    <w:name w:val="Calibri 14"/>
    <w:link w:val="Calibri14Char"/>
    <w:rsid w:val="00520772"/>
    <w:pPr>
      <w:spacing w:after="0" w:line="240" w:lineRule="auto"/>
    </w:pPr>
    <w:rPr>
      <w:rFonts w:eastAsia="Times New Roman" w:cs="Arial"/>
      <w:iCs/>
      <w:color w:val="000000"/>
      <w:sz w:val="28"/>
      <w:szCs w:val="28"/>
      <w:lang w:eastAsia="fi-FI"/>
    </w:rPr>
  </w:style>
  <w:style w:type="character" w:customStyle="1" w:styleId="Calibri14Char">
    <w:name w:val="Calibri 14 Char"/>
    <w:link w:val="Calibri14"/>
    <w:rsid w:val="00520772"/>
    <w:rPr>
      <w:rFonts w:ascii="Calibri" w:eastAsia="Times New Roman" w:hAnsi="Calibri" w:cs="Arial"/>
      <w:iCs/>
      <w:color w:val="000000"/>
      <w:sz w:val="28"/>
      <w:szCs w:val="28"/>
      <w:lang w:eastAsia="fi-FI"/>
    </w:rPr>
  </w:style>
  <w:style w:type="paragraph" w:styleId="Yltunniste">
    <w:name w:val="header"/>
    <w:basedOn w:val="Normaali"/>
    <w:link w:val="YltunnisteChar"/>
    <w:uiPriority w:val="99"/>
    <w:unhideWhenUsed/>
    <w:rsid w:val="00520772"/>
    <w:pPr>
      <w:tabs>
        <w:tab w:val="center" w:pos="4513"/>
        <w:tab w:val="right" w:pos="9026"/>
      </w:tabs>
      <w:spacing w:after="0" w:line="240" w:lineRule="auto"/>
    </w:pPr>
  </w:style>
  <w:style w:type="character" w:customStyle="1" w:styleId="YltunnisteChar">
    <w:name w:val="Ylätunniste Char"/>
    <w:basedOn w:val="Kappaleenoletusfontti"/>
    <w:link w:val="Yltunniste"/>
    <w:uiPriority w:val="99"/>
    <w:rsid w:val="00520772"/>
    <w:rPr>
      <w:sz w:val="24"/>
    </w:rPr>
  </w:style>
  <w:style w:type="paragraph" w:styleId="Alatunniste">
    <w:name w:val="footer"/>
    <w:basedOn w:val="Normaali"/>
    <w:link w:val="AlatunnisteChar"/>
    <w:uiPriority w:val="99"/>
    <w:unhideWhenUsed/>
    <w:rsid w:val="00520772"/>
    <w:pPr>
      <w:tabs>
        <w:tab w:val="center" w:pos="4513"/>
        <w:tab w:val="right" w:pos="9026"/>
      </w:tabs>
      <w:spacing w:after="0" w:line="240" w:lineRule="auto"/>
    </w:pPr>
  </w:style>
  <w:style w:type="character" w:customStyle="1" w:styleId="AlatunnisteChar">
    <w:name w:val="Alatunniste Char"/>
    <w:basedOn w:val="Kappaleenoletusfontti"/>
    <w:link w:val="Alatunniste"/>
    <w:uiPriority w:val="99"/>
    <w:rsid w:val="00520772"/>
    <w:rPr>
      <w:sz w:val="24"/>
    </w:rPr>
  </w:style>
  <w:style w:type="paragraph" w:customStyle="1" w:styleId="JAMKOpinnytekuvailulehti">
    <w:name w:val="JAMK Opinnäyte kuvailulehti"/>
    <w:link w:val="JAMKOpinnytekuvailulehtiChar"/>
    <w:rsid w:val="003E0724"/>
    <w:pPr>
      <w:spacing w:after="0" w:line="240" w:lineRule="auto"/>
    </w:pPr>
    <w:rPr>
      <w:rFonts w:eastAsia="Times New Roman" w:cs="Times New Roman"/>
      <w:sz w:val="20"/>
      <w:szCs w:val="20"/>
      <w:lang w:eastAsia="fi-FI"/>
    </w:rPr>
  </w:style>
  <w:style w:type="character" w:customStyle="1" w:styleId="JAMKOpinnytekuvailulehtiChar">
    <w:name w:val="JAMK Opinnäyte kuvailulehti Char"/>
    <w:basedOn w:val="Kappaleenoletusfontti"/>
    <w:link w:val="JAMKOpinnytekuvailulehti"/>
    <w:rsid w:val="00CD2D68"/>
    <w:rPr>
      <w:rFonts w:eastAsia="Times New Roman" w:cs="Times New Roman"/>
      <w:sz w:val="20"/>
      <w:szCs w:val="20"/>
      <w:lang w:eastAsia="fi-FI"/>
    </w:rPr>
  </w:style>
  <w:style w:type="character" w:styleId="Hyperlinkki">
    <w:name w:val="Hyperlink"/>
    <w:uiPriority w:val="99"/>
    <w:unhideWhenUsed/>
    <w:rsid w:val="003E0724"/>
    <w:rPr>
      <w:color w:val="0563C1"/>
      <w:u w:val="single"/>
    </w:rPr>
  </w:style>
  <w:style w:type="paragraph" w:styleId="Luettelokappale">
    <w:name w:val="List Paragraph"/>
    <w:basedOn w:val="Normaali"/>
    <w:uiPriority w:val="34"/>
    <w:qFormat/>
    <w:rsid w:val="003E0724"/>
    <w:pPr>
      <w:spacing w:after="0" w:line="240" w:lineRule="auto"/>
      <w:ind w:left="720"/>
    </w:pPr>
    <w:rPr>
      <w:rFonts w:cs="Times New Roman"/>
      <w:sz w:val="22"/>
    </w:rPr>
  </w:style>
  <w:style w:type="paragraph" w:styleId="Sisllysluettelonotsikko">
    <w:name w:val="TOC Heading"/>
    <w:basedOn w:val="Otsikko1"/>
    <w:next w:val="Normaali"/>
    <w:uiPriority w:val="39"/>
    <w:unhideWhenUsed/>
    <w:qFormat/>
    <w:rsid w:val="003E0724"/>
    <w:pPr>
      <w:numPr>
        <w:numId w:val="19"/>
      </w:numPr>
      <w:spacing w:after="0"/>
      <w:ind w:left="284" w:hanging="284"/>
      <w:outlineLvl w:val="9"/>
    </w:pPr>
    <w:rPr>
      <w:rFonts w:asciiTheme="majorHAnsi" w:hAnsiTheme="majorHAnsi"/>
      <w:color w:val="2E74B5" w:themeColor="accent1" w:themeShade="BF"/>
      <w:lang w:eastAsia="fi-FI"/>
    </w:rPr>
  </w:style>
  <w:style w:type="paragraph" w:styleId="Sisluet1">
    <w:name w:val="toc 1"/>
    <w:basedOn w:val="Leipteksti"/>
    <w:next w:val="Normaali"/>
    <w:autoRedefine/>
    <w:uiPriority w:val="39"/>
    <w:unhideWhenUsed/>
    <w:rsid w:val="00C178FA"/>
    <w:pPr>
      <w:tabs>
        <w:tab w:val="left" w:pos="480"/>
        <w:tab w:val="right" w:leader="dot" w:pos="8325"/>
      </w:tabs>
      <w:spacing w:after="0"/>
      <w:jc w:val="both"/>
    </w:pPr>
  </w:style>
  <w:style w:type="paragraph" w:styleId="Leipteksti">
    <w:name w:val="Body Text"/>
    <w:basedOn w:val="Normaali"/>
    <w:link w:val="LeiptekstiChar"/>
    <w:uiPriority w:val="99"/>
    <w:unhideWhenUsed/>
    <w:rsid w:val="006F4255"/>
    <w:pPr>
      <w:spacing w:after="120"/>
    </w:pPr>
  </w:style>
  <w:style w:type="character" w:customStyle="1" w:styleId="LeiptekstiChar">
    <w:name w:val="Leipäteksti Char"/>
    <w:basedOn w:val="Kappaleenoletusfontti"/>
    <w:link w:val="Leipteksti"/>
    <w:uiPriority w:val="99"/>
    <w:rsid w:val="006F4255"/>
  </w:style>
  <w:style w:type="paragraph" w:styleId="Sisluet2">
    <w:name w:val="toc 2"/>
    <w:basedOn w:val="Kuvio"/>
    <w:next w:val="Normaali"/>
    <w:autoRedefine/>
    <w:uiPriority w:val="39"/>
    <w:unhideWhenUsed/>
    <w:rsid w:val="00156A42"/>
    <w:pPr>
      <w:tabs>
        <w:tab w:val="left" w:pos="1134"/>
        <w:tab w:val="right" w:leader="dot" w:pos="8325"/>
      </w:tabs>
      <w:spacing w:after="100"/>
      <w:ind w:left="240" w:firstLine="327"/>
    </w:pPr>
  </w:style>
  <w:style w:type="paragraph" w:customStyle="1" w:styleId="Kuvio">
    <w:name w:val="Kuvio"/>
    <w:basedOn w:val="Normaali"/>
    <w:link w:val="KuvioChar"/>
    <w:qFormat/>
    <w:rsid w:val="0049471F"/>
    <w:rPr>
      <w:noProof/>
    </w:rPr>
  </w:style>
  <w:style w:type="character" w:customStyle="1" w:styleId="KuvioChar">
    <w:name w:val="Kuvio Char"/>
    <w:basedOn w:val="Kappaleenoletusfontti"/>
    <w:link w:val="Kuvio"/>
    <w:rsid w:val="0049471F"/>
    <w:rPr>
      <w:noProof/>
      <w:sz w:val="24"/>
    </w:rPr>
  </w:style>
  <w:style w:type="paragraph" w:styleId="Sisluet3">
    <w:name w:val="toc 3"/>
    <w:basedOn w:val="Normaali"/>
    <w:next w:val="Normaali"/>
    <w:autoRedefine/>
    <w:uiPriority w:val="39"/>
    <w:unhideWhenUsed/>
    <w:rsid w:val="00156A42"/>
    <w:pPr>
      <w:tabs>
        <w:tab w:val="left" w:pos="1418"/>
        <w:tab w:val="right" w:leader="dot" w:pos="8325"/>
      </w:tabs>
      <w:spacing w:after="100"/>
      <w:ind w:left="480" w:firstLine="229"/>
    </w:pPr>
  </w:style>
  <w:style w:type="paragraph" w:customStyle="1" w:styleId="Taulukko">
    <w:name w:val="Taulukko"/>
    <w:basedOn w:val="Normaali"/>
    <w:link w:val="TaulukkoChar"/>
    <w:qFormat/>
    <w:rsid w:val="00D814C2"/>
  </w:style>
  <w:style w:type="character" w:customStyle="1" w:styleId="TaulukkoChar">
    <w:name w:val="Taulukko Char"/>
    <w:basedOn w:val="Kappaleenoletusfontti"/>
    <w:link w:val="Taulukko"/>
    <w:rsid w:val="00D814C2"/>
    <w:rPr>
      <w:sz w:val="24"/>
    </w:rPr>
  </w:style>
  <w:style w:type="paragraph" w:styleId="Kuvaotsikkoluettelo">
    <w:name w:val="table of figures"/>
    <w:basedOn w:val="Normaali"/>
    <w:next w:val="Normaali"/>
    <w:uiPriority w:val="99"/>
    <w:unhideWhenUsed/>
    <w:rsid w:val="00B40243"/>
    <w:pPr>
      <w:spacing w:after="0"/>
    </w:pPr>
  </w:style>
  <w:style w:type="paragraph" w:customStyle="1" w:styleId="Liite">
    <w:name w:val="Liite"/>
    <w:basedOn w:val="Kuvio"/>
    <w:next w:val="Normaali"/>
    <w:link w:val="LiiteChar"/>
    <w:autoRedefine/>
    <w:qFormat/>
    <w:rsid w:val="00A63AF0"/>
    <w:pPr>
      <w:numPr>
        <w:numId w:val="25"/>
      </w:numPr>
      <w:spacing w:before="240" w:line="240" w:lineRule="auto"/>
    </w:pPr>
    <w:rPr>
      <w:rFonts w:cstheme="majorHAnsi"/>
    </w:rPr>
  </w:style>
  <w:style w:type="character" w:customStyle="1" w:styleId="LiiteChar">
    <w:name w:val="Liite Char"/>
    <w:basedOn w:val="Kappaleenoletusfontti"/>
    <w:link w:val="Liite"/>
    <w:rsid w:val="00A63AF0"/>
    <w:rPr>
      <w:rFonts w:cstheme="majorHAnsi"/>
      <w:noProof/>
    </w:rPr>
  </w:style>
  <w:style w:type="paragraph" w:customStyle="1" w:styleId="Lhteet">
    <w:name w:val="Lähteet"/>
    <w:basedOn w:val="Normaali"/>
    <w:link w:val="LhteetChar"/>
    <w:qFormat/>
    <w:rsid w:val="005D3B9D"/>
    <w:pPr>
      <w:spacing w:line="240" w:lineRule="auto"/>
    </w:pPr>
    <w:rPr>
      <w:noProof/>
    </w:rPr>
  </w:style>
  <w:style w:type="character" w:customStyle="1" w:styleId="LhteetChar">
    <w:name w:val="Lähteet Char"/>
    <w:basedOn w:val="Kappaleenoletusfontti"/>
    <w:link w:val="Lhteet"/>
    <w:rsid w:val="005D3B9D"/>
    <w:rPr>
      <w:noProof/>
    </w:rPr>
  </w:style>
  <w:style w:type="character" w:styleId="Kommentinviite">
    <w:name w:val="annotation reference"/>
    <w:basedOn w:val="Kappaleenoletusfontti"/>
    <w:uiPriority w:val="99"/>
    <w:semiHidden/>
    <w:unhideWhenUsed/>
    <w:rsid w:val="005D332D"/>
    <w:rPr>
      <w:sz w:val="16"/>
      <w:szCs w:val="16"/>
    </w:rPr>
  </w:style>
  <w:style w:type="paragraph" w:styleId="Kommentinteksti">
    <w:name w:val="annotation text"/>
    <w:basedOn w:val="Normaali"/>
    <w:link w:val="KommentintekstiChar"/>
    <w:uiPriority w:val="99"/>
    <w:semiHidden/>
    <w:unhideWhenUsed/>
    <w:rsid w:val="005D332D"/>
    <w:pPr>
      <w:spacing w:line="240" w:lineRule="auto"/>
    </w:pPr>
    <w:rPr>
      <w:sz w:val="20"/>
      <w:szCs w:val="20"/>
    </w:rPr>
  </w:style>
  <w:style w:type="character" w:customStyle="1" w:styleId="KommentintekstiChar">
    <w:name w:val="Kommentin teksti Char"/>
    <w:basedOn w:val="Kappaleenoletusfontti"/>
    <w:link w:val="Kommentinteksti"/>
    <w:uiPriority w:val="99"/>
    <w:semiHidden/>
    <w:rsid w:val="005D332D"/>
    <w:rPr>
      <w:sz w:val="20"/>
      <w:szCs w:val="20"/>
    </w:rPr>
  </w:style>
  <w:style w:type="paragraph" w:styleId="Kommentinotsikko">
    <w:name w:val="annotation subject"/>
    <w:basedOn w:val="Kommentinteksti"/>
    <w:next w:val="Kommentinteksti"/>
    <w:link w:val="KommentinotsikkoChar"/>
    <w:uiPriority w:val="99"/>
    <w:semiHidden/>
    <w:unhideWhenUsed/>
    <w:rsid w:val="005D332D"/>
    <w:rPr>
      <w:b/>
      <w:bCs/>
    </w:rPr>
  </w:style>
  <w:style w:type="character" w:customStyle="1" w:styleId="KommentinotsikkoChar">
    <w:name w:val="Kommentin otsikko Char"/>
    <w:basedOn w:val="KommentintekstiChar"/>
    <w:link w:val="Kommentinotsikko"/>
    <w:uiPriority w:val="99"/>
    <w:semiHidden/>
    <w:rsid w:val="005D332D"/>
    <w:rPr>
      <w:b/>
      <w:bCs/>
      <w:sz w:val="20"/>
      <w:szCs w:val="20"/>
    </w:rPr>
  </w:style>
  <w:style w:type="paragraph" w:styleId="Seliteteksti">
    <w:name w:val="Balloon Text"/>
    <w:basedOn w:val="Normaali"/>
    <w:link w:val="SelitetekstiChar"/>
    <w:uiPriority w:val="99"/>
    <w:semiHidden/>
    <w:unhideWhenUsed/>
    <w:rsid w:val="005D332D"/>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5D332D"/>
    <w:rPr>
      <w:rFonts w:ascii="Segoe UI" w:hAnsi="Segoe UI" w:cs="Segoe UI"/>
      <w:sz w:val="18"/>
      <w:szCs w:val="18"/>
    </w:rPr>
  </w:style>
  <w:style w:type="paragraph" w:customStyle="1" w:styleId="Kuvailulehti">
    <w:name w:val="Kuvailulehti"/>
    <w:basedOn w:val="JAMKOpinnytekuvailulehti"/>
    <w:link w:val="KuvailulehtiChar"/>
    <w:qFormat/>
    <w:rsid w:val="00CD2D68"/>
    <w:pPr>
      <w:spacing w:before="120" w:after="120"/>
    </w:pPr>
    <w:rPr>
      <w:sz w:val="22"/>
      <w:szCs w:val="22"/>
    </w:rPr>
  </w:style>
  <w:style w:type="character" w:customStyle="1" w:styleId="KuvailulehtiChar">
    <w:name w:val="Kuvailulehti Char"/>
    <w:basedOn w:val="JAMKOpinnytekuvailulehtiChar"/>
    <w:link w:val="Kuvailulehti"/>
    <w:rsid w:val="00CD2D68"/>
    <w:rPr>
      <w:rFonts w:eastAsia="Times New Roman" w:cs="Times New Roman"/>
      <w:sz w:val="22"/>
      <w:szCs w:val="20"/>
      <w:lang w:eastAsia="fi-FI"/>
    </w:rPr>
  </w:style>
  <w:style w:type="paragraph" w:styleId="Kuvaotsikko">
    <w:name w:val="caption"/>
    <w:basedOn w:val="Normaali"/>
    <w:next w:val="Normaali"/>
    <w:autoRedefine/>
    <w:uiPriority w:val="35"/>
    <w:unhideWhenUsed/>
    <w:qFormat/>
    <w:rsid w:val="002430B9"/>
    <w:pPr>
      <w:spacing w:after="200" w:line="240" w:lineRule="auto"/>
    </w:pPr>
    <w:rPr>
      <w:iCs/>
      <w:szCs w:val="18"/>
    </w:rPr>
  </w:style>
  <w:style w:type="paragraph" w:customStyle="1" w:styleId="LhteetOtsikko1">
    <w:name w:val="Lähteet Otsikko 1"/>
    <w:basedOn w:val="Otsikko1"/>
    <w:next w:val="Lhteet"/>
    <w:link w:val="LhteetOtsikko1Char"/>
    <w:autoRedefine/>
    <w:qFormat/>
    <w:rsid w:val="00422232"/>
    <w:pPr>
      <w:numPr>
        <w:numId w:val="0"/>
      </w:numPr>
    </w:pPr>
  </w:style>
  <w:style w:type="character" w:customStyle="1" w:styleId="LhteetOtsikko1Char">
    <w:name w:val="Lähteet Otsikko 1 Char"/>
    <w:basedOn w:val="Otsikko1Char"/>
    <w:link w:val="LhteetOtsikko1"/>
    <w:rsid w:val="00422232"/>
    <w:rPr>
      <w:rFonts w:eastAsiaTheme="majorEastAsia" w:cstheme="majorHAnsi"/>
      <w:b/>
      <w:noProof/>
      <w:sz w:val="32"/>
      <w:szCs w:val="32"/>
      <w:lang w:val="en-US"/>
    </w:rPr>
  </w:style>
  <w:style w:type="paragraph" w:customStyle="1" w:styleId="LiitteetOtsikko1">
    <w:name w:val="Liitteet Otsikko 1"/>
    <w:basedOn w:val="Otsikko1"/>
    <w:next w:val="Liite"/>
    <w:link w:val="LiitteetOtsikko1Char"/>
    <w:autoRedefine/>
    <w:qFormat/>
    <w:rsid w:val="000A6F4C"/>
    <w:pPr>
      <w:numPr>
        <w:numId w:val="0"/>
      </w:numPr>
    </w:pPr>
  </w:style>
  <w:style w:type="character" w:customStyle="1" w:styleId="LiitteetOtsikko1Char">
    <w:name w:val="Liitteet Otsikko 1 Char"/>
    <w:basedOn w:val="Otsikko1Char"/>
    <w:link w:val="LiitteetOtsikko1"/>
    <w:rsid w:val="000A6F4C"/>
    <w:rPr>
      <w:rFonts w:eastAsiaTheme="majorEastAsia" w:cstheme="majorHAnsi"/>
      <w:b/>
      <w:noProof/>
      <w:sz w:val="32"/>
      <w:szCs w:val="32"/>
      <w:lang w:val="en-US"/>
    </w:rPr>
  </w:style>
  <w:style w:type="character" w:styleId="AvattuHyperlinkki">
    <w:name w:val="FollowedHyperlink"/>
    <w:basedOn w:val="Kappaleenoletusfontti"/>
    <w:uiPriority w:val="99"/>
    <w:semiHidden/>
    <w:unhideWhenUsed/>
    <w:rsid w:val="003B1850"/>
    <w:rPr>
      <w:color w:val="954F72" w:themeColor="followedHyperlink"/>
      <w:u w:val="single"/>
    </w:rPr>
  </w:style>
  <w:style w:type="table" w:styleId="TaulukkoRuudukko">
    <w:name w:val="Table Grid"/>
    <w:basedOn w:val="Normaalitaulukko"/>
    <w:uiPriority w:val="39"/>
    <w:rsid w:val="002A125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iWWW">
    <w:name w:val="Normal (Web)"/>
    <w:basedOn w:val="Normaali"/>
    <w:uiPriority w:val="99"/>
    <w:semiHidden/>
    <w:unhideWhenUsed/>
    <w:rsid w:val="004F4FEB"/>
    <w:pPr>
      <w:spacing w:before="100" w:beforeAutospacing="1" w:after="100" w:afterAutospacing="1" w:line="240" w:lineRule="auto"/>
    </w:pPr>
    <w:rPr>
      <w:rFonts w:ascii="Times New Roman" w:eastAsia="Times New Roman" w:hAnsi="Times New Roman" w:cs="Times New Roman"/>
      <w:szCs w:val="24"/>
      <w:lang w:eastAsia="fi-FI"/>
    </w:rPr>
  </w:style>
  <w:style w:type="character" w:customStyle="1" w:styleId="apple-converted-space">
    <w:name w:val="apple-converted-space"/>
    <w:basedOn w:val="Kappaleenoletusfontti"/>
    <w:rsid w:val="006A15C8"/>
  </w:style>
  <w:style w:type="paragraph" w:styleId="Eivli">
    <w:name w:val="No Spacing"/>
    <w:uiPriority w:val="1"/>
    <w:qFormat/>
    <w:rsid w:val="00132EEF"/>
    <w:pPr>
      <w:spacing w:after="0" w:line="240" w:lineRule="auto"/>
    </w:pPr>
  </w:style>
  <w:style w:type="character" w:styleId="Korostus">
    <w:name w:val="Emphasis"/>
    <w:basedOn w:val="Kappaleenoletusfontti"/>
    <w:uiPriority w:val="20"/>
    <w:qFormat/>
    <w:rsid w:val="00912463"/>
    <w:rPr>
      <w:i/>
      <w:iCs/>
    </w:rPr>
  </w:style>
  <w:style w:type="character" w:customStyle="1" w:styleId="st">
    <w:name w:val="st"/>
    <w:basedOn w:val="Kappaleenoletusfontti"/>
    <w:rsid w:val="00912463"/>
  </w:style>
  <w:style w:type="character" w:customStyle="1" w:styleId="b24-bookauthor">
    <w:name w:val="b24-bookauthor"/>
    <w:basedOn w:val="Kappaleenoletusfontti"/>
    <w:rsid w:val="004A6140"/>
  </w:style>
  <w:style w:type="character" w:customStyle="1" w:styleId="b24-bookauthor-nolink">
    <w:name w:val="b24-bookauthor-nolink"/>
    <w:basedOn w:val="Kappaleenoletusfontti"/>
    <w:rsid w:val="004A6140"/>
  </w:style>
  <w:style w:type="character" w:customStyle="1" w:styleId="Maininta1">
    <w:name w:val="Maininta1"/>
    <w:basedOn w:val="Kappaleenoletusfontti"/>
    <w:uiPriority w:val="99"/>
    <w:semiHidden/>
    <w:unhideWhenUsed/>
    <w:rsid w:val="00C50FF5"/>
    <w:rPr>
      <w:color w:val="2B579A"/>
      <w:shd w:val="clear" w:color="auto" w:fill="E6E6E6"/>
    </w:rPr>
  </w:style>
  <w:style w:type="character" w:customStyle="1" w:styleId="Maininta2">
    <w:name w:val="Maininta2"/>
    <w:basedOn w:val="Kappaleenoletusfontti"/>
    <w:uiPriority w:val="99"/>
    <w:semiHidden/>
    <w:unhideWhenUsed/>
    <w:rsid w:val="002C3B71"/>
    <w:rPr>
      <w:color w:val="2B579A"/>
      <w:shd w:val="clear" w:color="auto" w:fill="E6E6E6"/>
    </w:rPr>
  </w:style>
  <w:style w:type="paragraph" w:styleId="Sisluet4">
    <w:name w:val="toc 4"/>
    <w:basedOn w:val="Normaali"/>
    <w:next w:val="Normaali"/>
    <w:autoRedefine/>
    <w:uiPriority w:val="39"/>
    <w:unhideWhenUsed/>
    <w:rsid w:val="00E00219"/>
    <w:pPr>
      <w:spacing w:after="100" w:line="259" w:lineRule="auto"/>
      <w:ind w:left="660"/>
    </w:pPr>
    <w:rPr>
      <w:rFonts w:asciiTheme="minorHAnsi" w:eastAsiaTheme="minorEastAsia" w:hAnsiTheme="minorHAnsi" w:cstheme="minorBidi"/>
      <w:sz w:val="22"/>
      <w:lang w:eastAsia="fi-FI"/>
    </w:rPr>
  </w:style>
  <w:style w:type="paragraph" w:styleId="Sisluet5">
    <w:name w:val="toc 5"/>
    <w:basedOn w:val="Normaali"/>
    <w:next w:val="Normaali"/>
    <w:autoRedefine/>
    <w:uiPriority w:val="39"/>
    <w:unhideWhenUsed/>
    <w:rsid w:val="00E00219"/>
    <w:pPr>
      <w:spacing w:after="100" w:line="259" w:lineRule="auto"/>
      <w:ind w:left="880"/>
    </w:pPr>
    <w:rPr>
      <w:rFonts w:asciiTheme="minorHAnsi" w:eastAsiaTheme="minorEastAsia" w:hAnsiTheme="minorHAnsi" w:cstheme="minorBidi"/>
      <w:sz w:val="22"/>
      <w:lang w:eastAsia="fi-FI"/>
    </w:rPr>
  </w:style>
  <w:style w:type="paragraph" w:styleId="Sisluet6">
    <w:name w:val="toc 6"/>
    <w:basedOn w:val="Normaali"/>
    <w:next w:val="Normaali"/>
    <w:autoRedefine/>
    <w:uiPriority w:val="39"/>
    <w:unhideWhenUsed/>
    <w:rsid w:val="00E00219"/>
    <w:pPr>
      <w:spacing w:after="100" w:line="259" w:lineRule="auto"/>
      <w:ind w:left="1100"/>
    </w:pPr>
    <w:rPr>
      <w:rFonts w:asciiTheme="minorHAnsi" w:eastAsiaTheme="minorEastAsia" w:hAnsiTheme="minorHAnsi" w:cstheme="minorBidi"/>
      <w:sz w:val="22"/>
      <w:lang w:eastAsia="fi-FI"/>
    </w:rPr>
  </w:style>
  <w:style w:type="paragraph" w:styleId="Sisluet7">
    <w:name w:val="toc 7"/>
    <w:basedOn w:val="Normaali"/>
    <w:next w:val="Normaali"/>
    <w:autoRedefine/>
    <w:uiPriority w:val="39"/>
    <w:unhideWhenUsed/>
    <w:rsid w:val="00E00219"/>
    <w:pPr>
      <w:spacing w:after="100" w:line="259" w:lineRule="auto"/>
      <w:ind w:left="1320"/>
    </w:pPr>
    <w:rPr>
      <w:rFonts w:asciiTheme="minorHAnsi" w:eastAsiaTheme="minorEastAsia" w:hAnsiTheme="minorHAnsi" w:cstheme="minorBidi"/>
      <w:sz w:val="22"/>
      <w:lang w:eastAsia="fi-FI"/>
    </w:rPr>
  </w:style>
  <w:style w:type="paragraph" w:styleId="Sisluet8">
    <w:name w:val="toc 8"/>
    <w:basedOn w:val="Normaali"/>
    <w:next w:val="Normaali"/>
    <w:autoRedefine/>
    <w:uiPriority w:val="39"/>
    <w:unhideWhenUsed/>
    <w:rsid w:val="00E00219"/>
    <w:pPr>
      <w:spacing w:after="100" w:line="259" w:lineRule="auto"/>
      <w:ind w:left="1540"/>
    </w:pPr>
    <w:rPr>
      <w:rFonts w:asciiTheme="minorHAnsi" w:eastAsiaTheme="minorEastAsia" w:hAnsiTheme="minorHAnsi" w:cstheme="minorBidi"/>
      <w:sz w:val="22"/>
      <w:lang w:eastAsia="fi-FI"/>
    </w:rPr>
  </w:style>
  <w:style w:type="paragraph" w:styleId="Sisluet9">
    <w:name w:val="toc 9"/>
    <w:basedOn w:val="Normaali"/>
    <w:next w:val="Normaali"/>
    <w:autoRedefine/>
    <w:uiPriority w:val="39"/>
    <w:unhideWhenUsed/>
    <w:rsid w:val="00E00219"/>
    <w:pPr>
      <w:spacing w:after="100" w:line="259" w:lineRule="auto"/>
      <w:ind w:left="1760"/>
    </w:pPr>
    <w:rPr>
      <w:rFonts w:asciiTheme="minorHAnsi" w:eastAsiaTheme="minorEastAsia" w:hAnsiTheme="minorHAnsi" w:cstheme="minorBidi"/>
      <w:sz w:val="22"/>
      <w:lang w:eastAsia="fi-FI"/>
    </w:rPr>
  </w:style>
  <w:style w:type="character" w:customStyle="1" w:styleId="Maininta3">
    <w:name w:val="Maininta3"/>
    <w:basedOn w:val="Kappaleenoletusfontti"/>
    <w:uiPriority w:val="99"/>
    <w:semiHidden/>
    <w:unhideWhenUsed/>
    <w:rsid w:val="00C34FF4"/>
    <w:rPr>
      <w:color w:val="2B579A"/>
      <w:shd w:val="clear" w:color="auto" w:fill="E6E6E6"/>
    </w:rPr>
  </w:style>
  <w:style w:type="character" w:customStyle="1" w:styleId="Mention1">
    <w:name w:val="Mention1"/>
    <w:basedOn w:val="Kappaleenoletusfontti"/>
    <w:uiPriority w:val="99"/>
    <w:semiHidden/>
    <w:unhideWhenUsed/>
    <w:rsid w:val="00C32E32"/>
    <w:rPr>
      <w:color w:val="2B579A"/>
      <w:shd w:val="clear" w:color="auto" w:fill="E6E6E6"/>
    </w:rPr>
  </w:style>
  <w:style w:type="character" w:customStyle="1" w:styleId="Maininta4">
    <w:name w:val="Maininta4"/>
    <w:basedOn w:val="Kappaleenoletusfontti"/>
    <w:uiPriority w:val="99"/>
    <w:semiHidden/>
    <w:unhideWhenUsed/>
    <w:rsid w:val="00511D1F"/>
    <w:rPr>
      <w:color w:val="2B579A"/>
      <w:shd w:val="clear" w:color="auto" w:fill="E6E6E6"/>
    </w:rPr>
  </w:style>
  <w:style w:type="paragraph" w:styleId="HTML-esimuotoiltu">
    <w:name w:val="HTML Preformatted"/>
    <w:basedOn w:val="Normaali"/>
    <w:link w:val="HTML-esimuotoiltuChar"/>
    <w:uiPriority w:val="99"/>
    <w:semiHidden/>
    <w:unhideWhenUsed/>
    <w:rsid w:val="006C6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i-FI"/>
    </w:rPr>
  </w:style>
  <w:style w:type="character" w:customStyle="1" w:styleId="HTML-esimuotoiltuChar">
    <w:name w:val="HTML-esimuotoiltu Char"/>
    <w:basedOn w:val="Kappaleenoletusfontti"/>
    <w:link w:val="HTML-esimuotoiltu"/>
    <w:uiPriority w:val="99"/>
    <w:semiHidden/>
    <w:rsid w:val="006C6D08"/>
    <w:rPr>
      <w:rFonts w:ascii="Courier New" w:eastAsia="Times New Roman" w:hAnsi="Courier New" w:cs="Courier New"/>
      <w:sz w:val="20"/>
      <w:szCs w:val="20"/>
      <w:lang w:eastAsia="fi-FI"/>
    </w:rPr>
  </w:style>
  <w:style w:type="character" w:styleId="HTML-koodi">
    <w:name w:val="HTML Code"/>
    <w:basedOn w:val="Kappaleenoletusfontti"/>
    <w:uiPriority w:val="99"/>
    <w:semiHidden/>
    <w:unhideWhenUsed/>
    <w:rsid w:val="006C6D08"/>
    <w:rPr>
      <w:rFonts w:ascii="Courier New" w:eastAsia="Times New Roman" w:hAnsi="Courier New" w:cs="Courier New"/>
      <w:sz w:val="20"/>
      <w:szCs w:val="20"/>
    </w:rPr>
  </w:style>
  <w:style w:type="paragraph" w:customStyle="1" w:styleId="pb1body1">
    <w:name w:val="pb1_body1"/>
    <w:basedOn w:val="Normaali"/>
    <w:rsid w:val="004B441C"/>
    <w:pPr>
      <w:spacing w:before="100" w:beforeAutospacing="1" w:after="100" w:afterAutospacing="1" w:line="240" w:lineRule="auto"/>
    </w:pPr>
    <w:rPr>
      <w:rFonts w:ascii="Times New Roman" w:eastAsia="Times New Roman" w:hAnsi="Times New Roman" w:cs="Times New Roman"/>
      <w:szCs w:val="24"/>
      <w:lang w:eastAsia="fi-FI"/>
    </w:rPr>
  </w:style>
  <w:style w:type="character" w:customStyle="1" w:styleId="Maininta5">
    <w:name w:val="Maininta5"/>
    <w:basedOn w:val="Kappaleenoletusfontti"/>
    <w:uiPriority w:val="99"/>
    <w:semiHidden/>
    <w:unhideWhenUsed/>
    <w:rsid w:val="00362830"/>
    <w:rPr>
      <w:color w:val="2B579A"/>
      <w:shd w:val="clear" w:color="auto" w:fill="E6E6E6"/>
    </w:rPr>
  </w:style>
  <w:style w:type="character" w:customStyle="1" w:styleId="Maininta6">
    <w:name w:val="Maininta6"/>
    <w:basedOn w:val="Kappaleenoletusfontti"/>
    <w:uiPriority w:val="99"/>
    <w:semiHidden/>
    <w:unhideWhenUsed/>
    <w:rsid w:val="00AF5761"/>
    <w:rPr>
      <w:color w:val="2B579A"/>
      <w:shd w:val="clear" w:color="auto" w:fill="E6E6E6"/>
    </w:rPr>
  </w:style>
  <w:style w:type="character" w:styleId="Maininta">
    <w:name w:val="Mention"/>
    <w:basedOn w:val="Kappaleenoletusfontti"/>
    <w:uiPriority w:val="99"/>
    <w:semiHidden/>
    <w:unhideWhenUsed/>
    <w:rsid w:val="00434D8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7118">
      <w:bodyDiv w:val="1"/>
      <w:marLeft w:val="0"/>
      <w:marRight w:val="0"/>
      <w:marTop w:val="0"/>
      <w:marBottom w:val="0"/>
      <w:divBdr>
        <w:top w:val="none" w:sz="0" w:space="0" w:color="auto"/>
        <w:left w:val="none" w:sz="0" w:space="0" w:color="auto"/>
        <w:bottom w:val="none" w:sz="0" w:space="0" w:color="auto"/>
        <w:right w:val="none" w:sz="0" w:space="0" w:color="auto"/>
      </w:divBdr>
    </w:div>
    <w:div w:id="5523519">
      <w:bodyDiv w:val="1"/>
      <w:marLeft w:val="0"/>
      <w:marRight w:val="0"/>
      <w:marTop w:val="0"/>
      <w:marBottom w:val="0"/>
      <w:divBdr>
        <w:top w:val="none" w:sz="0" w:space="0" w:color="auto"/>
        <w:left w:val="none" w:sz="0" w:space="0" w:color="auto"/>
        <w:bottom w:val="none" w:sz="0" w:space="0" w:color="auto"/>
        <w:right w:val="none" w:sz="0" w:space="0" w:color="auto"/>
      </w:divBdr>
    </w:div>
    <w:div w:id="142161547">
      <w:bodyDiv w:val="1"/>
      <w:marLeft w:val="0"/>
      <w:marRight w:val="0"/>
      <w:marTop w:val="0"/>
      <w:marBottom w:val="0"/>
      <w:divBdr>
        <w:top w:val="none" w:sz="0" w:space="0" w:color="auto"/>
        <w:left w:val="none" w:sz="0" w:space="0" w:color="auto"/>
        <w:bottom w:val="none" w:sz="0" w:space="0" w:color="auto"/>
        <w:right w:val="none" w:sz="0" w:space="0" w:color="auto"/>
      </w:divBdr>
    </w:div>
    <w:div w:id="172259118">
      <w:bodyDiv w:val="1"/>
      <w:marLeft w:val="0"/>
      <w:marRight w:val="0"/>
      <w:marTop w:val="0"/>
      <w:marBottom w:val="0"/>
      <w:divBdr>
        <w:top w:val="none" w:sz="0" w:space="0" w:color="auto"/>
        <w:left w:val="none" w:sz="0" w:space="0" w:color="auto"/>
        <w:bottom w:val="none" w:sz="0" w:space="0" w:color="auto"/>
        <w:right w:val="none" w:sz="0" w:space="0" w:color="auto"/>
      </w:divBdr>
    </w:div>
    <w:div w:id="173767334">
      <w:bodyDiv w:val="1"/>
      <w:marLeft w:val="0"/>
      <w:marRight w:val="0"/>
      <w:marTop w:val="0"/>
      <w:marBottom w:val="0"/>
      <w:divBdr>
        <w:top w:val="none" w:sz="0" w:space="0" w:color="auto"/>
        <w:left w:val="none" w:sz="0" w:space="0" w:color="auto"/>
        <w:bottom w:val="none" w:sz="0" w:space="0" w:color="auto"/>
        <w:right w:val="none" w:sz="0" w:space="0" w:color="auto"/>
      </w:divBdr>
    </w:div>
    <w:div w:id="226692291">
      <w:bodyDiv w:val="1"/>
      <w:marLeft w:val="0"/>
      <w:marRight w:val="0"/>
      <w:marTop w:val="0"/>
      <w:marBottom w:val="0"/>
      <w:divBdr>
        <w:top w:val="none" w:sz="0" w:space="0" w:color="auto"/>
        <w:left w:val="none" w:sz="0" w:space="0" w:color="auto"/>
        <w:bottom w:val="none" w:sz="0" w:space="0" w:color="auto"/>
        <w:right w:val="none" w:sz="0" w:space="0" w:color="auto"/>
      </w:divBdr>
    </w:div>
    <w:div w:id="247274208">
      <w:bodyDiv w:val="1"/>
      <w:marLeft w:val="0"/>
      <w:marRight w:val="0"/>
      <w:marTop w:val="0"/>
      <w:marBottom w:val="0"/>
      <w:divBdr>
        <w:top w:val="none" w:sz="0" w:space="0" w:color="auto"/>
        <w:left w:val="none" w:sz="0" w:space="0" w:color="auto"/>
        <w:bottom w:val="none" w:sz="0" w:space="0" w:color="auto"/>
        <w:right w:val="none" w:sz="0" w:space="0" w:color="auto"/>
      </w:divBdr>
    </w:div>
    <w:div w:id="262342324">
      <w:bodyDiv w:val="1"/>
      <w:marLeft w:val="0"/>
      <w:marRight w:val="0"/>
      <w:marTop w:val="0"/>
      <w:marBottom w:val="0"/>
      <w:divBdr>
        <w:top w:val="none" w:sz="0" w:space="0" w:color="auto"/>
        <w:left w:val="none" w:sz="0" w:space="0" w:color="auto"/>
        <w:bottom w:val="none" w:sz="0" w:space="0" w:color="auto"/>
        <w:right w:val="none" w:sz="0" w:space="0" w:color="auto"/>
      </w:divBdr>
    </w:div>
    <w:div w:id="278149960">
      <w:bodyDiv w:val="1"/>
      <w:marLeft w:val="0"/>
      <w:marRight w:val="0"/>
      <w:marTop w:val="0"/>
      <w:marBottom w:val="0"/>
      <w:divBdr>
        <w:top w:val="none" w:sz="0" w:space="0" w:color="auto"/>
        <w:left w:val="none" w:sz="0" w:space="0" w:color="auto"/>
        <w:bottom w:val="none" w:sz="0" w:space="0" w:color="auto"/>
        <w:right w:val="none" w:sz="0" w:space="0" w:color="auto"/>
      </w:divBdr>
    </w:div>
    <w:div w:id="320356353">
      <w:bodyDiv w:val="1"/>
      <w:marLeft w:val="0"/>
      <w:marRight w:val="0"/>
      <w:marTop w:val="0"/>
      <w:marBottom w:val="0"/>
      <w:divBdr>
        <w:top w:val="none" w:sz="0" w:space="0" w:color="auto"/>
        <w:left w:val="none" w:sz="0" w:space="0" w:color="auto"/>
        <w:bottom w:val="none" w:sz="0" w:space="0" w:color="auto"/>
        <w:right w:val="none" w:sz="0" w:space="0" w:color="auto"/>
      </w:divBdr>
    </w:div>
    <w:div w:id="337122304">
      <w:bodyDiv w:val="1"/>
      <w:marLeft w:val="0"/>
      <w:marRight w:val="0"/>
      <w:marTop w:val="0"/>
      <w:marBottom w:val="0"/>
      <w:divBdr>
        <w:top w:val="none" w:sz="0" w:space="0" w:color="auto"/>
        <w:left w:val="none" w:sz="0" w:space="0" w:color="auto"/>
        <w:bottom w:val="none" w:sz="0" w:space="0" w:color="auto"/>
        <w:right w:val="none" w:sz="0" w:space="0" w:color="auto"/>
      </w:divBdr>
    </w:div>
    <w:div w:id="430004668">
      <w:bodyDiv w:val="1"/>
      <w:marLeft w:val="0"/>
      <w:marRight w:val="0"/>
      <w:marTop w:val="0"/>
      <w:marBottom w:val="0"/>
      <w:divBdr>
        <w:top w:val="none" w:sz="0" w:space="0" w:color="auto"/>
        <w:left w:val="none" w:sz="0" w:space="0" w:color="auto"/>
        <w:bottom w:val="none" w:sz="0" w:space="0" w:color="auto"/>
        <w:right w:val="none" w:sz="0" w:space="0" w:color="auto"/>
      </w:divBdr>
    </w:div>
    <w:div w:id="454761181">
      <w:bodyDiv w:val="1"/>
      <w:marLeft w:val="0"/>
      <w:marRight w:val="0"/>
      <w:marTop w:val="0"/>
      <w:marBottom w:val="0"/>
      <w:divBdr>
        <w:top w:val="none" w:sz="0" w:space="0" w:color="auto"/>
        <w:left w:val="none" w:sz="0" w:space="0" w:color="auto"/>
        <w:bottom w:val="none" w:sz="0" w:space="0" w:color="auto"/>
        <w:right w:val="none" w:sz="0" w:space="0" w:color="auto"/>
      </w:divBdr>
    </w:div>
    <w:div w:id="546455341">
      <w:bodyDiv w:val="1"/>
      <w:marLeft w:val="0"/>
      <w:marRight w:val="0"/>
      <w:marTop w:val="0"/>
      <w:marBottom w:val="0"/>
      <w:divBdr>
        <w:top w:val="none" w:sz="0" w:space="0" w:color="auto"/>
        <w:left w:val="none" w:sz="0" w:space="0" w:color="auto"/>
        <w:bottom w:val="none" w:sz="0" w:space="0" w:color="auto"/>
        <w:right w:val="none" w:sz="0" w:space="0" w:color="auto"/>
      </w:divBdr>
    </w:div>
    <w:div w:id="554245883">
      <w:bodyDiv w:val="1"/>
      <w:marLeft w:val="0"/>
      <w:marRight w:val="0"/>
      <w:marTop w:val="0"/>
      <w:marBottom w:val="0"/>
      <w:divBdr>
        <w:top w:val="none" w:sz="0" w:space="0" w:color="auto"/>
        <w:left w:val="none" w:sz="0" w:space="0" w:color="auto"/>
        <w:bottom w:val="none" w:sz="0" w:space="0" w:color="auto"/>
        <w:right w:val="none" w:sz="0" w:space="0" w:color="auto"/>
      </w:divBdr>
    </w:div>
    <w:div w:id="587546153">
      <w:bodyDiv w:val="1"/>
      <w:marLeft w:val="0"/>
      <w:marRight w:val="0"/>
      <w:marTop w:val="0"/>
      <w:marBottom w:val="0"/>
      <w:divBdr>
        <w:top w:val="none" w:sz="0" w:space="0" w:color="auto"/>
        <w:left w:val="none" w:sz="0" w:space="0" w:color="auto"/>
        <w:bottom w:val="none" w:sz="0" w:space="0" w:color="auto"/>
        <w:right w:val="none" w:sz="0" w:space="0" w:color="auto"/>
      </w:divBdr>
    </w:div>
    <w:div w:id="806122445">
      <w:bodyDiv w:val="1"/>
      <w:marLeft w:val="0"/>
      <w:marRight w:val="0"/>
      <w:marTop w:val="0"/>
      <w:marBottom w:val="0"/>
      <w:divBdr>
        <w:top w:val="none" w:sz="0" w:space="0" w:color="auto"/>
        <w:left w:val="none" w:sz="0" w:space="0" w:color="auto"/>
        <w:bottom w:val="none" w:sz="0" w:space="0" w:color="auto"/>
        <w:right w:val="none" w:sz="0" w:space="0" w:color="auto"/>
      </w:divBdr>
    </w:div>
    <w:div w:id="820193207">
      <w:bodyDiv w:val="1"/>
      <w:marLeft w:val="0"/>
      <w:marRight w:val="0"/>
      <w:marTop w:val="0"/>
      <w:marBottom w:val="0"/>
      <w:divBdr>
        <w:top w:val="none" w:sz="0" w:space="0" w:color="auto"/>
        <w:left w:val="none" w:sz="0" w:space="0" w:color="auto"/>
        <w:bottom w:val="none" w:sz="0" w:space="0" w:color="auto"/>
        <w:right w:val="none" w:sz="0" w:space="0" w:color="auto"/>
      </w:divBdr>
    </w:div>
    <w:div w:id="827358279">
      <w:bodyDiv w:val="1"/>
      <w:marLeft w:val="0"/>
      <w:marRight w:val="0"/>
      <w:marTop w:val="0"/>
      <w:marBottom w:val="0"/>
      <w:divBdr>
        <w:top w:val="none" w:sz="0" w:space="0" w:color="auto"/>
        <w:left w:val="none" w:sz="0" w:space="0" w:color="auto"/>
        <w:bottom w:val="none" w:sz="0" w:space="0" w:color="auto"/>
        <w:right w:val="none" w:sz="0" w:space="0" w:color="auto"/>
      </w:divBdr>
    </w:div>
    <w:div w:id="900990629">
      <w:bodyDiv w:val="1"/>
      <w:marLeft w:val="0"/>
      <w:marRight w:val="0"/>
      <w:marTop w:val="0"/>
      <w:marBottom w:val="0"/>
      <w:divBdr>
        <w:top w:val="none" w:sz="0" w:space="0" w:color="auto"/>
        <w:left w:val="none" w:sz="0" w:space="0" w:color="auto"/>
        <w:bottom w:val="none" w:sz="0" w:space="0" w:color="auto"/>
        <w:right w:val="none" w:sz="0" w:space="0" w:color="auto"/>
      </w:divBdr>
    </w:div>
    <w:div w:id="915672037">
      <w:bodyDiv w:val="1"/>
      <w:marLeft w:val="0"/>
      <w:marRight w:val="0"/>
      <w:marTop w:val="0"/>
      <w:marBottom w:val="0"/>
      <w:divBdr>
        <w:top w:val="none" w:sz="0" w:space="0" w:color="auto"/>
        <w:left w:val="none" w:sz="0" w:space="0" w:color="auto"/>
        <w:bottom w:val="none" w:sz="0" w:space="0" w:color="auto"/>
        <w:right w:val="none" w:sz="0" w:space="0" w:color="auto"/>
      </w:divBdr>
    </w:div>
    <w:div w:id="931397972">
      <w:bodyDiv w:val="1"/>
      <w:marLeft w:val="0"/>
      <w:marRight w:val="0"/>
      <w:marTop w:val="0"/>
      <w:marBottom w:val="0"/>
      <w:divBdr>
        <w:top w:val="none" w:sz="0" w:space="0" w:color="auto"/>
        <w:left w:val="none" w:sz="0" w:space="0" w:color="auto"/>
        <w:bottom w:val="none" w:sz="0" w:space="0" w:color="auto"/>
        <w:right w:val="none" w:sz="0" w:space="0" w:color="auto"/>
      </w:divBdr>
    </w:div>
    <w:div w:id="968895666">
      <w:bodyDiv w:val="1"/>
      <w:marLeft w:val="0"/>
      <w:marRight w:val="0"/>
      <w:marTop w:val="0"/>
      <w:marBottom w:val="0"/>
      <w:divBdr>
        <w:top w:val="none" w:sz="0" w:space="0" w:color="auto"/>
        <w:left w:val="none" w:sz="0" w:space="0" w:color="auto"/>
        <w:bottom w:val="none" w:sz="0" w:space="0" w:color="auto"/>
        <w:right w:val="none" w:sz="0" w:space="0" w:color="auto"/>
      </w:divBdr>
    </w:div>
    <w:div w:id="1018459608">
      <w:bodyDiv w:val="1"/>
      <w:marLeft w:val="0"/>
      <w:marRight w:val="0"/>
      <w:marTop w:val="0"/>
      <w:marBottom w:val="0"/>
      <w:divBdr>
        <w:top w:val="none" w:sz="0" w:space="0" w:color="auto"/>
        <w:left w:val="none" w:sz="0" w:space="0" w:color="auto"/>
        <w:bottom w:val="none" w:sz="0" w:space="0" w:color="auto"/>
        <w:right w:val="none" w:sz="0" w:space="0" w:color="auto"/>
      </w:divBdr>
    </w:div>
    <w:div w:id="1030373626">
      <w:bodyDiv w:val="1"/>
      <w:marLeft w:val="0"/>
      <w:marRight w:val="0"/>
      <w:marTop w:val="0"/>
      <w:marBottom w:val="0"/>
      <w:divBdr>
        <w:top w:val="none" w:sz="0" w:space="0" w:color="auto"/>
        <w:left w:val="none" w:sz="0" w:space="0" w:color="auto"/>
        <w:bottom w:val="none" w:sz="0" w:space="0" w:color="auto"/>
        <w:right w:val="none" w:sz="0" w:space="0" w:color="auto"/>
      </w:divBdr>
    </w:div>
    <w:div w:id="1068724259">
      <w:bodyDiv w:val="1"/>
      <w:marLeft w:val="0"/>
      <w:marRight w:val="0"/>
      <w:marTop w:val="0"/>
      <w:marBottom w:val="0"/>
      <w:divBdr>
        <w:top w:val="none" w:sz="0" w:space="0" w:color="auto"/>
        <w:left w:val="none" w:sz="0" w:space="0" w:color="auto"/>
        <w:bottom w:val="none" w:sz="0" w:space="0" w:color="auto"/>
        <w:right w:val="none" w:sz="0" w:space="0" w:color="auto"/>
      </w:divBdr>
    </w:div>
    <w:div w:id="1077675753">
      <w:bodyDiv w:val="1"/>
      <w:marLeft w:val="0"/>
      <w:marRight w:val="0"/>
      <w:marTop w:val="0"/>
      <w:marBottom w:val="0"/>
      <w:divBdr>
        <w:top w:val="none" w:sz="0" w:space="0" w:color="auto"/>
        <w:left w:val="none" w:sz="0" w:space="0" w:color="auto"/>
        <w:bottom w:val="none" w:sz="0" w:space="0" w:color="auto"/>
        <w:right w:val="none" w:sz="0" w:space="0" w:color="auto"/>
      </w:divBdr>
    </w:div>
    <w:div w:id="1096633331">
      <w:bodyDiv w:val="1"/>
      <w:marLeft w:val="0"/>
      <w:marRight w:val="0"/>
      <w:marTop w:val="0"/>
      <w:marBottom w:val="0"/>
      <w:divBdr>
        <w:top w:val="none" w:sz="0" w:space="0" w:color="auto"/>
        <w:left w:val="none" w:sz="0" w:space="0" w:color="auto"/>
        <w:bottom w:val="none" w:sz="0" w:space="0" w:color="auto"/>
        <w:right w:val="none" w:sz="0" w:space="0" w:color="auto"/>
      </w:divBdr>
    </w:div>
    <w:div w:id="1165052508">
      <w:bodyDiv w:val="1"/>
      <w:marLeft w:val="0"/>
      <w:marRight w:val="0"/>
      <w:marTop w:val="0"/>
      <w:marBottom w:val="0"/>
      <w:divBdr>
        <w:top w:val="none" w:sz="0" w:space="0" w:color="auto"/>
        <w:left w:val="none" w:sz="0" w:space="0" w:color="auto"/>
        <w:bottom w:val="none" w:sz="0" w:space="0" w:color="auto"/>
        <w:right w:val="none" w:sz="0" w:space="0" w:color="auto"/>
      </w:divBdr>
    </w:div>
    <w:div w:id="1198546541">
      <w:bodyDiv w:val="1"/>
      <w:marLeft w:val="0"/>
      <w:marRight w:val="0"/>
      <w:marTop w:val="0"/>
      <w:marBottom w:val="0"/>
      <w:divBdr>
        <w:top w:val="none" w:sz="0" w:space="0" w:color="auto"/>
        <w:left w:val="none" w:sz="0" w:space="0" w:color="auto"/>
        <w:bottom w:val="none" w:sz="0" w:space="0" w:color="auto"/>
        <w:right w:val="none" w:sz="0" w:space="0" w:color="auto"/>
      </w:divBdr>
    </w:div>
    <w:div w:id="1235897433">
      <w:bodyDiv w:val="1"/>
      <w:marLeft w:val="0"/>
      <w:marRight w:val="0"/>
      <w:marTop w:val="0"/>
      <w:marBottom w:val="0"/>
      <w:divBdr>
        <w:top w:val="none" w:sz="0" w:space="0" w:color="auto"/>
        <w:left w:val="none" w:sz="0" w:space="0" w:color="auto"/>
        <w:bottom w:val="none" w:sz="0" w:space="0" w:color="auto"/>
        <w:right w:val="none" w:sz="0" w:space="0" w:color="auto"/>
      </w:divBdr>
    </w:div>
    <w:div w:id="1271399106">
      <w:bodyDiv w:val="1"/>
      <w:marLeft w:val="0"/>
      <w:marRight w:val="0"/>
      <w:marTop w:val="0"/>
      <w:marBottom w:val="0"/>
      <w:divBdr>
        <w:top w:val="none" w:sz="0" w:space="0" w:color="auto"/>
        <w:left w:val="none" w:sz="0" w:space="0" w:color="auto"/>
        <w:bottom w:val="none" w:sz="0" w:space="0" w:color="auto"/>
        <w:right w:val="none" w:sz="0" w:space="0" w:color="auto"/>
      </w:divBdr>
    </w:div>
    <w:div w:id="1317415587">
      <w:bodyDiv w:val="1"/>
      <w:marLeft w:val="0"/>
      <w:marRight w:val="0"/>
      <w:marTop w:val="0"/>
      <w:marBottom w:val="0"/>
      <w:divBdr>
        <w:top w:val="none" w:sz="0" w:space="0" w:color="auto"/>
        <w:left w:val="none" w:sz="0" w:space="0" w:color="auto"/>
        <w:bottom w:val="none" w:sz="0" w:space="0" w:color="auto"/>
        <w:right w:val="none" w:sz="0" w:space="0" w:color="auto"/>
      </w:divBdr>
    </w:div>
    <w:div w:id="1415516844">
      <w:bodyDiv w:val="1"/>
      <w:marLeft w:val="0"/>
      <w:marRight w:val="0"/>
      <w:marTop w:val="0"/>
      <w:marBottom w:val="0"/>
      <w:divBdr>
        <w:top w:val="none" w:sz="0" w:space="0" w:color="auto"/>
        <w:left w:val="none" w:sz="0" w:space="0" w:color="auto"/>
        <w:bottom w:val="none" w:sz="0" w:space="0" w:color="auto"/>
        <w:right w:val="none" w:sz="0" w:space="0" w:color="auto"/>
      </w:divBdr>
    </w:div>
    <w:div w:id="1420131730">
      <w:bodyDiv w:val="1"/>
      <w:marLeft w:val="0"/>
      <w:marRight w:val="0"/>
      <w:marTop w:val="0"/>
      <w:marBottom w:val="0"/>
      <w:divBdr>
        <w:top w:val="none" w:sz="0" w:space="0" w:color="auto"/>
        <w:left w:val="none" w:sz="0" w:space="0" w:color="auto"/>
        <w:bottom w:val="none" w:sz="0" w:space="0" w:color="auto"/>
        <w:right w:val="none" w:sz="0" w:space="0" w:color="auto"/>
      </w:divBdr>
      <w:divsChild>
        <w:div w:id="1843811194">
          <w:marLeft w:val="0"/>
          <w:marRight w:val="0"/>
          <w:marTop w:val="0"/>
          <w:marBottom w:val="0"/>
          <w:divBdr>
            <w:top w:val="none" w:sz="0" w:space="0" w:color="auto"/>
            <w:left w:val="none" w:sz="0" w:space="0" w:color="auto"/>
            <w:bottom w:val="none" w:sz="0" w:space="0" w:color="auto"/>
            <w:right w:val="none" w:sz="0" w:space="0" w:color="auto"/>
          </w:divBdr>
        </w:div>
        <w:div w:id="165898828">
          <w:marLeft w:val="0"/>
          <w:marRight w:val="0"/>
          <w:marTop w:val="0"/>
          <w:marBottom w:val="0"/>
          <w:divBdr>
            <w:top w:val="none" w:sz="0" w:space="0" w:color="auto"/>
            <w:left w:val="none" w:sz="0" w:space="0" w:color="auto"/>
            <w:bottom w:val="none" w:sz="0" w:space="0" w:color="auto"/>
            <w:right w:val="none" w:sz="0" w:space="0" w:color="auto"/>
          </w:divBdr>
        </w:div>
        <w:div w:id="414016444">
          <w:marLeft w:val="0"/>
          <w:marRight w:val="0"/>
          <w:marTop w:val="0"/>
          <w:marBottom w:val="0"/>
          <w:divBdr>
            <w:top w:val="none" w:sz="0" w:space="0" w:color="auto"/>
            <w:left w:val="none" w:sz="0" w:space="0" w:color="auto"/>
            <w:bottom w:val="none" w:sz="0" w:space="0" w:color="auto"/>
            <w:right w:val="none" w:sz="0" w:space="0" w:color="auto"/>
          </w:divBdr>
        </w:div>
      </w:divsChild>
    </w:div>
    <w:div w:id="1423333254">
      <w:bodyDiv w:val="1"/>
      <w:marLeft w:val="0"/>
      <w:marRight w:val="0"/>
      <w:marTop w:val="0"/>
      <w:marBottom w:val="0"/>
      <w:divBdr>
        <w:top w:val="none" w:sz="0" w:space="0" w:color="auto"/>
        <w:left w:val="none" w:sz="0" w:space="0" w:color="auto"/>
        <w:bottom w:val="none" w:sz="0" w:space="0" w:color="auto"/>
        <w:right w:val="none" w:sz="0" w:space="0" w:color="auto"/>
      </w:divBdr>
    </w:div>
    <w:div w:id="1435513710">
      <w:bodyDiv w:val="1"/>
      <w:marLeft w:val="0"/>
      <w:marRight w:val="0"/>
      <w:marTop w:val="0"/>
      <w:marBottom w:val="0"/>
      <w:divBdr>
        <w:top w:val="none" w:sz="0" w:space="0" w:color="auto"/>
        <w:left w:val="none" w:sz="0" w:space="0" w:color="auto"/>
        <w:bottom w:val="none" w:sz="0" w:space="0" w:color="auto"/>
        <w:right w:val="none" w:sz="0" w:space="0" w:color="auto"/>
      </w:divBdr>
    </w:div>
    <w:div w:id="1630672902">
      <w:bodyDiv w:val="1"/>
      <w:marLeft w:val="0"/>
      <w:marRight w:val="0"/>
      <w:marTop w:val="0"/>
      <w:marBottom w:val="0"/>
      <w:divBdr>
        <w:top w:val="none" w:sz="0" w:space="0" w:color="auto"/>
        <w:left w:val="none" w:sz="0" w:space="0" w:color="auto"/>
        <w:bottom w:val="none" w:sz="0" w:space="0" w:color="auto"/>
        <w:right w:val="none" w:sz="0" w:space="0" w:color="auto"/>
      </w:divBdr>
    </w:div>
    <w:div w:id="1715888113">
      <w:bodyDiv w:val="1"/>
      <w:marLeft w:val="0"/>
      <w:marRight w:val="0"/>
      <w:marTop w:val="0"/>
      <w:marBottom w:val="0"/>
      <w:divBdr>
        <w:top w:val="none" w:sz="0" w:space="0" w:color="auto"/>
        <w:left w:val="none" w:sz="0" w:space="0" w:color="auto"/>
        <w:bottom w:val="none" w:sz="0" w:space="0" w:color="auto"/>
        <w:right w:val="none" w:sz="0" w:space="0" w:color="auto"/>
      </w:divBdr>
      <w:divsChild>
        <w:div w:id="1861115126">
          <w:marLeft w:val="0"/>
          <w:marRight w:val="0"/>
          <w:marTop w:val="0"/>
          <w:marBottom w:val="160"/>
          <w:divBdr>
            <w:top w:val="none" w:sz="0" w:space="0" w:color="auto"/>
            <w:left w:val="none" w:sz="0" w:space="0" w:color="auto"/>
            <w:bottom w:val="none" w:sz="0" w:space="0" w:color="auto"/>
            <w:right w:val="none" w:sz="0" w:space="0" w:color="auto"/>
          </w:divBdr>
        </w:div>
        <w:div w:id="1791052928">
          <w:marLeft w:val="0"/>
          <w:marRight w:val="0"/>
          <w:marTop w:val="0"/>
          <w:marBottom w:val="160"/>
          <w:divBdr>
            <w:top w:val="none" w:sz="0" w:space="0" w:color="auto"/>
            <w:left w:val="none" w:sz="0" w:space="0" w:color="auto"/>
            <w:bottom w:val="none" w:sz="0" w:space="0" w:color="auto"/>
            <w:right w:val="none" w:sz="0" w:space="0" w:color="auto"/>
          </w:divBdr>
        </w:div>
      </w:divsChild>
    </w:div>
    <w:div w:id="1786651967">
      <w:bodyDiv w:val="1"/>
      <w:marLeft w:val="0"/>
      <w:marRight w:val="0"/>
      <w:marTop w:val="0"/>
      <w:marBottom w:val="0"/>
      <w:divBdr>
        <w:top w:val="none" w:sz="0" w:space="0" w:color="auto"/>
        <w:left w:val="none" w:sz="0" w:space="0" w:color="auto"/>
        <w:bottom w:val="none" w:sz="0" w:space="0" w:color="auto"/>
        <w:right w:val="none" w:sz="0" w:space="0" w:color="auto"/>
      </w:divBdr>
    </w:div>
    <w:div w:id="1795754985">
      <w:bodyDiv w:val="1"/>
      <w:marLeft w:val="0"/>
      <w:marRight w:val="0"/>
      <w:marTop w:val="0"/>
      <w:marBottom w:val="0"/>
      <w:divBdr>
        <w:top w:val="none" w:sz="0" w:space="0" w:color="auto"/>
        <w:left w:val="none" w:sz="0" w:space="0" w:color="auto"/>
        <w:bottom w:val="none" w:sz="0" w:space="0" w:color="auto"/>
        <w:right w:val="none" w:sz="0" w:space="0" w:color="auto"/>
      </w:divBdr>
    </w:div>
    <w:div w:id="1883324012">
      <w:bodyDiv w:val="1"/>
      <w:marLeft w:val="0"/>
      <w:marRight w:val="0"/>
      <w:marTop w:val="0"/>
      <w:marBottom w:val="0"/>
      <w:divBdr>
        <w:top w:val="none" w:sz="0" w:space="0" w:color="auto"/>
        <w:left w:val="none" w:sz="0" w:space="0" w:color="auto"/>
        <w:bottom w:val="none" w:sz="0" w:space="0" w:color="auto"/>
        <w:right w:val="none" w:sz="0" w:space="0" w:color="auto"/>
      </w:divBdr>
    </w:div>
    <w:div w:id="1958558273">
      <w:bodyDiv w:val="1"/>
      <w:marLeft w:val="0"/>
      <w:marRight w:val="0"/>
      <w:marTop w:val="0"/>
      <w:marBottom w:val="0"/>
      <w:divBdr>
        <w:top w:val="none" w:sz="0" w:space="0" w:color="auto"/>
        <w:left w:val="none" w:sz="0" w:space="0" w:color="auto"/>
        <w:bottom w:val="none" w:sz="0" w:space="0" w:color="auto"/>
        <w:right w:val="none" w:sz="0" w:space="0" w:color="auto"/>
      </w:divBdr>
    </w:div>
    <w:div w:id="1968781717">
      <w:bodyDiv w:val="1"/>
      <w:marLeft w:val="0"/>
      <w:marRight w:val="0"/>
      <w:marTop w:val="0"/>
      <w:marBottom w:val="0"/>
      <w:divBdr>
        <w:top w:val="none" w:sz="0" w:space="0" w:color="auto"/>
        <w:left w:val="none" w:sz="0" w:space="0" w:color="auto"/>
        <w:bottom w:val="none" w:sz="0" w:space="0" w:color="auto"/>
        <w:right w:val="none" w:sz="0" w:space="0" w:color="auto"/>
      </w:divBdr>
    </w:div>
    <w:div w:id="1981303110">
      <w:bodyDiv w:val="1"/>
      <w:marLeft w:val="0"/>
      <w:marRight w:val="0"/>
      <w:marTop w:val="0"/>
      <w:marBottom w:val="0"/>
      <w:divBdr>
        <w:top w:val="none" w:sz="0" w:space="0" w:color="auto"/>
        <w:left w:val="none" w:sz="0" w:space="0" w:color="auto"/>
        <w:bottom w:val="none" w:sz="0" w:space="0" w:color="auto"/>
        <w:right w:val="none" w:sz="0" w:space="0" w:color="auto"/>
      </w:divBdr>
      <w:divsChild>
        <w:div w:id="1190072963">
          <w:marLeft w:val="0"/>
          <w:marRight w:val="0"/>
          <w:marTop w:val="360"/>
          <w:marBottom w:val="80"/>
          <w:divBdr>
            <w:top w:val="none" w:sz="0" w:space="0" w:color="auto"/>
            <w:left w:val="none" w:sz="0" w:space="0" w:color="auto"/>
            <w:bottom w:val="none" w:sz="0" w:space="0" w:color="auto"/>
            <w:right w:val="none" w:sz="0" w:space="0" w:color="auto"/>
          </w:divBdr>
        </w:div>
        <w:div w:id="1465612441">
          <w:marLeft w:val="0"/>
          <w:marRight w:val="0"/>
          <w:marTop w:val="0"/>
          <w:marBottom w:val="0"/>
          <w:divBdr>
            <w:top w:val="none" w:sz="0" w:space="0" w:color="auto"/>
            <w:left w:val="none" w:sz="0" w:space="0" w:color="auto"/>
            <w:bottom w:val="none" w:sz="0" w:space="0" w:color="auto"/>
            <w:right w:val="none" w:sz="0" w:space="0" w:color="auto"/>
          </w:divBdr>
        </w:div>
        <w:div w:id="1355107997">
          <w:marLeft w:val="0"/>
          <w:marRight w:val="0"/>
          <w:marTop w:val="0"/>
          <w:marBottom w:val="0"/>
          <w:divBdr>
            <w:top w:val="none" w:sz="0" w:space="0" w:color="auto"/>
            <w:left w:val="none" w:sz="0" w:space="0" w:color="auto"/>
            <w:bottom w:val="none" w:sz="0" w:space="0" w:color="auto"/>
            <w:right w:val="none" w:sz="0" w:space="0" w:color="auto"/>
          </w:divBdr>
        </w:div>
        <w:div w:id="2101901246">
          <w:marLeft w:val="0"/>
          <w:marRight w:val="0"/>
          <w:marTop w:val="0"/>
          <w:marBottom w:val="0"/>
          <w:divBdr>
            <w:top w:val="none" w:sz="0" w:space="0" w:color="auto"/>
            <w:left w:val="none" w:sz="0" w:space="0" w:color="auto"/>
            <w:bottom w:val="none" w:sz="0" w:space="0" w:color="auto"/>
            <w:right w:val="none" w:sz="0" w:space="0" w:color="auto"/>
          </w:divBdr>
        </w:div>
        <w:div w:id="491331963">
          <w:marLeft w:val="0"/>
          <w:marRight w:val="0"/>
          <w:marTop w:val="0"/>
          <w:marBottom w:val="0"/>
          <w:divBdr>
            <w:top w:val="none" w:sz="0" w:space="0" w:color="auto"/>
            <w:left w:val="none" w:sz="0" w:space="0" w:color="auto"/>
            <w:bottom w:val="none" w:sz="0" w:space="0" w:color="auto"/>
            <w:right w:val="none" w:sz="0" w:space="0" w:color="auto"/>
          </w:divBdr>
        </w:div>
      </w:divsChild>
    </w:div>
    <w:div w:id="2003192642">
      <w:bodyDiv w:val="1"/>
      <w:marLeft w:val="0"/>
      <w:marRight w:val="0"/>
      <w:marTop w:val="0"/>
      <w:marBottom w:val="0"/>
      <w:divBdr>
        <w:top w:val="none" w:sz="0" w:space="0" w:color="auto"/>
        <w:left w:val="none" w:sz="0" w:space="0" w:color="auto"/>
        <w:bottom w:val="none" w:sz="0" w:space="0" w:color="auto"/>
        <w:right w:val="none" w:sz="0" w:space="0" w:color="auto"/>
      </w:divBdr>
    </w:div>
    <w:div w:id="2004581659">
      <w:bodyDiv w:val="1"/>
      <w:marLeft w:val="0"/>
      <w:marRight w:val="0"/>
      <w:marTop w:val="0"/>
      <w:marBottom w:val="0"/>
      <w:divBdr>
        <w:top w:val="none" w:sz="0" w:space="0" w:color="auto"/>
        <w:left w:val="none" w:sz="0" w:space="0" w:color="auto"/>
        <w:bottom w:val="none" w:sz="0" w:space="0" w:color="auto"/>
        <w:right w:val="none" w:sz="0" w:space="0" w:color="auto"/>
      </w:divBdr>
    </w:div>
    <w:div w:id="203969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eader" Target="header2.xml"/><Relationship Id="rId303"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jpeg"/><Relationship Id="rId247" Type="http://schemas.openxmlformats.org/officeDocument/2006/relationships/image" Target="media/image232.png"/><Relationship Id="rId107" Type="http://schemas.openxmlformats.org/officeDocument/2006/relationships/image" Target="media/image93.png"/><Relationship Id="rId268" Type="http://schemas.openxmlformats.org/officeDocument/2006/relationships/hyperlink" Target="http://searchsecurity.techtarget.com/tip/IDS-vs-IPS-How-to-know-when-you-need-the-technology" TargetMode="External"/><Relationship Id="rId289" Type="http://schemas.openxmlformats.org/officeDocument/2006/relationships/hyperlink" Target="https://www.viestintavirasto.fi/attachments/tietoturva/Salasanat_haltuun.pdf"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1.jpe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image" Target="media/image222.jpeg"/><Relationship Id="rId258" Type="http://schemas.openxmlformats.org/officeDocument/2006/relationships/image" Target="media/image243.png"/><Relationship Id="rId279" Type="http://schemas.openxmlformats.org/officeDocument/2006/relationships/hyperlink" Target="http://searchsecurity.techtarget.com/definition/SSL-VPN"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290" Type="http://schemas.openxmlformats.org/officeDocument/2006/relationships/hyperlink" Target="https://www.viestintavirasto.fi/viestintavirasto/signaali/signaali22014/alajataoveasilukitsematta-kaytadnssec-avainta.html" TargetMode="External"/><Relationship Id="rId85" Type="http://schemas.openxmlformats.org/officeDocument/2006/relationships/image" Target="media/image71.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hyperlink" Target="https://www.linode.com/docs/networking/dns/dns-records-an-introduction" TargetMode="External"/><Relationship Id="rId12" Type="http://schemas.openxmlformats.org/officeDocument/2006/relationships/footer" Target="footer1.xml"/><Relationship Id="rId33" Type="http://schemas.openxmlformats.org/officeDocument/2006/relationships/image" Target="media/image20.jpe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earchsecurity.techtarget.com/definition/authentication-authorization-and-accounting"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jpeg"/><Relationship Id="rId182" Type="http://schemas.openxmlformats.org/officeDocument/2006/relationships/image" Target="media/image167.jpeg"/><Relationship Id="rId217" Type="http://schemas.openxmlformats.org/officeDocument/2006/relationships/image" Target="media/image202.jpeg"/><Relationship Id="rId6" Type="http://schemas.openxmlformats.org/officeDocument/2006/relationships/styles" Target="styl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5.jpeg"/><Relationship Id="rId270" Type="http://schemas.openxmlformats.org/officeDocument/2006/relationships/hyperlink" Target="http://www.slideserve.com/taini/ntp-mikko-lehtinen" TargetMode="External"/><Relationship Id="rId291" Type="http://schemas.openxmlformats.org/officeDocument/2006/relationships/hyperlink" Target="https://vyos.io/"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eg"/><Relationship Id="rId130" Type="http://schemas.openxmlformats.org/officeDocument/2006/relationships/image" Target="media/image116.jpe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jpeg"/><Relationship Id="rId249" Type="http://schemas.openxmlformats.org/officeDocument/2006/relationships/image" Target="media/image234.png"/><Relationship Id="rId13" Type="http://schemas.openxmlformats.org/officeDocument/2006/relationships/hyperlink" Target="file:///D:\Lataukset\Papankki_Ryhm&#228;6_v10.docx" TargetMode="External"/><Relationship Id="rId109" Type="http://schemas.openxmlformats.org/officeDocument/2006/relationships/image" Target="media/image95.png"/><Relationship Id="rId260" Type="http://schemas.openxmlformats.org/officeDocument/2006/relationships/hyperlink" Target="http://fin.afterdawn.com/sanasto/selitys.cfm/nat" TargetMode="External"/><Relationship Id="rId281" Type="http://schemas.openxmlformats.org/officeDocument/2006/relationships/hyperlink" Target="http://searchsecurity.techtarget.com/definition/multifactor-authentication-MFA" TargetMode="External"/><Relationship Id="rId34" Type="http://schemas.openxmlformats.org/officeDocument/2006/relationships/image" Target="media/image21.emf"/><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7.jpeg"/><Relationship Id="rId183" Type="http://schemas.openxmlformats.org/officeDocument/2006/relationships/image" Target="media/image168.jpeg"/><Relationship Id="rId218" Type="http://schemas.openxmlformats.org/officeDocument/2006/relationships/image" Target="media/image203.jpeg"/><Relationship Id="rId239"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hyperlink" Target="http://www.ciscopress.com/articles/article.asp?p=24833&amp;seqNum=6" TargetMode="External"/><Relationship Id="rId276" Type="http://schemas.openxmlformats.org/officeDocument/2006/relationships/hyperlink" Target="https://technet.microsoft.com/en-us/library/hh848267(v=ws.11).aspx" TargetMode="External"/><Relationship Id="rId292" Type="http://schemas.openxmlformats.org/officeDocument/2006/relationships/hyperlink" Target="http://www.webopedia.com/TERM/D/database.html" TargetMode="External"/><Relationship Id="rId297" Type="http://schemas.openxmlformats.org/officeDocument/2006/relationships/image" Target="media/image246.emf"/><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jpeg"/><Relationship Id="rId19" Type="http://schemas.openxmlformats.org/officeDocument/2006/relationships/image" Target="media/image7.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jpeg"/><Relationship Id="rId261" Type="http://schemas.openxmlformats.org/officeDocument/2006/relationships/hyperlink" Target="https://books.google.fi/books?id=B3YBMfU_u8sC&amp;pg=PT15&amp;lpg=PT15&amp;dq=Zenoss+Core&amp;source=bl&amp;ots=WcAjq8Bjgl&amp;sig=Zivr5-0pBGTJE6FjTmVOeGl_dbI&amp;hl=fi&amp;sa=X&amp;ved=0ahUKEwjP8Lm76uXSAhVBpCwKHSmMCwgQ6AEIbDAN" TargetMode="External"/><Relationship Id="rId266" Type="http://schemas.openxmlformats.org/officeDocument/2006/relationships/hyperlink" Target="https://technet.microsoft.com/en-us/library/cc779919(v=ws.10).aspx" TargetMode="External"/><Relationship Id="rId287" Type="http://schemas.openxmlformats.org/officeDocument/2006/relationships/hyperlink" Target="https://www.opennms.org/en/opennms/the-platform" TargetMode="External"/><Relationship Id="rId14" Type="http://schemas.openxmlformats.org/officeDocument/2006/relationships/image" Target="media/image3.emf"/><Relationship Id="rId30" Type="http://schemas.openxmlformats.org/officeDocument/2006/relationships/image" Target="media/image17.png"/><Relationship Id="rId35" Type="http://schemas.openxmlformats.org/officeDocument/2006/relationships/package" Target="embeddings/Microsoft_Visio_Drawing2.vsdx"/><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282" Type="http://schemas.openxmlformats.org/officeDocument/2006/relationships/hyperlink" Target="http://searchenterprisewan.techtarget.com/definition/OSPF" TargetMode="Externa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mailto:koira@papankki.com" TargetMode="External"/><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219" Type="http://schemas.openxmlformats.org/officeDocument/2006/relationships/image" Target="media/image204.jpeg"/><Relationship Id="rId3" Type="http://schemas.openxmlformats.org/officeDocument/2006/relationships/customXml" Target="../customXml/item3.xml"/><Relationship Id="rId214" Type="http://schemas.openxmlformats.org/officeDocument/2006/relationships/image" Target="media/image199.jpeg"/><Relationship Id="rId230" Type="http://schemas.openxmlformats.org/officeDocument/2006/relationships/image" Target="media/image215.jpeg"/><Relationship Id="rId235" Type="http://schemas.openxmlformats.org/officeDocument/2006/relationships/image" Target="media/image220.jpe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hyperlink" Target="http://searchsecurity.techtarget.com/definition/RADIUS" TargetMode="External"/><Relationship Id="rId298" Type="http://schemas.openxmlformats.org/officeDocument/2006/relationships/package" Target="embeddings/Microsoft_Visio_Drawing4.vsdx"/><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hyperlink" Target="https://websitesetup.org/cms-comparison-wordpress-vs-joomla-drupal/" TargetMode="External"/><Relationship Id="rId293" Type="http://schemas.openxmlformats.org/officeDocument/2006/relationships/hyperlink" Target="http://www.gracion.com/server/whatldap.html" TargetMode="External"/><Relationship Id="rId302"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jpeg"/><Relationship Id="rId225" Type="http://schemas.openxmlformats.org/officeDocument/2006/relationships/image" Target="media/image210.jpeg"/><Relationship Id="rId241" Type="http://schemas.openxmlformats.org/officeDocument/2006/relationships/image" Target="media/image226.png"/><Relationship Id="rId246" Type="http://schemas.openxmlformats.org/officeDocument/2006/relationships/image" Target="media/image231.jpeg"/><Relationship Id="rId267" Type="http://schemas.openxmlformats.org/officeDocument/2006/relationships/hyperlink" Target="http://verkkopedagogi.net/vanhat/fi/sisalto/materiaalit/access2003/luku021c5a.html?C:D=419700&amp;selres=419700" TargetMode="External"/><Relationship Id="rId288" Type="http://schemas.openxmlformats.org/officeDocument/2006/relationships/hyperlink" Target="https://www.claromentis.com/blog/top-10-ideas-making-the-most-of-your-corporate-intranet/" TargetMode="External"/><Relationship Id="rId15" Type="http://schemas.openxmlformats.org/officeDocument/2006/relationships/package" Target="embeddings/Microsoft_Visio_Drawing.vsdx"/><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hyperlink" Target="http://www.webopedia.com/quick_ref/cloud_computing.asp" TargetMode="External"/><Relationship Id="rId283" Type="http://schemas.openxmlformats.org/officeDocument/2006/relationships/hyperlink" Target="http://xmodulo.com/how-mail-server-works.html"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image" Target="media/image200.jpeg"/><Relationship Id="rId236" Type="http://schemas.openxmlformats.org/officeDocument/2006/relationships/image" Target="media/image221.jpeg"/><Relationship Id="rId257" Type="http://schemas.openxmlformats.org/officeDocument/2006/relationships/image" Target="media/image242.png"/><Relationship Id="rId278" Type="http://schemas.openxmlformats.org/officeDocument/2006/relationships/hyperlink" Target="http://searchsecurity.techtarget.com/definition/IGP" TargetMode="External"/><Relationship Id="rId26" Type="http://schemas.openxmlformats.org/officeDocument/2006/relationships/image" Target="media/image14.png"/><Relationship Id="rId231" Type="http://schemas.openxmlformats.org/officeDocument/2006/relationships/image" Target="media/image216.jpeg"/><Relationship Id="rId252" Type="http://schemas.openxmlformats.org/officeDocument/2006/relationships/image" Target="media/image237.png"/><Relationship Id="rId273" Type="http://schemas.openxmlformats.org/officeDocument/2006/relationships/hyperlink" Target="https://www.lifewire.com/what-is-a-dns-server-817513" TargetMode="External"/><Relationship Id="rId294" Type="http://schemas.openxmlformats.org/officeDocument/2006/relationships/hyperlink" Target="http://www.cse.wustl.edu/~jain/cis788-97/ftp/net_monitoring/"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4.png"/><Relationship Id="rId221" Type="http://schemas.openxmlformats.org/officeDocument/2006/relationships/image" Target="media/image206.jpeg"/><Relationship Id="rId242" Type="http://schemas.openxmlformats.org/officeDocument/2006/relationships/image" Target="media/image227.png"/><Relationship Id="rId263" Type="http://schemas.openxmlformats.org/officeDocument/2006/relationships/hyperlink" Target="https://www.ftc.gov/news-events/blogs/techftc/2016/03/time-rethink-mandatory-password-changes" TargetMode="External"/><Relationship Id="rId284" Type="http://schemas.openxmlformats.org/officeDocument/2006/relationships/hyperlink" Target="http://www.enterprisenetworkingplanet.com/netsp/article.php/3615896/Networking-101-Understanding-BGP-Routing.htm"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image" Target="media/image217.jpeg"/><Relationship Id="rId253" Type="http://schemas.openxmlformats.org/officeDocument/2006/relationships/image" Target="media/image238.png"/><Relationship Id="rId274" Type="http://schemas.openxmlformats.org/officeDocument/2006/relationships/hyperlink" Target="https://wiki.tut.fi/Tietoturva/Tutkielmat/DNSTietoturvallisuus" TargetMode="External"/><Relationship Id="rId295" Type="http://schemas.openxmlformats.org/officeDocument/2006/relationships/image" Target="media/image245.emf"/><Relationship Id="rId27" Type="http://schemas.openxmlformats.org/officeDocument/2006/relationships/image" Target="media/image15.emf"/><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jpeg"/><Relationship Id="rId243" Type="http://schemas.openxmlformats.org/officeDocument/2006/relationships/image" Target="media/image228.png"/><Relationship Id="rId264" Type="http://schemas.openxmlformats.org/officeDocument/2006/relationships/hyperlink" Target="https://technet.microsoft.com/en-us/library/cc732275(v=ws.11).aspx" TargetMode="External"/><Relationship Id="rId285" Type="http://schemas.openxmlformats.org/officeDocument/2006/relationships/hyperlink" Target="http://www.tech-faq.com/firewall.html" TargetMode="External"/><Relationship Id="rId17" Type="http://schemas.openxmlformats.org/officeDocument/2006/relationships/image" Target="media/image5.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218.jpeg"/><Relationship Id="rId254" Type="http://schemas.openxmlformats.org/officeDocument/2006/relationships/image" Target="media/image239.png"/><Relationship Id="rId28" Type="http://schemas.openxmlformats.org/officeDocument/2006/relationships/package" Target="embeddings/Microsoft_Visio_Drawing1.vsdx"/><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hyperlink" Target="http://osticket.com/features" TargetMode="External"/><Relationship Id="rId296" Type="http://schemas.openxmlformats.org/officeDocument/2006/relationships/package" Target="embeddings/Microsoft_Visio_Drawing3.vsdx"/><Relationship Id="rId300" Type="http://schemas.openxmlformats.org/officeDocument/2006/relationships/footer" Target="footer2.xml"/><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jpeg"/><Relationship Id="rId244" Type="http://schemas.openxmlformats.org/officeDocument/2006/relationships/image" Target="media/image229.jpeg"/><Relationship Id="rId18" Type="http://schemas.openxmlformats.org/officeDocument/2006/relationships/image" Target="media/image6.png"/><Relationship Id="rId39" Type="http://schemas.openxmlformats.org/officeDocument/2006/relationships/image" Target="media/image25.jpeg"/><Relationship Id="rId265" Type="http://schemas.openxmlformats.org/officeDocument/2006/relationships/hyperlink" Target="https://technet.microsoft.com/library/dn636118.aspx" TargetMode="External"/><Relationship Id="rId286" Type="http://schemas.openxmlformats.org/officeDocument/2006/relationships/hyperlink" Target="http://www.iorg.com/papers/iw/19981019-advisor.html" TargetMode="External"/><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jpeg"/><Relationship Id="rId213" Type="http://schemas.openxmlformats.org/officeDocument/2006/relationships/image" Target="media/image198.jpeg"/><Relationship Id="rId234" Type="http://schemas.openxmlformats.org/officeDocument/2006/relationships/image" Target="media/image219.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I:\Oma%20s&#228;l&#228;\JAMK%20-%20Koti\Raportointi\RAPORTOINTIMALLI_KAYTA_TATA\Raportointipohja_2016_ei_kuvausta.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Asiakirja" ma:contentTypeID="0x010100543DDC2CCE060E4188A28C0FE66A4606" ma:contentTypeVersion="1" ma:contentTypeDescription="Luo uusi asiakirja." ma:contentTypeScope="" ma:versionID="97ca3126af39287753459cd3183d7de6">
  <xsd:schema xmlns:xsd="http://www.w3.org/2001/XMLSchema" xmlns:xs="http://www.w3.org/2001/XMLSchema" xmlns:p="http://schemas.microsoft.com/office/2006/metadata/properties" xmlns:ns2="9edc1acd-682f-4e7d-a5c9-f315cff7cb3d" targetNamespace="http://schemas.microsoft.com/office/2006/metadata/properties" ma:root="true" ma:fieldsID="91b88984e148664ecee30080f504eb99" ns2:_="">
    <xsd:import namespace="9edc1acd-682f-4e7d-a5c9-f315cff7cb3d"/>
    <xsd:element name="properties">
      <xsd:complexType>
        <xsd:sequence>
          <xsd:element name="documentManagement">
            <xsd:complexType>
              <xsd:all>
                <xsd:element ref="ns2:l3ddd979dfcb4bc0a0c29c6e6188390e" minOccurs="0"/>
                <xsd:element ref="ns2:TaxCatchAll" minOccurs="0"/>
                <xsd:element ref="ns2:TaxCatchAllLabel" minOccurs="0"/>
                <xsd:element ref="ns2:Comment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dc1acd-682f-4e7d-a5c9-f315cff7cb3d" elementFormDefault="qualified">
    <xsd:import namespace="http://schemas.microsoft.com/office/2006/documentManagement/types"/>
    <xsd:import namespace="http://schemas.microsoft.com/office/infopath/2007/PartnerControls"/>
    <xsd:element name="l3ddd979dfcb4bc0a0c29c6e6188390e" ma:index="8" nillable="true" ma:taxonomy="true" ma:internalName="l3ddd979dfcb4bc0a0c29c6e6188390e" ma:taxonomyFieldName="Hakusanat" ma:displayName="Hakusanat" ma:default="" ma:fieldId="{53ddd979-dfcb-4bc0-a0c2-9c6e6188390e}" ma:taxonomyMulti="true" ma:sspId="35c4ba3c-8c41-4d39-87c0-56c4464b8fa4" ma:termSetId="5717d826-719f-42b6-a4f3-83ed1bc8b975" ma:anchorId="00000000-0000-0000-0000-000000000000" ma:open="false" ma:isKeyword="false">
      <xsd:complexType>
        <xsd:sequence>
          <xsd:element ref="pc:Terms" minOccurs="0" maxOccurs="1"/>
        </xsd:sequence>
      </xsd:complexType>
    </xsd:element>
    <xsd:element name="TaxCatchAll" ma:index="9" nillable="true" ma:displayName="Luokituksen Kaikki-sarake" ma:hidden="true" ma:list="{1fa70df9-4ff5-462c-bbf6-ff9995739306}" ma:internalName="TaxCatchAll" ma:showField="CatchAllData" ma:web="9edc1acd-682f-4e7d-a5c9-f315cff7cb3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Luokituksen Kaikki-sarake1" ma:hidden="true" ma:list="{1fa70df9-4ff5-462c-bbf6-ff9995739306}" ma:internalName="TaxCatchAllLabel" ma:readOnly="true" ma:showField="CatchAllDataLabel" ma:web="9edc1acd-682f-4e7d-a5c9-f315cff7cb3d">
      <xsd:complexType>
        <xsd:complexContent>
          <xsd:extension base="dms:MultiChoiceLookup">
            <xsd:sequence>
              <xsd:element name="Value" type="dms:Lookup" maxOccurs="unbounded" minOccurs="0" nillable="true"/>
            </xsd:sequence>
          </xsd:extension>
        </xsd:complexContent>
      </xsd:complexType>
    </xsd:element>
    <xsd:element name="CommentCount" ma:index="12" nillable="true" ma:displayName="Kommentoi" ma:internalName="CommentCount">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Count xmlns="9edc1acd-682f-4e7d-a5c9-f315cff7cb3d" xsi:nil="true"/>
    <TaxCatchAll xmlns="9edc1acd-682f-4e7d-a5c9-f315cff7cb3d"/>
    <l3ddd979dfcb4bc0a0c29c6e6188390e xmlns="9edc1acd-682f-4e7d-a5c9-f315cff7cb3d">
      <Terms xmlns="http://schemas.microsoft.com/office/infopath/2007/PartnerControls"/>
    </l3ddd979dfcb4bc0a0c29c6e6188390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06C25-F56A-45BE-AAF0-6AE1E3B0B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dc1acd-682f-4e7d-a5c9-f315cff7cb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E9C2FE-1EA5-4442-AFBA-787184B30638}">
  <ds:schemaRefs>
    <ds:schemaRef ds:uri="http://schemas.microsoft.com/sharepoint/v3/contenttype/forms"/>
  </ds:schemaRefs>
</ds:datastoreItem>
</file>

<file path=customXml/itemProps3.xml><?xml version="1.0" encoding="utf-8"?>
<ds:datastoreItem xmlns:ds="http://schemas.openxmlformats.org/officeDocument/2006/customXml" ds:itemID="{2521EB80-4921-4BD8-B293-C9119AA395AA}">
  <ds:schemaRefs>
    <ds:schemaRef ds:uri="http://schemas.microsoft.com/office/2006/metadata/properties"/>
    <ds:schemaRef ds:uri="http://schemas.microsoft.com/office/infopath/2007/PartnerControls"/>
    <ds:schemaRef ds:uri="9edc1acd-682f-4e7d-a5c9-f315cff7cb3d"/>
  </ds:schemaRefs>
</ds:datastoreItem>
</file>

<file path=customXml/itemProps4.xml><?xml version="1.0" encoding="utf-8"?>
<ds:datastoreItem xmlns:ds="http://schemas.openxmlformats.org/officeDocument/2006/customXml" ds:itemID="{EC5C4F24-CDCC-4C61-A423-B563BEE6D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Raportointipohja_2016_ei_kuvausta</Template>
  <TotalTime>0</TotalTime>
  <Pages>246</Pages>
  <Words>27984</Words>
  <Characters>226676</Characters>
  <Application>Microsoft Office Word</Application>
  <DocSecurity>0</DocSecurity>
  <Lines>1888</Lines>
  <Paragraphs>508</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mallipohja</cp:keywords>
  <dc:description/>
  <cp:lastModifiedBy/>
  <cp:revision>1</cp:revision>
  <dcterms:created xsi:type="dcterms:W3CDTF">2017-04-27T13:39:00Z</dcterms:created>
  <dcterms:modified xsi:type="dcterms:W3CDTF">2017-07-30T13:32:00Z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0x010100543DDC2CCE060E4188A28C0FE66A4606</vt:lpwstr>
  </property>
  <property fmtid="{D5CDD505-2E9C-101B-9397-08002B2CF9AE}" pid="3" name="TaxKeyword">
    <vt:lpwstr>4;#mallipohja|9ccee185-d70a-4d05-9c8c-38b6d35b7d18</vt:lpwstr>
  </property>
  <property fmtid="{D5CDD505-2E9C-101B-9397-08002B2CF9AE}" pid="4" name="Hakusanat">
    <vt:lpwstr/>
  </property>
</Properties>
</file>